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ink/ink1.xml" ContentType="application/inkml+xml"/>
  <Override PartName="/word/ink/ink2.xml" ContentType="application/inkml+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79A685E" w14:textId="55AE61FC" w:rsidR="00735676" w:rsidRPr="006F5EA3" w:rsidRDefault="001B06EB" w:rsidP="00735676">
      <w:pPr>
        <w:rPr>
          <w:rFonts w:ascii="微軟正黑體" w:hAnsi="微軟正黑體" w:cs="微軟正黑體"/>
          <w:b/>
          <w:bCs/>
          <w:sz w:val="44"/>
          <w:szCs w:val="32"/>
        </w:rPr>
        <w:sectPr w:rsidR="00735676" w:rsidRPr="006F5EA3" w:rsidSect="00D162BF">
          <w:headerReference w:type="default" r:id="rId8"/>
          <w:footerReference w:type="default" r:id="rId9"/>
          <w:headerReference w:type="first" r:id="rId10"/>
          <w:footerReference w:type="first" r:id="rId11"/>
          <w:pgSz w:w="11906" w:h="16838"/>
          <w:pgMar w:top="1361" w:right="1134" w:bottom="1361" w:left="1134" w:header="567" w:footer="567" w:gutter="0"/>
          <w:pgNumType w:start="0"/>
          <w:cols w:space="720"/>
          <w:docGrid w:linePitch="360"/>
        </w:sectPr>
      </w:pPr>
      <w:r w:rsidRPr="006F5EA3">
        <w:rPr>
          <w:rFonts w:ascii="微軟正黑體" w:hAnsi="微軟正黑體"/>
          <w:noProof/>
        </w:rPr>
        <mc:AlternateContent>
          <mc:Choice Requires="wps">
            <w:drawing>
              <wp:anchor distT="0" distB="0" distL="114935" distR="114935" simplePos="0" relativeHeight="251651584" behindDoc="0" locked="0" layoutInCell="1" allowOverlap="1" wp14:anchorId="4BF8FE16" wp14:editId="48840887">
                <wp:simplePos x="0" y="0"/>
                <wp:positionH relativeFrom="column">
                  <wp:posOffset>744855</wp:posOffset>
                </wp:positionH>
                <wp:positionV relativeFrom="paragraph">
                  <wp:posOffset>448310</wp:posOffset>
                </wp:positionV>
                <wp:extent cx="6623685" cy="1365250"/>
                <wp:effectExtent l="5715" t="635" r="0" b="5715"/>
                <wp:wrapNone/>
                <wp:docPr id="1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685" cy="13652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27C89" w14:textId="77777777" w:rsidR="00735676" w:rsidRPr="005C050A" w:rsidRDefault="00735676" w:rsidP="000F581D">
                            <w:pPr>
                              <w:pStyle w:val="afd"/>
                              <w:rPr>
                                <w:rFonts w:ascii="微軟正黑體" w:hAnsi="微軟正黑體"/>
                                <w:iCs/>
                              </w:rPr>
                            </w:pPr>
                          </w:p>
                          <w:p w14:paraId="15C071CF" w14:textId="37348D78" w:rsidR="00735676" w:rsidRPr="00D162BF" w:rsidRDefault="00D162BF" w:rsidP="000F581D">
                            <w:pPr>
                              <w:pStyle w:val="afd"/>
                              <w:jc w:val="center"/>
                              <w:rPr>
                                <w:rFonts w:ascii="微軟正黑體" w:hAnsi="微軟正黑體"/>
                                <w:b/>
                                <w:iCs/>
                                <w:color w:val="595959"/>
                                <w:sz w:val="56"/>
                                <w:szCs w:val="56"/>
                              </w:rPr>
                            </w:pPr>
                            <w:r>
                              <w:rPr>
                                <w:rFonts w:ascii="微軟正黑體" w:hAnsi="微軟正黑體" w:hint="eastAsia"/>
                                <w:b/>
                                <w:iCs/>
                                <w:color w:val="595959"/>
                                <w:sz w:val="56"/>
                                <w:szCs w:val="56"/>
                              </w:rPr>
                              <w:t xml:space="preserve"> </w:t>
                            </w:r>
                            <w:r>
                              <w:rPr>
                                <w:rFonts w:ascii="微軟正黑體" w:hAnsi="微軟正黑體"/>
                                <w:b/>
                                <w:iCs/>
                                <w:color w:val="595959"/>
                                <w:sz w:val="56"/>
                                <w:szCs w:val="56"/>
                              </w:rPr>
                              <w:t xml:space="preserve">  </w:t>
                            </w:r>
                            <w:proofErr w:type="spellStart"/>
                            <w:r w:rsidR="00A906C6">
                              <w:rPr>
                                <w:rFonts w:ascii="微軟正黑體" w:hAnsi="微軟正黑體" w:hint="eastAsia"/>
                                <w:b/>
                                <w:iCs/>
                                <w:color w:val="595959"/>
                                <w:sz w:val="56"/>
                                <w:szCs w:val="56"/>
                              </w:rPr>
                              <w:t>La</w:t>
                            </w:r>
                            <w:r w:rsidR="00A906C6">
                              <w:rPr>
                                <w:rFonts w:ascii="微軟正黑體" w:hAnsi="微軟正黑體"/>
                                <w:b/>
                                <w:iCs/>
                                <w:color w:val="595959"/>
                                <w:sz w:val="56"/>
                                <w:szCs w:val="56"/>
                              </w:rPr>
                              <w:t>le</w:t>
                            </w:r>
                            <w:proofErr w:type="spellEnd"/>
                            <w:r w:rsidR="00A906C6">
                              <w:rPr>
                                <w:rFonts w:ascii="微軟正黑體" w:hAnsi="微軟正黑體" w:hint="eastAsia"/>
                                <w:b/>
                                <w:iCs/>
                                <w:color w:val="595959"/>
                                <w:sz w:val="56"/>
                                <w:szCs w:val="56"/>
                              </w:rPr>
                              <w:t>企業</w:t>
                            </w:r>
                            <w:r w:rsidR="00A906C6">
                              <w:rPr>
                                <w:rFonts w:ascii="微軟正黑體" w:hAnsi="微軟正黑體"/>
                                <w:b/>
                                <w:iCs/>
                                <w:color w:val="595959"/>
                                <w:sz w:val="56"/>
                                <w:szCs w:val="56"/>
                              </w:rPr>
                              <w:t>APP</w:t>
                            </w:r>
                            <w:r w:rsidR="00A906C6">
                              <w:rPr>
                                <w:rFonts w:ascii="微軟正黑體" w:hAnsi="微軟正黑體" w:hint="eastAsia"/>
                                <w:b/>
                                <w:iCs/>
                                <w:color w:val="595959"/>
                                <w:sz w:val="56"/>
                                <w:szCs w:val="56"/>
                              </w:rPr>
                              <w:t>使用者手冊</w:t>
                            </w:r>
                          </w:p>
                        </w:txbxContent>
                      </wps:txbx>
                      <wps:bodyPr rot="0" vert="horz" wrap="square" lIns="93980" tIns="48260" rIns="93980" bIns="4826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F8FE16" id="_x0000_t202" coordsize="21600,21600" o:spt="202" path="m,l,21600r21600,l21600,xe">
                <v:stroke joinstyle="miter"/>
                <v:path gradientshapeok="t" o:connecttype="rect"/>
              </v:shapetype>
              <v:shape id="Text Box 45" o:spid="_x0000_s1026" type="#_x0000_t202" style="position:absolute;margin-left:58.65pt;margin-top:35.3pt;width:521.55pt;height:107.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" stroked="f">
                <v:fill opacity="0"/>
                <v:textbox inset="7.4pt,3.8pt,7.4pt,3.8pt">
                  <w:txbxContent>
                    <w:p w14:paraId="33927C89" w14:textId="77777777" w:rsidR="00735676" w:rsidRPr="005C050A" w:rsidRDefault="00735676" w:rsidP="000F581D">
                      <w:pPr>
                        <w:pStyle w:val="afd"/>
                        <w:rPr>
                          <w:rFonts w:ascii="微軟正黑體" w:hAnsi="微軟正黑體"/>
                          <w:iCs/>
                        </w:rPr>
                      </w:pPr>
                    </w:p>
                    <w:p w14:paraId="15C071CF" w14:textId="37348D78" w:rsidR="00735676" w:rsidRPr="00D162BF" w:rsidRDefault="00D162BF" w:rsidP="000F581D">
                      <w:pPr>
                        <w:pStyle w:val="afd"/>
                        <w:jc w:val="center"/>
                        <w:rPr>
                          <w:rFonts w:ascii="微軟正黑體" w:hAnsi="微軟正黑體"/>
                          <w:b/>
                          <w:iCs/>
                          <w:color w:val="595959"/>
                          <w:sz w:val="56"/>
                          <w:szCs w:val="56"/>
                        </w:rPr>
                      </w:pPr>
                      <w:r>
                        <w:rPr>
                          <w:rFonts w:ascii="微軟正黑體" w:hAnsi="微軟正黑體" w:hint="eastAsia"/>
                          <w:b/>
                          <w:iCs/>
                          <w:color w:val="595959"/>
                          <w:sz w:val="56"/>
                          <w:szCs w:val="56"/>
                        </w:rPr>
                        <w:t xml:space="preserve"> </w:t>
                      </w:r>
                      <w:r>
                        <w:rPr>
                          <w:rFonts w:ascii="微軟正黑體" w:hAnsi="微軟正黑體"/>
                          <w:b/>
                          <w:iCs/>
                          <w:color w:val="595959"/>
                          <w:sz w:val="56"/>
                          <w:szCs w:val="56"/>
                        </w:rPr>
                        <w:t xml:space="preserve">  </w:t>
                      </w:r>
                      <w:proofErr w:type="spellStart"/>
                      <w:r w:rsidR="00A906C6">
                        <w:rPr>
                          <w:rFonts w:ascii="微軟正黑體" w:hAnsi="微軟正黑體" w:hint="eastAsia"/>
                          <w:b/>
                          <w:iCs/>
                          <w:color w:val="595959"/>
                          <w:sz w:val="56"/>
                          <w:szCs w:val="56"/>
                        </w:rPr>
                        <w:t>La</w:t>
                      </w:r>
                      <w:r w:rsidR="00A906C6">
                        <w:rPr>
                          <w:rFonts w:ascii="微軟正黑體" w:hAnsi="微軟正黑體"/>
                          <w:b/>
                          <w:iCs/>
                          <w:color w:val="595959"/>
                          <w:sz w:val="56"/>
                          <w:szCs w:val="56"/>
                        </w:rPr>
                        <w:t>le</w:t>
                      </w:r>
                      <w:proofErr w:type="spellEnd"/>
                      <w:r w:rsidR="00A906C6">
                        <w:rPr>
                          <w:rFonts w:ascii="微軟正黑體" w:hAnsi="微軟正黑體" w:hint="eastAsia"/>
                          <w:b/>
                          <w:iCs/>
                          <w:color w:val="595959"/>
                          <w:sz w:val="56"/>
                          <w:szCs w:val="56"/>
                        </w:rPr>
                        <w:t>企業</w:t>
                      </w:r>
                      <w:r w:rsidR="00A906C6">
                        <w:rPr>
                          <w:rFonts w:ascii="微軟正黑體" w:hAnsi="微軟正黑體"/>
                          <w:b/>
                          <w:iCs/>
                          <w:color w:val="595959"/>
                          <w:sz w:val="56"/>
                          <w:szCs w:val="56"/>
                        </w:rPr>
                        <w:t>APP</w:t>
                      </w:r>
                      <w:r w:rsidR="00A906C6">
                        <w:rPr>
                          <w:rFonts w:ascii="微軟正黑體" w:hAnsi="微軟正黑體" w:hint="eastAsia"/>
                          <w:b/>
                          <w:iCs/>
                          <w:color w:val="595959"/>
                          <w:sz w:val="56"/>
                          <w:szCs w:val="56"/>
                        </w:rPr>
                        <w:t>使用者手冊</w:t>
                      </w:r>
                    </w:p>
                  </w:txbxContent>
                </v:textbox>
              </v:shape>
            </w:pict>
          </mc:Fallback>
        </mc:AlternateContent>
      </w:r>
      <w:r w:rsidR="00A906C6" w:rsidRPr="006F5EA3">
        <w:rPr>
          <w:rFonts w:ascii="微軟正黑體" w:hAnsi="微軟正黑體"/>
          <w:noProof/>
        </w:rPr>
        <w:drawing>
          <wp:anchor distT="0" distB="0" distL="114300" distR="114300" simplePos="0" relativeHeight="251647488" behindDoc="1" locked="0" layoutInCell="1" allowOverlap="1" wp14:anchorId="441DF2D0" wp14:editId="68E840E7">
            <wp:simplePos x="0" y="0"/>
            <wp:positionH relativeFrom="column">
              <wp:posOffset>-732790</wp:posOffset>
            </wp:positionH>
            <wp:positionV relativeFrom="paragraph">
              <wp:posOffset>-851535</wp:posOffset>
            </wp:positionV>
            <wp:extent cx="7779385" cy="11215370"/>
            <wp:effectExtent l="0" t="0" r="0" b="0"/>
            <wp:wrapNone/>
            <wp:docPr id="131"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1970" b="95469" l="2876" r="97681">
                                  <a14:foregroundMark x1="30705" y1="11556" x2="84879" y2="15036"/>
                                  <a14:foregroundMark x1="84879" y1="15036" x2="90724" y2="14183"/>
                                  <a14:foregroundMark x1="69666" y1="12213" x2="85250" y2="12672"/>
                                  <a14:foregroundMark x1="85250" y1="12672" x2="92301" y2="12147"/>
                                  <a14:foregroundMark x1="92301" y1="12147" x2="92579" y2="12344"/>
                                  <a14:foregroundMark x1="93135" y1="12147" x2="91837" y2="22521"/>
                                  <a14:foregroundMark x1="86085" y1="18188" x2="75696" y2="25607"/>
                                  <a14:foregroundMark x1="75696" y1="25607" x2="59647" y2="31254"/>
                                  <a14:foregroundMark x1="59647" y1="31254" x2="54824" y2="24688"/>
                                  <a14:foregroundMark x1="54824" y1="24688" x2="55102" y2="21536"/>
                                  <a14:foregroundMark x1="90167" y1="22062" x2="90074" y2="33355"/>
                                  <a14:foregroundMark x1="90074" y1="33355" x2="89981" y2="33815"/>
                                  <a14:foregroundMark x1="94156" y1="27905" x2="96939" y2="17859"/>
                                  <a14:foregroundMark x1="4824" y1="34274" x2="6494" y2="29284"/>
                                  <a14:foregroundMark x1="6494" y1="29284" x2="13358" y2="20552"/>
                                  <a14:foregroundMark x1="13358" y1="20552" x2="29870" y2="14248"/>
                                  <a14:foregroundMark x1="29870" y1="14248" x2="41280" y2="15955"/>
                                  <a14:foregroundMark x1="41280" y1="15955" x2="41929" y2="20289"/>
                                  <a14:foregroundMark x1="41929" y1="20289" x2="34972" y2="22127"/>
                                  <a14:foregroundMark x1="34972" y1="22127" x2="31633" y2="29810"/>
                                  <a14:foregroundMark x1="31633" y1="29810" x2="31540" y2="29810"/>
                                  <a14:foregroundMark x1="5380" y1="22653" x2="6957" y2="17991"/>
                                  <a14:foregroundMark x1="6957" y1="17991" x2="23191" y2="15364"/>
                                  <a14:foregroundMark x1="23191" y1="15364" x2="28108" y2="18056"/>
                                  <a14:foregroundMark x1="28108" y1="18056" x2="27737" y2="18516"/>
                                  <a14:foregroundMark x1="2876" y1="4728" x2="44805" y2="4793"/>
                                  <a14:foregroundMark x1="3525" y1="2101" x2="40445" y2="2101"/>
                                  <a14:foregroundMark x1="25510" y1="80893" x2="55473" y2="83257"/>
                                  <a14:foregroundMark x1="7143" y1="85489" x2="57328" y2="90085"/>
                                  <a14:foregroundMark x1="10668" y1="79580" x2="4917" y2="91464"/>
                                  <a14:foregroundMark x1="2876" y1="93303" x2="30241" y2="93368"/>
                                  <a14:foregroundMark x1="46753" y1="94288" x2="72542" y2="92318"/>
                                  <a14:foregroundMark x1="72542" y1="92318" x2="72542" y2="92318"/>
                                  <a14:foregroundMark x1="73098" y1="90742" x2="94156" y2="91070"/>
                                  <a14:foregroundMark x1="82468" y1="93959" x2="93878" y2="93959"/>
                                  <a14:foregroundMark x1="93135" y1="94550" x2="94527" y2="80368"/>
                                  <a14:foregroundMark x1="92764" y1="94747" x2="97032" y2="94747"/>
                                  <a14:foregroundMark x1="91651" y1="95076" x2="95733" y2="95272"/>
                                  <a14:foregroundMark x1="96939" y1="94550" x2="97681" y2="95469"/>
                                  <a14:backgroundMark x1="60946" y1="3480" x2="80427" y2="2101"/>
                                  <a14:backgroundMark x1="80427" y1="2101" x2="87662" y2="2626"/>
                                  <a14:backgroundMark x1="87662" y1="2626" x2="94527" y2="2626"/>
                                  <a14:backgroundMark x1="71707" y1="3677" x2="93135" y2="348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779385" cy="1121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B90FC" w14:textId="2357A776" w:rsidR="00A82CA5" w:rsidRPr="006F5EA3" w:rsidRDefault="00D162BF" w:rsidP="00A82CA5">
      <w:pPr>
        <w:jc w:val="center"/>
        <w:rPr>
          <w:rFonts w:ascii="微軟正黑體" w:hAnsi="微軟正黑體" w:cs="微軟正黑體"/>
          <w:b/>
          <w:bCs/>
          <w:sz w:val="44"/>
          <w:szCs w:val="32"/>
        </w:rPr>
      </w:pPr>
      <w:r w:rsidRPr="006F5EA3">
        <w:rPr>
          <w:rFonts w:ascii="微軟正黑體" w:hAnsi="微軟正黑體"/>
          <w:b/>
          <w:bCs/>
          <w:noProof/>
          <w:sz w:val="44"/>
          <w:szCs w:val="32"/>
        </w:rPr>
        <w:lastRenderedPageBreak/>
        <mc:AlternateContent>
          <mc:Choice Requires="wps">
            <w:drawing>
              <wp:anchor distT="0" distB="0" distL="114300" distR="114300" simplePos="0" relativeHeight="251653632" behindDoc="0" locked="0" layoutInCell="1" allowOverlap="1" wp14:anchorId="74C023D2" wp14:editId="0C48019B">
                <wp:simplePos x="0" y="0"/>
                <wp:positionH relativeFrom="column">
                  <wp:posOffset>4524375</wp:posOffset>
                </wp:positionH>
                <wp:positionV relativeFrom="paragraph">
                  <wp:posOffset>-66675</wp:posOffset>
                </wp:positionV>
                <wp:extent cx="1695450" cy="971550"/>
                <wp:effectExtent l="19050" t="19050" r="19050" b="152400"/>
                <wp:wrapNone/>
                <wp:docPr id="16" name="語音泡泡: 矩形 16"/>
                <wp:cNvGraphicFramePr/>
                <a:graphic xmlns:a="http://schemas.openxmlformats.org/drawingml/2006/main">
                  <a:graphicData uri="http://schemas.microsoft.com/office/word/2010/wordprocessingShape">
                    <wps:wsp>
                      <wps:cNvSpPr/>
                      <wps:spPr>
                        <a:xfrm>
                          <a:off x="0" y="0"/>
                          <a:ext cx="1695450" cy="971550"/>
                        </a:xfrm>
                        <a:prstGeom prst="wedgeRectCallout">
                          <a:avLst/>
                        </a:prstGeom>
                        <a:ln w="28575"/>
                      </wps:spPr>
                      <wps:style>
                        <a:lnRef idx="2">
                          <a:schemeClr val="accent2"/>
                        </a:lnRef>
                        <a:fillRef idx="1">
                          <a:schemeClr val="lt1"/>
                        </a:fillRef>
                        <a:effectRef idx="0">
                          <a:schemeClr val="accent2"/>
                        </a:effectRef>
                        <a:fontRef idx="minor">
                          <a:schemeClr val="dk1"/>
                        </a:fontRef>
                      </wps:style>
                      <wps:txbx>
                        <w:txbxContent>
                          <w:p w14:paraId="7FD3EA3D" w14:textId="77777777" w:rsidR="00D162BF" w:rsidRDefault="00D162BF" w:rsidP="00D162BF">
                            <w:pPr>
                              <w:jc w:val="center"/>
                            </w:pPr>
                            <w:proofErr w:type="gramStart"/>
                            <w:r>
                              <w:rPr>
                                <w:rFonts w:hint="eastAsia"/>
                              </w:rPr>
                              <w:t>註</w:t>
                            </w:r>
                            <w:proofErr w:type="gramEnd"/>
                            <w:r>
                              <w:rPr>
                                <w:rFonts w:hint="eastAsia"/>
                              </w:rPr>
                              <w:t>:</w:t>
                            </w:r>
                            <w:r>
                              <w:rPr>
                                <w:rFonts w:hint="eastAsia"/>
                              </w:rPr>
                              <w:t>類似像此處文字多的可使用</w:t>
                            </w:r>
                            <w:proofErr w:type="gramStart"/>
                            <w:r>
                              <w:t>”</w:t>
                            </w:r>
                            <w:proofErr w:type="gramEnd"/>
                            <w:r>
                              <w:rPr>
                                <w:rFonts w:hint="eastAsia"/>
                              </w:rPr>
                              <w:t>左右對齊</w:t>
                            </w:r>
                            <w:proofErr w:type="gramStart"/>
                            <w: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023D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16" o:spid="_x0000_s1027" type="#_x0000_t61" style="position:absolute;left:0;text-align:left;margin-left:356.25pt;margin-top:-5.25pt;width:133.5pt;height:7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" adj="6300,24300" fillcolor="white [3201]" strokecolor="#ed7d31 [3205]" strokeweight="2.25pt">
                <v:textbox>
                  <w:txbxContent>
                    <w:p w14:paraId="7FD3EA3D" w14:textId="77777777" w:rsidR="00D162BF" w:rsidRDefault="00D162BF" w:rsidP="00D162BF">
                      <w:pPr>
                        <w:jc w:val="center"/>
                      </w:pPr>
                      <w:proofErr w:type="gramStart"/>
                      <w:r>
                        <w:rPr>
                          <w:rFonts w:hint="eastAsia"/>
                        </w:rPr>
                        <w:t>註</w:t>
                      </w:r>
                      <w:proofErr w:type="gramEnd"/>
                      <w:r>
                        <w:rPr>
                          <w:rFonts w:hint="eastAsia"/>
                        </w:rPr>
                        <w:t>:</w:t>
                      </w:r>
                      <w:r>
                        <w:rPr>
                          <w:rFonts w:hint="eastAsia"/>
                        </w:rPr>
                        <w:t>類似像此處文字多的可使用</w:t>
                      </w:r>
                      <w:proofErr w:type="gramStart"/>
                      <w:r>
                        <w:t>”</w:t>
                      </w:r>
                      <w:proofErr w:type="gramEnd"/>
                      <w:r>
                        <w:rPr>
                          <w:rFonts w:hint="eastAsia"/>
                        </w:rPr>
                        <w:t>左右對齊</w:t>
                      </w:r>
                      <w:proofErr w:type="gramStart"/>
                      <w:r>
                        <w:t>”</w:t>
                      </w:r>
                      <w:proofErr w:type="gramEnd"/>
                    </w:p>
                  </w:txbxContent>
                </v:textbox>
              </v:shape>
            </w:pict>
          </mc:Fallback>
        </mc:AlternateContent>
      </w:r>
      <w:r w:rsidR="00954CEC" w:rsidRPr="006F5EA3">
        <w:rPr>
          <w:rFonts w:ascii="微軟正黑體" w:hAnsi="微軟正黑體"/>
          <w:b/>
          <w:bCs/>
          <w:noProof/>
          <w:sz w:val="44"/>
          <w:szCs w:val="32"/>
        </w:rPr>
        <mc:AlternateContent>
          <mc:Choice Requires="wps">
            <w:drawing>
              <wp:anchor distT="0" distB="0" distL="114935" distR="114935" simplePos="0" relativeHeight="251650560" behindDoc="0" locked="0" layoutInCell="1" allowOverlap="1" wp14:anchorId="2A387ABE" wp14:editId="1F3B7F01">
                <wp:simplePos x="0" y="0"/>
                <wp:positionH relativeFrom="column">
                  <wp:posOffset>1216025</wp:posOffset>
                </wp:positionH>
                <wp:positionV relativeFrom="paragraph">
                  <wp:posOffset>-7620000</wp:posOffset>
                </wp:positionV>
                <wp:extent cx="5893435" cy="1530350"/>
                <wp:effectExtent l="2540" t="6985" r="0" b="5715"/>
                <wp:wrapNone/>
                <wp:docPr id="12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3435" cy="15303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A1F23C" w14:textId="77777777" w:rsidR="00735676" w:rsidRPr="005C050A" w:rsidRDefault="00735676">
                            <w:pPr>
                              <w:pStyle w:val="afd"/>
                              <w:rPr>
                                <w:rFonts w:ascii="微軟正黑體" w:hAnsi="微軟正黑體"/>
                                <w:iCs/>
                              </w:rPr>
                            </w:pPr>
                          </w:p>
                          <w:p w14:paraId="78D6CB00" w14:textId="77777777" w:rsidR="00735676" w:rsidRPr="005C050A" w:rsidRDefault="00735676" w:rsidP="00AD6449">
                            <w:pPr>
                              <w:pStyle w:val="afd"/>
                              <w:jc w:val="center"/>
                              <w:rPr>
                                <w:rFonts w:ascii="微軟正黑體" w:hAnsi="微軟正黑體"/>
                              </w:rPr>
                            </w:pPr>
                            <w:proofErr w:type="spellStart"/>
                            <w:r w:rsidRPr="002A1DE0">
                              <w:rPr>
                                <w:rFonts w:ascii="微軟正黑體" w:hAnsi="微軟正黑體" w:hint="eastAsia"/>
                                <w:b/>
                                <w:iCs/>
                              </w:rPr>
                              <w:t>iMES</w:t>
                            </w:r>
                            <w:proofErr w:type="spellEnd"/>
                            <w:r w:rsidRPr="005C050A">
                              <w:rPr>
                                <w:rFonts w:ascii="微軟正黑體" w:hAnsi="微軟正黑體" w:hint="eastAsia"/>
                              </w:rPr>
                              <w:t>使用者手冊</w:t>
                            </w:r>
                          </w:p>
                        </w:txbxContent>
                      </wps:txbx>
                      <wps:bodyPr rot="0" vert="horz" wrap="square" lIns="93980" tIns="48260" rIns="93980" bIns="482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87ABE" id="Text Box 23" o:spid="_x0000_s1028" type="#_x0000_t202" style="position:absolute;left:0;text-align:left;margin-left:95.75pt;margin-top:-600pt;width:464.05pt;height:120.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" stroked="f">
                <v:fill opacity="0"/>
                <v:textbox inset="7.4pt,3.8pt,7.4pt,3.8pt">
                  <w:txbxContent>
                    <w:p w14:paraId="6DA1F23C" w14:textId="77777777" w:rsidR="00735676" w:rsidRPr="005C050A" w:rsidRDefault="00735676">
                      <w:pPr>
                        <w:pStyle w:val="afd"/>
                        <w:rPr>
                          <w:rFonts w:ascii="微軟正黑體" w:hAnsi="微軟正黑體"/>
                          <w:iCs/>
                        </w:rPr>
                      </w:pPr>
                    </w:p>
                    <w:p w14:paraId="78D6CB00" w14:textId="77777777" w:rsidR="00735676" w:rsidRPr="005C050A" w:rsidRDefault="00735676" w:rsidP="00AD6449">
                      <w:pPr>
                        <w:pStyle w:val="afd"/>
                        <w:jc w:val="center"/>
                        <w:rPr>
                          <w:rFonts w:ascii="微軟正黑體" w:hAnsi="微軟正黑體"/>
                        </w:rPr>
                      </w:pPr>
                      <w:proofErr w:type="spellStart"/>
                      <w:r w:rsidRPr="002A1DE0">
                        <w:rPr>
                          <w:rFonts w:ascii="微軟正黑體" w:hAnsi="微軟正黑體" w:hint="eastAsia"/>
                          <w:b/>
                          <w:iCs/>
                        </w:rPr>
                        <w:t>iMES</w:t>
                      </w:r>
                      <w:proofErr w:type="spellEnd"/>
                      <w:r w:rsidRPr="005C050A">
                        <w:rPr>
                          <w:rFonts w:ascii="微軟正黑體" w:hAnsi="微軟正黑體" w:hint="eastAsia"/>
                        </w:rPr>
                        <w:t>使用者手冊</w:t>
                      </w:r>
                    </w:p>
                  </w:txbxContent>
                </v:textbox>
              </v:shape>
            </w:pict>
          </mc:Fallback>
        </mc:AlternateContent>
      </w:r>
      <w:r w:rsidR="00954CEC" w:rsidRPr="006F5EA3">
        <w:rPr>
          <w:rFonts w:ascii="微軟正黑體" w:hAnsi="微軟正黑體"/>
          <w:b/>
          <w:bCs/>
          <w:noProof/>
          <w:sz w:val="44"/>
          <w:szCs w:val="32"/>
        </w:rPr>
        <mc:AlternateContent>
          <mc:Choice Requires="wps">
            <w:drawing>
              <wp:anchor distT="0" distB="0" distL="114300" distR="114300" simplePos="0" relativeHeight="251649536" behindDoc="0" locked="0" layoutInCell="1" allowOverlap="1" wp14:anchorId="53C9A250" wp14:editId="1FABDC9F">
                <wp:simplePos x="0" y="0"/>
                <wp:positionH relativeFrom="column">
                  <wp:posOffset>1492885</wp:posOffset>
                </wp:positionH>
                <wp:positionV relativeFrom="paragraph">
                  <wp:posOffset>-7696200</wp:posOffset>
                </wp:positionV>
                <wp:extent cx="5255260" cy="1606550"/>
                <wp:effectExtent l="3175" t="0" r="0" b="0"/>
                <wp:wrapNone/>
                <wp:docPr id="12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5260" cy="160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F4C71" id="Rectangle 40" o:spid="_x0000_s1026" style="position:absolute;margin-left:117.55pt;margin-top:-606pt;width:413.8pt;height:12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" stroked="f"/>
            </w:pict>
          </mc:Fallback>
        </mc:AlternateContent>
      </w:r>
      <w:r w:rsidR="00954CEC" w:rsidRPr="006F5EA3">
        <w:rPr>
          <w:rFonts w:ascii="微軟正黑體" w:hAnsi="微軟正黑體"/>
          <w:b/>
          <w:bCs/>
          <w:noProof/>
          <w:sz w:val="44"/>
          <w:szCs w:val="32"/>
        </w:rPr>
        <mc:AlternateContent>
          <mc:Choice Requires="wps">
            <w:drawing>
              <wp:anchor distT="0" distB="0" distL="114935" distR="114935" simplePos="0" relativeHeight="251648512" behindDoc="0" locked="0" layoutInCell="1" allowOverlap="1" wp14:anchorId="7964C85A" wp14:editId="310ECBC4">
                <wp:simplePos x="0" y="0"/>
                <wp:positionH relativeFrom="column">
                  <wp:posOffset>152400</wp:posOffset>
                </wp:positionH>
                <wp:positionV relativeFrom="paragraph">
                  <wp:posOffset>-5297805</wp:posOffset>
                </wp:positionV>
                <wp:extent cx="201930" cy="683260"/>
                <wp:effectExtent l="5715" t="5080" r="1905" b="6985"/>
                <wp:wrapNone/>
                <wp:docPr id="12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 cy="6832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6A143" w14:textId="77777777" w:rsidR="00735676" w:rsidRDefault="00735676"/>
                        </w:txbxContent>
                      </wps:txbx>
                      <wps:bodyPr rot="0" vert="horz" wrap="square" lIns="93980" tIns="48260" rIns="93980" bIns="4826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4C85A" id="Text Box 25" o:spid="_x0000_s1029" type="#_x0000_t202" style="position:absolute;left:0;text-align:left;margin-left:12pt;margin-top:-417.15pt;width:15.9pt;height:53.8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" stroked="f">
                <v:fill opacity="0"/>
                <v:textbox inset="7.4pt,3.8pt,7.4pt,3.8pt">
                  <w:txbxContent>
                    <w:p w14:paraId="4366A143" w14:textId="77777777" w:rsidR="00735676" w:rsidRDefault="00735676"/>
                  </w:txbxContent>
                </v:textbox>
              </v:shape>
            </w:pict>
          </mc:Fallback>
        </mc:AlternateContent>
      </w:r>
      <w:r w:rsidR="00A3199F" w:rsidRPr="006F5EA3">
        <w:rPr>
          <w:rFonts w:ascii="微軟正黑體" w:hAnsi="微軟正黑體" w:cs="微軟正黑體" w:hint="eastAsia"/>
          <w:b/>
          <w:bCs/>
          <w:sz w:val="44"/>
          <w:szCs w:val="32"/>
        </w:rPr>
        <w:t>版權宣告</w:t>
      </w:r>
    </w:p>
    <w:p w14:paraId="2CA5CC1F" w14:textId="77777777" w:rsidR="00A82CA5" w:rsidRPr="006F5EA3" w:rsidRDefault="00A3199F" w:rsidP="00A82CA5">
      <w:pPr>
        <w:jc w:val="center"/>
        <w:rPr>
          <w:rFonts w:ascii="微軟正黑體" w:hAnsi="微軟正黑體" w:cs="微軟正黑體"/>
          <w:color w:val="A6A6A6"/>
          <w:sz w:val="28"/>
          <w:szCs w:val="28"/>
        </w:rPr>
      </w:pPr>
      <w:r w:rsidRPr="006F5EA3">
        <w:rPr>
          <w:rFonts w:ascii="微軟正黑體" w:hAnsi="微軟正黑體" w:cs="微軟正黑體" w:hint="eastAsia"/>
          <w:color w:val="A6A6A6"/>
          <w:sz w:val="28"/>
          <w:szCs w:val="28"/>
        </w:rPr>
        <w:t>C</w:t>
      </w:r>
      <w:r w:rsidR="00883069" w:rsidRPr="006F5EA3">
        <w:rPr>
          <w:rFonts w:ascii="微軟正黑體" w:hAnsi="微軟正黑體" w:cs="微軟正黑體" w:hint="eastAsia"/>
          <w:color w:val="A6A6A6"/>
          <w:sz w:val="28"/>
          <w:szCs w:val="28"/>
        </w:rPr>
        <w:t>OPYRIGHT</w:t>
      </w:r>
    </w:p>
    <w:p w14:paraId="6F947A0E" w14:textId="77777777" w:rsidR="00A82CA5" w:rsidRPr="006F5EA3" w:rsidRDefault="00A82CA5" w:rsidP="00B74D85">
      <w:pPr>
        <w:spacing w:line="276" w:lineRule="auto"/>
        <w:jc w:val="center"/>
        <w:rPr>
          <w:rFonts w:ascii="微軟正黑體" w:hAnsi="微軟正黑體" w:cs="微軟正黑體"/>
          <w:color w:val="A6A6A6"/>
          <w:sz w:val="28"/>
          <w:szCs w:val="28"/>
        </w:rPr>
      </w:pPr>
    </w:p>
    <w:p w14:paraId="06CDF495" w14:textId="77777777" w:rsidR="00297D42" w:rsidRPr="006F5EA3" w:rsidRDefault="00297D42" w:rsidP="00B74D85">
      <w:pPr>
        <w:pStyle w:val="af"/>
        <w:tabs>
          <w:tab w:val="right" w:pos="8640"/>
        </w:tabs>
        <w:snapToGrid w:val="0"/>
        <w:spacing w:after="0" w:line="276" w:lineRule="auto"/>
        <w:ind w:right="120"/>
        <w:jc w:val="both"/>
        <w:rPr>
          <w:rFonts w:ascii="微軟正黑體" w:hAnsi="微軟正黑體"/>
        </w:rPr>
      </w:pPr>
      <w:r w:rsidRPr="006F5EA3">
        <w:rPr>
          <w:rFonts w:ascii="微軟正黑體" w:hAnsi="微軟正黑體" w:cs="微軟正黑體" w:hint="eastAsia"/>
          <w:spacing w:val="10"/>
          <w:kern w:val="0"/>
          <w:szCs w:val="24"/>
          <w:lang w:bidi="he-IL"/>
        </w:rPr>
        <w:t>本產品之名稱、商標、文件、手冊、程式皆為華苓科技股份有限公司所有，並受台灣著作權法及國際公約之保護，凡未經授權擅自複製、散佈、節錄其內容之行為，可能會導致嚴重的民事與刑事處分，且將依法提出最大範圍之告訴。</w:t>
      </w:r>
    </w:p>
    <w:p w14:paraId="262CB7AC" w14:textId="77777777" w:rsidR="00297D42" w:rsidRPr="006F5EA3" w:rsidRDefault="00297D42" w:rsidP="00B74D85">
      <w:pPr>
        <w:pStyle w:val="af"/>
        <w:tabs>
          <w:tab w:val="right" w:pos="8640"/>
        </w:tabs>
        <w:snapToGrid w:val="0"/>
        <w:spacing w:after="0" w:line="276" w:lineRule="auto"/>
        <w:ind w:right="120"/>
        <w:jc w:val="both"/>
        <w:rPr>
          <w:rFonts w:ascii="微軟正黑體" w:hAnsi="微軟正黑體"/>
        </w:rPr>
      </w:pPr>
      <w:r w:rsidRPr="006F5EA3">
        <w:rPr>
          <w:rFonts w:ascii="微軟正黑體" w:hAnsi="微軟正黑體" w:cs="微軟正黑體" w:hint="eastAsia"/>
          <w:spacing w:val="10"/>
          <w:kern w:val="0"/>
          <w:szCs w:val="24"/>
          <w:lang w:bidi="he-IL"/>
        </w:rPr>
        <w:t>除特別聲明，本手冊中所引用之公司、姓名及資料皆屬虛構。並非意指特定公司、組織、產品及個人或事件。本手冊中所提及之產品、商標，</w:t>
      </w:r>
      <w:proofErr w:type="gramStart"/>
      <w:r w:rsidRPr="006F5EA3">
        <w:rPr>
          <w:rFonts w:ascii="微軟正黑體" w:hAnsi="微軟正黑體" w:cs="微軟正黑體" w:hint="eastAsia"/>
          <w:spacing w:val="10"/>
          <w:kern w:val="0"/>
          <w:szCs w:val="24"/>
          <w:lang w:bidi="he-IL"/>
        </w:rPr>
        <w:t>均屬原</w:t>
      </w:r>
      <w:proofErr w:type="gramEnd"/>
      <w:r w:rsidRPr="006F5EA3">
        <w:rPr>
          <w:rFonts w:ascii="微軟正黑體" w:hAnsi="微軟正黑體" w:cs="微軟正黑體" w:hint="eastAsia"/>
          <w:spacing w:val="10"/>
          <w:kern w:val="0"/>
          <w:szCs w:val="24"/>
          <w:lang w:bidi="he-IL"/>
        </w:rPr>
        <w:t>合法註冊公司所有。</w:t>
      </w:r>
    </w:p>
    <w:p w14:paraId="1C8EF629" w14:textId="77777777" w:rsidR="00297D42" w:rsidRPr="006F5EA3" w:rsidRDefault="00297D42" w:rsidP="00B74D85">
      <w:pPr>
        <w:pStyle w:val="af"/>
        <w:tabs>
          <w:tab w:val="right" w:pos="8640"/>
        </w:tabs>
        <w:snapToGrid w:val="0"/>
        <w:spacing w:after="0" w:line="276" w:lineRule="auto"/>
        <w:ind w:right="120"/>
        <w:jc w:val="both"/>
        <w:rPr>
          <w:rFonts w:ascii="微軟正黑體" w:hAnsi="微軟正黑體" w:cs="微軟正黑體"/>
          <w:spacing w:val="10"/>
          <w:kern w:val="0"/>
          <w:szCs w:val="24"/>
          <w:lang w:bidi="he-IL"/>
        </w:rPr>
      </w:pPr>
    </w:p>
    <w:p w14:paraId="338650F9" w14:textId="77777777" w:rsidR="00297D42" w:rsidRPr="006F5EA3" w:rsidRDefault="00297D42" w:rsidP="00B74D85">
      <w:pPr>
        <w:spacing w:line="276" w:lineRule="auto"/>
        <w:jc w:val="both"/>
        <w:rPr>
          <w:rFonts w:ascii="微軟正黑體" w:hAnsi="微軟正黑體" w:cs="微軟正黑體"/>
          <w:spacing w:val="10"/>
          <w:kern w:val="0"/>
          <w:szCs w:val="24"/>
          <w:lang w:bidi="he-IL"/>
        </w:rPr>
      </w:pPr>
      <w:r w:rsidRPr="006F5EA3">
        <w:rPr>
          <w:rFonts w:ascii="微軟正黑體" w:hAnsi="微軟正黑體" w:cs="微軟正黑體" w:hint="eastAsia"/>
          <w:spacing w:val="10"/>
          <w:kern w:val="0"/>
          <w:szCs w:val="24"/>
          <w:lang w:bidi="he-IL"/>
        </w:rPr>
        <w:t xml:space="preserve">The name, trademark, document, manual, and program of this product belong to </w:t>
      </w:r>
      <w:proofErr w:type="spellStart"/>
      <w:r w:rsidRPr="006F5EA3">
        <w:rPr>
          <w:rFonts w:ascii="微軟正黑體" w:hAnsi="微軟正黑體" w:cs="微軟正黑體" w:hint="eastAsia"/>
          <w:spacing w:val="10"/>
          <w:kern w:val="0"/>
          <w:szCs w:val="24"/>
          <w:lang w:bidi="he-IL"/>
        </w:rPr>
        <w:t>Flowring</w:t>
      </w:r>
      <w:proofErr w:type="spellEnd"/>
      <w:r w:rsidRPr="006F5EA3">
        <w:rPr>
          <w:rFonts w:ascii="微軟正黑體" w:hAnsi="微軟正黑體" w:cs="微軟正黑體" w:hint="eastAsia"/>
          <w:spacing w:val="10"/>
          <w:kern w:val="0"/>
          <w:szCs w:val="24"/>
          <w:lang w:bidi="he-IL"/>
        </w:rPr>
        <w:t xml:space="preserve"> Technology Corp. It is protected by the Taiwan copyright laws and international treaties. Any unauthorized reproduction, distribution, or excerpt of this product, in whole or parts, may result in severe civil or criminal penalties, and will be prosecuted to the maximum extent possible under the law.</w:t>
      </w:r>
    </w:p>
    <w:p w14:paraId="42DD1E46" w14:textId="77777777" w:rsidR="00297D42" w:rsidRPr="006F5EA3" w:rsidRDefault="00297D42" w:rsidP="00B74D85">
      <w:pPr>
        <w:spacing w:line="276" w:lineRule="auto"/>
        <w:jc w:val="both"/>
        <w:rPr>
          <w:rFonts w:ascii="微軟正黑體" w:hAnsi="微軟正黑體" w:cs="微軟正黑體"/>
          <w:spacing w:val="10"/>
          <w:kern w:val="0"/>
          <w:szCs w:val="24"/>
          <w:lang w:bidi="he-IL"/>
        </w:rPr>
      </w:pPr>
      <w:r w:rsidRPr="006F5EA3">
        <w:rPr>
          <w:rFonts w:ascii="微軟正黑體" w:hAnsi="微軟正黑體" w:cs="微軟正黑體" w:hint="eastAsia"/>
          <w:spacing w:val="10"/>
          <w:kern w:val="0"/>
          <w:szCs w:val="24"/>
          <w:lang w:bidi="he-IL"/>
        </w:rPr>
        <w:t>Except specially mentioned, the companies, names, information that are quoted in this manual are fictitious. It does</w:t>
      </w:r>
      <w:r w:rsidRPr="006F5EA3">
        <w:rPr>
          <w:rFonts w:ascii="微軟正黑體" w:hAnsi="微軟正黑體" w:cs="微軟正黑體"/>
          <w:spacing w:val="10"/>
          <w:kern w:val="0"/>
          <w:szCs w:val="24"/>
          <w:lang w:bidi="he-IL"/>
        </w:rPr>
        <w:t xml:space="preserve"> </w:t>
      </w:r>
      <w:r w:rsidRPr="006F5EA3">
        <w:rPr>
          <w:rFonts w:ascii="微軟正黑體" w:hAnsi="微軟正黑體" w:cs="微軟正黑體" w:hint="eastAsia"/>
          <w:spacing w:val="10"/>
          <w:kern w:val="0"/>
          <w:szCs w:val="24"/>
          <w:lang w:bidi="he-IL"/>
        </w:rPr>
        <w:t>n</w:t>
      </w:r>
      <w:r w:rsidRPr="006F5EA3">
        <w:rPr>
          <w:rFonts w:ascii="微軟正黑體" w:hAnsi="微軟正黑體" w:cs="微軟正黑體"/>
          <w:spacing w:val="10"/>
          <w:kern w:val="0"/>
          <w:szCs w:val="24"/>
          <w:lang w:bidi="he-IL"/>
        </w:rPr>
        <w:t>o</w:t>
      </w:r>
      <w:r w:rsidRPr="006F5EA3">
        <w:rPr>
          <w:rFonts w:ascii="微軟正黑體" w:hAnsi="微軟正黑體" w:cs="微軟正黑體" w:hint="eastAsia"/>
          <w:spacing w:val="10"/>
          <w:kern w:val="0"/>
          <w:szCs w:val="24"/>
          <w:lang w:bidi="he-IL"/>
        </w:rPr>
        <w:t xml:space="preserve">t indicate any specific company, organization, product, person or event. </w:t>
      </w:r>
    </w:p>
    <w:p w14:paraId="37DF37A6" w14:textId="77777777" w:rsidR="00297D42" w:rsidRPr="006F5EA3" w:rsidRDefault="00297D42" w:rsidP="00B74D85">
      <w:pPr>
        <w:spacing w:line="276" w:lineRule="auto"/>
        <w:jc w:val="both"/>
        <w:rPr>
          <w:rFonts w:ascii="微軟正黑體" w:hAnsi="微軟正黑體" w:cs="微軟正黑體"/>
          <w:spacing w:val="10"/>
          <w:kern w:val="0"/>
          <w:szCs w:val="24"/>
          <w:lang w:bidi="he-IL"/>
        </w:rPr>
      </w:pPr>
      <w:r w:rsidRPr="006F5EA3">
        <w:rPr>
          <w:rFonts w:ascii="微軟正黑體" w:hAnsi="微軟正黑體" w:cs="微軟正黑體" w:hint="eastAsia"/>
          <w:spacing w:val="10"/>
          <w:kern w:val="0"/>
          <w:szCs w:val="24"/>
          <w:lang w:bidi="he-IL"/>
        </w:rPr>
        <w:t>Copyrights of products and trademarks mentioned in this manual belong to the original legal register companies.</w:t>
      </w:r>
    </w:p>
    <w:p w14:paraId="7CA9B63E" w14:textId="77777777" w:rsidR="00A3199F" w:rsidRPr="006F5EA3" w:rsidRDefault="00A3199F" w:rsidP="00B74D85">
      <w:pPr>
        <w:pStyle w:val="af"/>
        <w:tabs>
          <w:tab w:val="right" w:pos="8640"/>
        </w:tabs>
        <w:snapToGrid w:val="0"/>
        <w:spacing w:after="0" w:line="276" w:lineRule="auto"/>
        <w:ind w:right="120"/>
        <w:jc w:val="both"/>
        <w:rPr>
          <w:rFonts w:ascii="微軟正黑體" w:hAnsi="微軟正黑體" w:cs="微軟正黑體"/>
          <w:spacing w:val="10"/>
          <w:kern w:val="0"/>
          <w:szCs w:val="24"/>
          <w:lang w:bidi="he-IL"/>
        </w:rPr>
      </w:pPr>
    </w:p>
    <w:p w14:paraId="15C1734B" w14:textId="77777777" w:rsidR="00D34559" w:rsidRPr="006F5EA3" w:rsidRDefault="00D34559" w:rsidP="00A82CA5">
      <w:pPr>
        <w:pStyle w:val="af"/>
        <w:tabs>
          <w:tab w:val="right" w:pos="8640"/>
        </w:tabs>
        <w:snapToGrid w:val="0"/>
        <w:spacing w:after="0" w:line="360" w:lineRule="auto"/>
        <w:ind w:right="120"/>
        <w:rPr>
          <w:rFonts w:ascii="微軟正黑體" w:hAnsi="微軟正黑體"/>
        </w:rPr>
      </w:pPr>
    </w:p>
    <w:p w14:paraId="3970C702" w14:textId="5A1A9EDF" w:rsidR="00A3199F" w:rsidRPr="006F5EA3" w:rsidRDefault="00A3199F" w:rsidP="00A82CA5">
      <w:pPr>
        <w:pStyle w:val="af"/>
        <w:tabs>
          <w:tab w:val="right" w:pos="8640"/>
        </w:tabs>
        <w:snapToGrid w:val="0"/>
        <w:spacing w:after="0" w:line="360" w:lineRule="auto"/>
        <w:ind w:right="120"/>
        <w:rPr>
          <w:rFonts w:ascii="微軟正黑體" w:hAnsi="微軟正黑體"/>
        </w:rPr>
      </w:pPr>
      <w:r w:rsidRPr="006F5EA3">
        <w:rPr>
          <w:rFonts w:ascii="微軟正黑體" w:hAnsi="微軟正黑體" w:cs="微軟正黑體" w:hint="eastAsia"/>
          <w:spacing w:val="10"/>
          <w:kern w:val="0"/>
          <w:szCs w:val="24"/>
          <w:lang w:bidi="he-IL"/>
        </w:rPr>
        <w:t>©202</w:t>
      </w:r>
      <w:r w:rsidR="00297D42" w:rsidRPr="006F5EA3">
        <w:rPr>
          <w:rFonts w:ascii="微軟正黑體" w:hAnsi="微軟正黑體" w:cs="微軟正黑體" w:hint="eastAsia"/>
          <w:spacing w:val="10"/>
          <w:kern w:val="0"/>
          <w:szCs w:val="24"/>
          <w:lang w:bidi="he-IL"/>
        </w:rPr>
        <w:t>X</w:t>
      </w:r>
      <w:r w:rsidRPr="006F5EA3">
        <w:rPr>
          <w:rFonts w:ascii="微軟正黑體" w:hAnsi="微軟正黑體" w:cs="微軟正黑體" w:hint="eastAsia"/>
          <w:spacing w:val="10"/>
          <w:kern w:val="0"/>
          <w:szCs w:val="24"/>
          <w:lang w:bidi="he-IL"/>
        </w:rPr>
        <w:t>華苓科技股份有限公司 版權所有</w:t>
      </w:r>
    </w:p>
    <w:p w14:paraId="368F6B7F" w14:textId="235ABF71" w:rsidR="00735676" w:rsidRPr="006F5EA3" w:rsidRDefault="00A3199F" w:rsidP="00A82CA5">
      <w:pPr>
        <w:pStyle w:val="af"/>
        <w:tabs>
          <w:tab w:val="right" w:pos="8640"/>
        </w:tabs>
        <w:snapToGrid w:val="0"/>
        <w:spacing w:after="0" w:line="360" w:lineRule="auto"/>
        <w:ind w:right="120"/>
        <w:rPr>
          <w:rFonts w:ascii="微軟正黑體" w:hAnsi="微軟正黑體" w:cs="微軟正黑體"/>
          <w:spacing w:val="10"/>
          <w:kern w:val="0"/>
          <w:szCs w:val="24"/>
          <w:lang w:bidi="he-IL"/>
        </w:rPr>
      </w:pPr>
      <w:r w:rsidRPr="006F5EA3">
        <w:rPr>
          <w:rFonts w:ascii="微軟正黑體" w:hAnsi="微軟正黑體" w:cs="微軟正黑體" w:hint="eastAsia"/>
          <w:spacing w:val="10"/>
          <w:kern w:val="0"/>
          <w:szCs w:val="24"/>
          <w:lang w:bidi="he-IL"/>
        </w:rPr>
        <w:t>©202</w:t>
      </w:r>
      <w:r w:rsidR="00297D42" w:rsidRPr="006F5EA3">
        <w:rPr>
          <w:rFonts w:ascii="微軟正黑體" w:hAnsi="微軟正黑體" w:cs="微軟正黑體" w:hint="eastAsia"/>
          <w:spacing w:val="10"/>
          <w:kern w:val="0"/>
          <w:szCs w:val="24"/>
          <w:lang w:bidi="he-IL"/>
        </w:rPr>
        <w:t>X</w:t>
      </w:r>
      <w:r w:rsidR="00F45F6B" w:rsidRPr="006F5EA3">
        <w:rPr>
          <w:rFonts w:ascii="微軟正黑體" w:hAnsi="微軟正黑體" w:cs="微軟正黑體"/>
          <w:spacing w:val="10"/>
          <w:kern w:val="0"/>
          <w:szCs w:val="24"/>
          <w:lang w:bidi="he-IL"/>
        </w:rPr>
        <w:t xml:space="preserve"> </w:t>
      </w:r>
      <w:proofErr w:type="spellStart"/>
      <w:r w:rsidRPr="006F5EA3">
        <w:rPr>
          <w:rFonts w:ascii="微軟正黑體" w:hAnsi="微軟正黑體" w:cs="微軟正黑體" w:hint="eastAsia"/>
          <w:spacing w:val="10"/>
          <w:kern w:val="0"/>
          <w:szCs w:val="24"/>
          <w:lang w:bidi="he-IL"/>
        </w:rPr>
        <w:t>Flowring</w:t>
      </w:r>
      <w:proofErr w:type="spellEnd"/>
      <w:r w:rsidRPr="006F5EA3">
        <w:rPr>
          <w:rFonts w:ascii="微軟正黑體" w:hAnsi="微軟正黑體" w:cs="微軟正黑體" w:hint="eastAsia"/>
          <w:spacing w:val="10"/>
          <w:kern w:val="0"/>
          <w:szCs w:val="24"/>
          <w:lang w:bidi="he-IL"/>
        </w:rPr>
        <w:t xml:space="preserve"> Technology Corp. All rights reserved.</w:t>
      </w:r>
    </w:p>
    <w:p w14:paraId="7CBC58AA" w14:textId="77777777" w:rsidR="00735676" w:rsidRPr="006F5EA3" w:rsidRDefault="00735676">
      <w:pPr>
        <w:widowControl/>
        <w:suppressAutoHyphens w:val="0"/>
        <w:rPr>
          <w:rFonts w:ascii="微軟正黑體" w:hAnsi="微軟正黑體" w:cs="微軟正黑體"/>
          <w:spacing w:val="10"/>
          <w:kern w:val="0"/>
          <w:szCs w:val="24"/>
          <w:lang w:bidi="he-IL"/>
        </w:rPr>
        <w:sectPr w:rsidR="00735676" w:rsidRPr="006F5EA3" w:rsidSect="00735676">
          <w:pgSz w:w="11906" w:h="16838"/>
          <w:pgMar w:top="1361" w:right="1134" w:bottom="1361" w:left="1134" w:header="567" w:footer="964" w:gutter="0"/>
          <w:pgNumType w:start="0"/>
          <w:cols w:space="720"/>
          <w:titlePg/>
          <w:docGrid w:linePitch="360"/>
        </w:sectPr>
      </w:pPr>
      <w:r w:rsidRPr="006F5EA3">
        <w:rPr>
          <w:rFonts w:ascii="微軟正黑體" w:hAnsi="微軟正黑體" w:cs="微軟正黑體"/>
          <w:spacing w:val="10"/>
          <w:kern w:val="0"/>
          <w:szCs w:val="24"/>
          <w:lang w:bidi="he-IL"/>
        </w:rPr>
        <w:br w:type="page"/>
      </w:r>
    </w:p>
    <w:p w14:paraId="511D4089" w14:textId="49A291B3" w:rsidR="00735676" w:rsidRPr="006F5EA3" w:rsidRDefault="00735676">
      <w:pPr>
        <w:widowControl/>
        <w:suppressAutoHyphens w:val="0"/>
        <w:rPr>
          <w:rFonts w:ascii="微軟正黑體" w:hAnsi="微軟正黑體" w:cs="微軟正黑體"/>
          <w:spacing w:val="10"/>
          <w:kern w:val="0"/>
          <w:szCs w:val="24"/>
          <w:lang w:bidi="he-IL"/>
        </w:rPr>
      </w:pPr>
    </w:p>
    <w:p w14:paraId="6B0FC692" w14:textId="77777777" w:rsidR="00735676" w:rsidRPr="006F5EA3" w:rsidRDefault="00735676" w:rsidP="00735676">
      <w:pPr>
        <w:jc w:val="center"/>
        <w:rPr>
          <w:rFonts w:ascii="微軟正黑體" w:hAnsi="微軟正黑體"/>
        </w:rPr>
      </w:pPr>
      <w:r w:rsidRPr="006F5EA3">
        <w:rPr>
          <w:rFonts w:ascii="微軟正黑體" w:hAnsi="微軟正黑體" w:cs="微軟正黑體" w:hint="eastAsia"/>
          <w:b/>
          <w:sz w:val="32"/>
          <w:szCs w:val="32"/>
        </w:rPr>
        <w:t>修正紀錄（Revision Record）</w:t>
      </w:r>
    </w:p>
    <w:p w14:paraId="5741C354" w14:textId="77777777" w:rsidR="00735676" w:rsidRPr="006F5EA3" w:rsidRDefault="00735676" w:rsidP="00735676">
      <w:pPr>
        <w:snapToGrid w:val="0"/>
        <w:spacing w:line="360" w:lineRule="auto"/>
        <w:rPr>
          <w:rFonts w:ascii="微軟正黑體" w:hAnsi="微軟正黑體"/>
        </w:rPr>
      </w:pPr>
      <w:r w:rsidRPr="006F5EA3">
        <w:rPr>
          <w:rFonts w:ascii="微軟正黑體" w:hAnsi="微軟正黑體"/>
          <w:color w:val="FF0000"/>
          <w:szCs w:val="24"/>
        </w:rPr>
        <w:t>轉 PDF 檔需刪除此頁</w:t>
      </w:r>
    </w:p>
    <w:tbl>
      <w:tblPr>
        <w:tblW w:w="0" w:type="auto"/>
        <w:jc w:val="center"/>
        <w:tblLayout w:type="fixed"/>
        <w:tblLook w:val="0000" w:firstRow="0" w:lastRow="0" w:firstColumn="0" w:lastColumn="0" w:noHBand="0" w:noVBand="0"/>
      </w:tblPr>
      <w:tblGrid>
        <w:gridCol w:w="1228"/>
        <w:gridCol w:w="1767"/>
        <w:gridCol w:w="6405"/>
      </w:tblGrid>
      <w:tr w:rsidR="00735676" w:rsidRPr="006F5EA3" w14:paraId="104AAEA6" w14:textId="77777777" w:rsidTr="00735676">
        <w:trPr>
          <w:jc w:val="center"/>
        </w:trPr>
        <w:tc>
          <w:tcPr>
            <w:tcW w:w="1228" w:type="dxa"/>
            <w:tcBorders>
              <w:top w:val="single" w:sz="4" w:space="0" w:color="000000"/>
              <w:left w:val="single" w:sz="4" w:space="0" w:color="000000"/>
              <w:bottom w:val="single" w:sz="4" w:space="0" w:color="000000"/>
            </w:tcBorders>
            <w:shd w:val="clear" w:color="auto" w:fill="E0E0E0"/>
          </w:tcPr>
          <w:p w14:paraId="10EF43C3" w14:textId="77777777" w:rsidR="00735676" w:rsidRPr="006F5EA3" w:rsidRDefault="00735676" w:rsidP="00735676">
            <w:pPr>
              <w:rPr>
                <w:rFonts w:ascii="微軟正黑體" w:hAnsi="微軟正黑體"/>
              </w:rPr>
            </w:pPr>
            <w:r w:rsidRPr="006F5EA3">
              <w:rPr>
                <w:rFonts w:ascii="微軟正黑體" w:hAnsi="微軟正黑體" w:cs="微軟正黑體" w:hint="eastAsia"/>
              </w:rPr>
              <w:t>版次</w:t>
            </w:r>
          </w:p>
        </w:tc>
        <w:tc>
          <w:tcPr>
            <w:tcW w:w="1767" w:type="dxa"/>
            <w:tcBorders>
              <w:top w:val="single" w:sz="4" w:space="0" w:color="000000"/>
              <w:left w:val="single" w:sz="4" w:space="0" w:color="000000"/>
              <w:bottom w:val="single" w:sz="4" w:space="0" w:color="000000"/>
            </w:tcBorders>
            <w:shd w:val="clear" w:color="auto" w:fill="E0E0E0"/>
          </w:tcPr>
          <w:p w14:paraId="460745F0" w14:textId="77777777" w:rsidR="00735676" w:rsidRPr="006F5EA3" w:rsidRDefault="00735676" w:rsidP="00735676">
            <w:pPr>
              <w:rPr>
                <w:rFonts w:ascii="微軟正黑體" w:hAnsi="微軟正黑體"/>
              </w:rPr>
            </w:pPr>
            <w:r w:rsidRPr="006F5EA3">
              <w:rPr>
                <w:rFonts w:ascii="微軟正黑體" w:hAnsi="微軟正黑體" w:cs="微軟正黑體" w:hint="eastAsia"/>
              </w:rPr>
              <w:t>日期</w:t>
            </w:r>
          </w:p>
        </w:tc>
        <w:tc>
          <w:tcPr>
            <w:tcW w:w="6405" w:type="dxa"/>
            <w:tcBorders>
              <w:top w:val="single" w:sz="4" w:space="0" w:color="000000"/>
              <w:left w:val="single" w:sz="4" w:space="0" w:color="000000"/>
              <w:bottom w:val="single" w:sz="4" w:space="0" w:color="000000"/>
              <w:right w:val="single" w:sz="4" w:space="0" w:color="000000"/>
            </w:tcBorders>
            <w:shd w:val="clear" w:color="auto" w:fill="E0E0E0"/>
          </w:tcPr>
          <w:p w14:paraId="2012E793" w14:textId="77777777" w:rsidR="00735676" w:rsidRPr="006F5EA3" w:rsidRDefault="00735676" w:rsidP="00735676">
            <w:pPr>
              <w:rPr>
                <w:rFonts w:ascii="微軟正黑體" w:hAnsi="微軟正黑體"/>
              </w:rPr>
            </w:pPr>
            <w:r w:rsidRPr="006F5EA3">
              <w:rPr>
                <w:rFonts w:ascii="微軟正黑體" w:hAnsi="微軟正黑體" w:cs="微軟正黑體" w:hint="eastAsia"/>
              </w:rPr>
              <w:t>修正說明</w:t>
            </w:r>
          </w:p>
        </w:tc>
      </w:tr>
      <w:tr w:rsidR="00735676" w:rsidRPr="006F5EA3" w14:paraId="4225B090"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1C1ACB48" w14:textId="00B1F9FE" w:rsidR="00735676" w:rsidRPr="006F5EA3" w:rsidRDefault="004216DD" w:rsidP="00735676">
            <w:pPr>
              <w:rPr>
                <w:rFonts w:ascii="微軟正黑體" w:hAnsi="微軟正黑體"/>
              </w:rPr>
            </w:pPr>
            <w:r>
              <w:rPr>
                <w:rFonts w:ascii="微軟正黑體" w:hAnsi="微軟正黑體" w:hint="eastAsia"/>
              </w:rPr>
              <w:t>1</w:t>
            </w:r>
            <w:r>
              <w:rPr>
                <w:rFonts w:ascii="微軟正黑體" w:hAnsi="微軟正黑體"/>
              </w:rPr>
              <w:t>.1.2</w:t>
            </w:r>
          </w:p>
        </w:tc>
        <w:tc>
          <w:tcPr>
            <w:tcW w:w="1767" w:type="dxa"/>
            <w:tcBorders>
              <w:top w:val="single" w:sz="4" w:space="0" w:color="000000"/>
              <w:left w:val="single" w:sz="4" w:space="0" w:color="000000"/>
              <w:bottom w:val="single" w:sz="4" w:space="0" w:color="000000"/>
            </w:tcBorders>
            <w:shd w:val="clear" w:color="auto" w:fill="auto"/>
          </w:tcPr>
          <w:p w14:paraId="4AF54CBE" w14:textId="68154812" w:rsidR="00735676" w:rsidRPr="006F5EA3" w:rsidRDefault="004216DD" w:rsidP="00735676">
            <w:pPr>
              <w:rPr>
                <w:rFonts w:ascii="微軟正黑體" w:hAnsi="微軟正黑體"/>
              </w:rPr>
            </w:pPr>
            <w:r>
              <w:rPr>
                <w:rFonts w:ascii="微軟正黑體" w:hAnsi="微軟正黑體" w:hint="eastAsia"/>
              </w:rPr>
              <w:t>2</w:t>
            </w:r>
            <w:r>
              <w:rPr>
                <w:rFonts w:ascii="微軟正黑體" w:hAnsi="微軟正黑體"/>
              </w:rPr>
              <w:t>023/07/05</w:t>
            </w: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507C68F9" w14:textId="77777777" w:rsidR="004216DD" w:rsidRDefault="004216DD" w:rsidP="00735676">
            <w:pPr>
              <w:jc w:val="both"/>
              <w:rPr>
                <w:rFonts w:ascii="微軟正黑體" w:hAnsi="微軟正黑體"/>
              </w:rPr>
            </w:pPr>
            <w:r>
              <w:rPr>
                <w:rFonts w:ascii="微軟正黑體" w:hAnsi="微軟正黑體" w:hint="eastAsia"/>
              </w:rPr>
              <w:t>重新做排版，</w:t>
            </w:r>
            <w:r w:rsidR="006650EA">
              <w:rPr>
                <w:rFonts w:ascii="微軟正黑體" w:hAnsi="微軟正黑體" w:hint="eastAsia"/>
              </w:rPr>
              <w:t>將內容加上編號順序，使內容易懂</w:t>
            </w:r>
          </w:p>
          <w:p w14:paraId="3F8DE8B8" w14:textId="58E766F5" w:rsidR="006650EA" w:rsidRPr="006650EA" w:rsidRDefault="006650EA" w:rsidP="00735676">
            <w:pPr>
              <w:jc w:val="both"/>
              <w:rPr>
                <w:rFonts w:ascii="微軟正黑體" w:hAnsi="微軟正黑體"/>
              </w:rPr>
            </w:pPr>
            <w:r>
              <w:rPr>
                <w:rFonts w:ascii="微軟正黑體" w:hAnsi="微軟正黑體" w:hint="eastAsia"/>
              </w:rPr>
              <w:t>將相片對應內容做放置</w:t>
            </w:r>
          </w:p>
        </w:tc>
      </w:tr>
      <w:tr w:rsidR="00735676" w:rsidRPr="006F5EA3" w14:paraId="35A0F546"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3AF3565C" w14:textId="32A4DD5E" w:rsidR="00735676" w:rsidRPr="006F5EA3" w:rsidRDefault="00735676" w:rsidP="00735676">
            <w:pPr>
              <w:snapToGrid w:val="0"/>
              <w:rPr>
                <w:rFonts w:ascii="微軟正黑體" w:hAnsi="微軟正黑體" w:cs="微軟正黑體"/>
                <w:szCs w:val="24"/>
              </w:rPr>
            </w:pPr>
          </w:p>
        </w:tc>
        <w:tc>
          <w:tcPr>
            <w:tcW w:w="1767" w:type="dxa"/>
            <w:tcBorders>
              <w:top w:val="single" w:sz="4" w:space="0" w:color="000000"/>
              <w:left w:val="single" w:sz="4" w:space="0" w:color="000000"/>
              <w:bottom w:val="single" w:sz="4" w:space="0" w:color="000000"/>
            </w:tcBorders>
            <w:shd w:val="clear" w:color="auto" w:fill="auto"/>
          </w:tcPr>
          <w:p w14:paraId="2444DD4B" w14:textId="0140EBDB" w:rsidR="00735676" w:rsidRPr="006F5EA3" w:rsidRDefault="00735676" w:rsidP="00735676">
            <w:pPr>
              <w:snapToGrid w:val="0"/>
              <w:rPr>
                <w:rFonts w:ascii="微軟正黑體" w:hAnsi="微軟正黑體" w:cs="微軟正黑體"/>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00EA3FDF" w14:textId="504BA68A" w:rsidR="00735676" w:rsidRPr="006F5EA3" w:rsidRDefault="00735676" w:rsidP="00735676">
            <w:pPr>
              <w:snapToGrid w:val="0"/>
              <w:jc w:val="both"/>
              <w:rPr>
                <w:rFonts w:ascii="微軟正黑體" w:hAnsi="微軟正黑體" w:cs="微軟正黑體"/>
                <w:szCs w:val="24"/>
              </w:rPr>
            </w:pPr>
          </w:p>
        </w:tc>
      </w:tr>
      <w:tr w:rsidR="00735676" w:rsidRPr="006F5EA3" w14:paraId="062ED8C0" w14:textId="77777777" w:rsidTr="00C54372">
        <w:trPr>
          <w:trHeight w:val="380"/>
          <w:jc w:val="center"/>
        </w:trPr>
        <w:tc>
          <w:tcPr>
            <w:tcW w:w="1228" w:type="dxa"/>
            <w:tcBorders>
              <w:top w:val="single" w:sz="4" w:space="0" w:color="000000"/>
              <w:left w:val="single" w:sz="4" w:space="0" w:color="000000"/>
              <w:bottom w:val="single" w:sz="4" w:space="0" w:color="000000"/>
            </w:tcBorders>
            <w:shd w:val="clear" w:color="auto" w:fill="auto"/>
            <w:vAlign w:val="center"/>
          </w:tcPr>
          <w:p w14:paraId="7AEE5F29" w14:textId="612911EA" w:rsidR="00735676" w:rsidRPr="006F5EA3" w:rsidRDefault="00735676" w:rsidP="00735676">
            <w:pPr>
              <w:snapToGrid w:val="0"/>
              <w:rPr>
                <w:rFonts w:ascii="微軟正黑體" w:hAnsi="微軟正黑體" w:cs="微軟正黑體"/>
                <w:szCs w:val="24"/>
              </w:rPr>
            </w:pPr>
          </w:p>
        </w:tc>
        <w:tc>
          <w:tcPr>
            <w:tcW w:w="1767" w:type="dxa"/>
            <w:tcBorders>
              <w:top w:val="single" w:sz="4" w:space="0" w:color="000000"/>
              <w:left w:val="single" w:sz="4" w:space="0" w:color="000000"/>
              <w:bottom w:val="single" w:sz="4" w:space="0" w:color="000000"/>
            </w:tcBorders>
            <w:shd w:val="clear" w:color="auto" w:fill="auto"/>
            <w:vAlign w:val="center"/>
          </w:tcPr>
          <w:p w14:paraId="25C5A04E" w14:textId="4EE2782C" w:rsidR="00735676" w:rsidRPr="006F5EA3" w:rsidRDefault="00735676" w:rsidP="00735676">
            <w:pPr>
              <w:snapToGrid w:val="0"/>
              <w:rPr>
                <w:rFonts w:ascii="微軟正黑體" w:hAnsi="微軟正黑體" w:cs="微軟正黑體"/>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29A3A648" w14:textId="79CD2A73" w:rsidR="00735676" w:rsidRPr="006F5EA3" w:rsidRDefault="00735676" w:rsidP="00735676">
            <w:pPr>
              <w:snapToGrid w:val="0"/>
              <w:jc w:val="both"/>
              <w:rPr>
                <w:rFonts w:ascii="微軟正黑體" w:hAnsi="微軟正黑體" w:cs="微軟正黑體"/>
                <w:szCs w:val="24"/>
              </w:rPr>
            </w:pPr>
          </w:p>
        </w:tc>
      </w:tr>
      <w:tr w:rsidR="00735676" w:rsidRPr="006F5EA3" w14:paraId="7DA9F587"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4E3DE0E4" w14:textId="2CC21AB2" w:rsidR="00735676" w:rsidRPr="006F5EA3" w:rsidRDefault="00735676" w:rsidP="00735676">
            <w:pPr>
              <w:snapToGrid w:val="0"/>
              <w:rPr>
                <w:rFonts w:ascii="微軟正黑體" w:hAnsi="微軟正黑體" w:cs="微軟正黑體"/>
                <w:color w:val="000000" w:themeColor="text1"/>
                <w:szCs w:val="24"/>
              </w:rPr>
            </w:pPr>
          </w:p>
        </w:tc>
        <w:tc>
          <w:tcPr>
            <w:tcW w:w="1767" w:type="dxa"/>
            <w:tcBorders>
              <w:top w:val="single" w:sz="4" w:space="0" w:color="000000"/>
              <w:left w:val="single" w:sz="4" w:space="0" w:color="000000"/>
              <w:bottom w:val="single" w:sz="4" w:space="0" w:color="000000"/>
            </w:tcBorders>
            <w:shd w:val="clear" w:color="auto" w:fill="auto"/>
          </w:tcPr>
          <w:p w14:paraId="36E96BF0" w14:textId="646FB6BB" w:rsidR="00735676" w:rsidRPr="006F5EA3" w:rsidRDefault="00735676" w:rsidP="00735676">
            <w:pPr>
              <w:snapToGrid w:val="0"/>
              <w:rPr>
                <w:rFonts w:ascii="微軟正黑體" w:hAnsi="微軟正黑體" w:cs="微軟正黑體"/>
                <w:color w:val="000000" w:themeColor="text1"/>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33DE9940" w14:textId="7FA1275A" w:rsidR="00735676" w:rsidRPr="006F5EA3" w:rsidRDefault="00735676" w:rsidP="00735676">
            <w:pPr>
              <w:snapToGrid w:val="0"/>
              <w:jc w:val="both"/>
              <w:rPr>
                <w:rFonts w:ascii="微軟正黑體" w:hAnsi="微軟正黑體" w:cs="微軟正黑體"/>
                <w:color w:val="000000" w:themeColor="text1"/>
                <w:szCs w:val="24"/>
              </w:rPr>
            </w:pPr>
          </w:p>
        </w:tc>
      </w:tr>
      <w:tr w:rsidR="00735676" w:rsidRPr="006F5EA3" w14:paraId="4C65E5B0"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7C3D2E9B" w14:textId="2F7CCEBD" w:rsidR="00735676" w:rsidRPr="006F5EA3" w:rsidRDefault="00735676" w:rsidP="00735676">
            <w:pPr>
              <w:snapToGrid w:val="0"/>
              <w:rPr>
                <w:rFonts w:ascii="微軟正黑體" w:hAnsi="微軟正黑體" w:cs="微軟正黑體"/>
                <w:szCs w:val="24"/>
              </w:rPr>
            </w:pPr>
          </w:p>
        </w:tc>
        <w:tc>
          <w:tcPr>
            <w:tcW w:w="1767" w:type="dxa"/>
            <w:tcBorders>
              <w:top w:val="single" w:sz="4" w:space="0" w:color="000000"/>
              <w:left w:val="single" w:sz="4" w:space="0" w:color="000000"/>
              <w:bottom w:val="single" w:sz="4" w:space="0" w:color="000000"/>
            </w:tcBorders>
            <w:shd w:val="clear" w:color="auto" w:fill="auto"/>
          </w:tcPr>
          <w:p w14:paraId="5231E62C" w14:textId="2D65A522" w:rsidR="00735676" w:rsidRPr="006F5EA3" w:rsidRDefault="00735676" w:rsidP="00735676">
            <w:pPr>
              <w:snapToGrid w:val="0"/>
              <w:rPr>
                <w:rFonts w:ascii="微軟正黑體" w:hAnsi="微軟正黑體" w:cs="微軟正黑體"/>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5F57F52F" w14:textId="2D86F4AF" w:rsidR="00735676" w:rsidRPr="006F5EA3" w:rsidRDefault="00735676" w:rsidP="00735676">
            <w:pPr>
              <w:snapToGrid w:val="0"/>
              <w:jc w:val="both"/>
              <w:rPr>
                <w:rFonts w:ascii="微軟正黑體" w:hAnsi="微軟正黑體" w:cs="微軟正黑體"/>
                <w:szCs w:val="24"/>
              </w:rPr>
            </w:pPr>
          </w:p>
        </w:tc>
      </w:tr>
      <w:tr w:rsidR="00735676" w:rsidRPr="006F5EA3" w14:paraId="0D696260"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7C297410" w14:textId="77777777" w:rsidR="00735676" w:rsidRPr="006F5EA3" w:rsidRDefault="00735676" w:rsidP="00735676">
            <w:pPr>
              <w:snapToGrid w:val="0"/>
              <w:rPr>
                <w:rFonts w:ascii="微軟正黑體" w:hAnsi="微軟正黑體" w:cs="微軟正黑體"/>
                <w:szCs w:val="24"/>
              </w:rPr>
            </w:pPr>
          </w:p>
        </w:tc>
        <w:tc>
          <w:tcPr>
            <w:tcW w:w="1767" w:type="dxa"/>
            <w:tcBorders>
              <w:top w:val="single" w:sz="4" w:space="0" w:color="000000"/>
              <w:left w:val="single" w:sz="4" w:space="0" w:color="000000"/>
              <w:bottom w:val="single" w:sz="4" w:space="0" w:color="000000"/>
            </w:tcBorders>
            <w:shd w:val="clear" w:color="auto" w:fill="auto"/>
          </w:tcPr>
          <w:p w14:paraId="5D5695ED" w14:textId="77777777" w:rsidR="00735676" w:rsidRPr="006F5EA3" w:rsidRDefault="00735676" w:rsidP="00735676">
            <w:pPr>
              <w:snapToGrid w:val="0"/>
              <w:rPr>
                <w:rFonts w:ascii="微軟正黑體" w:hAnsi="微軟正黑體" w:cs="微軟正黑體"/>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5DC298B6" w14:textId="77777777" w:rsidR="00735676" w:rsidRPr="006F5EA3" w:rsidRDefault="00735676" w:rsidP="00735676">
            <w:pPr>
              <w:snapToGrid w:val="0"/>
              <w:jc w:val="both"/>
              <w:rPr>
                <w:rFonts w:ascii="微軟正黑體" w:hAnsi="微軟正黑體" w:cs="微軟正黑體"/>
                <w:szCs w:val="24"/>
              </w:rPr>
            </w:pPr>
          </w:p>
        </w:tc>
      </w:tr>
      <w:tr w:rsidR="00735676" w:rsidRPr="006F5EA3" w14:paraId="002DA116" w14:textId="77777777" w:rsidTr="00735676">
        <w:trPr>
          <w:jc w:val="center"/>
        </w:trPr>
        <w:tc>
          <w:tcPr>
            <w:tcW w:w="1228" w:type="dxa"/>
            <w:tcBorders>
              <w:top w:val="single" w:sz="4" w:space="0" w:color="000000"/>
              <w:left w:val="single" w:sz="4" w:space="0" w:color="000000"/>
              <w:bottom w:val="single" w:sz="4" w:space="0" w:color="000000"/>
            </w:tcBorders>
            <w:shd w:val="clear" w:color="auto" w:fill="auto"/>
          </w:tcPr>
          <w:p w14:paraId="1EEFB1B4" w14:textId="77777777" w:rsidR="00735676" w:rsidRPr="006F5EA3" w:rsidRDefault="00735676" w:rsidP="00735676">
            <w:pPr>
              <w:snapToGrid w:val="0"/>
              <w:rPr>
                <w:rFonts w:ascii="微軟正黑體" w:hAnsi="微軟正黑體" w:cs="微軟正黑體"/>
                <w:szCs w:val="24"/>
              </w:rPr>
            </w:pPr>
          </w:p>
        </w:tc>
        <w:tc>
          <w:tcPr>
            <w:tcW w:w="1767" w:type="dxa"/>
            <w:tcBorders>
              <w:top w:val="single" w:sz="4" w:space="0" w:color="000000"/>
              <w:left w:val="single" w:sz="4" w:space="0" w:color="000000"/>
              <w:bottom w:val="single" w:sz="4" w:space="0" w:color="000000"/>
            </w:tcBorders>
            <w:shd w:val="clear" w:color="auto" w:fill="auto"/>
          </w:tcPr>
          <w:p w14:paraId="6C80FC09" w14:textId="77777777" w:rsidR="00735676" w:rsidRPr="006F5EA3" w:rsidRDefault="00735676" w:rsidP="00735676">
            <w:pPr>
              <w:snapToGrid w:val="0"/>
              <w:rPr>
                <w:rFonts w:ascii="微軟正黑體" w:hAnsi="微軟正黑體" w:cs="微軟正黑體"/>
                <w:szCs w:val="24"/>
              </w:rPr>
            </w:pPr>
          </w:p>
        </w:tc>
        <w:tc>
          <w:tcPr>
            <w:tcW w:w="6405" w:type="dxa"/>
            <w:tcBorders>
              <w:top w:val="single" w:sz="4" w:space="0" w:color="000000"/>
              <w:left w:val="single" w:sz="4" w:space="0" w:color="000000"/>
              <w:bottom w:val="single" w:sz="4" w:space="0" w:color="000000"/>
              <w:right w:val="single" w:sz="4" w:space="0" w:color="000000"/>
            </w:tcBorders>
            <w:shd w:val="clear" w:color="auto" w:fill="auto"/>
          </w:tcPr>
          <w:p w14:paraId="2B51E792" w14:textId="77777777" w:rsidR="00735676" w:rsidRPr="006F5EA3" w:rsidRDefault="00735676" w:rsidP="00735676">
            <w:pPr>
              <w:snapToGrid w:val="0"/>
              <w:jc w:val="both"/>
              <w:rPr>
                <w:rFonts w:ascii="微軟正黑體" w:hAnsi="微軟正黑體" w:cs="微軟正黑體"/>
                <w:szCs w:val="24"/>
              </w:rPr>
            </w:pPr>
          </w:p>
        </w:tc>
      </w:tr>
    </w:tbl>
    <w:p w14:paraId="314B296F" w14:textId="77777777" w:rsidR="00735676" w:rsidRPr="006F5EA3" w:rsidRDefault="00735676" w:rsidP="00A82CA5">
      <w:pPr>
        <w:pStyle w:val="af"/>
        <w:tabs>
          <w:tab w:val="right" w:pos="8640"/>
        </w:tabs>
        <w:snapToGrid w:val="0"/>
        <w:spacing w:after="0" w:line="360" w:lineRule="auto"/>
        <w:ind w:right="120"/>
        <w:rPr>
          <w:rFonts w:ascii="微軟正黑體" w:hAnsi="微軟正黑體"/>
        </w:rPr>
        <w:sectPr w:rsidR="00735676" w:rsidRPr="006F5EA3" w:rsidSect="00491591">
          <w:pgSz w:w="11906" w:h="16838"/>
          <w:pgMar w:top="1361" w:right="1134" w:bottom="1361" w:left="1134" w:header="567" w:footer="964" w:gutter="0"/>
          <w:cols w:space="720"/>
          <w:titlePg/>
          <w:docGrid w:linePitch="360"/>
        </w:sectPr>
      </w:pPr>
    </w:p>
    <w:p w14:paraId="371BC3D3" w14:textId="60A26D63" w:rsidR="00A3199F" w:rsidRPr="006F5EA3" w:rsidRDefault="00A3199F" w:rsidP="005D182C">
      <w:pPr>
        <w:pStyle w:val="af"/>
        <w:tabs>
          <w:tab w:val="right" w:pos="8640"/>
        </w:tabs>
        <w:snapToGrid w:val="0"/>
        <w:spacing w:after="0" w:line="360" w:lineRule="auto"/>
        <w:ind w:right="120"/>
        <w:jc w:val="center"/>
        <w:rPr>
          <w:rFonts w:ascii="微軟正黑體" w:hAnsi="微軟正黑體" w:cs="微軟正黑體"/>
          <w:b/>
          <w:bCs/>
          <w:sz w:val="44"/>
          <w:szCs w:val="44"/>
        </w:rPr>
      </w:pPr>
      <w:r w:rsidRPr="006F5EA3">
        <w:rPr>
          <w:rFonts w:ascii="微軟正黑體" w:hAnsi="微軟正黑體" w:cs="微軟正黑體" w:hint="eastAsia"/>
          <w:b/>
          <w:bCs/>
          <w:sz w:val="44"/>
          <w:szCs w:val="44"/>
        </w:rPr>
        <w:lastRenderedPageBreak/>
        <w:t>目錄</w:t>
      </w:r>
    </w:p>
    <w:p w14:paraId="3F344394" w14:textId="77777777" w:rsidR="00F83791" w:rsidRPr="006F5EA3" w:rsidRDefault="00F83791" w:rsidP="005D182C">
      <w:pPr>
        <w:pStyle w:val="af"/>
        <w:tabs>
          <w:tab w:val="right" w:pos="8640"/>
        </w:tabs>
        <w:snapToGrid w:val="0"/>
        <w:spacing w:after="0" w:line="360" w:lineRule="auto"/>
        <w:ind w:right="120"/>
        <w:jc w:val="center"/>
        <w:rPr>
          <w:rFonts w:ascii="微軟正黑體" w:hAnsi="微軟正黑體" w:cs="微軟正黑體"/>
          <w:b/>
          <w:bCs/>
          <w:sz w:val="28"/>
          <w:szCs w:val="28"/>
        </w:rPr>
      </w:pPr>
      <w:r w:rsidRPr="006F5EA3">
        <w:rPr>
          <w:rFonts w:ascii="微軟正黑體" w:hAnsi="微軟正黑體" w:cs="微軟正黑體" w:hint="eastAsia"/>
          <w:b/>
          <w:bCs/>
          <w:sz w:val="28"/>
          <w:szCs w:val="28"/>
        </w:rPr>
        <w:t>CONTENT</w:t>
      </w:r>
    </w:p>
    <w:sdt>
      <w:sdtPr>
        <w:rPr>
          <w:rFonts w:ascii="微軟正黑體" w:hAnsi="微軟正黑體" w:cs="Myriad Pro"/>
          <w:b w:val="0"/>
          <w:bCs w:val="0"/>
          <w:sz w:val="24"/>
          <w:szCs w:val="19"/>
          <w:lang w:val="zh-TW"/>
        </w:rPr>
        <w:id w:val="-590160939"/>
        <w:docPartObj>
          <w:docPartGallery w:val="Table of Contents"/>
          <w:docPartUnique/>
        </w:docPartObj>
      </w:sdtPr>
      <w:sdtContent>
        <w:p w14:paraId="5CFD27A4" w14:textId="58078195" w:rsidR="00060D05" w:rsidRDefault="005D182C">
          <w:pPr>
            <w:pStyle w:val="14"/>
            <w:tabs>
              <w:tab w:val="right" w:leader="dot" w:pos="9628"/>
            </w:tabs>
            <w:rPr>
              <w:rFonts w:asciiTheme="minorHAnsi" w:eastAsiaTheme="minorEastAsia" w:hAnsiTheme="minorHAnsi" w:cstheme="minorBidi"/>
              <w:b w:val="0"/>
              <w:bCs w:val="0"/>
              <w:noProof/>
              <w:sz w:val="24"/>
              <w:szCs w:val="22"/>
              <w14:ligatures w14:val="standardContextual"/>
            </w:rPr>
          </w:pPr>
          <w:r w:rsidRPr="006F5EA3">
            <w:rPr>
              <w:rFonts w:ascii="微軟正黑體" w:hAnsi="微軟正黑體"/>
            </w:rPr>
            <w:fldChar w:fldCharType="begin"/>
          </w:r>
          <w:r w:rsidRPr="006F5EA3">
            <w:rPr>
              <w:rFonts w:ascii="微軟正黑體" w:hAnsi="微軟正黑體"/>
            </w:rPr>
            <w:instrText xml:space="preserve"> TOC \o "1-3" \h \z \u </w:instrText>
          </w:r>
          <w:r w:rsidRPr="006F5EA3">
            <w:rPr>
              <w:rFonts w:ascii="微軟正黑體" w:hAnsi="微軟正黑體"/>
            </w:rPr>
            <w:fldChar w:fldCharType="separate"/>
          </w:r>
          <w:hyperlink w:anchor="_Toc139443932" w:history="1">
            <w:r w:rsidR="00060D05" w:rsidRPr="00B633B5">
              <w:rPr>
                <w:rStyle w:val="a9"/>
                <w:rFonts w:hint="eastAsia"/>
                <w:noProof/>
              </w:rPr>
              <w:t>第一章</w:t>
            </w:r>
            <w:r w:rsidR="00060D05" w:rsidRPr="00B633B5">
              <w:rPr>
                <w:rStyle w:val="a9"/>
                <w:noProof/>
              </w:rPr>
              <w:t xml:space="preserve">  </w:t>
            </w:r>
            <w:r w:rsidR="00060D05" w:rsidRPr="00B633B5">
              <w:rPr>
                <w:rStyle w:val="a9"/>
                <w:rFonts w:hint="eastAsia"/>
                <w:noProof/>
              </w:rPr>
              <w:t>入門基本概念</w:t>
            </w:r>
            <w:r w:rsidR="00060D05">
              <w:rPr>
                <w:noProof/>
                <w:webHidden/>
              </w:rPr>
              <w:tab/>
            </w:r>
            <w:r w:rsidR="00060D05">
              <w:rPr>
                <w:noProof/>
                <w:webHidden/>
              </w:rPr>
              <w:fldChar w:fldCharType="begin"/>
            </w:r>
            <w:r w:rsidR="00060D05">
              <w:rPr>
                <w:noProof/>
                <w:webHidden/>
              </w:rPr>
              <w:instrText xml:space="preserve"> PAGEREF _Toc139443932 \h </w:instrText>
            </w:r>
            <w:r w:rsidR="00060D05">
              <w:rPr>
                <w:noProof/>
                <w:webHidden/>
              </w:rPr>
            </w:r>
            <w:r w:rsidR="00060D05">
              <w:rPr>
                <w:noProof/>
                <w:webHidden/>
              </w:rPr>
              <w:fldChar w:fldCharType="separate"/>
            </w:r>
            <w:r w:rsidR="00A9611A">
              <w:rPr>
                <w:noProof/>
                <w:webHidden/>
              </w:rPr>
              <w:t>3</w:t>
            </w:r>
            <w:r w:rsidR="00060D05">
              <w:rPr>
                <w:noProof/>
                <w:webHidden/>
              </w:rPr>
              <w:fldChar w:fldCharType="end"/>
            </w:r>
          </w:hyperlink>
        </w:p>
        <w:p w14:paraId="76E6B782" w14:textId="25EDC5F3"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33" w:history="1">
            <w:r w:rsidR="00060D05" w:rsidRPr="00B633B5">
              <w:rPr>
                <w:rStyle w:val="a9"/>
                <w:noProof/>
              </w:rPr>
              <w:t>1-1</w:t>
            </w:r>
            <w:r w:rsidR="00060D05" w:rsidRPr="00B633B5">
              <w:rPr>
                <w:rStyle w:val="a9"/>
                <w:rFonts w:hint="eastAsia"/>
                <w:noProof/>
              </w:rPr>
              <w:t>系統簡介</w:t>
            </w:r>
            <w:r w:rsidR="00060D05">
              <w:rPr>
                <w:noProof/>
                <w:webHidden/>
              </w:rPr>
              <w:tab/>
            </w:r>
            <w:r w:rsidR="00060D05">
              <w:rPr>
                <w:noProof/>
                <w:webHidden/>
              </w:rPr>
              <w:fldChar w:fldCharType="begin"/>
            </w:r>
            <w:r w:rsidR="00060D05">
              <w:rPr>
                <w:noProof/>
                <w:webHidden/>
              </w:rPr>
              <w:instrText xml:space="preserve"> PAGEREF _Toc139443933 \h </w:instrText>
            </w:r>
            <w:r w:rsidR="00060D05">
              <w:rPr>
                <w:noProof/>
                <w:webHidden/>
              </w:rPr>
            </w:r>
            <w:r w:rsidR="00060D05">
              <w:rPr>
                <w:noProof/>
                <w:webHidden/>
              </w:rPr>
              <w:fldChar w:fldCharType="separate"/>
            </w:r>
            <w:r w:rsidR="00A9611A">
              <w:rPr>
                <w:noProof/>
                <w:webHidden/>
              </w:rPr>
              <w:t>4</w:t>
            </w:r>
            <w:r w:rsidR="00060D05">
              <w:rPr>
                <w:noProof/>
                <w:webHidden/>
              </w:rPr>
              <w:fldChar w:fldCharType="end"/>
            </w:r>
          </w:hyperlink>
        </w:p>
        <w:p w14:paraId="0C1AFCE0" w14:textId="15419ED6"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34" w:history="1">
            <w:r w:rsidR="00060D05" w:rsidRPr="00B633B5">
              <w:rPr>
                <w:rStyle w:val="a9"/>
                <w:noProof/>
              </w:rPr>
              <w:t>1-2</w:t>
            </w:r>
            <w:r w:rsidR="00060D05" w:rsidRPr="00B633B5">
              <w:rPr>
                <w:rStyle w:val="a9"/>
                <w:rFonts w:hint="eastAsia"/>
                <w:noProof/>
              </w:rPr>
              <w:t>產品特色</w:t>
            </w:r>
            <w:r w:rsidR="00060D05">
              <w:rPr>
                <w:noProof/>
                <w:webHidden/>
              </w:rPr>
              <w:tab/>
            </w:r>
            <w:r w:rsidR="00060D05">
              <w:rPr>
                <w:noProof/>
                <w:webHidden/>
              </w:rPr>
              <w:fldChar w:fldCharType="begin"/>
            </w:r>
            <w:r w:rsidR="00060D05">
              <w:rPr>
                <w:noProof/>
                <w:webHidden/>
              </w:rPr>
              <w:instrText xml:space="preserve"> PAGEREF _Toc139443934 \h </w:instrText>
            </w:r>
            <w:r w:rsidR="00060D05">
              <w:rPr>
                <w:noProof/>
                <w:webHidden/>
              </w:rPr>
            </w:r>
            <w:r w:rsidR="00060D05">
              <w:rPr>
                <w:noProof/>
                <w:webHidden/>
              </w:rPr>
              <w:fldChar w:fldCharType="separate"/>
            </w:r>
            <w:r w:rsidR="00A9611A">
              <w:rPr>
                <w:noProof/>
                <w:webHidden/>
              </w:rPr>
              <w:t>5</w:t>
            </w:r>
            <w:r w:rsidR="00060D05">
              <w:rPr>
                <w:noProof/>
                <w:webHidden/>
              </w:rPr>
              <w:fldChar w:fldCharType="end"/>
            </w:r>
          </w:hyperlink>
        </w:p>
        <w:p w14:paraId="0263E097" w14:textId="27202E38"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35" w:history="1">
            <w:r w:rsidR="00060D05" w:rsidRPr="00B633B5">
              <w:rPr>
                <w:rStyle w:val="a9"/>
                <w:noProof/>
              </w:rPr>
              <w:t>1-3</w:t>
            </w:r>
            <w:r w:rsidR="00060D05" w:rsidRPr="00B633B5">
              <w:rPr>
                <w:rStyle w:val="a9"/>
                <w:rFonts w:hint="eastAsia"/>
                <w:noProof/>
              </w:rPr>
              <w:t>基本功能對照表</w:t>
            </w:r>
            <w:r w:rsidR="00060D05">
              <w:rPr>
                <w:noProof/>
                <w:webHidden/>
              </w:rPr>
              <w:tab/>
            </w:r>
            <w:r w:rsidR="00060D05">
              <w:rPr>
                <w:noProof/>
                <w:webHidden/>
              </w:rPr>
              <w:fldChar w:fldCharType="begin"/>
            </w:r>
            <w:r w:rsidR="00060D05">
              <w:rPr>
                <w:noProof/>
                <w:webHidden/>
              </w:rPr>
              <w:instrText xml:space="preserve"> PAGEREF _Toc139443935 \h </w:instrText>
            </w:r>
            <w:r w:rsidR="00060D05">
              <w:rPr>
                <w:noProof/>
                <w:webHidden/>
              </w:rPr>
            </w:r>
            <w:r w:rsidR="00060D05">
              <w:rPr>
                <w:noProof/>
                <w:webHidden/>
              </w:rPr>
              <w:fldChar w:fldCharType="separate"/>
            </w:r>
            <w:r w:rsidR="00A9611A">
              <w:rPr>
                <w:noProof/>
                <w:webHidden/>
              </w:rPr>
              <w:t>6</w:t>
            </w:r>
            <w:r w:rsidR="00060D05">
              <w:rPr>
                <w:noProof/>
                <w:webHidden/>
              </w:rPr>
              <w:fldChar w:fldCharType="end"/>
            </w:r>
          </w:hyperlink>
        </w:p>
        <w:p w14:paraId="4CABB1B5" w14:textId="63DAD086" w:rsidR="00060D05" w:rsidRDefault="00000000">
          <w:pPr>
            <w:pStyle w:val="14"/>
            <w:tabs>
              <w:tab w:val="right" w:leader="dot" w:pos="9628"/>
            </w:tabs>
            <w:rPr>
              <w:rFonts w:asciiTheme="minorHAnsi" w:eastAsiaTheme="minorEastAsia" w:hAnsiTheme="minorHAnsi" w:cstheme="minorBidi"/>
              <w:b w:val="0"/>
              <w:bCs w:val="0"/>
              <w:noProof/>
              <w:sz w:val="24"/>
              <w:szCs w:val="22"/>
              <w14:ligatures w14:val="standardContextual"/>
            </w:rPr>
          </w:pPr>
          <w:hyperlink w:anchor="_Toc139443936" w:history="1">
            <w:r w:rsidR="00060D05" w:rsidRPr="00B633B5">
              <w:rPr>
                <w:rStyle w:val="a9"/>
                <w:rFonts w:hint="eastAsia"/>
                <w:noProof/>
              </w:rPr>
              <w:t>第二章</w:t>
            </w:r>
            <w:r w:rsidR="00060D05" w:rsidRPr="00B633B5">
              <w:rPr>
                <w:rStyle w:val="a9"/>
                <w:rFonts w:hint="eastAsia"/>
                <w:noProof/>
              </w:rPr>
              <w:t xml:space="preserve"> </w:t>
            </w:r>
            <w:r w:rsidR="00060D05" w:rsidRPr="00B633B5">
              <w:rPr>
                <w:rStyle w:val="a9"/>
                <w:rFonts w:hint="eastAsia"/>
                <w:noProof/>
              </w:rPr>
              <w:t>開始使用即時通訊系統</w:t>
            </w:r>
            <w:r w:rsidR="00060D05">
              <w:rPr>
                <w:noProof/>
                <w:webHidden/>
              </w:rPr>
              <w:tab/>
            </w:r>
            <w:r w:rsidR="00060D05">
              <w:rPr>
                <w:noProof/>
                <w:webHidden/>
              </w:rPr>
              <w:fldChar w:fldCharType="begin"/>
            </w:r>
            <w:r w:rsidR="00060D05">
              <w:rPr>
                <w:noProof/>
                <w:webHidden/>
              </w:rPr>
              <w:instrText xml:space="preserve"> PAGEREF _Toc139443936 \h </w:instrText>
            </w:r>
            <w:r w:rsidR="00060D05">
              <w:rPr>
                <w:noProof/>
                <w:webHidden/>
              </w:rPr>
            </w:r>
            <w:r w:rsidR="00060D05">
              <w:rPr>
                <w:noProof/>
                <w:webHidden/>
              </w:rPr>
              <w:fldChar w:fldCharType="separate"/>
            </w:r>
            <w:r w:rsidR="00A9611A">
              <w:rPr>
                <w:noProof/>
                <w:webHidden/>
              </w:rPr>
              <w:t>8</w:t>
            </w:r>
            <w:r w:rsidR="00060D05">
              <w:rPr>
                <w:noProof/>
                <w:webHidden/>
              </w:rPr>
              <w:fldChar w:fldCharType="end"/>
            </w:r>
          </w:hyperlink>
        </w:p>
        <w:p w14:paraId="71CD5714" w14:textId="7C527FC7"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37" w:history="1">
            <w:r w:rsidR="00060D05" w:rsidRPr="00B633B5">
              <w:rPr>
                <w:rStyle w:val="a9"/>
                <w:noProof/>
              </w:rPr>
              <w:t xml:space="preserve">2-1 </w:t>
            </w:r>
            <w:r w:rsidR="00060D05" w:rsidRPr="00B633B5">
              <w:rPr>
                <w:rStyle w:val="a9"/>
                <w:rFonts w:hint="eastAsia"/>
                <w:noProof/>
              </w:rPr>
              <w:t>功能規格描述</w:t>
            </w:r>
            <w:r w:rsidR="00060D05">
              <w:rPr>
                <w:noProof/>
                <w:webHidden/>
              </w:rPr>
              <w:tab/>
            </w:r>
            <w:r w:rsidR="00060D05">
              <w:rPr>
                <w:noProof/>
                <w:webHidden/>
              </w:rPr>
              <w:fldChar w:fldCharType="begin"/>
            </w:r>
            <w:r w:rsidR="00060D05">
              <w:rPr>
                <w:noProof/>
                <w:webHidden/>
              </w:rPr>
              <w:instrText xml:space="preserve"> PAGEREF _Toc139443937 \h </w:instrText>
            </w:r>
            <w:r w:rsidR="00060D05">
              <w:rPr>
                <w:noProof/>
                <w:webHidden/>
              </w:rPr>
            </w:r>
            <w:r w:rsidR="00060D05">
              <w:rPr>
                <w:noProof/>
                <w:webHidden/>
              </w:rPr>
              <w:fldChar w:fldCharType="separate"/>
            </w:r>
            <w:r w:rsidR="00A9611A">
              <w:rPr>
                <w:noProof/>
                <w:webHidden/>
              </w:rPr>
              <w:t>9</w:t>
            </w:r>
            <w:r w:rsidR="00060D05">
              <w:rPr>
                <w:noProof/>
                <w:webHidden/>
              </w:rPr>
              <w:fldChar w:fldCharType="end"/>
            </w:r>
          </w:hyperlink>
        </w:p>
        <w:p w14:paraId="6D928170" w14:textId="196BA602"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38" w:history="1">
            <w:r w:rsidR="00060D05" w:rsidRPr="00B633B5">
              <w:rPr>
                <w:rStyle w:val="a9"/>
                <w:noProof/>
              </w:rPr>
              <w:t>2-1-1 APP</w:t>
            </w:r>
            <w:r w:rsidR="00060D05" w:rsidRPr="00B633B5">
              <w:rPr>
                <w:rStyle w:val="a9"/>
                <w:rFonts w:hint="eastAsia"/>
                <w:noProof/>
              </w:rPr>
              <w:t>登入</w:t>
            </w:r>
            <w:r w:rsidR="00060D05">
              <w:rPr>
                <w:noProof/>
                <w:webHidden/>
              </w:rPr>
              <w:tab/>
            </w:r>
            <w:r w:rsidR="00060D05">
              <w:rPr>
                <w:noProof/>
                <w:webHidden/>
              </w:rPr>
              <w:fldChar w:fldCharType="begin"/>
            </w:r>
            <w:r w:rsidR="00060D05">
              <w:rPr>
                <w:noProof/>
                <w:webHidden/>
              </w:rPr>
              <w:instrText xml:space="preserve"> PAGEREF _Toc139443938 \h </w:instrText>
            </w:r>
            <w:r w:rsidR="00060D05">
              <w:rPr>
                <w:noProof/>
                <w:webHidden/>
              </w:rPr>
            </w:r>
            <w:r w:rsidR="00060D05">
              <w:rPr>
                <w:noProof/>
                <w:webHidden/>
              </w:rPr>
              <w:fldChar w:fldCharType="separate"/>
            </w:r>
            <w:r w:rsidR="00A9611A">
              <w:rPr>
                <w:noProof/>
                <w:webHidden/>
              </w:rPr>
              <w:t>9</w:t>
            </w:r>
            <w:r w:rsidR="00060D05">
              <w:rPr>
                <w:noProof/>
                <w:webHidden/>
              </w:rPr>
              <w:fldChar w:fldCharType="end"/>
            </w:r>
          </w:hyperlink>
        </w:p>
        <w:p w14:paraId="287CAA8A" w14:textId="2839B789"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39" w:history="1">
            <w:r w:rsidR="00060D05" w:rsidRPr="00B633B5">
              <w:rPr>
                <w:rStyle w:val="a9"/>
                <w:noProof/>
              </w:rPr>
              <w:t>2-1-2 Tab</w:t>
            </w:r>
            <w:r w:rsidR="00060D05">
              <w:rPr>
                <w:noProof/>
                <w:webHidden/>
              </w:rPr>
              <w:tab/>
            </w:r>
            <w:r w:rsidR="00060D05">
              <w:rPr>
                <w:noProof/>
                <w:webHidden/>
              </w:rPr>
              <w:fldChar w:fldCharType="begin"/>
            </w:r>
            <w:r w:rsidR="00060D05">
              <w:rPr>
                <w:noProof/>
                <w:webHidden/>
              </w:rPr>
              <w:instrText xml:space="preserve"> PAGEREF _Toc139443939 \h </w:instrText>
            </w:r>
            <w:r w:rsidR="00060D05">
              <w:rPr>
                <w:noProof/>
                <w:webHidden/>
              </w:rPr>
            </w:r>
            <w:r w:rsidR="00060D05">
              <w:rPr>
                <w:noProof/>
                <w:webHidden/>
              </w:rPr>
              <w:fldChar w:fldCharType="separate"/>
            </w:r>
            <w:r w:rsidR="00A9611A">
              <w:rPr>
                <w:noProof/>
                <w:webHidden/>
              </w:rPr>
              <w:t>11</w:t>
            </w:r>
            <w:r w:rsidR="00060D05">
              <w:rPr>
                <w:noProof/>
                <w:webHidden/>
              </w:rPr>
              <w:fldChar w:fldCharType="end"/>
            </w:r>
          </w:hyperlink>
        </w:p>
        <w:p w14:paraId="51A7258E" w14:textId="226CDCFF"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0" w:history="1">
            <w:r w:rsidR="00060D05" w:rsidRPr="00B633B5">
              <w:rPr>
                <w:rStyle w:val="a9"/>
                <w:noProof/>
              </w:rPr>
              <w:t xml:space="preserve">2-1-3 </w:t>
            </w:r>
            <w:r w:rsidR="00060D05" w:rsidRPr="00B633B5">
              <w:rPr>
                <w:rStyle w:val="a9"/>
                <w:rFonts w:hint="eastAsia"/>
                <w:noProof/>
              </w:rPr>
              <w:t>我</w:t>
            </w:r>
            <w:r w:rsidR="00060D05">
              <w:rPr>
                <w:noProof/>
                <w:webHidden/>
              </w:rPr>
              <w:tab/>
            </w:r>
            <w:r w:rsidR="00060D05">
              <w:rPr>
                <w:noProof/>
                <w:webHidden/>
              </w:rPr>
              <w:fldChar w:fldCharType="begin"/>
            </w:r>
            <w:r w:rsidR="00060D05">
              <w:rPr>
                <w:noProof/>
                <w:webHidden/>
              </w:rPr>
              <w:instrText xml:space="preserve"> PAGEREF _Toc139443940 \h </w:instrText>
            </w:r>
            <w:r w:rsidR="00060D05">
              <w:rPr>
                <w:noProof/>
                <w:webHidden/>
              </w:rPr>
            </w:r>
            <w:r w:rsidR="00060D05">
              <w:rPr>
                <w:noProof/>
                <w:webHidden/>
              </w:rPr>
              <w:fldChar w:fldCharType="separate"/>
            </w:r>
            <w:r w:rsidR="00A9611A">
              <w:rPr>
                <w:noProof/>
                <w:webHidden/>
              </w:rPr>
              <w:t>12</w:t>
            </w:r>
            <w:r w:rsidR="00060D05">
              <w:rPr>
                <w:noProof/>
                <w:webHidden/>
              </w:rPr>
              <w:fldChar w:fldCharType="end"/>
            </w:r>
          </w:hyperlink>
        </w:p>
        <w:p w14:paraId="1458A5FC" w14:textId="17C32A98"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1" w:history="1">
            <w:r w:rsidR="00060D05" w:rsidRPr="00B633B5">
              <w:rPr>
                <w:rStyle w:val="a9"/>
                <w:noProof/>
              </w:rPr>
              <w:t xml:space="preserve">2-1-4 </w:t>
            </w:r>
            <w:r w:rsidR="00060D05" w:rsidRPr="00B633B5">
              <w:rPr>
                <w:rStyle w:val="a9"/>
                <w:rFonts w:hint="eastAsia"/>
                <w:noProof/>
              </w:rPr>
              <w:t>名片</w:t>
            </w:r>
            <w:r w:rsidR="00060D05">
              <w:rPr>
                <w:noProof/>
                <w:webHidden/>
              </w:rPr>
              <w:tab/>
            </w:r>
            <w:r w:rsidR="00060D05">
              <w:rPr>
                <w:noProof/>
                <w:webHidden/>
              </w:rPr>
              <w:fldChar w:fldCharType="begin"/>
            </w:r>
            <w:r w:rsidR="00060D05">
              <w:rPr>
                <w:noProof/>
                <w:webHidden/>
              </w:rPr>
              <w:instrText xml:space="preserve"> PAGEREF _Toc139443941 \h </w:instrText>
            </w:r>
            <w:r w:rsidR="00060D05">
              <w:rPr>
                <w:noProof/>
                <w:webHidden/>
              </w:rPr>
            </w:r>
            <w:r w:rsidR="00060D05">
              <w:rPr>
                <w:noProof/>
                <w:webHidden/>
              </w:rPr>
              <w:fldChar w:fldCharType="separate"/>
            </w:r>
            <w:r w:rsidR="00A9611A">
              <w:rPr>
                <w:noProof/>
                <w:webHidden/>
              </w:rPr>
              <w:t>16</w:t>
            </w:r>
            <w:r w:rsidR="00060D05">
              <w:rPr>
                <w:noProof/>
                <w:webHidden/>
              </w:rPr>
              <w:fldChar w:fldCharType="end"/>
            </w:r>
          </w:hyperlink>
        </w:p>
        <w:p w14:paraId="27E46F84" w14:textId="51A0D099"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42" w:history="1">
            <w:r w:rsidR="00060D05" w:rsidRPr="00B633B5">
              <w:rPr>
                <w:rStyle w:val="a9"/>
                <w:noProof/>
              </w:rPr>
              <w:t xml:space="preserve">2-2 </w:t>
            </w:r>
            <w:r w:rsidR="00060D05" w:rsidRPr="00B633B5">
              <w:rPr>
                <w:rStyle w:val="a9"/>
                <w:rFonts w:hint="eastAsia"/>
                <w:noProof/>
              </w:rPr>
              <w:t>聊天室</w:t>
            </w:r>
            <w:r w:rsidR="00060D05">
              <w:rPr>
                <w:noProof/>
                <w:webHidden/>
              </w:rPr>
              <w:tab/>
            </w:r>
            <w:r w:rsidR="00060D05">
              <w:rPr>
                <w:noProof/>
                <w:webHidden/>
              </w:rPr>
              <w:fldChar w:fldCharType="begin"/>
            </w:r>
            <w:r w:rsidR="00060D05">
              <w:rPr>
                <w:noProof/>
                <w:webHidden/>
              </w:rPr>
              <w:instrText xml:space="preserve"> PAGEREF _Toc139443942 \h </w:instrText>
            </w:r>
            <w:r w:rsidR="00060D05">
              <w:rPr>
                <w:noProof/>
                <w:webHidden/>
              </w:rPr>
            </w:r>
            <w:r w:rsidR="00060D05">
              <w:rPr>
                <w:noProof/>
                <w:webHidden/>
              </w:rPr>
              <w:fldChar w:fldCharType="separate"/>
            </w:r>
            <w:r w:rsidR="00A9611A">
              <w:rPr>
                <w:noProof/>
                <w:webHidden/>
              </w:rPr>
              <w:t>17</w:t>
            </w:r>
            <w:r w:rsidR="00060D05">
              <w:rPr>
                <w:noProof/>
                <w:webHidden/>
              </w:rPr>
              <w:fldChar w:fldCharType="end"/>
            </w:r>
          </w:hyperlink>
        </w:p>
        <w:p w14:paraId="0196F2EC" w14:textId="4AFD536D"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3" w:history="1">
            <w:r w:rsidR="00060D05" w:rsidRPr="00B633B5">
              <w:rPr>
                <w:rStyle w:val="a9"/>
                <w:noProof/>
              </w:rPr>
              <w:t xml:space="preserve">2-2-1 </w:t>
            </w:r>
            <w:r w:rsidR="00060D05" w:rsidRPr="00B633B5">
              <w:rPr>
                <w:rStyle w:val="a9"/>
                <w:rFonts w:hint="eastAsia"/>
                <w:noProof/>
              </w:rPr>
              <w:t>搜尋</w:t>
            </w:r>
            <w:r w:rsidR="00060D05">
              <w:rPr>
                <w:noProof/>
                <w:webHidden/>
              </w:rPr>
              <w:tab/>
            </w:r>
            <w:r w:rsidR="00060D05">
              <w:rPr>
                <w:noProof/>
                <w:webHidden/>
              </w:rPr>
              <w:fldChar w:fldCharType="begin"/>
            </w:r>
            <w:r w:rsidR="00060D05">
              <w:rPr>
                <w:noProof/>
                <w:webHidden/>
              </w:rPr>
              <w:instrText xml:space="preserve"> PAGEREF _Toc139443943 \h </w:instrText>
            </w:r>
            <w:r w:rsidR="00060D05">
              <w:rPr>
                <w:noProof/>
                <w:webHidden/>
              </w:rPr>
            </w:r>
            <w:r w:rsidR="00060D05">
              <w:rPr>
                <w:noProof/>
                <w:webHidden/>
              </w:rPr>
              <w:fldChar w:fldCharType="separate"/>
            </w:r>
            <w:r w:rsidR="00A9611A">
              <w:rPr>
                <w:noProof/>
                <w:webHidden/>
              </w:rPr>
              <w:t>17</w:t>
            </w:r>
            <w:r w:rsidR="00060D05">
              <w:rPr>
                <w:noProof/>
                <w:webHidden/>
              </w:rPr>
              <w:fldChar w:fldCharType="end"/>
            </w:r>
          </w:hyperlink>
        </w:p>
        <w:p w14:paraId="16F204A7" w14:textId="1FF8602D"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4" w:history="1">
            <w:r w:rsidR="00060D05" w:rsidRPr="00B633B5">
              <w:rPr>
                <w:rStyle w:val="a9"/>
                <w:noProof/>
              </w:rPr>
              <w:t xml:space="preserve">2-2-2 </w:t>
            </w:r>
            <w:r w:rsidR="00060D05" w:rsidRPr="00B633B5">
              <w:rPr>
                <w:rStyle w:val="a9"/>
                <w:rFonts w:hint="eastAsia"/>
                <w:noProof/>
              </w:rPr>
              <w:t>聊天室設定</w:t>
            </w:r>
            <w:r w:rsidR="00060D05">
              <w:rPr>
                <w:noProof/>
                <w:webHidden/>
              </w:rPr>
              <w:tab/>
            </w:r>
            <w:r w:rsidR="00060D05">
              <w:rPr>
                <w:noProof/>
                <w:webHidden/>
              </w:rPr>
              <w:fldChar w:fldCharType="begin"/>
            </w:r>
            <w:r w:rsidR="00060D05">
              <w:rPr>
                <w:noProof/>
                <w:webHidden/>
              </w:rPr>
              <w:instrText xml:space="preserve"> PAGEREF _Toc139443944 \h </w:instrText>
            </w:r>
            <w:r w:rsidR="00060D05">
              <w:rPr>
                <w:noProof/>
                <w:webHidden/>
              </w:rPr>
            </w:r>
            <w:r w:rsidR="00060D05">
              <w:rPr>
                <w:noProof/>
                <w:webHidden/>
              </w:rPr>
              <w:fldChar w:fldCharType="separate"/>
            </w:r>
            <w:r w:rsidR="00A9611A">
              <w:rPr>
                <w:noProof/>
                <w:webHidden/>
              </w:rPr>
              <w:t>21</w:t>
            </w:r>
            <w:r w:rsidR="00060D05">
              <w:rPr>
                <w:noProof/>
                <w:webHidden/>
              </w:rPr>
              <w:fldChar w:fldCharType="end"/>
            </w:r>
          </w:hyperlink>
        </w:p>
        <w:p w14:paraId="5DA947FE" w14:textId="7215E193"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5" w:history="1">
            <w:r w:rsidR="00060D05" w:rsidRPr="00B633B5">
              <w:rPr>
                <w:rStyle w:val="a9"/>
                <w:noProof/>
              </w:rPr>
              <w:t xml:space="preserve">2-2-3 </w:t>
            </w:r>
            <w:r w:rsidR="00060D05" w:rsidRPr="00B633B5">
              <w:rPr>
                <w:rStyle w:val="a9"/>
                <w:rFonts w:hint="eastAsia"/>
                <w:noProof/>
              </w:rPr>
              <w:t>聊天室選單資訊</w:t>
            </w:r>
            <w:r w:rsidR="00060D05">
              <w:rPr>
                <w:noProof/>
                <w:webHidden/>
              </w:rPr>
              <w:tab/>
            </w:r>
            <w:r w:rsidR="00060D05">
              <w:rPr>
                <w:noProof/>
                <w:webHidden/>
              </w:rPr>
              <w:fldChar w:fldCharType="begin"/>
            </w:r>
            <w:r w:rsidR="00060D05">
              <w:rPr>
                <w:noProof/>
                <w:webHidden/>
              </w:rPr>
              <w:instrText xml:space="preserve"> PAGEREF _Toc139443945 \h </w:instrText>
            </w:r>
            <w:r w:rsidR="00060D05">
              <w:rPr>
                <w:noProof/>
                <w:webHidden/>
              </w:rPr>
            </w:r>
            <w:r w:rsidR="00060D05">
              <w:rPr>
                <w:noProof/>
                <w:webHidden/>
              </w:rPr>
              <w:fldChar w:fldCharType="separate"/>
            </w:r>
            <w:r w:rsidR="00A9611A">
              <w:rPr>
                <w:noProof/>
                <w:webHidden/>
              </w:rPr>
              <w:t>26</w:t>
            </w:r>
            <w:r w:rsidR="00060D05">
              <w:rPr>
                <w:noProof/>
                <w:webHidden/>
              </w:rPr>
              <w:fldChar w:fldCharType="end"/>
            </w:r>
          </w:hyperlink>
        </w:p>
        <w:p w14:paraId="423BD1FF" w14:textId="3F836A79"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6" w:history="1">
            <w:r w:rsidR="00060D05" w:rsidRPr="00B633B5">
              <w:rPr>
                <w:rStyle w:val="a9"/>
                <w:noProof/>
              </w:rPr>
              <w:t xml:space="preserve">2-2-4 </w:t>
            </w:r>
            <w:r w:rsidR="00060D05" w:rsidRPr="00B633B5">
              <w:rPr>
                <w:rStyle w:val="a9"/>
                <w:rFonts w:hint="eastAsia"/>
                <w:noProof/>
              </w:rPr>
              <w:t>分享訊息</w:t>
            </w:r>
            <w:r w:rsidR="00060D05">
              <w:rPr>
                <w:noProof/>
                <w:webHidden/>
              </w:rPr>
              <w:tab/>
            </w:r>
            <w:r w:rsidR="00060D05">
              <w:rPr>
                <w:noProof/>
                <w:webHidden/>
              </w:rPr>
              <w:fldChar w:fldCharType="begin"/>
            </w:r>
            <w:r w:rsidR="00060D05">
              <w:rPr>
                <w:noProof/>
                <w:webHidden/>
              </w:rPr>
              <w:instrText xml:space="preserve"> PAGEREF _Toc139443946 \h </w:instrText>
            </w:r>
            <w:r w:rsidR="00060D05">
              <w:rPr>
                <w:noProof/>
                <w:webHidden/>
              </w:rPr>
            </w:r>
            <w:r w:rsidR="00060D05">
              <w:rPr>
                <w:noProof/>
                <w:webHidden/>
              </w:rPr>
              <w:fldChar w:fldCharType="separate"/>
            </w:r>
            <w:r w:rsidR="00A9611A">
              <w:rPr>
                <w:noProof/>
                <w:webHidden/>
              </w:rPr>
              <w:t>27</w:t>
            </w:r>
            <w:r w:rsidR="00060D05">
              <w:rPr>
                <w:noProof/>
                <w:webHidden/>
              </w:rPr>
              <w:fldChar w:fldCharType="end"/>
            </w:r>
          </w:hyperlink>
        </w:p>
        <w:p w14:paraId="0BF40965" w14:textId="0A71D204"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47" w:history="1">
            <w:r w:rsidR="00060D05" w:rsidRPr="00B633B5">
              <w:rPr>
                <w:rStyle w:val="a9"/>
                <w:noProof/>
              </w:rPr>
              <w:t xml:space="preserve">2-2-5 </w:t>
            </w:r>
            <w:r w:rsidR="00060D05" w:rsidRPr="00B633B5">
              <w:rPr>
                <w:rStyle w:val="a9"/>
                <w:rFonts w:hint="eastAsia"/>
                <w:noProof/>
              </w:rPr>
              <w:t>分享訊息</w:t>
            </w:r>
            <w:r w:rsidR="00060D05" w:rsidRPr="00B633B5">
              <w:rPr>
                <w:rStyle w:val="a9"/>
                <w:noProof/>
              </w:rPr>
              <w:t>-</w:t>
            </w:r>
            <w:r w:rsidR="00060D05" w:rsidRPr="00B633B5">
              <w:rPr>
                <w:rStyle w:val="a9"/>
                <w:rFonts w:hint="eastAsia"/>
                <w:noProof/>
              </w:rPr>
              <w:t>搜尋</w:t>
            </w:r>
            <w:r w:rsidR="00060D05">
              <w:rPr>
                <w:noProof/>
                <w:webHidden/>
              </w:rPr>
              <w:tab/>
            </w:r>
            <w:r w:rsidR="00060D05">
              <w:rPr>
                <w:noProof/>
                <w:webHidden/>
              </w:rPr>
              <w:fldChar w:fldCharType="begin"/>
            </w:r>
            <w:r w:rsidR="00060D05">
              <w:rPr>
                <w:noProof/>
                <w:webHidden/>
              </w:rPr>
              <w:instrText xml:space="preserve"> PAGEREF _Toc139443947 \h </w:instrText>
            </w:r>
            <w:r w:rsidR="00060D05">
              <w:rPr>
                <w:noProof/>
                <w:webHidden/>
              </w:rPr>
            </w:r>
            <w:r w:rsidR="00060D05">
              <w:rPr>
                <w:noProof/>
                <w:webHidden/>
              </w:rPr>
              <w:fldChar w:fldCharType="separate"/>
            </w:r>
            <w:r w:rsidR="00A9611A">
              <w:rPr>
                <w:noProof/>
                <w:webHidden/>
              </w:rPr>
              <w:t>29</w:t>
            </w:r>
            <w:r w:rsidR="00060D05">
              <w:rPr>
                <w:noProof/>
                <w:webHidden/>
              </w:rPr>
              <w:fldChar w:fldCharType="end"/>
            </w:r>
          </w:hyperlink>
        </w:p>
        <w:p w14:paraId="2C190E6E" w14:textId="5047EA8E"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48" w:history="1">
            <w:r w:rsidR="00060D05" w:rsidRPr="00B633B5">
              <w:rPr>
                <w:rStyle w:val="a9"/>
                <w:noProof/>
              </w:rPr>
              <w:t xml:space="preserve">2-3 </w:t>
            </w:r>
            <w:r w:rsidR="00060D05" w:rsidRPr="00B633B5">
              <w:rPr>
                <w:rStyle w:val="a9"/>
                <w:rFonts w:hint="eastAsia"/>
                <w:noProof/>
              </w:rPr>
              <w:t>公告</w:t>
            </w:r>
            <w:r w:rsidR="00060D05">
              <w:rPr>
                <w:noProof/>
                <w:webHidden/>
              </w:rPr>
              <w:tab/>
            </w:r>
            <w:r w:rsidR="00060D05">
              <w:rPr>
                <w:noProof/>
                <w:webHidden/>
              </w:rPr>
              <w:fldChar w:fldCharType="begin"/>
            </w:r>
            <w:r w:rsidR="00060D05">
              <w:rPr>
                <w:noProof/>
                <w:webHidden/>
              </w:rPr>
              <w:instrText xml:space="preserve"> PAGEREF _Toc139443948 \h </w:instrText>
            </w:r>
            <w:r w:rsidR="00060D05">
              <w:rPr>
                <w:noProof/>
                <w:webHidden/>
              </w:rPr>
            </w:r>
            <w:r w:rsidR="00060D05">
              <w:rPr>
                <w:noProof/>
                <w:webHidden/>
              </w:rPr>
              <w:fldChar w:fldCharType="separate"/>
            </w:r>
            <w:r w:rsidR="00A9611A">
              <w:rPr>
                <w:noProof/>
                <w:webHidden/>
              </w:rPr>
              <w:t>33</w:t>
            </w:r>
            <w:r w:rsidR="00060D05">
              <w:rPr>
                <w:noProof/>
                <w:webHidden/>
              </w:rPr>
              <w:fldChar w:fldCharType="end"/>
            </w:r>
          </w:hyperlink>
        </w:p>
        <w:p w14:paraId="584B6847" w14:textId="4142547F"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49" w:history="1">
            <w:r w:rsidR="00060D05" w:rsidRPr="00B633B5">
              <w:rPr>
                <w:rStyle w:val="a9"/>
                <w:noProof/>
              </w:rPr>
              <w:t xml:space="preserve">2-4 </w:t>
            </w:r>
            <w:r w:rsidR="00060D05" w:rsidRPr="00B633B5">
              <w:rPr>
                <w:rStyle w:val="a9"/>
                <w:rFonts w:hint="eastAsia"/>
                <w:noProof/>
              </w:rPr>
              <w:t>隱藏</w:t>
            </w:r>
            <w:r w:rsidR="00060D05" w:rsidRPr="00B633B5">
              <w:rPr>
                <w:rStyle w:val="a9"/>
                <w:noProof/>
              </w:rPr>
              <w:t>/</w:t>
            </w:r>
            <w:r w:rsidR="00060D05" w:rsidRPr="00B633B5">
              <w:rPr>
                <w:rStyle w:val="a9"/>
                <w:rFonts w:hint="eastAsia"/>
                <w:noProof/>
              </w:rPr>
              <w:t>刪除聊天室</w:t>
            </w:r>
            <w:r w:rsidR="00060D05">
              <w:rPr>
                <w:noProof/>
                <w:webHidden/>
              </w:rPr>
              <w:tab/>
            </w:r>
            <w:r w:rsidR="00060D05">
              <w:rPr>
                <w:noProof/>
                <w:webHidden/>
              </w:rPr>
              <w:fldChar w:fldCharType="begin"/>
            </w:r>
            <w:r w:rsidR="00060D05">
              <w:rPr>
                <w:noProof/>
                <w:webHidden/>
              </w:rPr>
              <w:instrText xml:space="preserve"> PAGEREF _Toc139443949 \h </w:instrText>
            </w:r>
            <w:r w:rsidR="00060D05">
              <w:rPr>
                <w:noProof/>
                <w:webHidden/>
              </w:rPr>
            </w:r>
            <w:r w:rsidR="00060D05">
              <w:rPr>
                <w:noProof/>
                <w:webHidden/>
              </w:rPr>
              <w:fldChar w:fldCharType="separate"/>
            </w:r>
            <w:r w:rsidR="00A9611A">
              <w:rPr>
                <w:noProof/>
                <w:webHidden/>
              </w:rPr>
              <w:t>36</w:t>
            </w:r>
            <w:r w:rsidR="00060D05">
              <w:rPr>
                <w:noProof/>
                <w:webHidden/>
              </w:rPr>
              <w:fldChar w:fldCharType="end"/>
            </w:r>
          </w:hyperlink>
        </w:p>
        <w:p w14:paraId="5FEC4F39" w14:textId="13F42619"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50" w:history="1">
            <w:r w:rsidR="00060D05" w:rsidRPr="00B633B5">
              <w:rPr>
                <w:rStyle w:val="a9"/>
                <w:noProof/>
              </w:rPr>
              <w:t xml:space="preserve">2-5 </w:t>
            </w:r>
            <w:r w:rsidR="00060D05" w:rsidRPr="00B633B5">
              <w:rPr>
                <w:rStyle w:val="a9"/>
                <w:rFonts w:hint="eastAsia"/>
                <w:noProof/>
              </w:rPr>
              <w:t>關閉訊息通知</w:t>
            </w:r>
            <w:r w:rsidR="00060D05">
              <w:rPr>
                <w:noProof/>
                <w:webHidden/>
              </w:rPr>
              <w:tab/>
            </w:r>
            <w:r w:rsidR="00060D05">
              <w:rPr>
                <w:noProof/>
                <w:webHidden/>
              </w:rPr>
              <w:fldChar w:fldCharType="begin"/>
            </w:r>
            <w:r w:rsidR="00060D05">
              <w:rPr>
                <w:noProof/>
                <w:webHidden/>
              </w:rPr>
              <w:instrText xml:space="preserve"> PAGEREF _Toc139443950 \h </w:instrText>
            </w:r>
            <w:r w:rsidR="00060D05">
              <w:rPr>
                <w:noProof/>
                <w:webHidden/>
              </w:rPr>
            </w:r>
            <w:r w:rsidR="00060D05">
              <w:rPr>
                <w:noProof/>
                <w:webHidden/>
              </w:rPr>
              <w:fldChar w:fldCharType="separate"/>
            </w:r>
            <w:r w:rsidR="00A9611A">
              <w:rPr>
                <w:noProof/>
                <w:webHidden/>
              </w:rPr>
              <w:t>37</w:t>
            </w:r>
            <w:r w:rsidR="00060D05">
              <w:rPr>
                <w:noProof/>
                <w:webHidden/>
              </w:rPr>
              <w:fldChar w:fldCharType="end"/>
            </w:r>
          </w:hyperlink>
        </w:p>
        <w:p w14:paraId="07A818F9" w14:textId="250F87E6"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51" w:history="1">
            <w:r w:rsidR="00060D05" w:rsidRPr="00B633B5">
              <w:rPr>
                <w:rStyle w:val="a9"/>
                <w:noProof/>
              </w:rPr>
              <w:t xml:space="preserve">2-6 </w:t>
            </w:r>
            <w:r w:rsidR="00060D05" w:rsidRPr="00B633B5">
              <w:rPr>
                <w:rStyle w:val="a9"/>
                <w:rFonts w:hint="eastAsia"/>
                <w:noProof/>
              </w:rPr>
              <w:t>通訊錄</w:t>
            </w:r>
            <w:r w:rsidR="00060D05">
              <w:rPr>
                <w:noProof/>
                <w:webHidden/>
              </w:rPr>
              <w:tab/>
            </w:r>
            <w:r w:rsidR="00060D05">
              <w:rPr>
                <w:noProof/>
                <w:webHidden/>
              </w:rPr>
              <w:fldChar w:fldCharType="begin"/>
            </w:r>
            <w:r w:rsidR="00060D05">
              <w:rPr>
                <w:noProof/>
                <w:webHidden/>
              </w:rPr>
              <w:instrText xml:space="preserve"> PAGEREF _Toc139443951 \h </w:instrText>
            </w:r>
            <w:r w:rsidR="00060D05">
              <w:rPr>
                <w:noProof/>
                <w:webHidden/>
              </w:rPr>
            </w:r>
            <w:r w:rsidR="00060D05">
              <w:rPr>
                <w:noProof/>
                <w:webHidden/>
              </w:rPr>
              <w:fldChar w:fldCharType="separate"/>
            </w:r>
            <w:r w:rsidR="00A9611A">
              <w:rPr>
                <w:noProof/>
                <w:webHidden/>
              </w:rPr>
              <w:t>38</w:t>
            </w:r>
            <w:r w:rsidR="00060D05">
              <w:rPr>
                <w:noProof/>
                <w:webHidden/>
              </w:rPr>
              <w:fldChar w:fldCharType="end"/>
            </w:r>
          </w:hyperlink>
        </w:p>
        <w:p w14:paraId="56D2C513" w14:textId="4965296A"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52" w:history="1">
            <w:r w:rsidR="00060D05" w:rsidRPr="00B633B5">
              <w:rPr>
                <w:rStyle w:val="a9"/>
                <w:noProof/>
              </w:rPr>
              <w:t xml:space="preserve">2-7 </w:t>
            </w:r>
            <w:r w:rsidR="00060D05" w:rsidRPr="00B633B5">
              <w:rPr>
                <w:rStyle w:val="a9"/>
                <w:rFonts w:hint="eastAsia"/>
                <w:noProof/>
              </w:rPr>
              <w:t>視訊通話</w:t>
            </w:r>
            <w:r w:rsidR="00060D05">
              <w:rPr>
                <w:noProof/>
                <w:webHidden/>
              </w:rPr>
              <w:tab/>
            </w:r>
            <w:r w:rsidR="00060D05">
              <w:rPr>
                <w:noProof/>
                <w:webHidden/>
              </w:rPr>
              <w:fldChar w:fldCharType="begin"/>
            </w:r>
            <w:r w:rsidR="00060D05">
              <w:rPr>
                <w:noProof/>
                <w:webHidden/>
              </w:rPr>
              <w:instrText xml:space="preserve"> PAGEREF _Toc139443952 \h </w:instrText>
            </w:r>
            <w:r w:rsidR="00060D05">
              <w:rPr>
                <w:noProof/>
                <w:webHidden/>
              </w:rPr>
            </w:r>
            <w:r w:rsidR="00060D05">
              <w:rPr>
                <w:noProof/>
                <w:webHidden/>
              </w:rPr>
              <w:fldChar w:fldCharType="separate"/>
            </w:r>
            <w:r w:rsidR="00A9611A">
              <w:rPr>
                <w:noProof/>
                <w:webHidden/>
              </w:rPr>
              <w:t>40</w:t>
            </w:r>
            <w:r w:rsidR="00060D05">
              <w:rPr>
                <w:noProof/>
                <w:webHidden/>
              </w:rPr>
              <w:fldChar w:fldCharType="end"/>
            </w:r>
          </w:hyperlink>
        </w:p>
        <w:p w14:paraId="6EDF41B7" w14:textId="22100362"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53" w:history="1">
            <w:r w:rsidR="00060D05" w:rsidRPr="00B633B5">
              <w:rPr>
                <w:rStyle w:val="a9"/>
                <w:noProof/>
              </w:rPr>
              <w:t xml:space="preserve">2-8 </w:t>
            </w:r>
            <w:r w:rsidR="00060D05" w:rsidRPr="00B633B5">
              <w:rPr>
                <w:rStyle w:val="a9"/>
                <w:rFonts w:hint="eastAsia"/>
                <w:noProof/>
              </w:rPr>
              <w:t>語音通話</w:t>
            </w:r>
            <w:r w:rsidR="00060D05">
              <w:rPr>
                <w:noProof/>
                <w:webHidden/>
              </w:rPr>
              <w:tab/>
            </w:r>
            <w:r w:rsidR="00060D05">
              <w:rPr>
                <w:noProof/>
                <w:webHidden/>
              </w:rPr>
              <w:fldChar w:fldCharType="begin"/>
            </w:r>
            <w:r w:rsidR="00060D05">
              <w:rPr>
                <w:noProof/>
                <w:webHidden/>
              </w:rPr>
              <w:instrText xml:space="preserve"> PAGEREF _Toc139443953 \h </w:instrText>
            </w:r>
            <w:r w:rsidR="00060D05">
              <w:rPr>
                <w:noProof/>
                <w:webHidden/>
              </w:rPr>
            </w:r>
            <w:r w:rsidR="00060D05">
              <w:rPr>
                <w:noProof/>
                <w:webHidden/>
              </w:rPr>
              <w:fldChar w:fldCharType="separate"/>
            </w:r>
            <w:r w:rsidR="00A9611A">
              <w:rPr>
                <w:noProof/>
                <w:webHidden/>
              </w:rPr>
              <w:t>49</w:t>
            </w:r>
            <w:r w:rsidR="00060D05">
              <w:rPr>
                <w:noProof/>
                <w:webHidden/>
              </w:rPr>
              <w:fldChar w:fldCharType="end"/>
            </w:r>
          </w:hyperlink>
        </w:p>
        <w:p w14:paraId="05E90531" w14:textId="52D45F0F" w:rsidR="00060D05" w:rsidRDefault="00000000">
          <w:pPr>
            <w:pStyle w:val="21"/>
            <w:tabs>
              <w:tab w:val="right" w:leader="dot" w:pos="9628"/>
            </w:tabs>
            <w:rPr>
              <w:rFonts w:asciiTheme="minorHAnsi" w:eastAsiaTheme="minorEastAsia" w:hAnsiTheme="minorHAnsi" w:cstheme="minorBidi"/>
              <w:b w:val="0"/>
              <w:noProof/>
              <w:sz w:val="24"/>
              <w:szCs w:val="22"/>
              <w14:ligatures w14:val="standardContextual"/>
            </w:rPr>
          </w:pPr>
          <w:hyperlink w:anchor="_Toc139443954" w:history="1">
            <w:r w:rsidR="00060D05" w:rsidRPr="00B633B5">
              <w:rPr>
                <w:rStyle w:val="a9"/>
                <w:noProof/>
              </w:rPr>
              <w:t xml:space="preserve">2-9 </w:t>
            </w:r>
            <w:r w:rsidR="00060D05" w:rsidRPr="00B633B5">
              <w:rPr>
                <w:rStyle w:val="a9"/>
                <w:rFonts w:hint="eastAsia"/>
                <w:noProof/>
              </w:rPr>
              <w:t>辦公入口</w:t>
            </w:r>
            <w:r w:rsidR="00060D05">
              <w:rPr>
                <w:noProof/>
                <w:webHidden/>
              </w:rPr>
              <w:tab/>
            </w:r>
            <w:r w:rsidR="00060D05">
              <w:rPr>
                <w:noProof/>
                <w:webHidden/>
              </w:rPr>
              <w:fldChar w:fldCharType="begin"/>
            </w:r>
            <w:r w:rsidR="00060D05">
              <w:rPr>
                <w:noProof/>
                <w:webHidden/>
              </w:rPr>
              <w:instrText xml:space="preserve"> PAGEREF _Toc139443954 \h </w:instrText>
            </w:r>
            <w:r w:rsidR="00060D05">
              <w:rPr>
                <w:noProof/>
                <w:webHidden/>
              </w:rPr>
            </w:r>
            <w:r w:rsidR="00060D05">
              <w:rPr>
                <w:noProof/>
                <w:webHidden/>
              </w:rPr>
              <w:fldChar w:fldCharType="separate"/>
            </w:r>
            <w:r w:rsidR="00A9611A">
              <w:rPr>
                <w:noProof/>
                <w:webHidden/>
              </w:rPr>
              <w:t>56</w:t>
            </w:r>
            <w:r w:rsidR="00060D05">
              <w:rPr>
                <w:noProof/>
                <w:webHidden/>
              </w:rPr>
              <w:fldChar w:fldCharType="end"/>
            </w:r>
          </w:hyperlink>
        </w:p>
        <w:p w14:paraId="5778D814" w14:textId="5FD2A412"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55" w:history="1">
            <w:r w:rsidR="00060D05" w:rsidRPr="00B633B5">
              <w:rPr>
                <w:rStyle w:val="a9"/>
                <w:noProof/>
              </w:rPr>
              <w:t xml:space="preserve">2-9-1 </w:t>
            </w:r>
            <w:r w:rsidR="00060D05" w:rsidRPr="00B633B5">
              <w:rPr>
                <w:rStyle w:val="a9"/>
                <w:rFonts w:hint="eastAsia"/>
                <w:noProof/>
              </w:rPr>
              <w:t>首頁</w:t>
            </w:r>
            <w:r w:rsidR="00060D05">
              <w:rPr>
                <w:noProof/>
                <w:webHidden/>
              </w:rPr>
              <w:tab/>
            </w:r>
            <w:r w:rsidR="00060D05">
              <w:rPr>
                <w:noProof/>
                <w:webHidden/>
              </w:rPr>
              <w:fldChar w:fldCharType="begin"/>
            </w:r>
            <w:r w:rsidR="00060D05">
              <w:rPr>
                <w:noProof/>
                <w:webHidden/>
              </w:rPr>
              <w:instrText xml:space="preserve"> PAGEREF _Toc139443955 \h </w:instrText>
            </w:r>
            <w:r w:rsidR="00060D05">
              <w:rPr>
                <w:noProof/>
                <w:webHidden/>
              </w:rPr>
            </w:r>
            <w:r w:rsidR="00060D05">
              <w:rPr>
                <w:noProof/>
                <w:webHidden/>
              </w:rPr>
              <w:fldChar w:fldCharType="separate"/>
            </w:r>
            <w:r w:rsidR="00A9611A">
              <w:rPr>
                <w:noProof/>
                <w:webHidden/>
              </w:rPr>
              <w:t>57</w:t>
            </w:r>
            <w:r w:rsidR="00060D05">
              <w:rPr>
                <w:noProof/>
                <w:webHidden/>
              </w:rPr>
              <w:fldChar w:fldCharType="end"/>
            </w:r>
          </w:hyperlink>
        </w:p>
        <w:p w14:paraId="520668B5" w14:textId="5F0D80B6"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56" w:history="1">
            <w:r w:rsidR="00060D05" w:rsidRPr="00B633B5">
              <w:rPr>
                <w:rStyle w:val="a9"/>
                <w:noProof/>
              </w:rPr>
              <w:t xml:space="preserve">2-9-2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公告</w:t>
            </w:r>
            <w:r w:rsidR="00060D05" w:rsidRPr="00B633B5">
              <w:rPr>
                <w:rStyle w:val="a9"/>
                <w:noProof/>
              </w:rPr>
              <w:t>(</w:t>
            </w:r>
            <w:r w:rsidR="00060D05" w:rsidRPr="00B633B5">
              <w:rPr>
                <w:rStyle w:val="a9"/>
                <w:rFonts w:hint="eastAsia"/>
                <w:noProof/>
              </w:rPr>
              <w:t>公佈欄</w:t>
            </w:r>
            <w:r w:rsidR="00060D05" w:rsidRPr="00B633B5">
              <w:rPr>
                <w:rStyle w:val="a9"/>
                <w:noProof/>
              </w:rPr>
              <w:t>)</w:t>
            </w:r>
            <w:r w:rsidR="00060D05">
              <w:rPr>
                <w:noProof/>
                <w:webHidden/>
              </w:rPr>
              <w:tab/>
            </w:r>
            <w:r w:rsidR="00060D05">
              <w:rPr>
                <w:noProof/>
                <w:webHidden/>
              </w:rPr>
              <w:fldChar w:fldCharType="begin"/>
            </w:r>
            <w:r w:rsidR="00060D05">
              <w:rPr>
                <w:noProof/>
                <w:webHidden/>
              </w:rPr>
              <w:instrText xml:space="preserve"> PAGEREF _Toc139443956 \h </w:instrText>
            </w:r>
            <w:r w:rsidR="00060D05">
              <w:rPr>
                <w:noProof/>
                <w:webHidden/>
              </w:rPr>
            </w:r>
            <w:r w:rsidR="00060D05">
              <w:rPr>
                <w:noProof/>
                <w:webHidden/>
              </w:rPr>
              <w:fldChar w:fldCharType="separate"/>
            </w:r>
            <w:r w:rsidR="00A9611A">
              <w:rPr>
                <w:noProof/>
                <w:webHidden/>
              </w:rPr>
              <w:t>60</w:t>
            </w:r>
            <w:r w:rsidR="00060D05">
              <w:rPr>
                <w:noProof/>
                <w:webHidden/>
              </w:rPr>
              <w:fldChar w:fldCharType="end"/>
            </w:r>
          </w:hyperlink>
        </w:p>
        <w:p w14:paraId="5AEBC1BE" w14:textId="0A32A0BE"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57" w:history="1">
            <w:r w:rsidR="00060D05" w:rsidRPr="00B633B5">
              <w:rPr>
                <w:rStyle w:val="a9"/>
                <w:noProof/>
              </w:rPr>
              <w:t xml:space="preserve">2-9-3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電子簽核</w:t>
            </w:r>
            <w:r w:rsidR="00060D05" w:rsidRPr="00B633B5">
              <w:rPr>
                <w:rStyle w:val="a9"/>
                <w:noProof/>
              </w:rPr>
              <w:t>(</w:t>
            </w:r>
            <w:r w:rsidR="00060D05" w:rsidRPr="00B633B5">
              <w:rPr>
                <w:rStyle w:val="a9"/>
                <w:rFonts w:hint="eastAsia"/>
                <w:noProof/>
              </w:rPr>
              <w:t>流程作業</w:t>
            </w:r>
            <w:r w:rsidR="00060D05" w:rsidRPr="00B633B5">
              <w:rPr>
                <w:rStyle w:val="a9"/>
                <w:noProof/>
              </w:rPr>
              <w:t>)</w:t>
            </w:r>
            <w:r w:rsidR="00060D05">
              <w:rPr>
                <w:noProof/>
                <w:webHidden/>
              </w:rPr>
              <w:tab/>
            </w:r>
            <w:r w:rsidR="00060D05">
              <w:rPr>
                <w:noProof/>
                <w:webHidden/>
              </w:rPr>
              <w:fldChar w:fldCharType="begin"/>
            </w:r>
            <w:r w:rsidR="00060D05">
              <w:rPr>
                <w:noProof/>
                <w:webHidden/>
              </w:rPr>
              <w:instrText xml:space="preserve"> PAGEREF _Toc139443957 \h </w:instrText>
            </w:r>
            <w:r w:rsidR="00060D05">
              <w:rPr>
                <w:noProof/>
                <w:webHidden/>
              </w:rPr>
            </w:r>
            <w:r w:rsidR="00060D05">
              <w:rPr>
                <w:noProof/>
                <w:webHidden/>
              </w:rPr>
              <w:fldChar w:fldCharType="separate"/>
            </w:r>
            <w:r w:rsidR="00A9611A">
              <w:rPr>
                <w:noProof/>
                <w:webHidden/>
              </w:rPr>
              <w:t>67</w:t>
            </w:r>
            <w:r w:rsidR="00060D05">
              <w:rPr>
                <w:noProof/>
                <w:webHidden/>
              </w:rPr>
              <w:fldChar w:fldCharType="end"/>
            </w:r>
          </w:hyperlink>
        </w:p>
        <w:p w14:paraId="217475A2" w14:textId="5959C6B4"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58" w:history="1">
            <w:r w:rsidR="00060D05" w:rsidRPr="00B633B5">
              <w:rPr>
                <w:rStyle w:val="a9"/>
                <w:noProof/>
              </w:rPr>
              <w:t xml:space="preserve">2-9-4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專案管理</w:t>
            </w:r>
            <w:r w:rsidR="00060D05">
              <w:rPr>
                <w:noProof/>
                <w:webHidden/>
              </w:rPr>
              <w:tab/>
            </w:r>
            <w:r w:rsidR="00060D05">
              <w:rPr>
                <w:noProof/>
                <w:webHidden/>
              </w:rPr>
              <w:fldChar w:fldCharType="begin"/>
            </w:r>
            <w:r w:rsidR="00060D05">
              <w:rPr>
                <w:noProof/>
                <w:webHidden/>
              </w:rPr>
              <w:instrText xml:space="preserve"> PAGEREF _Toc139443958 \h </w:instrText>
            </w:r>
            <w:r w:rsidR="00060D05">
              <w:rPr>
                <w:noProof/>
                <w:webHidden/>
              </w:rPr>
            </w:r>
            <w:r w:rsidR="00060D05">
              <w:rPr>
                <w:noProof/>
                <w:webHidden/>
              </w:rPr>
              <w:fldChar w:fldCharType="separate"/>
            </w:r>
            <w:r w:rsidR="00A9611A">
              <w:rPr>
                <w:noProof/>
                <w:webHidden/>
              </w:rPr>
              <w:t>74</w:t>
            </w:r>
            <w:r w:rsidR="00060D05">
              <w:rPr>
                <w:noProof/>
                <w:webHidden/>
              </w:rPr>
              <w:fldChar w:fldCharType="end"/>
            </w:r>
          </w:hyperlink>
        </w:p>
        <w:p w14:paraId="0BD19901" w14:textId="0B6FBBC3"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59" w:history="1">
            <w:r w:rsidR="00060D05" w:rsidRPr="00B633B5">
              <w:rPr>
                <w:rStyle w:val="a9"/>
                <w:noProof/>
              </w:rPr>
              <w:t xml:space="preserve">2-9-5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工作日誌</w:t>
            </w:r>
            <w:r w:rsidR="00060D05">
              <w:rPr>
                <w:noProof/>
                <w:webHidden/>
              </w:rPr>
              <w:tab/>
            </w:r>
            <w:r w:rsidR="00060D05">
              <w:rPr>
                <w:noProof/>
                <w:webHidden/>
              </w:rPr>
              <w:fldChar w:fldCharType="begin"/>
            </w:r>
            <w:r w:rsidR="00060D05">
              <w:rPr>
                <w:noProof/>
                <w:webHidden/>
              </w:rPr>
              <w:instrText xml:space="preserve"> PAGEREF _Toc139443959 \h </w:instrText>
            </w:r>
            <w:r w:rsidR="00060D05">
              <w:rPr>
                <w:noProof/>
                <w:webHidden/>
              </w:rPr>
            </w:r>
            <w:r w:rsidR="00060D05">
              <w:rPr>
                <w:noProof/>
                <w:webHidden/>
              </w:rPr>
              <w:fldChar w:fldCharType="separate"/>
            </w:r>
            <w:r w:rsidR="00A9611A">
              <w:rPr>
                <w:noProof/>
                <w:webHidden/>
              </w:rPr>
              <w:t>86</w:t>
            </w:r>
            <w:r w:rsidR="00060D05">
              <w:rPr>
                <w:noProof/>
                <w:webHidden/>
              </w:rPr>
              <w:fldChar w:fldCharType="end"/>
            </w:r>
          </w:hyperlink>
        </w:p>
        <w:p w14:paraId="02E763FA" w14:textId="316929FA"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0" w:history="1">
            <w:r w:rsidR="00060D05" w:rsidRPr="00B633B5">
              <w:rPr>
                <w:rStyle w:val="a9"/>
                <w:noProof/>
              </w:rPr>
              <w:t xml:space="preserve">2-9-6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文件管理</w:t>
            </w:r>
            <w:r w:rsidR="00060D05">
              <w:rPr>
                <w:noProof/>
                <w:webHidden/>
              </w:rPr>
              <w:tab/>
            </w:r>
            <w:r w:rsidR="00060D05">
              <w:rPr>
                <w:noProof/>
                <w:webHidden/>
              </w:rPr>
              <w:fldChar w:fldCharType="begin"/>
            </w:r>
            <w:r w:rsidR="00060D05">
              <w:rPr>
                <w:noProof/>
                <w:webHidden/>
              </w:rPr>
              <w:instrText xml:space="preserve"> PAGEREF _Toc139443960 \h </w:instrText>
            </w:r>
            <w:r w:rsidR="00060D05">
              <w:rPr>
                <w:noProof/>
                <w:webHidden/>
              </w:rPr>
            </w:r>
            <w:r w:rsidR="00060D05">
              <w:rPr>
                <w:noProof/>
                <w:webHidden/>
              </w:rPr>
              <w:fldChar w:fldCharType="separate"/>
            </w:r>
            <w:r w:rsidR="00A9611A">
              <w:rPr>
                <w:noProof/>
                <w:webHidden/>
              </w:rPr>
              <w:t>88</w:t>
            </w:r>
            <w:r w:rsidR="00060D05">
              <w:rPr>
                <w:noProof/>
                <w:webHidden/>
              </w:rPr>
              <w:fldChar w:fldCharType="end"/>
            </w:r>
          </w:hyperlink>
        </w:p>
        <w:p w14:paraId="01F33289" w14:textId="760D1523"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1" w:history="1">
            <w:r w:rsidR="00060D05" w:rsidRPr="00B633B5">
              <w:rPr>
                <w:rStyle w:val="a9"/>
                <w:noProof/>
              </w:rPr>
              <w:t xml:space="preserve">2-9-7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會議管理</w:t>
            </w:r>
            <w:r w:rsidR="00060D05">
              <w:rPr>
                <w:noProof/>
                <w:webHidden/>
              </w:rPr>
              <w:tab/>
            </w:r>
            <w:r w:rsidR="00060D05">
              <w:rPr>
                <w:noProof/>
                <w:webHidden/>
              </w:rPr>
              <w:fldChar w:fldCharType="begin"/>
            </w:r>
            <w:r w:rsidR="00060D05">
              <w:rPr>
                <w:noProof/>
                <w:webHidden/>
              </w:rPr>
              <w:instrText xml:space="preserve"> PAGEREF _Toc139443961 \h </w:instrText>
            </w:r>
            <w:r w:rsidR="00060D05">
              <w:rPr>
                <w:noProof/>
                <w:webHidden/>
              </w:rPr>
            </w:r>
            <w:r w:rsidR="00060D05">
              <w:rPr>
                <w:noProof/>
                <w:webHidden/>
              </w:rPr>
              <w:fldChar w:fldCharType="separate"/>
            </w:r>
            <w:r w:rsidR="00A9611A">
              <w:rPr>
                <w:noProof/>
                <w:webHidden/>
              </w:rPr>
              <w:t>89</w:t>
            </w:r>
            <w:r w:rsidR="00060D05">
              <w:rPr>
                <w:noProof/>
                <w:webHidden/>
              </w:rPr>
              <w:fldChar w:fldCharType="end"/>
            </w:r>
          </w:hyperlink>
        </w:p>
        <w:p w14:paraId="69E65489" w14:textId="2A4F462C"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2" w:history="1">
            <w:r w:rsidR="00060D05" w:rsidRPr="00B633B5">
              <w:rPr>
                <w:rStyle w:val="a9"/>
                <w:noProof/>
              </w:rPr>
              <w:t xml:space="preserve">2-9-8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行事曆</w:t>
            </w:r>
            <w:r w:rsidR="00060D05">
              <w:rPr>
                <w:noProof/>
                <w:webHidden/>
              </w:rPr>
              <w:tab/>
            </w:r>
            <w:r w:rsidR="00060D05">
              <w:rPr>
                <w:noProof/>
                <w:webHidden/>
              </w:rPr>
              <w:fldChar w:fldCharType="begin"/>
            </w:r>
            <w:r w:rsidR="00060D05">
              <w:rPr>
                <w:noProof/>
                <w:webHidden/>
              </w:rPr>
              <w:instrText xml:space="preserve"> PAGEREF _Toc139443962 \h </w:instrText>
            </w:r>
            <w:r w:rsidR="00060D05">
              <w:rPr>
                <w:noProof/>
                <w:webHidden/>
              </w:rPr>
            </w:r>
            <w:r w:rsidR="00060D05">
              <w:rPr>
                <w:noProof/>
                <w:webHidden/>
              </w:rPr>
              <w:fldChar w:fldCharType="separate"/>
            </w:r>
            <w:r w:rsidR="00A9611A">
              <w:rPr>
                <w:noProof/>
                <w:webHidden/>
              </w:rPr>
              <w:t>95</w:t>
            </w:r>
            <w:r w:rsidR="00060D05">
              <w:rPr>
                <w:noProof/>
                <w:webHidden/>
              </w:rPr>
              <w:fldChar w:fldCharType="end"/>
            </w:r>
          </w:hyperlink>
        </w:p>
        <w:p w14:paraId="44460766" w14:textId="4881E647"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3" w:history="1">
            <w:r w:rsidR="00060D05" w:rsidRPr="00B633B5">
              <w:rPr>
                <w:rStyle w:val="a9"/>
                <w:noProof/>
              </w:rPr>
              <w:t xml:space="preserve">2-9-9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通訊錄</w:t>
            </w:r>
            <w:r w:rsidR="00060D05">
              <w:rPr>
                <w:noProof/>
                <w:webHidden/>
              </w:rPr>
              <w:tab/>
            </w:r>
            <w:r w:rsidR="00060D05">
              <w:rPr>
                <w:noProof/>
                <w:webHidden/>
              </w:rPr>
              <w:fldChar w:fldCharType="begin"/>
            </w:r>
            <w:r w:rsidR="00060D05">
              <w:rPr>
                <w:noProof/>
                <w:webHidden/>
              </w:rPr>
              <w:instrText xml:space="preserve"> PAGEREF _Toc139443963 \h </w:instrText>
            </w:r>
            <w:r w:rsidR="00060D05">
              <w:rPr>
                <w:noProof/>
                <w:webHidden/>
              </w:rPr>
            </w:r>
            <w:r w:rsidR="00060D05">
              <w:rPr>
                <w:noProof/>
                <w:webHidden/>
              </w:rPr>
              <w:fldChar w:fldCharType="separate"/>
            </w:r>
            <w:r w:rsidR="00A9611A">
              <w:rPr>
                <w:noProof/>
                <w:webHidden/>
              </w:rPr>
              <w:t>100</w:t>
            </w:r>
            <w:r w:rsidR="00060D05">
              <w:rPr>
                <w:noProof/>
                <w:webHidden/>
              </w:rPr>
              <w:fldChar w:fldCharType="end"/>
            </w:r>
          </w:hyperlink>
        </w:p>
        <w:p w14:paraId="4D969B03" w14:textId="5FD302D4"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4" w:history="1">
            <w:r w:rsidR="00060D05" w:rsidRPr="00B633B5">
              <w:rPr>
                <w:rStyle w:val="a9"/>
                <w:noProof/>
              </w:rPr>
              <w:t xml:space="preserve">2-9-10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知識管理</w:t>
            </w:r>
            <w:r w:rsidR="00060D05">
              <w:rPr>
                <w:noProof/>
                <w:webHidden/>
              </w:rPr>
              <w:tab/>
            </w:r>
            <w:r w:rsidR="00060D05">
              <w:rPr>
                <w:noProof/>
                <w:webHidden/>
              </w:rPr>
              <w:fldChar w:fldCharType="begin"/>
            </w:r>
            <w:r w:rsidR="00060D05">
              <w:rPr>
                <w:noProof/>
                <w:webHidden/>
              </w:rPr>
              <w:instrText xml:space="preserve"> PAGEREF _Toc139443964 \h </w:instrText>
            </w:r>
            <w:r w:rsidR="00060D05">
              <w:rPr>
                <w:noProof/>
                <w:webHidden/>
              </w:rPr>
            </w:r>
            <w:r w:rsidR="00060D05">
              <w:rPr>
                <w:noProof/>
                <w:webHidden/>
              </w:rPr>
              <w:fldChar w:fldCharType="separate"/>
            </w:r>
            <w:r w:rsidR="00A9611A">
              <w:rPr>
                <w:noProof/>
                <w:webHidden/>
              </w:rPr>
              <w:t>103</w:t>
            </w:r>
            <w:r w:rsidR="00060D05">
              <w:rPr>
                <w:noProof/>
                <w:webHidden/>
              </w:rPr>
              <w:fldChar w:fldCharType="end"/>
            </w:r>
          </w:hyperlink>
        </w:p>
        <w:p w14:paraId="25C59C75" w14:textId="21982636"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5" w:history="1">
            <w:r w:rsidR="00060D05" w:rsidRPr="00B633B5">
              <w:rPr>
                <w:rStyle w:val="a9"/>
                <w:noProof/>
              </w:rPr>
              <w:t xml:space="preserve">2-9-11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問卷調查</w:t>
            </w:r>
            <w:r w:rsidR="00060D05">
              <w:rPr>
                <w:noProof/>
                <w:webHidden/>
              </w:rPr>
              <w:tab/>
            </w:r>
            <w:r w:rsidR="00060D05">
              <w:rPr>
                <w:noProof/>
                <w:webHidden/>
              </w:rPr>
              <w:fldChar w:fldCharType="begin"/>
            </w:r>
            <w:r w:rsidR="00060D05">
              <w:rPr>
                <w:noProof/>
                <w:webHidden/>
              </w:rPr>
              <w:instrText xml:space="preserve"> PAGEREF _Toc139443965 \h </w:instrText>
            </w:r>
            <w:r w:rsidR="00060D05">
              <w:rPr>
                <w:noProof/>
                <w:webHidden/>
              </w:rPr>
            </w:r>
            <w:r w:rsidR="00060D05">
              <w:rPr>
                <w:noProof/>
                <w:webHidden/>
              </w:rPr>
              <w:fldChar w:fldCharType="separate"/>
            </w:r>
            <w:r w:rsidR="00A9611A">
              <w:rPr>
                <w:noProof/>
                <w:webHidden/>
              </w:rPr>
              <w:t>110</w:t>
            </w:r>
            <w:r w:rsidR="00060D05">
              <w:rPr>
                <w:noProof/>
                <w:webHidden/>
              </w:rPr>
              <w:fldChar w:fldCharType="end"/>
            </w:r>
          </w:hyperlink>
        </w:p>
        <w:p w14:paraId="290FEA3B" w14:textId="15F38304"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6" w:history="1">
            <w:r w:rsidR="00060D05" w:rsidRPr="00B633B5">
              <w:rPr>
                <w:rStyle w:val="a9"/>
                <w:noProof/>
              </w:rPr>
              <w:t xml:space="preserve">2-9-12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線上報名</w:t>
            </w:r>
            <w:r w:rsidR="00060D05">
              <w:rPr>
                <w:noProof/>
                <w:webHidden/>
              </w:rPr>
              <w:tab/>
            </w:r>
            <w:r w:rsidR="00060D05">
              <w:rPr>
                <w:noProof/>
                <w:webHidden/>
              </w:rPr>
              <w:fldChar w:fldCharType="begin"/>
            </w:r>
            <w:r w:rsidR="00060D05">
              <w:rPr>
                <w:noProof/>
                <w:webHidden/>
              </w:rPr>
              <w:instrText xml:space="preserve"> PAGEREF _Toc139443966 \h </w:instrText>
            </w:r>
            <w:r w:rsidR="00060D05">
              <w:rPr>
                <w:noProof/>
                <w:webHidden/>
              </w:rPr>
            </w:r>
            <w:r w:rsidR="00060D05">
              <w:rPr>
                <w:noProof/>
                <w:webHidden/>
              </w:rPr>
              <w:fldChar w:fldCharType="separate"/>
            </w:r>
            <w:r w:rsidR="00A9611A">
              <w:rPr>
                <w:noProof/>
                <w:webHidden/>
              </w:rPr>
              <w:t>127</w:t>
            </w:r>
            <w:r w:rsidR="00060D05">
              <w:rPr>
                <w:noProof/>
                <w:webHidden/>
              </w:rPr>
              <w:fldChar w:fldCharType="end"/>
            </w:r>
          </w:hyperlink>
        </w:p>
        <w:p w14:paraId="629995F9" w14:textId="29303365"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7" w:history="1">
            <w:r w:rsidR="00060D05" w:rsidRPr="00B633B5">
              <w:rPr>
                <w:rStyle w:val="a9"/>
                <w:noProof/>
              </w:rPr>
              <w:t xml:space="preserve">2-9-13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線上投票</w:t>
            </w:r>
            <w:r w:rsidR="00060D05">
              <w:rPr>
                <w:noProof/>
                <w:webHidden/>
              </w:rPr>
              <w:tab/>
            </w:r>
            <w:r w:rsidR="00060D05">
              <w:rPr>
                <w:noProof/>
                <w:webHidden/>
              </w:rPr>
              <w:fldChar w:fldCharType="begin"/>
            </w:r>
            <w:r w:rsidR="00060D05">
              <w:rPr>
                <w:noProof/>
                <w:webHidden/>
              </w:rPr>
              <w:instrText xml:space="preserve"> PAGEREF _Toc139443967 \h </w:instrText>
            </w:r>
            <w:r w:rsidR="00060D05">
              <w:rPr>
                <w:noProof/>
                <w:webHidden/>
              </w:rPr>
            </w:r>
            <w:r w:rsidR="00060D05">
              <w:rPr>
                <w:noProof/>
                <w:webHidden/>
              </w:rPr>
              <w:fldChar w:fldCharType="separate"/>
            </w:r>
            <w:r w:rsidR="00A9611A">
              <w:rPr>
                <w:noProof/>
                <w:webHidden/>
              </w:rPr>
              <w:t>144</w:t>
            </w:r>
            <w:r w:rsidR="00060D05">
              <w:rPr>
                <w:noProof/>
                <w:webHidden/>
              </w:rPr>
              <w:fldChar w:fldCharType="end"/>
            </w:r>
          </w:hyperlink>
        </w:p>
        <w:p w14:paraId="391B68AB" w14:textId="109DFED9" w:rsidR="00060D05" w:rsidRDefault="00000000">
          <w:pPr>
            <w:pStyle w:val="30"/>
            <w:tabs>
              <w:tab w:val="right" w:leader="dot" w:pos="9628"/>
            </w:tabs>
            <w:rPr>
              <w:rFonts w:asciiTheme="minorHAnsi" w:eastAsiaTheme="minorEastAsia" w:hAnsiTheme="minorHAnsi" w:cstheme="minorBidi"/>
              <w:b w:val="0"/>
              <w:iCs w:val="0"/>
              <w:noProof/>
              <w:sz w:val="24"/>
              <w:szCs w:val="22"/>
              <w14:ligatures w14:val="standardContextual"/>
            </w:rPr>
          </w:pPr>
          <w:hyperlink w:anchor="_Toc139443968" w:history="1">
            <w:r w:rsidR="00060D05" w:rsidRPr="00B633B5">
              <w:rPr>
                <w:rStyle w:val="a9"/>
                <w:noProof/>
              </w:rPr>
              <w:t xml:space="preserve">2-9-14 </w:t>
            </w:r>
            <w:r w:rsidR="00060D05" w:rsidRPr="00B633B5">
              <w:rPr>
                <w:rStyle w:val="a9"/>
                <w:rFonts w:hint="eastAsia"/>
                <w:noProof/>
              </w:rPr>
              <w:t>辦公</w:t>
            </w:r>
            <w:r w:rsidR="00060D05" w:rsidRPr="00B633B5">
              <w:rPr>
                <w:rStyle w:val="a9"/>
                <w:noProof/>
              </w:rPr>
              <w:t xml:space="preserve"> </w:t>
            </w:r>
            <w:r w:rsidR="00060D05" w:rsidRPr="00B633B5">
              <w:rPr>
                <w:rStyle w:val="a9"/>
                <w:rFonts w:hint="eastAsia"/>
                <w:noProof/>
              </w:rPr>
              <w:t>團購</w:t>
            </w:r>
            <w:r w:rsidR="00060D05">
              <w:rPr>
                <w:noProof/>
                <w:webHidden/>
              </w:rPr>
              <w:tab/>
            </w:r>
            <w:r w:rsidR="00060D05">
              <w:rPr>
                <w:noProof/>
                <w:webHidden/>
              </w:rPr>
              <w:fldChar w:fldCharType="begin"/>
            </w:r>
            <w:r w:rsidR="00060D05">
              <w:rPr>
                <w:noProof/>
                <w:webHidden/>
              </w:rPr>
              <w:instrText xml:space="preserve"> PAGEREF _Toc139443968 \h </w:instrText>
            </w:r>
            <w:r w:rsidR="00060D05">
              <w:rPr>
                <w:noProof/>
                <w:webHidden/>
              </w:rPr>
            </w:r>
            <w:r w:rsidR="00060D05">
              <w:rPr>
                <w:noProof/>
                <w:webHidden/>
              </w:rPr>
              <w:fldChar w:fldCharType="separate"/>
            </w:r>
            <w:r w:rsidR="00A9611A">
              <w:rPr>
                <w:noProof/>
                <w:webHidden/>
              </w:rPr>
              <w:t>150</w:t>
            </w:r>
            <w:r w:rsidR="00060D05">
              <w:rPr>
                <w:noProof/>
                <w:webHidden/>
              </w:rPr>
              <w:fldChar w:fldCharType="end"/>
            </w:r>
          </w:hyperlink>
        </w:p>
        <w:p w14:paraId="325FE51A" w14:textId="6B8B4195" w:rsidR="005D182C" w:rsidRPr="006F5EA3" w:rsidRDefault="005D182C">
          <w:pPr>
            <w:rPr>
              <w:rFonts w:ascii="微軟正黑體" w:hAnsi="微軟正黑體"/>
            </w:rPr>
          </w:pPr>
          <w:r w:rsidRPr="006F5EA3">
            <w:rPr>
              <w:rFonts w:ascii="微軟正黑體" w:hAnsi="微軟正黑體"/>
              <w:b/>
              <w:bCs/>
              <w:lang w:val="zh-TW"/>
            </w:rPr>
            <w:fldChar w:fldCharType="end"/>
          </w:r>
        </w:p>
      </w:sdtContent>
    </w:sdt>
    <w:p w14:paraId="204D8060" w14:textId="5E9FCD93" w:rsidR="001553C3" w:rsidRPr="006F5EA3" w:rsidRDefault="001553C3">
      <w:pPr>
        <w:widowControl/>
        <w:suppressAutoHyphens w:val="0"/>
        <w:rPr>
          <w:rFonts w:ascii="微軟正黑體" w:hAnsi="微軟正黑體"/>
          <w:sz w:val="28"/>
          <w:szCs w:val="28"/>
        </w:rPr>
      </w:pPr>
      <w:r w:rsidRPr="006F5EA3">
        <w:rPr>
          <w:rFonts w:ascii="微軟正黑體" w:hAnsi="微軟正黑體"/>
          <w:sz w:val="28"/>
          <w:szCs w:val="28"/>
        </w:rPr>
        <w:br w:type="page"/>
      </w:r>
    </w:p>
    <w:p w14:paraId="0479BCCB" w14:textId="7AC3CCC0" w:rsidR="001553C3" w:rsidRPr="006F5EA3" w:rsidRDefault="001553C3" w:rsidP="001553C3">
      <w:pPr>
        <w:rPr>
          <w:rFonts w:ascii="微軟正黑體" w:hAnsi="微軟正黑體"/>
          <w:b/>
          <w:bCs/>
        </w:rPr>
      </w:pPr>
      <w:r w:rsidRPr="006F5EA3">
        <w:rPr>
          <w:rFonts w:ascii="微軟正黑體" w:hAnsi="微軟正黑體" w:hint="eastAsia"/>
          <w:b/>
          <w:bCs/>
        </w:rPr>
        <w:lastRenderedPageBreak/>
        <w:t>範本內容 (格式編排)</w:t>
      </w:r>
      <w:r w:rsidRPr="006F5EA3">
        <w:rPr>
          <w:rFonts w:ascii="微軟正黑體" w:hAnsi="微軟正黑體" w:hint="eastAsia"/>
          <w:b/>
          <w:color w:val="FF0000"/>
          <w:sz w:val="28"/>
          <w:lang w:val="zh-TW"/>
        </w:rPr>
        <w:t xml:space="preserve"> 範例樣式----編輯完成後請刪除此頁</w:t>
      </w:r>
      <w:r w:rsidRPr="006F5EA3">
        <w:rPr>
          <w:rFonts w:ascii="微軟正黑體" w:hAnsi="微軟正黑體" w:hint="eastAsia"/>
          <w:b/>
          <w:bCs/>
        </w:rPr>
        <w:t>:</w:t>
      </w:r>
    </w:p>
    <w:p w14:paraId="4492DBCF" w14:textId="510769FE" w:rsidR="00364717" w:rsidRPr="006F5EA3" w:rsidRDefault="00364717" w:rsidP="001553C3">
      <w:pPr>
        <w:rPr>
          <w:rFonts w:ascii="微軟正黑體" w:hAnsi="微軟正黑體"/>
          <w:b/>
          <w:bCs/>
        </w:rPr>
      </w:pPr>
    </w:p>
    <w:p w14:paraId="247A0E4A" w14:textId="14FDBD17" w:rsidR="00364717" w:rsidRPr="006F5EA3" w:rsidRDefault="00364717" w:rsidP="001553C3">
      <w:pPr>
        <w:rPr>
          <w:rFonts w:ascii="微軟正黑體" w:hAnsi="微軟正黑體"/>
          <w:b/>
          <w:bCs/>
        </w:rPr>
      </w:pPr>
      <w:r w:rsidRPr="006F5EA3">
        <w:rPr>
          <w:rFonts w:ascii="微軟正黑體" w:hAnsi="微軟正黑體" w:hint="eastAsia"/>
          <w:b/>
          <w:color w:val="FF0000"/>
          <w:sz w:val="28"/>
          <w:lang w:val="zh-TW"/>
        </w:rPr>
        <w:t>內文字體統一為</w:t>
      </w:r>
      <w:proofErr w:type="gramStart"/>
      <w:r w:rsidRPr="006F5EA3">
        <w:rPr>
          <w:rFonts w:ascii="微軟正黑體" w:hAnsi="微軟正黑體" w:hint="eastAsia"/>
          <w:b/>
          <w:color w:val="FF0000"/>
          <w:sz w:val="28"/>
          <w:lang w:val="zh-TW"/>
        </w:rPr>
        <w:t>〝</w:t>
      </w:r>
      <w:proofErr w:type="gramEnd"/>
      <w:r w:rsidRPr="006F5EA3">
        <w:rPr>
          <w:rFonts w:ascii="微軟正黑體" w:hAnsi="微軟正黑體" w:hint="eastAsia"/>
          <w:b/>
          <w:color w:val="FF0000"/>
          <w:sz w:val="28"/>
          <w:lang w:val="zh-TW"/>
        </w:rPr>
        <w:t>微軟正黑體_12字元</w:t>
      </w:r>
      <w:proofErr w:type="gramStart"/>
      <w:r w:rsidRPr="006F5EA3">
        <w:rPr>
          <w:rFonts w:ascii="微軟正黑體" w:hAnsi="微軟正黑體"/>
          <w:b/>
          <w:color w:val="FF0000"/>
          <w:sz w:val="28"/>
          <w:lang w:val="zh-TW"/>
        </w:rPr>
        <w:t>”</w:t>
      </w:r>
      <w:proofErr w:type="gramEnd"/>
      <w:r w:rsidRPr="006F5EA3">
        <w:rPr>
          <w:rFonts w:ascii="微軟正黑體" w:hAnsi="微軟正黑體"/>
          <w:b/>
          <w:color w:val="FF0000"/>
          <w:sz w:val="28"/>
          <w:lang w:val="zh-TW"/>
        </w:rPr>
        <w:br/>
      </w:r>
      <w:r w:rsidRPr="006F5EA3">
        <w:rPr>
          <w:rFonts w:ascii="微軟正黑體" w:hAnsi="微軟正黑體" w:hint="eastAsia"/>
          <w:b/>
          <w:color w:val="FF0000"/>
          <w:sz w:val="28"/>
          <w:lang w:val="zh-TW"/>
        </w:rPr>
        <w:t>章節大標題為使用上方樣式中</w:t>
      </w:r>
      <w:proofErr w:type="gramStart"/>
      <w:r w:rsidRPr="006F5EA3">
        <w:rPr>
          <w:rFonts w:ascii="微軟正黑體" w:hAnsi="微軟正黑體" w:hint="eastAsia"/>
          <w:b/>
          <w:color w:val="FF0000"/>
          <w:sz w:val="28"/>
          <w:lang w:val="zh-TW"/>
        </w:rPr>
        <w:t>〝</w:t>
      </w:r>
      <w:proofErr w:type="gramEnd"/>
      <w:r w:rsidRPr="006F5EA3">
        <w:rPr>
          <w:rFonts w:ascii="微軟正黑體" w:hAnsi="微軟正黑體" w:hint="eastAsia"/>
          <w:b/>
          <w:color w:val="FF0000"/>
          <w:sz w:val="28"/>
          <w:lang w:val="zh-TW"/>
        </w:rPr>
        <w:t>中章節大標題</w:t>
      </w:r>
      <w:proofErr w:type="gramStart"/>
      <w:r w:rsidRPr="006F5EA3">
        <w:rPr>
          <w:rFonts w:ascii="微軟正黑體" w:hAnsi="微軟正黑體"/>
          <w:b/>
          <w:color w:val="FF0000"/>
          <w:sz w:val="28"/>
          <w:lang w:val="zh-TW"/>
        </w:rPr>
        <w:t>”</w:t>
      </w:r>
      <w:proofErr w:type="gramEnd"/>
      <w:r w:rsidRPr="006F5EA3">
        <w:rPr>
          <w:rFonts w:ascii="微軟正黑體" w:hAnsi="微軟正黑體"/>
          <w:b/>
          <w:color w:val="FF0000"/>
          <w:sz w:val="28"/>
          <w:lang w:val="zh-TW"/>
        </w:rPr>
        <w:br/>
      </w:r>
      <w:r w:rsidRPr="006F5EA3">
        <w:rPr>
          <w:rFonts w:ascii="微軟正黑體" w:hAnsi="微軟正黑體" w:hint="eastAsia"/>
          <w:b/>
          <w:color w:val="FF0000"/>
          <w:sz w:val="28"/>
          <w:lang w:val="zh-TW"/>
        </w:rPr>
        <w:t>章節小標題為使用上方樣式中</w:t>
      </w:r>
      <w:proofErr w:type="gramStart"/>
      <w:r w:rsidRPr="006F5EA3">
        <w:rPr>
          <w:rFonts w:ascii="微軟正黑體" w:hAnsi="微軟正黑體" w:hint="eastAsia"/>
          <w:b/>
          <w:color w:val="FF0000"/>
          <w:sz w:val="28"/>
          <w:lang w:val="zh-TW"/>
        </w:rPr>
        <w:t>〝</w:t>
      </w:r>
      <w:proofErr w:type="gramEnd"/>
      <w:r w:rsidRPr="006F5EA3">
        <w:rPr>
          <w:rFonts w:ascii="微軟正黑體" w:hAnsi="微軟正黑體" w:hint="eastAsia"/>
          <w:b/>
          <w:color w:val="FF0000"/>
          <w:sz w:val="28"/>
          <w:lang w:val="zh-TW"/>
        </w:rPr>
        <w:t>章節小標題</w:t>
      </w:r>
      <w:proofErr w:type="gramStart"/>
      <w:r w:rsidRPr="006F5EA3">
        <w:rPr>
          <w:rFonts w:ascii="微軟正黑體" w:hAnsi="微軟正黑體"/>
          <w:b/>
          <w:color w:val="FF0000"/>
          <w:sz w:val="28"/>
          <w:lang w:val="zh-TW"/>
        </w:rPr>
        <w:t>”</w:t>
      </w:r>
      <w:proofErr w:type="gramEnd"/>
    </w:p>
    <w:p w14:paraId="316F46D9" w14:textId="2EAE6A35" w:rsidR="00364717" w:rsidRPr="006F5EA3" w:rsidRDefault="00364717" w:rsidP="001553C3">
      <w:pPr>
        <w:rPr>
          <w:rFonts w:ascii="微軟正黑體" w:hAnsi="微軟正黑體"/>
          <w:b/>
          <w:color w:val="FF0000"/>
          <w:sz w:val="28"/>
          <w:lang w:val="zh-TW"/>
        </w:rPr>
      </w:pPr>
    </w:p>
    <w:p w14:paraId="742D4F30" w14:textId="0943DFC6" w:rsidR="00364717" w:rsidRPr="006F5EA3" w:rsidRDefault="00364717" w:rsidP="001553C3">
      <w:pPr>
        <w:rPr>
          <w:rFonts w:ascii="微軟正黑體" w:hAnsi="微軟正黑體"/>
          <w:b/>
          <w:color w:val="FF0000"/>
          <w:sz w:val="28"/>
          <w:lang w:val="zh-TW"/>
        </w:rPr>
      </w:pPr>
    </w:p>
    <w:p w14:paraId="0BEC61CF" w14:textId="38952B14" w:rsidR="00364717" w:rsidRPr="006F5EA3" w:rsidRDefault="00364717" w:rsidP="00E33893">
      <w:pPr>
        <w:rPr>
          <w:rFonts w:ascii="微軟正黑體" w:hAnsi="微軟正黑體"/>
          <w:szCs w:val="24"/>
        </w:rPr>
      </w:pPr>
      <w:r w:rsidRPr="006F5EA3">
        <w:rPr>
          <w:rFonts w:ascii="微軟正黑體" w:hAnsi="微軟正黑體" w:hint="eastAsia"/>
          <w:szCs w:val="24"/>
        </w:rPr>
        <w:t>顯示通知訊息內容。如下</w:t>
      </w:r>
      <w:r w:rsidRPr="006F5EA3">
        <w:rPr>
          <w:rFonts w:ascii="微軟正黑體" w:hAnsi="微軟正黑體"/>
          <w:szCs w:val="24"/>
        </w:rPr>
        <w:fldChar w:fldCharType="begin"/>
      </w:r>
      <w:r w:rsidRPr="006F5EA3">
        <w:rPr>
          <w:rFonts w:ascii="微軟正黑體" w:hAnsi="微軟正黑體"/>
          <w:szCs w:val="24"/>
        </w:rPr>
        <w:instrText xml:space="preserve"> </w:instrText>
      </w:r>
      <w:r w:rsidRPr="006F5EA3">
        <w:rPr>
          <w:rFonts w:ascii="微軟正黑體" w:hAnsi="微軟正黑體" w:hint="eastAsia"/>
          <w:szCs w:val="24"/>
        </w:rPr>
        <w:instrText>REF _Ref87018822 \h</w:instrText>
      </w:r>
      <w:r w:rsidRPr="006F5EA3">
        <w:rPr>
          <w:rFonts w:ascii="微軟正黑體" w:hAnsi="微軟正黑體"/>
          <w:szCs w:val="24"/>
        </w:rPr>
        <w:instrText xml:space="preserve"> </w:instrText>
      </w:r>
      <w:r w:rsidR="002F2A98" w:rsidRPr="006F5EA3">
        <w:rPr>
          <w:rFonts w:ascii="微軟正黑體" w:hAnsi="微軟正黑體"/>
          <w:szCs w:val="24"/>
        </w:rPr>
        <w:instrText xml:space="preserve"> \* MERGEFORMAT </w:instrText>
      </w:r>
      <w:r w:rsidRPr="006F5EA3">
        <w:rPr>
          <w:rFonts w:ascii="微軟正黑體" w:hAnsi="微軟正黑體"/>
          <w:szCs w:val="24"/>
        </w:rPr>
      </w:r>
      <w:r w:rsidRPr="006F5EA3">
        <w:rPr>
          <w:rFonts w:ascii="微軟正黑體" w:hAnsi="微軟正黑體"/>
          <w:szCs w:val="24"/>
        </w:rPr>
        <w:fldChar w:fldCharType="separate"/>
      </w:r>
      <w:r w:rsidR="00A9611A">
        <w:rPr>
          <w:rFonts w:ascii="微軟正黑體" w:hAnsi="微軟正黑體" w:hint="eastAsia"/>
          <w:b/>
          <w:bCs/>
          <w:szCs w:val="24"/>
        </w:rPr>
        <w:t>錯誤! 找不到參照來源。</w:t>
      </w:r>
      <w:r w:rsidRPr="006F5EA3">
        <w:rPr>
          <w:rFonts w:ascii="微軟正黑體" w:hAnsi="微軟正黑體"/>
          <w:szCs w:val="24"/>
        </w:rPr>
        <w:fldChar w:fldCharType="end"/>
      </w:r>
    </w:p>
    <w:p w14:paraId="37FC9A4E" w14:textId="77777777" w:rsidR="00364717" w:rsidRPr="006F5EA3" w:rsidRDefault="00364717" w:rsidP="00C1664D">
      <w:pPr>
        <w:pStyle w:val="affc"/>
        <w:numPr>
          <w:ilvl w:val="0"/>
          <w:numId w:val="11"/>
        </w:numPr>
        <w:suppressAutoHyphens w:val="0"/>
        <w:ind w:leftChars="0"/>
        <w:rPr>
          <w:rFonts w:ascii="微軟正黑體" w:hAnsi="微軟正黑體"/>
          <w:szCs w:val="24"/>
        </w:rPr>
      </w:pPr>
      <w:r w:rsidRPr="006F5EA3">
        <w:rPr>
          <w:rFonts w:ascii="微軟正黑體" w:hAnsi="微軟正黑體" w:hint="eastAsia"/>
          <w:szCs w:val="24"/>
        </w:rPr>
        <w:t>項目範例文字</w:t>
      </w:r>
    </w:p>
    <w:p w14:paraId="70B87368" w14:textId="77777777" w:rsidR="00364717" w:rsidRPr="006F5EA3" w:rsidRDefault="00364717" w:rsidP="00C1664D">
      <w:pPr>
        <w:pStyle w:val="affc"/>
        <w:numPr>
          <w:ilvl w:val="1"/>
          <w:numId w:val="11"/>
        </w:numPr>
        <w:suppressAutoHyphens w:val="0"/>
        <w:ind w:leftChars="0"/>
        <w:rPr>
          <w:rFonts w:ascii="微軟正黑體" w:hAnsi="微軟正黑體"/>
          <w:szCs w:val="24"/>
        </w:rPr>
      </w:pPr>
      <w:r w:rsidRPr="006F5EA3">
        <w:rPr>
          <w:rFonts w:ascii="微軟正黑體" w:hAnsi="微軟正黑體" w:hint="eastAsia"/>
          <w:szCs w:val="24"/>
        </w:rPr>
        <w:t>項目範例文字</w:t>
      </w:r>
    </w:p>
    <w:p w14:paraId="6F304B26" w14:textId="77777777" w:rsidR="00364717" w:rsidRPr="006F5EA3" w:rsidRDefault="00364717" w:rsidP="00C1664D">
      <w:pPr>
        <w:pStyle w:val="affc"/>
        <w:numPr>
          <w:ilvl w:val="2"/>
          <w:numId w:val="11"/>
        </w:numPr>
        <w:suppressAutoHyphens w:val="0"/>
        <w:ind w:leftChars="0"/>
        <w:rPr>
          <w:rFonts w:ascii="微軟正黑體" w:hAnsi="微軟正黑體"/>
          <w:szCs w:val="24"/>
        </w:rPr>
      </w:pPr>
      <w:r w:rsidRPr="006F5EA3">
        <w:rPr>
          <w:rFonts w:ascii="微軟正黑體" w:hAnsi="微軟正黑體" w:hint="eastAsia"/>
          <w:szCs w:val="24"/>
        </w:rPr>
        <w:t>項目範例文字</w:t>
      </w:r>
    </w:p>
    <w:p w14:paraId="2ABFE013" w14:textId="77777777" w:rsidR="00364717" w:rsidRPr="006F5EA3" w:rsidRDefault="00364717" w:rsidP="00C1664D">
      <w:pPr>
        <w:pStyle w:val="affc"/>
        <w:numPr>
          <w:ilvl w:val="3"/>
          <w:numId w:val="11"/>
        </w:numPr>
        <w:suppressAutoHyphens w:val="0"/>
        <w:ind w:leftChars="0"/>
        <w:rPr>
          <w:rFonts w:ascii="微軟正黑體" w:hAnsi="微軟正黑體"/>
          <w:szCs w:val="24"/>
        </w:rPr>
      </w:pPr>
      <w:r w:rsidRPr="006F5EA3">
        <w:rPr>
          <w:rFonts w:ascii="微軟正黑體" w:hAnsi="微軟正黑體" w:hint="eastAsia"/>
          <w:szCs w:val="24"/>
        </w:rPr>
        <w:t>項目範例文字</w:t>
      </w:r>
    </w:p>
    <w:p w14:paraId="306626F5" w14:textId="77777777" w:rsidR="00364717" w:rsidRPr="006F5EA3" w:rsidRDefault="00364717" w:rsidP="00C1664D">
      <w:pPr>
        <w:pStyle w:val="affc"/>
        <w:numPr>
          <w:ilvl w:val="4"/>
          <w:numId w:val="11"/>
        </w:numPr>
        <w:suppressAutoHyphens w:val="0"/>
        <w:ind w:leftChars="0"/>
        <w:rPr>
          <w:rFonts w:ascii="微軟正黑體" w:hAnsi="微軟正黑體"/>
          <w:szCs w:val="24"/>
        </w:rPr>
      </w:pPr>
      <w:r w:rsidRPr="006F5EA3">
        <w:rPr>
          <w:rFonts w:ascii="微軟正黑體" w:hAnsi="微軟正黑體" w:hint="eastAsia"/>
          <w:szCs w:val="24"/>
        </w:rPr>
        <w:t>項目範例文字</w:t>
      </w:r>
    </w:p>
    <w:p w14:paraId="31C0963B" w14:textId="26F78330" w:rsidR="001553C3" w:rsidRPr="006F5EA3" w:rsidRDefault="00364717" w:rsidP="00364717">
      <w:pPr>
        <w:suppressAutoHyphens w:val="0"/>
        <w:ind w:left="1474"/>
        <w:rPr>
          <w:rFonts w:ascii="微軟正黑體" w:hAnsi="微軟正黑體"/>
          <w:szCs w:val="24"/>
        </w:rPr>
      </w:pPr>
      <w:r w:rsidRPr="006F5EA3">
        <w:rPr>
          <w:rFonts w:ascii="微軟正黑體" w:hAnsi="微軟正黑體" w:hint="eastAsia"/>
          <w:noProof/>
          <w:szCs w:val="24"/>
        </w:rPr>
        <mc:AlternateContent>
          <mc:Choice Requires="wps">
            <w:drawing>
              <wp:anchor distT="0" distB="0" distL="114300" distR="114300" simplePos="0" relativeHeight="251656704" behindDoc="0" locked="0" layoutInCell="1" allowOverlap="1" wp14:anchorId="1B8E65F4" wp14:editId="59FF036E">
                <wp:simplePos x="0" y="0"/>
                <wp:positionH relativeFrom="column">
                  <wp:posOffset>1832610</wp:posOffset>
                </wp:positionH>
                <wp:positionV relativeFrom="paragraph">
                  <wp:posOffset>303530</wp:posOffset>
                </wp:positionV>
                <wp:extent cx="2886075" cy="2105025"/>
                <wp:effectExtent l="38100" t="0" r="28575" b="85725"/>
                <wp:wrapNone/>
                <wp:docPr id="19" name="接點: 肘形 19"/>
                <wp:cNvGraphicFramePr/>
                <a:graphic xmlns:a="http://schemas.openxmlformats.org/drawingml/2006/main">
                  <a:graphicData uri="http://schemas.microsoft.com/office/word/2010/wordprocessingShape">
                    <wps:wsp>
                      <wps:cNvCnPr/>
                      <wps:spPr>
                        <a:xfrm flipH="1">
                          <a:off x="0" y="0"/>
                          <a:ext cx="2886075" cy="2105025"/>
                        </a:xfrm>
                        <a:prstGeom prst="bentConnector3">
                          <a:avLst>
                            <a:gd name="adj1" fmla="val -1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3F2FF6"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19" o:spid="_x0000_s1026" type="#_x0000_t34" style="position:absolute;margin-left:144.3pt;margin-top:23.9pt;width:227.25pt;height:165.7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" adj="-25" strokecolor="red" strokeweight=".5pt">
                <v:stroke endarrow="block"/>
              </v:shape>
            </w:pict>
          </mc:Fallback>
        </mc:AlternateContent>
      </w:r>
      <w:r w:rsidR="001553C3" w:rsidRPr="006F5EA3">
        <w:rPr>
          <w:rFonts w:ascii="微軟正黑體" w:hAnsi="微軟正黑體" w:hint="eastAsia"/>
          <w:szCs w:val="24"/>
        </w:rPr>
        <w:t>(插入圖片及備註說明</w:t>
      </w:r>
      <w:r w:rsidRPr="006F5EA3">
        <w:rPr>
          <w:rFonts w:ascii="微軟正黑體" w:hAnsi="微軟正黑體" w:hint="eastAsia"/>
          <w:szCs w:val="24"/>
        </w:rPr>
        <w:t>_圖片下方</w:t>
      </w:r>
      <w:proofErr w:type="gramStart"/>
      <w:r w:rsidRPr="006F5EA3">
        <w:rPr>
          <w:rFonts w:ascii="微軟正黑體" w:hAnsi="微軟正黑體" w:hint="eastAsia"/>
          <w:szCs w:val="24"/>
        </w:rPr>
        <w:t>說明請點擊</w:t>
      </w:r>
      <w:proofErr w:type="gramEnd"/>
      <w:r w:rsidRPr="006F5EA3">
        <w:rPr>
          <w:rFonts w:ascii="微軟正黑體" w:hAnsi="微軟正黑體" w:hint="eastAsia"/>
          <w:szCs w:val="24"/>
        </w:rPr>
        <w:t>樣式中</w:t>
      </w:r>
      <w:proofErr w:type="gramStart"/>
      <w:r w:rsidRPr="006F5EA3">
        <w:rPr>
          <w:rFonts w:ascii="微軟正黑體" w:hAnsi="微軟正黑體" w:hint="eastAsia"/>
          <w:b/>
          <w:color w:val="FF0000"/>
          <w:sz w:val="28"/>
          <w:lang w:val="zh-TW"/>
        </w:rPr>
        <w:t>〝</w:t>
      </w:r>
      <w:proofErr w:type="gramEnd"/>
      <w:r w:rsidRPr="006F5EA3">
        <w:rPr>
          <w:rFonts w:ascii="微軟正黑體" w:hAnsi="微軟正黑體" w:hint="eastAsia"/>
          <w:color w:val="FF0000"/>
          <w:szCs w:val="24"/>
        </w:rPr>
        <w:t>圖片備註</w:t>
      </w:r>
      <w:proofErr w:type="gramStart"/>
      <w:r w:rsidRPr="006F5EA3">
        <w:rPr>
          <w:rFonts w:ascii="微軟正黑體" w:hAnsi="微軟正黑體"/>
          <w:b/>
          <w:color w:val="FF0000"/>
          <w:sz w:val="28"/>
          <w:lang w:val="zh-TW"/>
        </w:rPr>
        <w:t>”</w:t>
      </w:r>
      <w:proofErr w:type="gramEnd"/>
      <w:r w:rsidR="001553C3" w:rsidRPr="006F5EA3">
        <w:rPr>
          <w:rFonts w:ascii="微軟正黑體" w:hAnsi="微軟正黑體" w:hint="eastAsia"/>
          <w:szCs w:val="24"/>
        </w:rPr>
        <w:t>)</w:t>
      </w:r>
    </w:p>
    <w:p w14:paraId="44501C64" w14:textId="42A1008B" w:rsidR="001553C3" w:rsidRPr="006F5EA3" w:rsidRDefault="001553C3" w:rsidP="001553C3">
      <w:pPr>
        <w:keepNext/>
        <w:ind w:left="1080"/>
        <w:rPr>
          <w:rFonts w:ascii="微軟正黑體" w:hAnsi="微軟正黑體"/>
        </w:rPr>
      </w:pPr>
      <w:r w:rsidRPr="006F5EA3">
        <w:rPr>
          <w:rFonts w:ascii="微軟正黑體" w:hAnsi="微軟正黑體" w:hint="eastAsia"/>
          <w:noProof/>
          <w:szCs w:val="24"/>
        </w:rPr>
        <w:drawing>
          <wp:inline distT="0" distB="0" distL="0" distR="0" wp14:anchorId="503FE4DF" wp14:editId="3E3C0FDC">
            <wp:extent cx="1905000" cy="19050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505E02B1" w14:textId="45CD4FDA" w:rsidR="001553C3" w:rsidRPr="006F5EA3" w:rsidRDefault="001553C3" w:rsidP="001553C3">
      <w:pPr>
        <w:pStyle w:val="afff1"/>
      </w:pPr>
      <w:r w:rsidRPr="006F5EA3">
        <w:rPr>
          <w:rFonts w:hint="eastAsia"/>
        </w:rPr>
        <w:t xml:space="preserve">           圖 </w:t>
      </w:r>
      <w:r w:rsidRPr="006F5EA3">
        <w:fldChar w:fldCharType="begin"/>
      </w:r>
      <w:r w:rsidRPr="006F5EA3">
        <w:instrText xml:space="preserve"> </w:instrText>
      </w:r>
      <w:r w:rsidRPr="006F5EA3">
        <w:rPr>
          <w:rFonts w:hint="eastAsia"/>
        </w:rPr>
        <w:instrText>SEQ 圖 \* ARABIC</w:instrText>
      </w:r>
      <w:r w:rsidRPr="006F5EA3">
        <w:instrText xml:space="preserve"> </w:instrText>
      </w:r>
      <w:r w:rsidRPr="006F5EA3">
        <w:fldChar w:fldCharType="separate"/>
      </w:r>
      <w:r w:rsidR="00A9611A">
        <w:rPr>
          <w:noProof/>
        </w:rPr>
        <w:t>1</w:t>
      </w:r>
      <w:r w:rsidRPr="006F5EA3">
        <w:fldChar w:fldCharType="end"/>
      </w:r>
      <w:r w:rsidRPr="006F5EA3">
        <w:rPr>
          <w:rFonts w:hint="eastAsia"/>
        </w:rPr>
        <w:t>．XX畫面</w:t>
      </w:r>
    </w:p>
    <w:p w14:paraId="3C4B9646" w14:textId="148FBD08" w:rsidR="001553C3" w:rsidRPr="006F5EA3" w:rsidRDefault="001553C3" w:rsidP="001553C3">
      <w:pPr>
        <w:widowControl/>
        <w:suppressAutoHyphens w:val="0"/>
        <w:rPr>
          <w:rFonts w:ascii="微軟正黑體" w:hAnsi="微軟正黑體"/>
          <w:sz w:val="28"/>
          <w:szCs w:val="28"/>
        </w:rPr>
        <w:sectPr w:rsidR="001553C3" w:rsidRPr="006F5EA3" w:rsidSect="006A1EDB">
          <w:pgSz w:w="11906" w:h="16838"/>
          <w:pgMar w:top="1361" w:right="1134" w:bottom="1361" w:left="1134" w:header="567" w:footer="964" w:gutter="0"/>
          <w:pgNumType w:start="0"/>
          <w:cols w:space="720"/>
          <w:docGrid w:linePitch="360"/>
        </w:sectPr>
      </w:pPr>
    </w:p>
    <w:bookmarkStart w:id="0" w:name="_Toc139443932"/>
    <w:p w14:paraId="5842A20A" w14:textId="04CA126F" w:rsidR="00A3199F" w:rsidRPr="006F5EA3" w:rsidRDefault="00364717" w:rsidP="000561C1">
      <w:pPr>
        <w:pStyle w:val="1"/>
      </w:pPr>
      <w:r w:rsidRPr="006F5EA3">
        <w:rPr>
          <w:noProof/>
          <w:szCs w:val="32"/>
        </w:rPr>
        <w:lastRenderedPageBreak/>
        <mc:AlternateContent>
          <mc:Choice Requires="wps">
            <w:drawing>
              <wp:anchor distT="0" distB="0" distL="114300" distR="114300" simplePos="0" relativeHeight="251655680" behindDoc="0" locked="0" layoutInCell="1" allowOverlap="1" wp14:anchorId="704011C8" wp14:editId="417253A0">
                <wp:simplePos x="0" y="0"/>
                <wp:positionH relativeFrom="column">
                  <wp:posOffset>3876675</wp:posOffset>
                </wp:positionH>
                <wp:positionV relativeFrom="paragraph">
                  <wp:posOffset>28575</wp:posOffset>
                </wp:positionV>
                <wp:extent cx="1695450" cy="971550"/>
                <wp:effectExtent l="1295400" t="19050" r="19050" b="19050"/>
                <wp:wrapNone/>
                <wp:docPr id="17" name="語音泡泡: 矩形 17"/>
                <wp:cNvGraphicFramePr/>
                <a:graphic xmlns:a="http://schemas.openxmlformats.org/drawingml/2006/main">
                  <a:graphicData uri="http://schemas.microsoft.com/office/word/2010/wordprocessingShape">
                    <wps:wsp>
                      <wps:cNvSpPr/>
                      <wps:spPr>
                        <a:xfrm>
                          <a:off x="0" y="0"/>
                          <a:ext cx="1695450" cy="971550"/>
                        </a:xfrm>
                        <a:prstGeom prst="wedgeRectCallout">
                          <a:avLst>
                            <a:gd name="adj1" fmla="val -123642"/>
                            <a:gd name="adj2" fmla="val 6618"/>
                          </a:avLst>
                        </a:prstGeom>
                        <a:ln w="28575"/>
                      </wps:spPr>
                      <wps:style>
                        <a:lnRef idx="2">
                          <a:schemeClr val="accent2"/>
                        </a:lnRef>
                        <a:fillRef idx="1">
                          <a:schemeClr val="lt1"/>
                        </a:fillRef>
                        <a:effectRef idx="0">
                          <a:schemeClr val="accent2"/>
                        </a:effectRef>
                        <a:fontRef idx="minor">
                          <a:schemeClr val="dk1"/>
                        </a:fontRef>
                      </wps:style>
                      <wps:txbx>
                        <w:txbxContent>
                          <w:p w14:paraId="5A0833E7" w14:textId="77777777" w:rsidR="00364717" w:rsidRDefault="00364717" w:rsidP="00364717">
                            <w:pPr>
                              <w:jc w:val="center"/>
                            </w:pPr>
                            <w:proofErr w:type="gramStart"/>
                            <w:r>
                              <w:rPr>
                                <w:rFonts w:hint="eastAsia"/>
                              </w:rPr>
                              <w:t>註</w:t>
                            </w:r>
                            <w:proofErr w:type="gramEnd"/>
                            <w:r>
                              <w:rPr>
                                <w:rFonts w:hint="eastAsia"/>
                              </w:rPr>
                              <w:t>:</w:t>
                            </w:r>
                            <w:r>
                              <w:rPr>
                                <w:rFonts w:hint="eastAsia"/>
                              </w:rPr>
                              <w:t>章節行距為</w:t>
                            </w:r>
                            <w:r>
                              <w:rPr>
                                <w:rFonts w:hint="eastAsia"/>
                              </w:rPr>
                              <w:t>1</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011C8" id="語音泡泡: 矩形 17" o:spid="_x0000_s1030" type="#_x0000_t61" style="position:absolute;left:0;text-align:left;margin-left:305.25pt;margin-top:2.25pt;width:133.5pt;height:7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" adj="-15907,12229" fillcolor="white [3201]" strokecolor="#ed7d31 [3205]" strokeweight="2.25pt">
                <v:textbox>
                  <w:txbxContent>
                    <w:p w14:paraId="5A0833E7" w14:textId="77777777" w:rsidR="00364717" w:rsidRDefault="00364717" w:rsidP="00364717">
                      <w:pPr>
                        <w:jc w:val="center"/>
                      </w:pPr>
                      <w:proofErr w:type="gramStart"/>
                      <w:r>
                        <w:rPr>
                          <w:rFonts w:hint="eastAsia"/>
                        </w:rPr>
                        <w:t>註</w:t>
                      </w:r>
                      <w:proofErr w:type="gramEnd"/>
                      <w:r>
                        <w:rPr>
                          <w:rFonts w:hint="eastAsia"/>
                        </w:rPr>
                        <w:t>:</w:t>
                      </w:r>
                      <w:r>
                        <w:rPr>
                          <w:rFonts w:hint="eastAsia"/>
                        </w:rPr>
                        <w:t>章節行距為</w:t>
                      </w:r>
                      <w:r>
                        <w:rPr>
                          <w:rFonts w:hint="eastAsia"/>
                        </w:rPr>
                        <w:t>1</w:t>
                      </w:r>
                      <w:r>
                        <w:t>.5</w:t>
                      </w:r>
                    </w:p>
                  </w:txbxContent>
                </v:textbox>
              </v:shape>
            </w:pict>
          </mc:Fallback>
        </mc:AlternateContent>
      </w:r>
      <w:r w:rsidR="00DB2C47" w:rsidRPr="006F5EA3">
        <w:rPr>
          <w:rFonts w:hint="eastAsia"/>
        </w:rPr>
        <w:t xml:space="preserve"> </w:t>
      </w:r>
      <w:bookmarkStart w:id="1" w:name="_Toc76633771"/>
      <w:r w:rsidR="00DB2C47" w:rsidRPr="006F5EA3">
        <w:rPr>
          <w:rFonts w:hint="eastAsia"/>
        </w:rPr>
        <w:t>入門基本概念</w:t>
      </w:r>
      <w:bookmarkEnd w:id="0"/>
      <w:bookmarkEnd w:id="1"/>
    </w:p>
    <w:p w14:paraId="16282AFD" w14:textId="77777777" w:rsidR="00401DB8" w:rsidRPr="006F5EA3" w:rsidRDefault="00401DB8" w:rsidP="00401DB8">
      <w:pPr>
        <w:spacing w:beforeLines="50" w:before="120"/>
        <w:rPr>
          <w:rFonts w:ascii="微軟正黑體" w:hAnsi="微軟正黑體"/>
        </w:rPr>
      </w:pPr>
      <w:r w:rsidRPr="006F5EA3">
        <w:rPr>
          <w:rFonts w:ascii="微軟正黑體" w:hAnsi="微軟正黑體"/>
        </w:rPr>
        <w:t>在本章中您將會學到：</w:t>
      </w:r>
    </w:p>
    <w:p w14:paraId="6B7281BC" w14:textId="12C6ED08" w:rsidR="00A3199F" w:rsidRPr="006F5EA3" w:rsidRDefault="00401DB8" w:rsidP="00A82CA5">
      <w:pPr>
        <w:spacing w:beforeLines="50" w:before="120"/>
        <w:rPr>
          <w:rFonts w:ascii="微軟正黑體" w:hAnsi="微軟正黑體"/>
          <w:sz w:val="28"/>
          <w:szCs w:val="28"/>
        </w:rPr>
      </w:pPr>
      <w:proofErr w:type="spellStart"/>
      <w:r w:rsidRPr="006F5EA3">
        <w:rPr>
          <w:rFonts w:ascii="微軟正黑體" w:hAnsi="微軟正黑體"/>
        </w:rPr>
        <w:t>Lale</w:t>
      </w:r>
      <w:proofErr w:type="spellEnd"/>
      <w:r w:rsidRPr="006F5EA3">
        <w:rPr>
          <w:rFonts w:ascii="微軟正黑體" w:hAnsi="微軟正黑體"/>
        </w:rPr>
        <w:t xml:space="preserve"> 企業 App 系統的操作簡介，以及該系統的功能特色介紹。</w:t>
      </w:r>
    </w:p>
    <w:p w14:paraId="6D3E923B" w14:textId="43823BA0" w:rsidR="00C873FD" w:rsidRPr="006F5EA3" w:rsidRDefault="00C873FD">
      <w:pPr>
        <w:widowControl/>
        <w:suppressAutoHyphens w:val="0"/>
        <w:rPr>
          <w:rFonts w:ascii="微軟正黑體" w:hAnsi="微軟正黑體"/>
          <w:sz w:val="28"/>
          <w:szCs w:val="28"/>
        </w:rPr>
      </w:pPr>
      <w:r w:rsidRPr="006F5EA3">
        <w:rPr>
          <w:rFonts w:ascii="微軟正黑體" w:hAnsi="微軟正黑體"/>
          <w:sz w:val="28"/>
          <w:szCs w:val="28"/>
        </w:rPr>
        <w:br w:type="page"/>
      </w:r>
    </w:p>
    <w:p w14:paraId="22E803BB" w14:textId="78EAF07C" w:rsidR="00A3199F" w:rsidRPr="006F5EA3" w:rsidRDefault="00E6014F" w:rsidP="00440214">
      <w:pPr>
        <w:pStyle w:val="afff"/>
        <w:rPr>
          <w:sz w:val="28"/>
          <w:szCs w:val="28"/>
        </w:rPr>
      </w:pPr>
      <w:bookmarkStart w:id="2" w:name="_Toc76633772"/>
      <w:bookmarkStart w:id="3" w:name="_Toc139443933"/>
      <w:r w:rsidRPr="006F5EA3">
        <w:rPr>
          <w:rFonts w:hint="eastAsia"/>
        </w:rPr>
        <w:lastRenderedPageBreak/>
        <w:t>1-</w:t>
      </w:r>
      <w:r w:rsidR="00466450" w:rsidRPr="006F5EA3">
        <w:t>1</w:t>
      </w:r>
      <w:r w:rsidR="00A3199F" w:rsidRPr="006F5EA3">
        <w:rPr>
          <w:rFonts w:hint="eastAsia"/>
        </w:rPr>
        <w:t>系統簡介</w:t>
      </w:r>
      <w:bookmarkEnd w:id="2"/>
      <w:bookmarkEnd w:id="3"/>
    </w:p>
    <w:p w14:paraId="6AE85F0A" w14:textId="2D563D08" w:rsidR="00401DB8" w:rsidRPr="006F5EA3" w:rsidRDefault="00401DB8" w:rsidP="00074E11">
      <w:pPr>
        <w:widowControl/>
        <w:suppressAutoHyphens w:val="0"/>
        <w:rPr>
          <w:rFonts w:ascii="微軟正黑體" w:hAnsi="微軟正黑體"/>
        </w:rPr>
      </w:pPr>
      <w:proofErr w:type="spellStart"/>
      <w:r w:rsidRPr="006F5EA3">
        <w:rPr>
          <w:rFonts w:ascii="微軟正黑體" w:hAnsi="微軟正黑體"/>
        </w:rPr>
        <w:t>Lale</w:t>
      </w:r>
      <w:proofErr w:type="spellEnd"/>
      <w:r w:rsidRPr="006F5EA3">
        <w:rPr>
          <w:rFonts w:ascii="微軟正黑體" w:hAnsi="微軟正黑體"/>
        </w:rPr>
        <w:t>企業APP是一套簡易的通訊系統，幫助人們進行日常及辦公作業的即時通訊；而</w:t>
      </w:r>
      <w:r w:rsidRPr="006F5EA3">
        <w:rPr>
          <w:rFonts w:ascii="微軟正黑體" w:hAnsi="微軟正黑體" w:hint="eastAsia"/>
        </w:rPr>
        <w:t xml:space="preserve"> </w:t>
      </w:r>
      <w:proofErr w:type="spellStart"/>
      <w:r w:rsidRPr="006F5EA3">
        <w:rPr>
          <w:rFonts w:ascii="微軟正黑體" w:hAnsi="微軟正黑體"/>
        </w:rPr>
        <w:t>Lale</w:t>
      </w:r>
      <w:proofErr w:type="spellEnd"/>
      <w:r w:rsidRPr="006F5EA3">
        <w:rPr>
          <w:rFonts w:ascii="微軟正黑體" w:hAnsi="微軟正黑體"/>
        </w:rPr>
        <w:t>企業APP系統是整合即時通訊，透過即時通訊的功能包括傳送訊息、檔案、設置公告....等辦公協同應用，只要在同一</w:t>
      </w:r>
      <w:proofErr w:type="gramStart"/>
      <w:r w:rsidRPr="006F5EA3">
        <w:rPr>
          <w:rFonts w:ascii="微軟正黑體" w:hAnsi="微軟正黑體"/>
        </w:rPr>
        <w:t>個</w:t>
      </w:r>
      <w:proofErr w:type="gramEnd"/>
      <w:r w:rsidRPr="006F5EA3">
        <w:rPr>
          <w:rFonts w:ascii="微軟正黑體" w:hAnsi="微軟正黑體"/>
        </w:rPr>
        <w:t>平台，可利用各功能達到人與人通訊的目地。您可以使用</w:t>
      </w:r>
      <w:proofErr w:type="spellStart"/>
      <w:r w:rsidRPr="006F5EA3">
        <w:rPr>
          <w:rFonts w:ascii="微軟正黑體" w:hAnsi="微軟正黑體"/>
        </w:rPr>
        <w:t>Lale</w:t>
      </w:r>
      <w:proofErr w:type="spellEnd"/>
      <w:r w:rsidRPr="006F5EA3">
        <w:rPr>
          <w:rFonts w:ascii="微軟正黑體" w:hAnsi="微軟正黑體"/>
        </w:rPr>
        <w:t>一邊進行辦公，同時能即時地與人員展開高效便捷的溝通，全面提升整體工作生產力與協作效率。</w:t>
      </w:r>
    </w:p>
    <w:p w14:paraId="72B601F5" w14:textId="77777777" w:rsidR="00401DB8" w:rsidRPr="006F5EA3" w:rsidRDefault="00401DB8" w:rsidP="00074E11">
      <w:pPr>
        <w:widowControl/>
        <w:suppressAutoHyphens w:val="0"/>
        <w:rPr>
          <w:rFonts w:ascii="微軟正黑體" w:hAnsi="微軟正黑體"/>
        </w:rPr>
      </w:pPr>
    </w:p>
    <w:p w14:paraId="40F4E506" w14:textId="239BDB66" w:rsidR="00C873FD" w:rsidRPr="006F5EA3" w:rsidRDefault="00401DB8" w:rsidP="00074E11">
      <w:pPr>
        <w:widowControl/>
        <w:suppressAutoHyphens w:val="0"/>
        <w:rPr>
          <w:rFonts w:ascii="微軟正黑體" w:hAnsi="微軟正黑體"/>
        </w:rPr>
      </w:pPr>
      <w:r w:rsidRPr="006F5EA3">
        <w:rPr>
          <w:rFonts w:ascii="微軟正黑體" w:hAnsi="微軟正黑體"/>
        </w:rPr>
        <w:t>如何把企業內部生產效率最大化，是現代企業提高利潤不可或缺的一環。透過</w:t>
      </w:r>
      <w:proofErr w:type="spellStart"/>
      <w:r w:rsidRPr="006F5EA3">
        <w:rPr>
          <w:rFonts w:ascii="微軟正黑體" w:hAnsi="微軟正黑體"/>
        </w:rPr>
        <w:t>Lale</w:t>
      </w:r>
      <w:proofErr w:type="spellEnd"/>
      <w:r w:rsidRPr="006F5EA3">
        <w:rPr>
          <w:rFonts w:ascii="微軟正黑體" w:hAnsi="微軟正黑體"/>
        </w:rPr>
        <w:t>企業 APP可以將通訊即時的操作與分享擴散，更可以結合</w:t>
      </w:r>
      <w:r w:rsidRPr="006F5EA3">
        <w:rPr>
          <w:rFonts w:ascii="微軟正黑體" w:hAnsi="微軟正黑體" w:hint="eastAsia"/>
        </w:rPr>
        <w:t xml:space="preserve"> </w:t>
      </w:r>
      <w:proofErr w:type="spellStart"/>
      <w:r w:rsidRPr="006F5EA3">
        <w:rPr>
          <w:rFonts w:ascii="微軟正黑體" w:hAnsi="微軟正黑體"/>
        </w:rPr>
        <w:t>Agentflow</w:t>
      </w:r>
      <w:proofErr w:type="spellEnd"/>
      <w:r w:rsidRPr="006F5EA3">
        <w:rPr>
          <w:rFonts w:ascii="微軟正黑體" w:hAnsi="微軟正黑體"/>
        </w:rPr>
        <w:t>、</w:t>
      </w:r>
      <w:proofErr w:type="spellStart"/>
      <w:r w:rsidRPr="006F5EA3">
        <w:rPr>
          <w:rFonts w:ascii="微軟正黑體" w:hAnsi="微軟正黑體"/>
        </w:rPr>
        <w:t>UniPortal</w:t>
      </w:r>
      <w:proofErr w:type="spellEnd"/>
      <w:r w:rsidRPr="006F5EA3">
        <w:rPr>
          <w:rFonts w:ascii="微軟正黑體" w:hAnsi="微軟正黑體"/>
        </w:rPr>
        <w:t>、</w:t>
      </w:r>
      <w:proofErr w:type="spellStart"/>
      <w:r w:rsidRPr="006F5EA3">
        <w:rPr>
          <w:rFonts w:ascii="微軟正黑體" w:hAnsi="微軟正黑體"/>
        </w:rPr>
        <w:t>Docpedia</w:t>
      </w:r>
      <w:proofErr w:type="spellEnd"/>
      <w:r w:rsidRPr="006F5EA3">
        <w:rPr>
          <w:rFonts w:ascii="微軟正黑體" w:hAnsi="微軟正黑體"/>
        </w:rPr>
        <w:t xml:space="preserve"> 系統藉此作為提高辦公效率的基礎。 </w:t>
      </w:r>
    </w:p>
    <w:p w14:paraId="502B2E4B" w14:textId="77777777" w:rsidR="00C873FD" w:rsidRPr="006F5EA3" w:rsidRDefault="00C873FD">
      <w:pPr>
        <w:widowControl/>
        <w:suppressAutoHyphens w:val="0"/>
        <w:rPr>
          <w:rFonts w:ascii="微軟正黑體" w:hAnsi="微軟正黑體"/>
          <w:b/>
          <w:color w:val="2E74B5"/>
          <w:sz w:val="32"/>
          <w:szCs w:val="32"/>
        </w:rPr>
      </w:pPr>
      <w:bookmarkStart w:id="4" w:name="_Toc76633773"/>
      <w:r w:rsidRPr="006F5EA3">
        <w:rPr>
          <w:rFonts w:ascii="微軟正黑體" w:hAnsi="微軟正黑體"/>
        </w:rPr>
        <w:br w:type="page"/>
      </w:r>
    </w:p>
    <w:p w14:paraId="50A92F64" w14:textId="10094F12" w:rsidR="00A3199F" w:rsidRPr="006F5EA3" w:rsidRDefault="00466450" w:rsidP="00440214">
      <w:pPr>
        <w:pStyle w:val="afff"/>
        <w:rPr>
          <w:sz w:val="28"/>
          <w:szCs w:val="28"/>
        </w:rPr>
      </w:pPr>
      <w:bookmarkStart w:id="5" w:name="_Toc139443934"/>
      <w:r w:rsidRPr="006F5EA3">
        <w:rPr>
          <w:rFonts w:hint="eastAsia"/>
        </w:rPr>
        <w:lastRenderedPageBreak/>
        <w:t>1-2</w:t>
      </w:r>
      <w:r w:rsidR="00A3199F" w:rsidRPr="006F5EA3">
        <w:rPr>
          <w:rFonts w:hint="eastAsia"/>
        </w:rPr>
        <w:t>產品特色</w:t>
      </w:r>
      <w:bookmarkEnd w:id="4"/>
      <w:bookmarkEnd w:id="5"/>
    </w:p>
    <w:p w14:paraId="65EF8C19" w14:textId="39F1C328" w:rsidR="00A3199F" w:rsidRPr="006F5EA3" w:rsidRDefault="00401DB8" w:rsidP="00401DB8">
      <w:pPr>
        <w:rPr>
          <w:rFonts w:ascii="微軟正黑體" w:hAnsi="微軟正黑體"/>
        </w:rPr>
      </w:pPr>
      <w:r w:rsidRPr="006F5EA3">
        <w:rPr>
          <w:rFonts w:ascii="微軟正黑體" w:hAnsi="微軟正黑體"/>
        </w:rPr>
        <w:t>這是一個整合辦公協作應用工具與通訊機制的平台，不管身在何處，您都可以隨時與夥伴展 開最有效率的溝通；另外企業可以</w:t>
      </w:r>
      <w:proofErr w:type="gramStart"/>
      <w:r w:rsidRPr="006F5EA3">
        <w:rPr>
          <w:rFonts w:ascii="微軟正黑體" w:hAnsi="微軟正黑體"/>
        </w:rPr>
        <w:t>一</w:t>
      </w:r>
      <w:proofErr w:type="gramEnd"/>
      <w:r w:rsidRPr="006F5EA3">
        <w:rPr>
          <w:rFonts w:ascii="微軟正黑體" w:hAnsi="微軟正黑體"/>
        </w:rPr>
        <w:t>手掌控公司內部訊息溝通的安全性，非一般社群聊天平 台讓企業無法掌控，所以安全性的溝通更可讓企業安心。只要擁有</w:t>
      </w:r>
      <w:proofErr w:type="spellStart"/>
      <w:r w:rsidRPr="006F5EA3">
        <w:rPr>
          <w:rFonts w:ascii="微軟正黑體" w:hAnsi="微軟正黑體"/>
        </w:rPr>
        <w:t>Lale</w:t>
      </w:r>
      <w:proofErr w:type="spellEnd"/>
      <w:r w:rsidRPr="006F5EA3">
        <w:rPr>
          <w:rFonts w:ascii="微軟正黑體" w:hAnsi="微軟正黑體"/>
        </w:rPr>
        <w:t xml:space="preserve">企業APP，將可大幅提升您的工作效率，讓工作更Easy！ </w:t>
      </w:r>
      <w:r w:rsidR="004C6E9F" w:rsidRPr="006F5EA3">
        <w:rPr>
          <w:rFonts w:ascii="微軟正黑體" w:hAnsi="微軟正黑體"/>
        </w:rPr>
        <w:br w:type="page"/>
      </w:r>
    </w:p>
    <w:bookmarkStart w:id="6" w:name="_Toc76633774"/>
    <w:bookmarkStart w:id="7" w:name="_Toc139443935"/>
    <w:p w14:paraId="31DE8ACD" w14:textId="4E6DBF07" w:rsidR="00A3199F" w:rsidRPr="006F5EA3" w:rsidRDefault="00D874E7" w:rsidP="00440214">
      <w:pPr>
        <w:pStyle w:val="afff"/>
        <w:rPr>
          <w:sz w:val="28"/>
          <w:szCs w:val="28"/>
        </w:rPr>
      </w:pPr>
      <w:r w:rsidRPr="006F5EA3">
        <w:rPr>
          <w:bCs/>
          <w:noProof/>
        </w:rPr>
        <w:lastRenderedPageBreak/>
        <mc:AlternateContent>
          <mc:Choice Requires="wps">
            <w:drawing>
              <wp:anchor distT="0" distB="0" distL="114300" distR="114300" simplePos="0" relativeHeight="251660800" behindDoc="0" locked="0" layoutInCell="1" allowOverlap="1" wp14:anchorId="18A3DE09" wp14:editId="273378CA">
                <wp:simplePos x="0" y="0"/>
                <wp:positionH relativeFrom="column">
                  <wp:posOffset>2756535</wp:posOffset>
                </wp:positionH>
                <wp:positionV relativeFrom="paragraph">
                  <wp:posOffset>-112395</wp:posOffset>
                </wp:positionV>
                <wp:extent cx="1543050" cy="542925"/>
                <wp:effectExtent l="1257300" t="19050" r="19050" b="47625"/>
                <wp:wrapNone/>
                <wp:docPr id="20" name="語音泡泡: 矩形 20"/>
                <wp:cNvGraphicFramePr/>
                <a:graphic xmlns:a="http://schemas.openxmlformats.org/drawingml/2006/main">
                  <a:graphicData uri="http://schemas.microsoft.com/office/word/2010/wordprocessingShape">
                    <wps:wsp>
                      <wps:cNvSpPr/>
                      <wps:spPr>
                        <a:xfrm>
                          <a:off x="0" y="0"/>
                          <a:ext cx="1543050" cy="542925"/>
                        </a:xfrm>
                        <a:prstGeom prst="wedgeRectCallout">
                          <a:avLst>
                            <a:gd name="adj1" fmla="val -128136"/>
                            <a:gd name="adj2" fmla="val 49755"/>
                          </a:avLst>
                        </a:prstGeom>
                        <a:ln w="28575"/>
                      </wps:spPr>
                      <wps:style>
                        <a:lnRef idx="2">
                          <a:schemeClr val="accent2"/>
                        </a:lnRef>
                        <a:fillRef idx="1">
                          <a:schemeClr val="lt1"/>
                        </a:fillRef>
                        <a:effectRef idx="0">
                          <a:schemeClr val="accent2"/>
                        </a:effectRef>
                        <a:fontRef idx="minor">
                          <a:schemeClr val="dk1"/>
                        </a:fontRef>
                      </wps:style>
                      <wps:txbx>
                        <w:txbxContent>
                          <w:p w14:paraId="279DD23F" w14:textId="77777777" w:rsidR="00D874E7" w:rsidRDefault="00D874E7" w:rsidP="00D874E7">
                            <w:pPr>
                              <w:jc w:val="center"/>
                            </w:pPr>
                            <w:proofErr w:type="gramStart"/>
                            <w:r>
                              <w:rPr>
                                <w:rFonts w:hint="eastAsia"/>
                              </w:rPr>
                              <w:t>註</w:t>
                            </w:r>
                            <w:proofErr w:type="gramEnd"/>
                            <w:r>
                              <w:rPr>
                                <w:rFonts w:hint="eastAsia"/>
                              </w:rPr>
                              <w:t>:</w:t>
                            </w:r>
                            <w:r>
                              <w:rPr>
                                <w:rFonts w:hint="eastAsia"/>
                              </w:rPr>
                              <w:t>章節行距為</w:t>
                            </w:r>
                            <w:r>
                              <w:rPr>
                                <w:rFonts w:hint="eastAsia"/>
                              </w:rPr>
                              <w:t>1</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3DE09" id="語音泡泡: 矩形 20" o:spid="_x0000_s1031" type="#_x0000_t61" style="position:absolute;margin-left:217.05pt;margin-top:-8.85pt;width:121.5pt;height:42.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" adj="-16877,21547" fillcolor="white [3201]" strokecolor="#ed7d31 [3205]" strokeweight="2.25pt">
                <v:textbox>
                  <w:txbxContent>
                    <w:p w14:paraId="279DD23F" w14:textId="77777777" w:rsidR="00D874E7" w:rsidRDefault="00D874E7" w:rsidP="00D874E7">
                      <w:pPr>
                        <w:jc w:val="center"/>
                      </w:pPr>
                      <w:proofErr w:type="gramStart"/>
                      <w:r>
                        <w:rPr>
                          <w:rFonts w:hint="eastAsia"/>
                        </w:rPr>
                        <w:t>註</w:t>
                      </w:r>
                      <w:proofErr w:type="gramEnd"/>
                      <w:r>
                        <w:rPr>
                          <w:rFonts w:hint="eastAsia"/>
                        </w:rPr>
                        <w:t>:</w:t>
                      </w:r>
                      <w:r>
                        <w:rPr>
                          <w:rFonts w:hint="eastAsia"/>
                        </w:rPr>
                        <w:t>章節行距為</w:t>
                      </w:r>
                      <w:r>
                        <w:rPr>
                          <w:rFonts w:hint="eastAsia"/>
                        </w:rPr>
                        <w:t>1</w:t>
                      </w:r>
                      <w:r>
                        <w:t>.5</w:t>
                      </w:r>
                    </w:p>
                  </w:txbxContent>
                </v:textbox>
              </v:shape>
            </w:pict>
          </mc:Fallback>
        </mc:AlternateContent>
      </w:r>
      <w:r w:rsidR="00B77689" w:rsidRPr="006F5EA3">
        <w:rPr>
          <w:rFonts w:hint="eastAsia"/>
        </w:rPr>
        <w:t>1-3</w:t>
      </w:r>
      <w:r w:rsidR="00A3199F" w:rsidRPr="006F5EA3">
        <w:rPr>
          <w:rFonts w:hint="eastAsia"/>
        </w:rPr>
        <w:t>基本功能</w:t>
      </w:r>
      <w:r w:rsidR="00C6670F" w:rsidRPr="006F5EA3">
        <w:rPr>
          <w:rFonts w:hint="eastAsia"/>
        </w:rPr>
        <w:t>對照表</w:t>
      </w:r>
      <w:bookmarkEnd w:id="6"/>
      <w:bookmarkEnd w:id="7"/>
    </w:p>
    <w:tbl>
      <w:tblPr>
        <w:tblW w:w="9385" w:type="dxa"/>
        <w:tblInd w:w="108" w:type="dxa"/>
        <w:tblLayout w:type="fixed"/>
        <w:tblLook w:val="0000" w:firstRow="0" w:lastRow="0" w:firstColumn="0" w:lastColumn="0" w:noHBand="0" w:noVBand="0"/>
      </w:tblPr>
      <w:tblGrid>
        <w:gridCol w:w="2977"/>
        <w:gridCol w:w="6408"/>
      </w:tblGrid>
      <w:tr w:rsidR="00A3199F" w:rsidRPr="006F5EA3" w14:paraId="4C6D5F6B"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417FADA5" w14:textId="77777777" w:rsidR="00A3199F" w:rsidRPr="006F5EA3" w:rsidRDefault="00A3199F" w:rsidP="00A82CA5">
            <w:pPr>
              <w:rPr>
                <w:rFonts w:ascii="微軟正黑體" w:hAnsi="微軟正黑體"/>
                <w:szCs w:val="24"/>
              </w:rPr>
            </w:pPr>
            <w:r w:rsidRPr="006F5EA3">
              <w:rPr>
                <w:rFonts w:ascii="微軟正黑體" w:hAnsi="微軟正黑體" w:cs="微軟正黑體" w:hint="eastAsia"/>
                <w:b/>
                <w:szCs w:val="24"/>
              </w:rPr>
              <w:t>功能名稱</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355E3E" w14:textId="77777777" w:rsidR="00A3199F" w:rsidRPr="006F5EA3" w:rsidRDefault="00A3199F" w:rsidP="00A82CA5">
            <w:pPr>
              <w:ind w:right="-103"/>
              <w:jc w:val="center"/>
              <w:rPr>
                <w:rFonts w:ascii="微軟正黑體" w:hAnsi="微軟正黑體"/>
                <w:szCs w:val="24"/>
              </w:rPr>
            </w:pPr>
            <w:r w:rsidRPr="006F5EA3">
              <w:rPr>
                <w:rFonts w:ascii="微軟正黑體" w:hAnsi="微軟正黑體" w:cs="微軟正黑體" w:hint="eastAsia"/>
                <w:b/>
                <w:szCs w:val="24"/>
              </w:rPr>
              <w:t>功能說明</w:t>
            </w:r>
          </w:p>
        </w:tc>
      </w:tr>
      <w:tr w:rsidR="00B4118E" w:rsidRPr="006F5EA3" w14:paraId="7BD36064"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1AF25F1E" w14:textId="64825F3E" w:rsidR="00B4118E" w:rsidRPr="006F5EA3" w:rsidRDefault="006530E4" w:rsidP="00A82CA5">
            <w:pPr>
              <w:rPr>
                <w:rFonts w:ascii="微軟正黑體" w:hAnsi="微軟正黑體" w:cs="微軟正黑體"/>
                <w:b/>
                <w:color w:val="2E74B5"/>
                <w:szCs w:val="24"/>
              </w:rPr>
            </w:pPr>
            <w:r w:rsidRPr="006F5EA3">
              <w:rPr>
                <w:rFonts w:ascii="微軟正黑體" w:hAnsi="微軟正黑體" w:cs="微軟正黑體" w:hint="eastAsia"/>
                <w:b/>
                <w:color w:val="2E74B5"/>
                <w:szCs w:val="24"/>
              </w:rPr>
              <w:t>A</w:t>
            </w:r>
            <w:r w:rsidRPr="006F5EA3">
              <w:rPr>
                <w:rFonts w:ascii="微軟正黑體" w:hAnsi="微軟正黑體" w:cs="微軟正黑體"/>
                <w:b/>
                <w:color w:val="2E74B5"/>
                <w:szCs w:val="24"/>
              </w:rPr>
              <w:t>PP</w:t>
            </w:r>
            <w:r w:rsidR="006E53C1" w:rsidRPr="006F5EA3">
              <w:rPr>
                <w:rFonts w:ascii="微軟正黑體" w:hAnsi="微軟正黑體" w:cs="微軟正黑體" w:hint="eastAsia"/>
                <w:b/>
                <w:color w:val="2E74B5"/>
                <w:szCs w:val="24"/>
              </w:rPr>
              <w:t>頁面</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37D42B" w14:textId="77777777" w:rsidR="00B4118E" w:rsidRPr="006F5EA3" w:rsidRDefault="00B4118E" w:rsidP="00A82CA5">
            <w:pPr>
              <w:ind w:right="-103"/>
              <w:jc w:val="center"/>
              <w:rPr>
                <w:rFonts w:ascii="微軟正黑體" w:hAnsi="微軟正黑體" w:cs="微軟正黑體"/>
                <w:b/>
                <w:szCs w:val="24"/>
              </w:rPr>
            </w:pPr>
          </w:p>
        </w:tc>
      </w:tr>
      <w:tr w:rsidR="009274F7" w:rsidRPr="006F5EA3" w14:paraId="4702C6CE"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7725D64F" w14:textId="58EEBDB2" w:rsidR="009274F7" w:rsidRPr="006F5EA3" w:rsidRDefault="006530E4" w:rsidP="00A82CA5">
            <w:pPr>
              <w:rPr>
                <w:rFonts w:ascii="微軟正黑體" w:hAnsi="微軟正黑體" w:cs="微軟正黑體"/>
                <w:szCs w:val="24"/>
              </w:rPr>
            </w:pPr>
            <w:r w:rsidRPr="006F5EA3">
              <w:rPr>
                <w:rFonts w:ascii="微軟正黑體" w:hAnsi="微軟正黑體" w:cs="微軟正黑體" w:hint="eastAsia"/>
                <w:szCs w:val="24"/>
              </w:rPr>
              <w:t>全部</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9B89D1" w14:textId="246B78DF" w:rsidR="009274F7" w:rsidRPr="006F5EA3" w:rsidRDefault="000D154D" w:rsidP="00A82CA5">
            <w:pPr>
              <w:ind w:right="-103"/>
              <w:rPr>
                <w:rFonts w:ascii="微軟正黑體" w:hAnsi="微軟正黑體" w:cs="微軟正黑體"/>
                <w:szCs w:val="24"/>
              </w:rPr>
            </w:pPr>
            <w:r w:rsidRPr="006F5EA3">
              <w:rPr>
                <w:rFonts w:ascii="微軟正黑體" w:hAnsi="微軟正黑體"/>
              </w:rPr>
              <w:t>顯示所有訊息的列表(包括個人及群組的訊息)。</w:t>
            </w:r>
          </w:p>
        </w:tc>
      </w:tr>
      <w:tr w:rsidR="008158D6" w:rsidRPr="006F5EA3" w14:paraId="71A96A17"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5091A94C" w14:textId="07F99AA6" w:rsidR="008158D6" w:rsidRPr="006F5EA3" w:rsidRDefault="006530E4" w:rsidP="00A82CA5">
            <w:pPr>
              <w:rPr>
                <w:rFonts w:ascii="微軟正黑體" w:hAnsi="微軟正黑體"/>
                <w:noProof/>
                <w:szCs w:val="24"/>
              </w:rPr>
            </w:pPr>
            <w:r w:rsidRPr="006F5EA3">
              <w:rPr>
                <w:rFonts w:ascii="微軟正黑體" w:hAnsi="微軟正黑體" w:hint="eastAsia"/>
                <w:noProof/>
                <w:szCs w:val="24"/>
              </w:rPr>
              <w:t>個人</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18B374" w14:textId="11F340A8" w:rsidR="008158D6" w:rsidRPr="006F5EA3" w:rsidRDefault="000D154D" w:rsidP="00A82CA5">
            <w:pPr>
              <w:shd w:val="clear" w:color="auto" w:fill="FFFFFF"/>
              <w:suppressAutoHyphens w:val="0"/>
              <w:spacing w:line="260" w:lineRule="atLeast"/>
              <w:rPr>
                <w:rFonts w:ascii="微軟正黑體" w:hAnsi="微軟正黑體" w:cs="新細明體"/>
                <w:color w:val="000000"/>
                <w:kern w:val="0"/>
                <w:szCs w:val="24"/>
              </w:rPr>
            </w:pPr>
            <w:r w:rsidRPr="006F5EA3">
              <w:rPr>
                <w:rFonts w:ascii="微軟正黑體" w:hAnsi="微軟正黑體"/>
              </w:rPr>
              <w:t>顯示個人訊息的列表。</w:t>
            </w:r>
          </w:p>
        </w:tc>
      </w:tr>
      <w:tr w:rsidR="008158D6" w:rsidRPr="006F5EA3" w14:paraId="6B95761B"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0B57E56D" w14:textId="7A47670C" w:rsidR="008158D6" w:rsidRPr="006F5EA3" w:rsidRDefault="006530E4" w:rsidP="00A82CA5">
            <w:pPr>
              <w:rPr>
                <w:rFonts w:ascii="微軟正黑體" w:hAnsi="微軟正黑體"/>
                <w:noProof/>
                <w:szCs w:val="24"/>
              </w:rPr>
            </w:pPr>
            <w:r w:rsidRPr="006F5EA3">
              <w:rPr>
                <w:rFonts w:ascii="微軟正黑體" w:hAnsi="微軟正黑體" w:hint="eastAsia"/>
                <w:noProof/>
                <w:szCs w:val="24"/>
              </w:rPr>
              <w:t>群組</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93DD2" w14:textId="1DA6F3AE" w:rsidR="008158D6" w:rsidRPr="006F5EA3" w:rsidRDefault="000D154D" w:rsidP="00A82CA5">
            <w:pPr>
              <w:ind w:right="-103"/>
              <w:rPr>
                <w:rFonts w:ascii="微軟正黑體" w:hAnsi="微軟正黑體" w:cs="微軟正黑體"/>
                <w:szCs w:val="24"/>
              </w:rPr>
            </w:pPr>
            <w:r w:rsidRPr="006F5EA3">
              <w:rPr>
                <w:rFonts w:ascii="微軟正黑體" w:hAnsi="微軟正黑體"/>
              </w:rPr>
              <w:t>顯示群組訊息的列表。</w:t>
            </w:r>
          </w:p>
        </w:tc>
      </w:tr>
      <w:tr w:rsidR="008158D6" w:rsidRPr="006F5EA3" w14:paraId="63874D87"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5FE0DB53" w14:textId="56799393" w:rsidR="008158D6" w:rsidRPr="006F5EA3" w:rsidRDefault="006530E4" w:rsidP="00A82CA5">
            <w:pPr>
              <w:rPr>
                <w:rFonts w:ascii="微軟正黑體" w:hAnsi="微軟正黑體"/>
                <w:noProof/>
                <w:szCs w:val="24"/>
              </w:rPr>
            </w:pPr>
            <w:r w:rsidRPr="006F5EA3">
              <w:rPr>
                <w:rFonts w:ascii="微軟正黑體" w:hAnsi="微軟正黑體" w:hint="eastAsia"/>
                <w:noProof/>
                <w:szCs w:val="24"/>
              </w:rPr>
              <w:t>聊天</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AE02F" w14:textId="648C1695" w:rsidR="008158D6" w:rsidRPr="006F5EA3" w:rsidRDefault="000D154D" w:rsidP="000D154D">
            <w:pPr>
              <w:ind w:right="-103"/>
              <w:rPr>
                <w:rFonts w:ascii="微軟正黑體" w:hAnsi="微軟正黑體" w:cs="微軟正黑體"/>
                <w:szCs w:val="24"/>
              </w:rPr>
            </w:pPr>
            <w:r w:rsidRPr="006F5EA3">
              <w:rPr>
                <w:rFonts w:ascii="微軟正黑體" w:hAnsi="微軟正黑體"/>
              </w:rPr>
              <w:t>可在該視窗中輸入關鍵字查詢「聊天室」、「好友」、「聊天記錄」顯示的訊息。</w:t>
            </w:r>
          </w:p>
        </w:tc>
      </w:tr>
      <w:tr w:rsidR="008158D6" w:rsidRPr="006F5EA3" w14:paraId="35CE6B7D"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58B627CE" w14:textId="288354A7" w:rsidR="008158D6" w:rsidRPr="006F5EA3" w:rsidRDefault="006530E4" w:rsidP="00A82CA5">
            <w:pPr>
              <w:rPr>
                <w:rFonts w:ascii="微軟正黑體" w:hAnsi="微軟正黑體"/>
                <w:noProof/>
                <w:szCs w:val="24"/>
              </w:rPr>
            </w:pPr>
            <w:r w:rsidRPr="006F5EA3">
              <w:rPr>
                <w:rFonts w:ascii="微軟正黑體" w:hAnsi="微軟正黑體" w:hint="eastAsia"/>
                <w:noProof/>
                <w:szCs w:val="24"/>
              </w:rPr>
              <w:t>辦公</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1FC06" w14:textId="35F7C156" w:rsidR="008158D6" w:rsidRPr="006F5EA3" w:rsidRDefault="000D154D" w:rsidP="00A82CA5">
            <w:pPr>
              <w:ind w:right="-103"/>
              <w:rPr>
                <w:rFonts w:ascii="微軟正黑體" w:hAnsi="微軟正黑體" w:cs="微軟正黑體"/>
                <w:szCs w:val="24"/>
              </w:rPr>
            </w:pPr>
            <w:r w:rsidRPr="006F5EA3">
              <w:rPr>
                <w:rFonts w:ascii="微軟正黑體" w:hAnsi="微軟正黑體"/>
              </w:rPr>
              <w:t>可進入OA應用，包括行事曆、公佈欄、工作日誌、電子簽核、通訊錄、文件管理、會議管理、打卡等服務。</w:t>
            </w:r>
          </w:p>
        </w:tc>
      </w:tr>
      <w:tr w:rsidR="000D154D" w:rsidRPr="006F5EA3" w14:paraId="4F676219" w14:textId="77777777" w:rsidTr="000D154D">
        <w:tc>
          <w:tcPr>
            <w:tcW w:w="2977" w:type="dxa"/>
            <w:tcBorders>
              <w:top w:val="single" w:sz="4" w:space="0" w:color="000000"/>
              <w:left w:val="single" w:sz="4" w:space="0" w:color="000000"/>
              <w:bottom w:val="single" w:sz="4" w:space="0" w:color="000000"/>
            </w:tcBorders>
            <w:shd w:val="clear" w:color="auto" w:fill="auto"/>
            <w:vAlign w:val="center"/>
          </w:tcPr>
          <w:p w14:paraId="1FB2E082" w14:textId="27E7ACB7" w:rsidR="000D154D" w:rsidRPr="006F5EA3" w:rsidRDefault="000D154D" w:rsidP="00A82CA5">
            <w:pPr>
              <w:rPr>
                <w:rFonts w:ascii="微軟正黑體" w:hAnsi="微軟正黑體"/>
                <w:noProof/>
                <w:szCs w:val="24"/>
              </w:rPr>
            </w:pPr>
            <w:r w:rsidRPr="006F5EA3">
              <w:rPr>
                <w:rFonts w:ascii="微軟正黑體" w:hAnsi="微軟正黑體" w:cs="微軟正黑體" w:hint="eastAsia"/>
                <w:b/>
                <w:color w:val="2E74B5"/>
              </w:rPr>
              <w:t>聊天室</w:t>
            </w:r>
          </w:p>
        </w:tc>
        <w:tc>
          <w:tcPr>
            <w:tcW w:w="64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B8E1B" w14:textId="77777777" w:rsidR="000D154D" w:rsidRPr="006F5EA3" w:rsidRDefault="000D154D" w:rsidP="00A82CA5">
            <w:pPr>
              <w:ind w:right="-103"/>
              <w:rPr>
                <w:rFonts w:ascii="微軟正黑體" w:hAnsi="微軟正黑體"/>
              </w:rPr>
            </w:pPr>
          </w:p>
        </w:tc>
      </w:tr>
      <w:tr w:rsidR="00A3199F" w:rsidRPr="006F5EA3" w14:paraId="7360C59A" w14:textId="77777777" w:rsidTr="000D154D">
        <w:tc>
          <w:tcPr>
            <w:tcW w:w="2977" w:type="dxa"/>
            <w:tcBorders>
              <w:top w:val="single" w:sz="4" w:space="0" w:color="000000"/>
              <w:left w:val="single" w:sz="4" w:space="0" w:color="000000"/>
              <w:bottom w:val="single" w:sz="4" w:space="0" w:color="000000"/>
            </w:tcBorders>
            <w:shd w:val="clear" w:color="auto" w:fill="auto"/>
          </w:tcPr>
          <w:p w14:paraId="6957B8C1" w14:textId="229F6246" w:rsidR="00A3199F" w:rsidRPr="006F5EA3" w:rsidRDefault="006530E4" w:rsidP="00A82CA5">
            <w:pPr>
              <w:rPr>
                <w:rFonts w:ascii="微軟正黑體" w:hAnsi="微軟正黑體"/>
                <w:szCs w:val="24"/>
              </w:rPr>
            </w:pPr>
            <w:r w:rsidRPr="006F5EA3">
              <w:rPr>
                <w:rFonts w:ascii="微軟正黑體" w:hAnsi="微軟正黑體" w:hint="eastAsia"/>
                <w:szCs w:val="24"/>
              </w:rPr>
              <w:t>搜尋</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6557C656" w14:textId="17EB9D5A" w:rsidR="00A3199F" w:rsidRPr="006F5EA3" w:rsidRDefault="000D154D" w:rsidP="00A82CA5">
            <w:pPr>
              <w:rPr>
                <w:rFonts w:ascii="微軟正黑體" w:hAnsi="微軟正黑體"/>
                <w:szCs w:val="24"/>
              </w:rPr>
            </w:pPr>
            <w:r w:rsidRPr="006F5EA3">
              <w:rPr>
                <w:rFonts w:ascii="微軟正黑體" w:hAnsi="微軟正黑體"/>
              </w:rPr>
              <w:t>輸入關鍵字可查詢在「聊天室」、「好友」、「聊天記錄」各關鍵字訊息內容。</w:t>
            </w:r>
          </w:p>
        </w:tc>
      </w:tr>
      <w:tr w:rsidR="00296E32" w:rsidRPr="006F5EA3" w14:paraId="4141C861" w14:textId="77777777" w:rsidTr="000D154D">
        <w:tc>
          <w:tcPr>
            <w:tcW w:w="2977" w:type="dxa"/>
            <w:tcBorders>
              <w:top w:val="single" w:sz="4" w:space="0" w:color="000000"/>
              <w:left w:val="single" w:sz="4" w:space="0" w:color="000000"/>
              <w:bottom w:val="single" w:sz="4" w:space="0" w:color="000000"/>
            </w:tcBorders>
            <w:shd w:val="clear" w:color="auto" w:fill="auto"/>
          </w:tcPr>
          <w:p w14:paraId="161589F4" w14:textId="0D56A1D5" w:rsidR="00296E32" w:rsidRPr="006F5EA3" w:rsidRDefault="00296E32" w:rsidP="00A82CA5">
            <w:pPr>
              <w:rPr>
                <w:rFonts w:ascii="微軟正黑體" w:hAnsi="微軟正黑體"/>
                <w:szCs w:val="24"/>
              </w:rPr>
            </w:pPr>
            <w:r w:rsidRPr="006F5EA3">
              <w:rPr>
                <w:rFonts w:ascii="微軟正黑體" w:hAnsi="微軟正黑體" w:hint="eastAsia"/>
                <w:noProof/>
              </w:rPr>
              <w:t>聊天室設定</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35A10C2" w14:textId="3E621506" w:rsidR="00296E32" w:rsidRPr="006F5EA3" w:rsidRDefault="00296E32" w:rsidP="00A82CA5">
            <w:pPr>
              <w:rPr>
                <w:rFonts w:ascii="微軟正黑體" w:hAnsi="微軟正黑體"/>
              </w:rPr>
            </w:pPr>
            <w:r w:rsidRPr="006F5EA3">
              <w:rPr>
                <w:rFonts w:ascii="微軟正黑體" w:hAnsi="微軟正黑體"/>
              </w:rPr>
              <w:t>可於該設定中開啟訊息通知及</w:t>
            </w:r>
            <w:proofErr w:type="gramStart"/>
            <w:r w:rsidRPr="006F5EA3">
              <w:rPr>
                <w:rFonts w:ascii="微軟正黑體" w:hAnsi="微軟正黑體"/>
              </w:rPr>
              <w:t>聊天室置頂</w:t>
            </w:r>
            <w:proofErr w:type="gramEnd"/>
            <w:r w:rsidRPr="006F5EA3">
              <w:rPr>
                <w:rFonts w:ascii="微軟正黑體" w:hAnsi="微軟正黑體"/>
              </w:rPr>
              <w:t>…等相關設定</w:t>
            </w:r>
          </w:p>
        </w:tc>
      </w:tr>
      <w:tr w:rsidR="00296E32" w:rsidRPr="006F5EA3" w14:paraId="2250D160" w14:textId="77777777" w:rsidTr="000D154D">
        <w:tc>
          <w:tcPr>
            <w:tcW w:w="2977" w:type="dxa"/>
            <w:tcBorders>
              <w:top w:val="single" w:sz="4" w:space="0" w:color="000000"/>
              <w:left w:val="single" w:sz="4" w:space="0" w:color="000000"/>
              <w:bottom w:val="single" w:sz="4" w:space="0" w:color="000000"/>
            </w:tcBorders>
            <w:shd w:val="clear" w:color="auto" w:fill="auto"/>
          </w:tcPr>
          <w:p w14:paraId="29B8259B" w14:textId="5BEB91FC" w:rsidR="00296E32" w:rsidRPr="006F5EA3" w:rsidRDefault="00296E32" w:rsidP="00A82CA5">
            <w:pPr>
              <w:rPr>
                <w:rFonts w:ascii="微軟正黑體" w:hAnsi="微軟正黑體"/>
                <w:noProof/>
              </w:rPr>
            </w:pPr>
            <w:r w:rsidRPr="006F5EA3">
              <w:rPr>
                <w:rFonts w:ascii="微軟正黑體" w:hAnsi="微軟正黑體" w:cs="微軟正黑體" w:hint="eastAsia"/>
                <w:b/>
                <w:color w:val="2E74B5"/>
              </w:rPr>
              <w:t>聊天室內選單資訊</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188786F3" w14:textId="77777777" w:rsidR="00296E32" w:rsidRPr="006F5EA3" w:rsidRDefault="00296E32" w:rsidP="00A82CA5">
            <w:pPr>
              <w:rPr>
                <w:rFonts w:ascii="微軟正黑體" w:hAnsi="微軟正黑體"/>
              </w:rPr>
            </w:pPr>
          </w:p>
        </w:tc>
      </w:tr>
      <w:tr w:rsidR="00A3199F" w:rsidRPr="006F5EA3" w14:paraId="567E1639" w14:textId="77777777" w:rsidTr="000D154D">
        <w:tc>
          <w:tcPr>
            <w:tcW w:w="2977" w:type="dxa"/>
            <w:tcBorders>
              <w:top w:val="single" w:sz="4" w:space="0" w:color="000000"/>
              <w:left w:val="single" w:sz="4" w:space="0" w:color="000000"/>
              <w:bottom w:val="single" w:sz="4" w:space="0" w:color="000000"/>
            </w:tcBorders>
            <w:shd w:val="clear" w:color="auto" w:fill="auto"/>
          </w:tcPr>
          <w:p w14:paraId="58D6CFE8" w14:textId="7C97222D" w:rsidR="00A3199F" w:rsidRPr="006F5EA3" w:rsidRDefault="006530E4" w:rsidP="00A82CA5">
            <w:pPr>
              <w:rPr>
                <w:rFonts w:ascii="微軟正黑體" w:hAnsi="微軟正黑體"/>
                <w:noProof/>
                <w:szCs w:val="24"/>
              </w:rPr>
            </w:pPr>
            <w:r w:rsidRPr="006F5EA3">
              <w:rPr>
                <w:rFonts w:ascii="微軟正黑體" w:hAnsi="微軟正黑體" w:hint="eastAsia"/>
                <w:noProof/>
                <w:szCs w:val="24"/>
              </w:rPr>
              <w:t>+按鈕</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43F2D910" w14:textId="03B91946" w:rsidR="00A3199F" w:rsidRPr="006F5EA3" w:rsidRDefault="00296E32" w:rsidP="00A82CA5">
            <w:pPr>
              <w:rPr>
                <w:rFonts w:ascii="微軟正黑體" w:hAnsi="微軟正黑體"/>
                <w:szCs w:val="24"/>
              </w:rPr>
            </w:pPr>
            <w:r w:rsidRPr="006F5EA3">
              <w:rPr>
                <w:rFonts w:ascii="微軟正黑體" w:hAnsi="微軟正黑體"/>
              </w:rPr>
              <w:t>可開啟更多選項_拍照、檔案、收藏功能</w:t>
            </w:r>
          </w:p>
        </w:tc>
      </w:tr>
      <w:tr w:rsidR="00A3199F" w:rsidRPr="006F5EA3" w14:paraId="25ADAF1F" w14:textId="77777777" w:rsidTr="000D154D">
        <w:tc>
          <w:tcPr>
            <w:tcW w:w="2977" w:type="dxa"/>
            <w:tcBorders>
              <w:top w:val="single" w:sz="4" w:space="0" w:color="000000"/>
              <w:left w:val="single" w:sz="4" w:space="0" w:color="000000"/>
              <w:bottom w:val="single" w:sz="4" w:space="0" w:color="000000"/>
            </w:tcBorders>
            <w:shd w:val="clear" w:color="auto" w:fill="auto"/>
          </w:tcPr>
          <w:p w14:paraId="3E2779A0" w14:textId="03594884" w:rsidR="00A3199F" w:rsidRPr="006F5EA3" w:rsidRDefault="006530E4" w:rsidP="00A82CA5">
            <w:pPr>
              <w:rPr>
                <w:rFonts w:ascii="微軟正黑體" w:hAnsi="微軟正黑體"/>
                <w:noProof/>
                <w:szCs w:val="24"/>
              </w:rPr>
            </w:pPr>
            <w:r w:rsidRPr="006F5EA3">
              <w:rPr>
                <w:rFonts w:ascii="微軟正黑體" w:hAnsi="微軟正黑體" w:hint="eastAsia"/>
                <w:noProof/>
                <w:szCs w:val="24"/>
              </w:rPr>
              <w:t>分享訊息</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0B71BEB4" w14:textId="1E025E25" w:rsidR="00A3199F" w:rsidRPr="006F5EA3" w:rsidRDefault="00296E32" w:rsidP="00A82CA5">
            <w:pPr>
              <w:rPr>
                <w:rFonts w:ascii="微軟正黑體" w:hAnsi="微軟正黑體"/>
                <w:szCs w:val="24"/>
              </w:rPr>
            </w:pPr>
            <w:r w:rsidRPr="006F5EA3">
              <w:rPr>
                <w:rFonts w:ascii="微軟正黑體" w:hAnsi="微軟正黑體"/>
              </w:rPr>
              <w:t>可將選定的訊息分享給其他群組或人員聊天室視窗內。</w:t>
            </w:r>
          </w:p>
        </w:tc>
      </w:tr>
      <w:tr w:rsidR="00A3199F" w:rsidRPr="006F5EA3" w14:paraId="76617FCB" w14:textId="77777777" w:rsidTr="000D154D">
        <w:tc>
          <w:tcPr>
            <w:tcW w:w="2977" w:type="dxa"/>
            <w:tcBorders>
              <w:top w:val="single" w:sz="4" w:space="0" w:color="000000"/>
              <w:left w:val="single" w:sz="4" w:space="0" w:color="000000"/>
              <w:bottom w:val="single" w:sz="4" w:space="0" w:color="000000"/>
            </w:tcBorders>
            <w:shd w:val="clear" w:color="auto" w:fill="auto"/>
          </w:tcPr>
          <w:p w14:paraId="132406CA" w14:textId="6288B6A1" w:rsidR="00A3199F" w:rsidRPr="006F5EA3" w:rsidRDefault="006530E4" w:rsidP="00A82CA5">
            <w:pPr>
              <w:rPr>
                <w:rFonts w:ascii="微軟正黑體" w:hAnsi="微軟正黑體"/>
                <w:noProof/>
                <w:color w:val="2E74B5"/>
                <w:szCs w:val="24"/>
              </w:rPr>
            </w:pPr>
            <w:r w:rsidRPr="006F5EA3">
              <w:rPr>
                <w:rFonts w:ascii="微軟正黑體" w:hAnsi="微軟正黑體" w:hint="eastAsia"/>
                <w:noProof/>
                <w:szCs w:val="24"/>
              </w:rPr>
              <w:t>設為公告</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682534A5" w14:textId="1D3B3861" w:rsidR="00A3199F" w:rsidRPr="006F5EA3" w:rsidRDefault="00296E32" w:rsidP="00A82CA5">
            <w:pPr>
              <w:rPr>
                <w:rFonts w:ascii="微軟正黑體" w:hAnsi="微軟正黑體"/>
                <w:szCs w:val="24"/>
              </w:rPr>
            </w:pPr>
            <w:r w:rsidRPr="006F5EA3">
              <w:rPr>
                <w:rFonts w:ascii="微軟正黑體" w:hAnsi="微軟正黑體"/>
              </w:rPr>
              <w:t>可將選定的訊息</w:t>
            </w:r>
            <w:proofErr w:type="gramStart"/>
            <w:r w:rsidRPr="006F5EA3">
              <w:rPr>
                <w:rFonts w:ascii="微軟正黑體" w:hAnsi="微軟正黑體"/>
              </w:rPr>
              <w:t>置頂於</w:t>
            </w:r>
            <w:proofErr w:type="gramEnd"/>
            <w:r w:rsidRPr="006F5EA3">
              <w:rPr>
                <w:rFonts w:ascii="微軟正黑體" w:hAnsi="微軟正黑體"/>
              </w:rPr>
              <w:t>聊天視窗上方位置，以利重要訊 息不會被掩蓋。</w:t>
            </w:r>
          </w:p>
        </w:tc>
      </w:tr>
      <w:tr w:rsidR="00A3199F" w:rsidRPr="006F5EA3" w14:paraId="46693813" w14:textId="77777777" w:rsidTr="00296E32">
        <w:trPr>
          <w:trHeight w:val="415"/>
        </w:trPr>
        <w:tc>
          <w:tcPr>
            <w:tcW w:w="2977" w:type="dxa"/>
            <w:tcBorders>
              <w:top w:val="single" w:sz="4" w:space="0" w:color="000000"/>
              <w:left w:val="single" w:sz="4" w:space="0" w:color="000000"/>
              <w:bottom w:val="single" w:sz="4" w:space="0" w:color="000000"/>
            </w:tcBorders>
            <w:shd w:val="clear" w:color="auto" w:fill="auto"/>
            <w:vAlign w:val="center"/>
          </w:tcPr>
          <w:p w14:paraId="1570977E" w14:textId="3EC7604E" w:rsidR="00A3199F" w:rsidRPr="006F5EA3" w:rsidRDefault="006530E4" w:rsidP="00296E32">
            <w:pPr>
              <w:pStyle w:val="af1"/>
              <w:suppressLineNumbers w:val="0"/>
              <w:jc w:val="both"/>
              <w:rPr>
                <w:rFonts w:ascii="微軟正黑體" w:hAnsi="微軟正黑體"/>
                <w:i w:val="0"/>
                <w:iCs w:val="0"/>
              </w:rPr>
            </w:pPr>
            <w:r w:rsidRPr="006F5EA3">
              <w:rPr>
                <w:rFonts w:ascii="微軟正黑體" w:hAnsi="微軟正黑體" w:hint="eastAsia"/>
                <w:i w:val="0"/>
                <w:iCs w:val="0"/>
              </w:rPr>
              <w:t>隱藏聊天室</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1B708349" w14:textId="204367F0" w:rsidR="00A3199F" w:rsidRPr="006F5EA3" w:rsidRDefault="00296E32" w:rsidP="00A82CA5">
            <w:pPr>
              <w:rPr>
                <w:rFonts w:ascii="微軟正黑體" w:hAnsi="微軟正黑體"/>
                <w:color w:val="0000CC"/>
                <w:szCs w:val="24"/>
              </w:rPr>
            </w:pPr>
            <w:r w:rsidRPr="006F5EA3">
              <w:rPr>
                <w:rFonts w:ascii="微軟正黑體" w:hAnsi="微軟正黑體"/>
              </w:rPr>
              <w:t>將該聊天室視窗暫時消失於訊息列表中；若該聊天室中 有新訊息出現則該聊天室會再次出現於列表中。</w:t>
            </w:r>
          </w:p>
        </w:tc>
      </w:tr>
      <w:tr w:rsidR="00296E32" w:rsidRPr="006F5EA3" w14:paraId="0363ACDF" w14:textId="77777777" w:rsidTr="00296E32">
        <w:tc>
          <w:tcPr>
            <w:tcW w:w="2977" w:type="dxa"/>
            <w:tcBorders>
              <w:top w:val="single" w:sz="4" w:space="0" w:color="000000"/>
              <w:left w:val="single" w:sz="4" w:space="0" w:color="000000"/>
              <w:bottom w:val="single" w:sz="4" w:space="0" w:color="000000"/>
            </w:tcBorders>
            <w:shd w:val="clear" w:color="auto" w:fill="auto"/>
            <w:vAlign w:val="center"/>
          </w:tcPr>
          <w:p w14:paraId="71612888" w14:textId="06788C38" w:rsidR="00296E32" w:rsidRPr="006F5EA3" w:rsidRDefault="00296E32" w:rsidP="00296E32">
            <w:pPr>
              <w:jc w:val="both"/>
              <w:rPr>
                <w:rFonts w:ascii="微軟正黑體" w:hAnsi="微軟正黑體"/>
              </w:rPr>
            </w:pPr>
            <w:r w:rsidRPr="006F5EA3">
              <w:rPr>
                <w:rFonts w:ascii="微軟正黑體" w:hAnsi="微軟正黑體" w:hint="eastAsia"/>
              </w:rPr>
              <w:t>刪除聊天室</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375CEFAE" w14:textId="6DFA94D2" w:rsidR="00296E32" w:rsidRPr="006F5EA3" w:rsidRDefault="00296E32" w:rsidP="00036F16">
            <w:pPr>
              <w:shd w:val="clear" w:color="auto" w:fill="FFFFFF"/>
              <w:suppressAutoHyphens w:val="0"/>
              <w:spacing w:line="260" w:lineRule="atLeast"/>
              <w:rPr>
                <w:rFonts w:ascii="微軟正黑體" w:hAnsi="微軟正黑體"/>
                <w:szCs w:val="24"/>
              </w:rPr>
            </w:pPr>
            <w:r w:rsidRPr="006F5EA3">
              <w:rPr>
                <w:rFonts w:ascii="微軟正黑體" w:hAnsi="微軟正黑體"/>
              </w:rPr>
              <w:t>將該聊天室視窗以及其歷史訊息消失在訊息列表中。</w:t>
            </w:r>
          </w:p>
        </w:tc>
      </w:tr>
      <w:tr w:rsidR="00A3199F" w:rsidRPr="006F5EA3" w14:paraId="28156136" w14:textId="77777777" w:rsidTr="000D154D">
        <w:tc>
          <w:tcPr>
            <w:tcW w:w="2977" w:type="dxa"/>
            <w:tcBorders>
              <w:top w:val="single" w:sz="4" w:space="0" w:color="000000"/>
              <w:left w:val="single" w:sz="4" w:space="0" w:color="000000"/>
              <w:bottom w:val="single" w:sz="4" w:space="0" w:color="000000"/>
            </w:tcBorders>
            <w:shd w:val="clear" w:color="auto" w:fill="auto"/>
          </w:tcPr>
          <w:p w14:paraId="37D9427E" w14:textId="49C5C085" w:rsidR="00A3199F" w:rsidRPr="006F5EA3" w:rsidRDefault="006530E4" w:rsidP="00A82CA5">
            <w:pPr>
              <w:rPr>
                <w:rFonts w:ascii="微軟正黑體" w:hAnsi="微軟正黑體"/>
                <w:b/>
                <w:bCs/>
                <w:color w:val="2E74B5"/>
                <w:szCs w:val="24"/>
              </w:rPr>
            </w:pPr>
            <w:r w:rsidRPr="006F5EA3">
              <w:rPr>
                <w:rFonts w:ascii="微軟正黑體" w:hAnsi="微軟正黑體"/>
                <w:b/>
                <w:bCs/>
                <w:color w:val="4472C4" w:themeColor="accent1"/>
              </w:rPr>
              <w:t>辦公 專案管理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4D8B145" w14:textId="77777777" w:rsidR="00A3199F" w:rsidRPr="006F5EA3" w:rsidRDefault="00A3199F" w:rsidP="00A82CA5">
            <w:pPr>
              <w:shd w:val="clear" w:color="auto" w:fill="FFFFFF"/>
              <w:suppressAutoHyphens w:val="0"/>
              <w:spacing w:line="260" w:lineRule="atLeast"/>
              <w:rPr>
                <w:rFonts w:ascii="微軟正黑體" w:hAnsi="微軟正黑體"/>
                <w:szCs w:val="24"/>
              </w:rPr>
            </w:pPr>
          </w:p>
        </w:tc>
      </w:tr>
      <w:tr w:rsidR="00A3199F" w:rsidRPr="006F5EA3" w14:paraId="2001F379" w14:textId="77777777" w:rsidTr="000D154D">
        <w:tc>
          <w:tcPr>
            <w:tcW w:w="2977" w:type="dxa"/>
            <w:tcBorders>
              <w:top w:val="single" w:sz="4" w:space="0" w:color="000000"/>
              <w:left w:val="single" w:sz="4" w:space="0" w:color="000000"/>
              <w:bottom w:val="single" w:sz="4" w:space="0" w:color="000000"/>
            </w:tcBorders>
            <w:shd w:val="clear" w:color="auto" w:fill="auto"/>
          </w:tcPr>
          <w:p w14:paraId="573F107C" w14:textId="720222B0" w:rsidR="00A3199F" w:rsidRPr="006F5EA3" w:rsidRDefault="006530E4" w:rsidP="00A82CA5">
            <w:pPr>
              <w:rPr>
                <w:rFonts w:ascii="微軟正黑體" w:hAnsi="微軟正黑體"/>
                <w:szCs w:val="24"/>
              </w:rPr>
            </w:pPr>
            <w:r w:rsidRPr="006F5EA3">
              <w:rPr>
                <w:rFonts w:ascii="微軟正黑體" w:hAnsi="微軟正黑體" w:hint="eastAsia"/>
                <w:szCs w:val="24"/>
              </w:rPr>
              <w:t>管理設定</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96843E8" w14:textId="5FB31F85" w:rsidR="00A3199F" w:rsidRPr="006F5EA3" w:rsidRDefault="00296E32" w:rsidP="00A82CA5">
            <w:pPr>
              <w:rPr>
                <w:rFonts w:ascii="微軟正黑體" w:hAnsi="微軟正黑體"/>
                <w:szCs w:val="24"/>
              </w:rPr>
            </w:pPr>
            <w:r w:rsidRPr="006F5EA3">
              <w:rPr>
                <w:rFonts w:ascii="微軟正黑體" w:hAnsi="微軟正黑體"/>
              </w:rPr>
              <w:t>可設定管理人員的權限範圍</w:t>
            </w:r>
          </w:p>
        </w:tc>
      </w:tr>
      <w:tr w:rsidR="00A3199F" w:rsidRPr="006F5EA3" w14:paraId="31B558BF" w14:textId="77777777" w:rsidTr="000D154D">
        <w:trPr>
          <w:trHeight w:val="396"/>
        </w:trPr>
        <w:tc>
          <w:tcPr>
            <w:tcW w:w="2977" w:type="dxa"/>
            <w:tcBorders>
              <w:top w:val="single" w:sz="4" w:space="0" w:color="000000"/>
              <w:left w:val="single" w:sz="4" w:space="0" w:color="000000"/>
              <w:bottom w:val="single" w:sz="4" w:space="0" w:color="000000"/>
            </w:tcBorders>
            <w:shd w:val="clear" w:color="auto" w:fill="auto"/>
          </w:tcPr>
          <w:p w14:paraId="05E63AC8" w14:textId="586713D9" w:rsidR="00A3199F" w:rsidRPr="006F5EA3" w:rsidRDefault="006530E4" w:rsidP="00A82CA5">
            <w:pPr>
              <w:rPr>
                <w:rFonts w:ascii="微軟正黑體" w:hAnsi="微軟正黑體"/>
                <w:szCs w:val="24"/>
              </w:rPr>
            </w:pPr>
            <w:r w:rsidRPr="006F5EA3">
              <w:rPr>
                <w:rFonts w:ascii="微軟正黑體" w:hAnsi="微軟正黑體" w:hint="eastAsia"/>
                <w:szCs w:val="24"/>
              </w:rPr>
              <w:t>專案負責人設定</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6C69CB9E" w14:textId="19E03804" w:rsidR="00A3199F" w:rsidRPr="006F5EA3" w:rsidRDefault="00296E32" w:rsidP="00296E32">
            <w:pPr>
              <w:rPr>
                <w:rFonts w:ascii="微軟正黑體" w:hAnsi="微軟正黑體"/>
                <w:szCs w:val="24"/>
              </w:rPr>
            </w:pPr>
            <w:r w:rsidRPr="006F5EA3">
              <w:rPr>
                <w:rFonts w:ascii="微軟正黑體" w:hAnsi="微軟正黑體"/>
              </w:rPr>
              <w:t>以公司職務選擇管理人員的權限。</w:t>
            </w:r>
          </w:p>
        </w:tc>
      </w:tr>
      <w:tr w:rsidR="00A3199F" w:rsidRPr="006F5EA3" w14:paraId="390C78A8" w14:textId="77777777" w:rsidTr="000D154D">
        <w:tc>
          <w:tcPr>
            <w:tcW w:w="2977" w:type="dxa"/>
            <w:tcBorders>
              <w:top w:val="single" w:sz="4" w:space="0" w:color="000000"/>
              <w:left w:val="single" w:sz="4" w:space="0" w:color="000000"/>
              <w:bottom w:val="single" w:sz="4" w:space="0" w:color="000000"/>
            </w:tcBorders>
            <w:shd w:val="clear" w:color="auto" w:fill="auto"/>
          </w:tcPr>
          <w:p w14:paraId="151A640B" w14:textId="26B1B3DA" w:rsidR="00A3199F"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工作日誌</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307CA681" w14:textId="406A8EF3" w:rsidR="00A3199F" w:rsidRPr="006F5EA3" w:rsidRDefault="00A3199F" w:rsidP="00A82CA5">
            <w:pPr>
              <w:rPr>
                <w:rFonts w:ascii="微軟正黑體" w:hAnsi="微軟正黑體"/>
                <w:szCs w:val="24"/>
              </w:rPr>
            </w:pPr>
          </w:p>
        </w:tc>
      </w:tr>
      <w:tr w:rsidR="006E53C1" w:rsidRPr="006F5EA3" w14:paraId="7145C5F6" w14:textId="77777777" w:rsidTr="000D154D">
        <w:tc>
          <w:tcPr>
            <w:tcW w:w="2977" w:type="dxa"/>
            <w:tcBorders>
              <w:top w:val="single" w:sz="4" w:space="0" w:color="000000"/>
              <w:left w:val="single" w:sz="4" w:space="0" w:color="000000"/>
              <w:bottom w:val="single" w:sz="4" w:space="0" w:color="000000"/>
            </w:tcBorders>
            <w:shd w:val="clear" w:color="auto" w:fill="auto"/>
          </w:tcPr>
          <w:p w14:paraId="07FAA02A" w14:textId="458DC616" w:rsidR="006E53C1" w:rsidRPr="006F5EA3" w:rsidRDefault="006530E4" w:rsidP="00A82CA5">
            <w:pPr>
              <w:rPr>
                <w:rFonts w:ascii="微軟正黑體" w:hAnsi="微軟正黑體"/>
                <w:szCs w:val="24"/>
              </w:rPr>
            </w:pPr>
            <w:r w:rsidRPr="006F5EA3">
              <w:rPr>
                <w:rFonts w:ascii="微軟正黑體" w:hAnsi="微軟正黑體" w:hint="eastAsia"/>
                <w:szCs w:val="24"/>
              </w:rPr>
              <w:t>工作日誌</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34DF301E" w14:textId="20967D2B" w:rsidR="006E53C1" w:rsidRPr="006F5EA3" w:rsidRDefault="00296E32" w:rsidP="00A82CA5">
            <w:pPr>
              <w:rPr>
                <w:rFonts w:ascii="微軟正黑體" w:hAnsi="微軟正黑體"/>
                <w:szCs w:val="24"/>
              </w:rPr>
            </w:pPr>
            <w:r w:rsidRPr="006F5EA3">
              <w:rPr>
                <w:rFonts w:ascii="微軟正黑體" w:hAnsi="微軟正黑體"/>
              </w:rPr>
              <w:t>可填寫、查看個人顯示的日誌及工作交辦內容</w:t>
            </w:r>
          </w:p>
        </w:tc>
      </w:tr>
      <w:tr w:rsidR="006E53C1" w:rsidRPr="006F5EA3" w14:paraId="4C436021" w14:textId="77777777" w:rsidTr="000D154D">
        <w:tc>
          <w:tcPr>
            <w:tcW w:w="2977" w:type="dxa"/>
            <w:tcBorders>
              <w:top w:val="single" w:sz="4" w:space="0" w:color="000000"/>
              <w:left w:val="single" w:sz="4" w:space="0" w:color="000000"/>
              <w:bottom w:val="single" w:sz="4" w:space="0" w:color="000000"/>
            </w:tcBorders>
            <w:shd w:val="clear" w:color="auto" w:fill="auto"/>
          </w:tcPr>
          <w:p w14:paraId="2EACE4CB" w14:textId="3E48E9F1" w:rsidR="006E53C1"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打卡</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39D21A2F" w14:textId="77777777" w:rsidR="006E53C1" w:rsidRPr="006F5EA3" w:rsidRDefault="006E53C1" w:rsidP="00A82CA5">
            <w:pPr>
              <w:rPr>
                <w:rFonts w:ascii="微軟正黑體" w:hAnsi="微軟正黑體"/>
                <w:szCs w:val="24"/>
              </w:rPr>
            </w:pPr>
          </w:p>
        </w:tc>
      </w:tr>
      <w:tr w:rsidR="006E53C1" w:rsidRPr="006F5EA3" w14:paraId="745C3CA4" w14:textId="77777777" w:rsidTr="000D154D">
        <w:tc>
          <w:tcPr>
            <w:tcW w:w="2977" w:type="dxa"/>
            <w:tcBorders>
              <w:top w:val="single" w:sz="4" w:space="0" w:color="000000"/>
              <w:left w:val="single" w:sz="4" w:space="0" w:color="000000"/>
              <w:bottom w:val="single" w:sz="4" w:space="0" w:color="000000"/>
            </w:tcBorders>
            <w:shd w:val="clear" w:color="auto" w:fill="auto"/>
          </w:tcPr>
          <w:p w14:paraId="672017A8" w14:textId="7527648F" w:rsidR="006E53C1" w:rsidRPr="006F5EA3" w:rsidRDefault="006530E4" w:rsidP="00A82CA5">
            <w:pPr>
              <w:rPr>
                <w:rFonts w:ascii="微軟正黑體" w:hAnsi="微軟正黑體"/>
                <w:szCs w:val="24"/>
              </w:rPr>
            </w:pPr>
            <w:r w:rsidRPr="006F5EA3">
              <w:rPr>
                <w:rFonts w:ascii="微軟正黑體" w:hAnsi="微軟正黑體" w:hint="eastAsia"/>
                <w:szCs w:val="24"/>
              </w:rPr>
              <w:t>打卡簽到</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538853C" w14:textId="4C8465FE" w:rsidR="006E53C1" w:rsidRPr="006F5EA3" w:rsidRDefault="00296E32" w:rsidP="00A82CA5">
            <w:pPr>
              <w:rPr>
                <w:rFonts w:ascii="微軟正黑體" w:hAnsi="微軟正黑體"/>
                <w:szCs w:val="24"/>
              </w:rPr>
            </w:pPr>
            <w:r w:rsidRPr="006F5EA3">
              <w:rPr>
                <w:rFonts w:ascii="微軟正黑體" w:hAnsi="微軟正黑體"/>
              </w:rPr>
              <w:t>依照使用者在首頁所選擇的公司進行 APP 打卡及簽到</w:t>
            </w:r>
          </w:p>
        </w:tc>
      </w:tr>
      <w:tr w:rsidR="006E53C1" w:rsidRPr="006F5EA3" w14:paraId="4CFEA9F0" w14:textId="77777777" w:rsidTr="000D154D">
        <w:tc>
          <w:tcPr>
            <w:tcW w:w="2977" w:type="dxa"/>
            <w:tcBorders>
              <w:top w:val="single" w:sz="4" w:space="0" w:color="000000"/>
              <w:left w:val="single" w:sz="4" w:space="0" w:color="000000"/>
              <w:bottom w:val="single" w:sz="4" w:space="0" w:color="000000"/>
            </w:tcBorders>
            <w:shd w:val="clear" w:color="auto" w:fill="auto"/>
          </w:tcPr>
          <w:p w14:paraId="65FCB09C" w14:textId="7632DDD5" w:rsidR="006E53C1"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文件管理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A10439D" w14:textId="77777777" w:rsidR="006E53C1" w:rsidRPr="006F5EA3" w:rsidRDefault="006E53C1" w:rsidP="00A82CA5">
            <w:pPr>
              <w:rPr>
                <w:rFonts w:ascii="微軟正黑體" w:hAnsi="微軟正黑體"/>
                <w:szCs w:val="24"/>
              </w:rPr>
            </w:pPr>
          </w:p>
        </w:tc>
      </w:tr>
      <w:tr w:rsidR="006E53C1" w:rsidRPr="006F5EA3" w14:paraId="31B56922" w14:textId="77777777" w:rsidTr="000D154D">
        <w:tc>
          <w:tcPr>
            <w:tcW w:w="2977" w:type="dxa"/>
            <w:tcBorders>
              <w:top w:val="single" w:sz="4" w:space="0" w:color="000000"/>
              <w:left w:val="single" w:sz="4" w:space="0" w:color="000000"/>
              <w:bottom w:val="single" w:sz="4" w:space="0" w:color="000000"/>
            </w:tcBorders>
            <w:shd w:val="clear" w:color="auto" w:fill="auto"/>
          </w:tcPr>
          <w:p w14:paraId="1FED471D" w14:textId="2CC7E1AA" w:rsidR="006E53C1" w:rsidRPr="006F5EA3" w:rsidRDefault="006530E4" w:rsidP="00A82CA5">
            <w:pPr>
              <w:rPr>
                <w:rFonts w:ascii="微軟正黑體" w:hAnsi="微軟正黑體"/>
                <w:szCs w:val="24"/>
              </w:rPr>
            </w:pPr>
            <w:r w:rsidRPr="006F5EA3">
              <w:rPr>
                <w:rFonts w:ascii="微軟正黑體" w:hAnsi="微軟正黑體" w:hint="eastAsia"/>
                <w:szCs w:val="24"/>
              </w:rPr>
              <w:t>文件管理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6CCDE41F" w14:textId="20DD675C" w:rsidR="006E53C1" w:rsidRPr="006F5EA3" w:rsidRDefault="00296E32" w:rsidP="00A82CA5">
            <w:pPr>
              <w:rPr>
                <w:rFonts w:ascii="微軟正黑體" w:hAnsi="微軟正黑體"/>
                <w:szCs w:val="24"/>
              </w:rPr>
            </w:pPr>
            <w:r w:rsidRPr="006F5EA3">
              <w:rPr>
                <w:rFonts w:ascii="微軟正黑體" w:hAnsi="微軟正黑體"/>
              </w:rPr>
              <w:t>可查看目前系統內的資料夾與文件內容</w:t>
            </w:r>
          </w:p>
        </w:tc>
      </w:tr>
      <w:tr w:rsidR="006E53C1" w:rsidRPr="006F5EA3" w14:paraId="742812DB" w14:textId="77777777" w:rsidTr="000D154D">
        <w:tc>
          <w:tcPr>
            <w:tcW w:w="2977" w:type="dxa"/>
            <w:tcBorders>
              <w:top w:val="single" w:sz="4" w:space="0" w:color="000000"/>
              <w:left w:val="single" w:sz="4" w:space="0" w:color="000000"/>
              <w:bottom w:val="single" w:sz="4" w:space="0" w:color="000000"/>
            </w:tcBorders>
            <w:shd w:val="clear" w:color="auto" w:fill="auto"/>
          </w:tcPr>
          <w:p w14:paraId="7EFB8D42" w14:textId="0F5C0ABB" w:rsidR="006E53C1"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會議管理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136711F1" w14:textId="77777777" w:rsidR="006E53C1" w:rsidRPr="006F5EA3" w:rsidRDefault="006E53C1" w:rsidP="00A82CA5">
            <w:pPr>
              <w:rPr>
                <w:rFonts w:ascii="微軟正黑體" w:hAnsi="微軟正黑體"/>
                <w:szCs w:val="24"/>
              </w:rPr>
            </w:pPr>
          </w:p>
        </w:tc>
      </w:tr>
      <w:tr w:rsidR="006E53C1" w:rsidRPr="006F5EA3" w14:paraId="53C3AD37" w14:textId="77777777" w:rsidTr="00296E32">
        <w:tc>
          <w:tcPr>
            <w:tcW w:w="2977" w:type="dxa"/>
            <w:tcBorders>
              <w:top w:val="single" w:sz="4" w:space="0" w:color="000000"/>
              <w:left w:val="single" w:sz="4" w:space="0" w:color="000000"/>
              <w:bottom w:val="single" w:sz="4" w:space="0" w:color="000000"/>
            </w:tcBorders>
            <w:shd w:val="clear" w:color="auto" w:fill="auto"/>
            <w:vAlign w:val="center"/>
          </w:tcPr>
          <w:p w14:paraId="220EC21C" w14:textId="1C9006CE" w:rsidR="006E53C1" w:rsidRPr="006F5EA3" w:rsidRDefault="006530E4" w:rsidP="00296E32">
            <w:pPr>
              <w:jc w:val="both"/>
              <w:rPr>
                <w:rFonts w:ascii="微軟正黑體" w:hAnsi="微軟正黑體"/>
                <w:szCs w:val="24"/>
              </w:rPr>
            </w:pPr>
            <w:r w:rsidRPr="006F5EA3">
              <w:rPr>
                <w:rFonts w:ascii="微軟正黑體" w:hAnsi="微軟正黑體" w:hint="eastAsia"/>
                <w:szCs w:val="24"/>
              </w:rPr>
              <w:lastRenderedPageBreak/>
              <w:t>會議管理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B396425" w14:textId="508E11A3" w:rsidR="006E53C1" w:rsidRPr="006F5EA3" w:rsidRDefault="00296E32" w:rsidP="00A82CA5">
            <w:pPr>
              <w:rPr>
                <w:rFonts w:ascii="微軟正黑體" w:hAnsi="微軟正黑體"/>
                <w:szCs w:val="24"/>
              </w:rPr>
            </w:pPr>
            <w:r w:rsidRPr="006F5EA3">
              <w:rPr>
                <w:rFonts w:ascii="微軟正黑體" w:hAnsi="微軟正黑體"/>
              </w:rPr>
              <w:t>可查看關於即將開始、進行中、已結束的會議的相關</w:t>
            </w:r>
            <w:r w:rsidRPr="006F5EA3">
              <w:rPr>
                <w:rFonts w:ascii="微軟正黑體" w:hAnsi="微軟正黑體" w:hint="eastAsia"/>
              </w:rPr>
              <w:t>內</w:t>
            </w:r>
            <w:r w:rsidRPr="006F5EA3">
              <w:rPr>
                <w:rFonts w:ascii="微軟正黑體" w:hAnsi="微軟正黑體"/>
              </w:rPr>
              <w:t>容，也可進行會議的相關設定</w:t>
            </w:r>
          </w:p>
        </w:tc>
      </w:tr>
      <w:tr w:rsidR="00364717" w:rsidRPr="006F5EA3" w14:paraId="3E48B5C6" w14:textId="77777777" w:rsidTr="000D154D">
        <w:tc>
          <w:tcPr>
            <w:tcW w:w="2977" w:type="dxa"/>
            <w:tcBorders>
              <w:top w:val="single" w:sz="4" w:space="0" w:color="000000"/>
              <w:left w:val="single" w:sz="4" w:space="0" w:color="000000"/>
              <w:bottom w:val="single" w:sz="4" w:space="0" w:color="000000"/>
            </w:tcBorders>
            <w:shd w:val="clear" w:color="auto" w:fill="auto"/>
          </w:tcPr>
          <w:p w14:paraId="682137CC" w14:textId="3D189E82" w:rsidR="00364717" w:rsidRPr="006F5EA3" w:rsidRDefault="006530E4" w:rsidP="00A82CA5">
            <w:pPr>
              <w:rPr>
                <w:rFonts w:ascii="微軟正黑體" w:hAnsi="微軟正黑體"/>
                <w:b/>
                <w:bCs/>
                <w:color w:val="4472C4" w:themeColor="accent1"/>
                <w:szCs w:val="24"/>
              </w:rPr>
            </w:pPr>
            <w:r w:rsidRPr="006F5EA3">
              <w:rPr>
                <w:rFonts w:ascii="微軟正黑體" w:hAnsi="微軟正黑體" w:hint="eastAsia"/>
                <w:b/>
                <w:bCs/>
                <w:color w:val="4472C4" w:themeColor="accent1"/>
                <w:szCs w:val="24"/>
              </w:rPr>
              <w:t>辦公 行事曆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D6672A3" w14:textId="77777777" w:rsidR="00364717" w:rsidRPr="006F5EA3" w:rsidRDefault="00364717" w:rsidP="00A82CA5">
            <w:pPr>
              <w:rPr>
                <w:rFonts w:ascii="微軟正黑體" w:hAnsi="微軟正黑體"/>
                <w:szCs w:val="24"/>
              </w:rPr>
            </w:pPr>
          </w:p>
        </w:tc>
      </w:tr>
      <w:tr w:rsidR="006530E4" w:rsidRPr="006F5EA3" w14:paraId="390A609A" w14:textId="77777777" w:rsidTr="00296E32">
        <w:tc>
          <w:tcPr>
            <w:tcW w:w="2977" w:type="dxa"/>
            <w:tcBorders>
              <w:top w:val="single" w:sz="4" w:space="0" w:color="000000"/>
              <w:left w:val="single" w:sz="4" w:space="0" w:color="000000"/>
              <w:bottom w:val="single" w:sz="4" w:space="0" w:color="000000"/>
            </w:tcBorders>
            <w:shd w:val="clear" w:color="auto" w:fill="auto"/>
            <w:vAlign w:val="center"/>
          </w:tcPr>
          <w:p w14:paraId="0A83AFEF" w14:textId="1C56F080" w:rsidR="006530E4" w:rsidRPr="006F5EA3" w:rsidRDefault="006530E4" w:rsidP="00296E32">
            <w:pPr>
              <w:jc w:val="both"/>
              <w:rPr>
                <w:rFonts w:ascii="微軟正黑體" w:hAnsi="微軟正黑體"/>
                <w:szCs w:val="24"/>
              </w:rPr>
            </w:pPr>
            <w:bookmarkStart w:id="8" w:name="_Toc76633775"/>
            <w:bookmarkStart w:id="9" w:name="_Toc120110515"/>
            <w:r w:rsidRPr="006F5EA3">
              <w:rPr>
                <w:rFonts w:ascii="微軟正黑體" w:hAnsi="微軟正黑體" w:hint="eastAsia"/>
                <w:szCs w:val="24"/>
              </w:rPr>
              <w:t>行事曆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9011187" w14:textId="75477972" w:rsidR="006530E4" w:rsidRPr="006F5EA3" w:rsidRDefault="00296E32" w:rsidP="00A82CA5">
            <w:pPr>
              <w:rPr>
                <w:rFonts w:ascii="微軟正黑體" w:hAnsi="微軟正黑體"/>
                <w:szCs w:val="24"/>
              </w:rPr>
            </w:pPr>
            <w:r w:rsidRPr="006F5EA3">
              <w:rPr>
                <w:rFonts w:ascii="微軟正黑體" w:hAnsi="微軟正黑體"/>
              </w:rPr>
              <w:t>根據不同時間區間，提供當日、當</w:t>
            </w:r>
            <w:proofErr w:type="gramStart"/>
            <w:r w:rsidRPr="006F5EA3">
              <w:rPr>
                <w:rFonts w:ascii="微軟正黑體" w:hAnsi="微軟正黑體"/>
              </w:rPr>
              <w:t>週</w:t>
            </w:r>
            <w:proofErr w:type="gramEnd"/>
            <w:r w:rsidRPr="006F5EA3">
              <w:rPr>
                <w:rFonts w:ascii="微軟正黑體" w:hAnsi="微軟正黑體"/>
              </w:rPr>
              <w:t>列表的個人行程(會議、事件、資源)。</w:t>
            </w:r>
          </w:p>
        </w:tc>
      </w:tr>
      <w:tr w:rsidR="006530E4" w:rsidRPr="006F5EA3" w14:paraId="35A733A1" w14:textId="77777777" w:rsidTr="000D154D">
        <w:tc>
          <w:tcPr>
            <w:tcW w:w="2977" w:type="dxa"/>
            <w:tcBorders>
              <w:top w:val="single" w:sz="4" w:space="0" w:color="000000"/>
              <w:left w:val="single" w:sz="4" w:space="0" w:color="000000"/>
              <w:bottom w:val="single" w:sz="4" w:space="0" w:color="000000"/>
            </w:tcBorders>
            <w:shd w:val="clear" w:color="auto" w:fill="auto"/>
          </w:tcPr>
          <w:p w14:paraId="1FC7768C" w14:textId="48705A20" w:rsidR="006530E4" w:rsidRPr="006F5EA3" w:rsidRDefault="006530E4" w:rsidP="00A82CA5">
            <w:pPr>
              <w:rPr>
                <w:rFonts w:ascii="微軟正黑體" w:hAnsi="微軟正黑體"/>
                <w:b/>
                <w:bCs/>
                <w:color w:val="4472C4" w:themeColor="accent1"/>
                <w:szCs w:val="24"/>
              </w:rPr>
            </w:pPr>
            <w:r w:rsidRPr="006F5EA3">
              <w:rPr>
                <w:rFonts w:ascii="微軟正黑體" w:hAnsi="微軟正黑體" w:hint="eastAsia"/>
                <w:b/>
                <w:bCs/>
                <w:color w:val="4472C4" w:themeColor="accent1"/>
                <w:szCs w:val="24"/>
              </w:rPr>
              <w:t>辦公 通訊錄</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421B8AC3" w14:textId="77777777" w:rsidR="006530E4" w:rsidRPr="006F5EA3" w:rsidRDefault="006530E4" w:rsidP="00A82CA5">
            <w:pPr>
              <w:rPr>
                <w:rFonts w:ascii="微軟正黑體" w:hAnsi="微軟正黑體"/>
                <w:szCs w:val="24"/>
              </w:rPr>
            </w:pPr>
          </w:p>
        </w:tc>
      </w:tr>
      <w:tr w:rsidR="006530E4" w:rsidRPr="006F5EA3" w14:paraId="3F2A2AAE" w14:textId="77777777" w:rsidTr="00296E32">
        <w:tc>
          <w:tcPr>
            <w:tcW w:w="2977" w:type="dxa"/>
            <w:tcBorders>
              <w:top w:val="single" w:sz="4" w:space="0" w:color="000000"/>
              <w:left w:val="single" w:sz="4" w:space="0" w:color="000000"/>
              <w:bottom w:val="single" w:sz="4" w:space="0" w:color="000000"/>
            </w:tcBorders>
            <w:shd w:val="clear" w:color="auto" w:fill="auto"/>
            <w:vAlign w:val="center"/>
          </w:tcPr>
          <w:p w14:paraId="2EEBC8BF" w14:textId="320D1E08" w:rsidR="006530E4" w:rsidRPr="006F5EA3" w:rsidRDefault="006530E4" w:rsidP="00296E32">
            <w:pPr>
              <w:jc w:val="both"/>
              <w:rPr>
                <w:rFonts w:ascii="微軟正黑體" w:hAnsi="微軟正黑體"/>
                <w:szCs w:val="24"/>
              </w:rPr>
            </w:pPr>
            <w:r w:rsidRPr="006F5EA3">
              <w:rPr>
                <w:rFonts w:ascii="微軟正黑體" w:hAnsi="微軟正黑體" w:hint="eastAsia"/>
                <w:szCs w:val="24"/>
              </w:rPr>
              <w:t>通訊錄</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681085A" w14:textId="2C6B182B" w:rsidR="006530E4" w:rsidRPr="006F5EA3" w:rsidRDefault="00296E32" w:rsidP="00A82CA5">
            <w:pPr>
              <w:rPr>
                <w:rFonts w:ascii="微軟正黑體" w:hAnsi="微軟正黑體"/>
                <w:szCs w:val="24"/>
              </w:rPr>
            </w:pPr>
            <w:r w:rsidRPr="006F5EA3">
              <w:rPr>
                <w:rFonts w:ascii="微軟正黑體" w:hAnsi="微軟正黑體" w:hint="eastAsia"/>
              </w:rPr>
              <w:t>通</w:t>
            </w:r>
            <w:r w:rsidRPr="006F5EA3">
              <w:rPr>
                <w:rFonts w:ascii="微軟正黑體" w:hAnsi="微軟正黑體"/>
              </w:rPr>
              <w:t>訊錄可知公司組織結構，顯示部門、職務、成員，並</w:t>
            </w:r>
            <w:r w:rsidRPr="006F5EA3">
              <w:rPr>
                <w:rFonts w:ascii="微軟正黑體" w:hAnsi="微軟正黑體" w:hint="eastAsia"/>
              </w:rPr>
              <w:t>提</w:t>
            </w:r>
            <w:r w:rsidRPr="006F5EA3">
              <w:rPr>
                <w:rFonts w:ascii="微軟正黑體" w:hAnsi="微軟正黑體"/>
              </w:rPr>
              <w:t>供搜尋 "成員"</w:t>
            </w:r>
            <w:r w:rsidRPr="006F5EA3">
              <w:rPr>
                <w:rFonts w:ascii="微軟正黑體" w:hAnsi="微軟正黑體" w:hint="eastAsia"/>
              </w:rPr>
              <w:t xml:space="preserve"> </w:t>
            </w:r>
            <w:r w:rsidRPr="006F5EA3">
              <w:rPr>
                <w:rFonts w:ascii="微軟正黑體" w:hAnsi="微軟正黑體"/>
              </w:rPr>
              <w:t>功能。</w:t>
            </w:r>
          </w:p>
        </w:tc>
      </w:tr>
      <w:tr w:rsidR="006530E4" w:rsidRPr="006F5EA3" w14:paraId="4119DB47" w14:textId="77777777" w:rsidTr="000D154D">
        <w:tc>
          <w:tcPr>
            <w:tcW w:w="2977" w:type="dxa"/>
            <w:tcBorders>
              <w:top w:val="single" w:sz="4" w:space="0" w:color="000000"/>
              <w:left w:val="single" w:sz="4" w:space="0" w:color="000000"/>
              <w:bottom w:val="single" w:sz="4" w:space="0" w:color="000000"/>
            </w:tcBorders>
            <w:shd w:val="clear" w:color="auto" w:fill="auto"/>
          </w:tcPr>
          <w:p w14:paraId="7F7FCD58" w14:textId="454757BC" w:rsidR="006530E4"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知識管理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64F5B47C" w14:textId="77777777" w:rsidR="006530E4" w:rsidRPr="006F5EA3" w:rsidRDefault="006530E4" w:rsidP="00A82CA5">
            <w:pPr>
              <w:rPr>
                <w:rFonts w:ascii="微軟正黑體" w:hAnsi="微軟正黑體"/>
                <w:szCs w:val="24"/>
              </w:rPr>
            </w:pPr>
          </w:p>
        </w:tc>
      </w:tr>
      <w:tr w:rsidR="006530E4" w:rsidRPr="006F5EA3" w14:paraId="36897DC1" w14:textId="77777777" w:rsidTr="000D154D">
        <w:tc>
          <w:tcPr>
            <w:tcW w:w="2977" w:type="dxa"/>
            <w:tcBorders>
              <w:top w:val="single" w:sz="4" w:space="0" w:color="000000"/>
              <w:left w:val="single" w:sz="4" w:space="0" w:color="000000"/>
              <w:bottom w:val="single" w:sz="4" w:space="0" w:color="000000"/>
            </w:tcBorders>
            <w:shd w:val="clear" w:color="auto" w:fill="auto"/>
          </w:tcPr>
          <w:p w14:paraId="360BFD52" w14:textId="69CD3C20" w:rsidR="006530E4" w:rsidRPr="006F5EA3" w:rsidRDefault="006530E4" w:rsidP="00A82CA5">
            <w:pPr>
              <w:rPr>
                <w:rFonts w:ascii="微軟正黑體" w:hAnsi="微軟正黑體"/>
                <w:szCs w:val="24"/>
              </w:rPr>
            </w:pPr>
            <w:r w:rsidRPr="006F5EA3">
              <w:rPr>
                <w:rFonts w:ascii="微軟正黑體" w:hAnsi="微軟正黑體" w:hint="eastAsia"/>
                <w:szCs w:val="24"/>
              </w:rPr>
              <w:t>發文</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0501F10F" w14:textId="41FEB188" w:rsidR="006530E4" w:rsidRPr="006F5EA3" w:rsidRDefault="00296E32" w:rsidP="00A82CA5">
            <w:pPr>
              <w:rPr>
                <w:rFonts w:ascii="微軟正黑體" w:hAnsi="微軟正黑體"/>
                <w:szCs w:val="24"/>
              </w:rPr>
            </w:pPr>
            <w:r w:rsidRPr="006F5EA3">
              <w:rPr>
                <w:rFonts w:ascii="微軟正黑體" w:hAnsi="微軟正黑體"/>
              </w:rPr>
              <w:t>發佈問題討論視窗</w:t>
            </w:r>
          </w:p>
        </w:tc>
      </w:tr>
      <w:tr w:rsidR="006530E4" w:rsidRPr="006F5EA3" w14:paraId="72D0F038" w14:textId="77777777" w:rsidTr="000D154D">
        <w:tc>
          <w:tcPr>
            <w:tcW w:w="2977" w:type="dxa"/>
            <w:tcBorders>
              <w:top w:val="single" w:sz="4" w:space="0" w:color="000000"/>
              <w:left w:val="single" w:sz="4" w:space="0" w:color="000000"/>
              <w:bottom w:val="single" w:sz="4" w:space="0" w:color="000000"/>
            </w:tcBorders>
            <w:shd w:val="clear" w:color="auto" w:fill="auto"/>
          </w:tcPr>
          <w:p w14:paraId="25159BC4" w14:textId="53ABFC78" w:rsidR="006530E4" w:rsidRPr="006F5EA3" w:rsidRDefault="006530E4" w:rsidP="00A82CA5">
            <w:pPr>
              <w:rPr>
                <w:rFonts w:ascii="微軟正黑體" w:hAnsi="微軟正黑體"/>
                <w:szCs w:val="24"/>
              </w:rPr>
            </w:pPr>
            <w:r w:rsidRPr="006F5EA3">
              <w:rPr>
                <w:rFonts w:ascii="微軟正黑體" w:hAnsi="微軟正黑體" w:hint="eastAsia"/>
                <w:szCs w:val="24"/>
              </w:rPr>
              <w:t>條件過濾</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49057E73" w14:textId="7E022637" w:rsidR="006530E4" w:rsidRPr="006F5EA3" w:rsidRDefault="00296E32" w:rsidP="00A82CA5">
            <w:pPr>
              <w:rPr>
                <w:rFonts w:ascii="微軟正黑體" w:hAnsi="微軟正黑體"/>
                <w:szCs w:val="24"/>
              </w:rPr>
            </w:pPr>
            <w:r w:rsidRPr="006F5EA3">
              <w:rPr>
                <w:rFonts w:ascii="微軟正黑體" w:hAnsi="微軟正黑體"/>
              </w:rPr>
              <w:t>可輸入</w:t>
            </w:r>
            <w:proofErr w:type="gramStart"/>
            <w:r w:rsidRPr="006F5EA3">
              <w:rPr>
                <w:rFonts w:ascii="微軟正黑體" w:hAnsi="微軟正黑體"/>
              </w:rPr>
              <w:t>關健</w:t>
            </w:r>
            <w:proofErr w:type="gramEnd"/>
            <w:r w:rsidRPr="006F5EA3">
              <w:rPr>
                <w:rFonts w:ascii="微軟正黑體" w:hAnsi="微軟正黑體"/>
              </w:rPr>
              <w:t>字搜尋或點擊【</w:t>
            </w:r>
            <w:r w:rsidR="002F2A98" w:rsidRPr="006F5EA3">
              <w:rPr>
                <w:rFonts w:ascii="微軟正黑體" w:hAnsi="微軟正黑體"/>
                <w:noProof/>
              </w:rPr>
              <mc:AlternateContent>
                <mc:Choice Requires="wps">
                  <w:drawing>
                    <wp:inline distT="0" distB="0" distL="0" distR="0" wp14:anchorId="3380F7BA" wp14:editId="4D5BC011">
                      <wp:extent cx="146050" cy="76200"/>
                      <wp:effectExtent l="19050" t="0" r="44450" b="38100"/>
                      <wp:docPr id="301390875" name="流程圖: 合併 2"/>
                      <wp:cNvGraphicFramePr/>
                      <a:graphic xmlns:a="http://schemas.openxmlformats.org/drawingml/2006/main">
                        <a:graphicData uri="http://schemas.microsoft.com/office/word/2010/wordprocessingShape">
                          <wps:wsp>
                            <wps:cNvSpPr/>
                            <wps:spPr>
                              <a:xfrm>
                                <a:off x="0" y="0"/>
                                <a:ext cx="146050" cy="76200"/>
                              </a:xfrm>
                              <a:prstGeom prst="flowChartMerge">
                                <a:avLst/>
                              </a:prstGeom>
                              <a:solidFill>
                                <a:schemeClr val="tx1">
                                  <a:lumMod val="75000"/>
                                  <a:lumOff val="25000"/>
                                </a:schemeClr>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7417CC3" id="_x0000_t128" coordsize="21600,21600" o:spt="128" path="m,l21600,,10800,21600xe">
                      <v:stroke joinstyle="miter"/>
                      <v:path gradientshapeok="t" o:connecttype="custom" o:connectlocs="10800,0;5400,10800;10800,21600;16200,10800" textboxrect="5400,0,16200,10800"/>
                    </v:shapetype>
                    <v:shape id="流程圖: 合併 2" o:spid="_x0000_s1026" type="#_x0000_t128" style="width:11.5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" fillcolor="#404040 [2429]" strokecolor="black [480]" strokeweight="1pt">
                      <w10:anchorlock/>
                    </v:shape>
                  </w:pict>
                </mc:Fallback>
              </mc:AlternateContent>
            </w:r>
            <w:r w:rsidRPr="006F5EA3">
              <w:rPr>
                <w:rFonts w:ascii="微軟正黑體" w:hAnsi="微軟正黑體"/>
              </w:rPr>
              <w:t>】展開條件篩選</w:t>
            </w:r>
          </w:p>
        </w:tc>
      </w:tr>
      <w:tr w:rsidR="006530E4" w:rsidRPr="006F5EA3" w14:paraId="1B9D6F32" w14:textId="77777777" w:rsidTr="000D154D">
        <w:tc>
          <w:tcPr>
            <w:tcW w:w="2977" w:type="dxa"/>
            <w:tcBorders>
              <w:top w:val="single" w:sz="4" w:space="0" w:color="000000"/>
              <w:left w:val="single" w:sz="4" w:space="0" w:color="000000"/>
              <w:bottom w:val="single" w:sz="4" w:space="0" w:color="000000"/>
            </w:tcBorders>
            <w:shd w:val="clear" w:color="auto" w:fill="auto"/>
          </w:tcPr>
          <w:p w14:paraId="0E4F5903" w14:textId="7711B699" w:rsidR="006530E4"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辦公 問卷調查</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1516829D" w14:textId="77777777" w:rsidR="006530E4" w:rsidRPr="006F5EA3" w:rsidRDefault="006530E4" w:rsidP="00A82CA5">
            <w:pPr>
              <w:rPr>
                <w:rFonts w:ascii="微軟正黑體" w:hAnsi="微軟正黑體"/>
                <w:szCs w:val="24"/>
              </w:rPr>
            </w:pPr>
          </w:p>
        </w:tc>
      </w:tr>
      <w:tr w:rsidR="006530E4" w:rsidRPr="006F5EA3" w14:paraId="218D65AD" w14:textId="77777777" w:rsidTr="000D154D">
        <w:tc>
          <w:tcPr>
            <w:tcW w:w="2977" w:type="dxa"/>
            <w:tcBorders>
              <w:top w:val="single" w:sz="4" w:space="0" w:color="000000"/>
              <w:left w:val="single" w:sz="4" w:space="0" w:color="000000"/>
              <w:bottom w:val="single" w:sz="4" w:space="0" w:color="000000"/>
            </w:tcBorders>
            <w:shd w:val="clear" w:color="auto" w:fill="auto"/>
          </w:tcPr>
          <w:p w14:paraId="120D74E6" w14:textId="1909D058" w:rsidR="006530E4" w:rsidRPr="006F5EA3" w:rsidRDefault="006530E4" w:rsidP="00A82CA5">
            <w:pPr>
              <w:rPr>
                <w:rFonts w:ascii="微軟正黑體" w:hAnsi="微軟正黑體"/>
                <w:szCs w:val="24"/>
              </w:rPr>
            </w:pPr>
            <w:r w:rsidRPr="006F5EA3">
              <w:rPr>
                <w:rFonts w:ascii="微軟正黑體" w:hAnsi="微軟正黑體" w:hint="eastAsia"/>
                <w:szCs w:val="24"/>
              </w:rPr>
              <w:t>新增問卷</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294A46DD" w14:textId="6B93F928" w:rsidR="006530E4" w:rsidRPr="006F5EA3" w:rsidRDefault="002F2A98" w:rsidP="00A82CA5">
            <w:pPr>
              <w:rPr>
                <w:rFonts w:ascii="微軟正黑體" w:hAnsi="微軟正黑體"/>
                <w:szCs w:val="24"/>
              </w:rPr>
            </w:pPr>
            <w:r w:rsidRPr="006F5EA3">
              <w:rPr>
                <w:rFonts w:ascii="微軟正黑體" w:hAnsi="微軟正黑體"/>
              </w:rPr>
              <w:t>新增問卷資訊及內容</w:t>
            </w:r>
          </w:p>
        </w:tc>
      </w:tr>
      <w:tr w:rsidR="006530E4" w:rsidRPr="006F5EA3" w14:paraId="4A2B5800" w14:textId="77777777" w:rsidTr="000D154D">
        <w:tc>
          <w:tcPr>
            <w:tcW w:w="2977" w:type="dxa"/>
            <w:tcBorders>
              <w:top w:val="single" w:sz="4" w:space="0" w:color="000000"/>
              <w:left w:val="single" w:sz="4" w:space="0" w:color="000000"/>
              <w:bottom w:val="single" w:sz="4" w:space="0" w:color="000000"/>
            </w:tcBorders>
            <w:shd w:val="clear" w:color="auto" w:fill="auto"/>
          </w:tcPr>
          <w:p w14:paraId="6A2394DB" w14:textId="133718CA" w:rsidR="006530E4" w:rsidRPr="006F5EA3" w:rsidRDefault="006530E4" w:rsidP="00A82CA5">
            <w:pPr>
              <w:rPr>
                <w:rFonts w:ascii="微軟正黑體" w:hAnsi="微軟正黑體"/>
                <w:szCs w:val="24"/>
              </w:rPr>
            </w:pPr>
            <w:r w:rsidRPr="006F5EA3">
              <w:rPr>
                <w:rFonts w:ascii="微軟正黑體" w:hAnsi="微軟正黑體" w:hint="eastAsia"/>
                <w:szCs w:val="24"/>
              </w:rPr>
              <w:t>建立選項樣板</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2127BFC" w14:textId="191299E4" w:rsidR="006530E4" w:rsidRPr="006F5EA3" w:rsidRDefault="002F2A98" w:rsidP="002F2A98">
            <w:pPr>
              <w:rPr>
                <w:rFonts w:ascii="微軟正黑體" w:hAnsi="微軟正黑體"/>
                <w:szCs w:val="24"/>
              </w:rPr>
            </w:pPr>
            <w:r w:rsidRPr="006F5EA3">
              <w:rPr>
                <w:rFonts w:ascii="微軟正黑體" w:hAnsi="微軟正黑體"/>
              </w:rPr>
              <w:t>新建立選項樣板視窗</w:t>
            </w:r>
          </w:p>
        </w:tc>
      </w:tr>
      <w:tr w:rsidR="006530E4" w:rsidRPr="006F5EA3" w14:paraId="3D41F7E3" w14:textId="77777777" w:rsidTr="000D154D">
        <w:tc>
          <w:tcPr>
            <w:tcW w:w="2977" w:type="dxa"/>
            <w:tcBorders>
              <w:top w:val="single" w:sz="4" w:space="0" w:color="000000"/>
              <w:left w:val="single" w:sz="4" w:space="0" w:color="000000"/>
              <w:bottom w:val="single" w:sz="4" w:space="0" w:color="000000"/>
            </w:tcBorders>
            <w:shd w:val="clear" w:color="auto" w:fill="auto"/>
          </w:tcPr>
          <w:p w14:paraId="21E44723" w14:textId="5874B7EC" w:rsidR="006530E4"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 xml:space="preserve">辦公 </w:t>
            </w:r>
            <w:proofErr w:type="gramStart"/>
            <w:r w:rsidRPr="006F5EA3">
              <w:rPr>
                <w:rFonts w:ascii="微軟正黑體" w:hAnsi="微軟正黑體" w:hint="eastAsia"/>
                <w:b/>
                <w:bCs/>
                <w:color w:val="4472C4" w:themeColor="accent1"/>
                <w:szCs w:val="24"/>
              </w:rPr>
              <w:t>線上報名</w:t>
            </w:r>
            <w:proofErr w:type="gramEnd"/>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4D89DF22" w14:textId="77777777" w:rsidR="006530E4" w:rsidRPr="006F5EA3" w:rsidRDefault="006530E4" w:rsidP="00A82CA5">
            <w:pPr>
              <w:rPr>
                <w:rFonts w:ascii="微軟正黑體" w:hAnsi="微軟正黑體"/>
                <w:szCs w:val="24"/>
              </w:rPr>
            </w:pPr>
          </w:p>
        </w:tc>
      </w:tr>
      <w:tr w:rsidR="006530E4" w:rsidRPr="006F5EA3" w14:paraId="6530B2CA" w14:textId="77777777" w:rsidTr="000D154D">
        <w:tc>
          <w:tcPr>
            <w:tcW w:w="2977" w:type="dxa"/>
            <w:tcBorders>
              <w:top w:val="single" w:sz="4" w:space="0" w:color="000000"/>
              <w:left w:val="single" w:sz="4" w:space="0" w:color="000000"/>
              <w:bottom w:val="single" w:sz="4" w:space="0" w:color="000000"/>
            </w:tcBorders>
            <w:shd w:val="clear" w:color="auto" w:fill="auto"/>
          </w:tcPr>
          <w:p w14:paraId="7844842E" w14:textId="0462A037" w:rsidR="006530E4" w:rsidRPr="006F5EA3" w:rsidRDefault="006530E4" w:rsidP="00A82CA5">
            <w:pPr>
              <w:rPr>
                <w:rFonts w:ascii="微軟正黑體" w:hAnsi="微軟正黑體"/>
                <w:szCs w:val="24"/>
              </w:rPr>
            </w:pPr>
            <w:r w:rsidRPr="006F5EA3">
              <w:rPr>
                <w:rFonts w:ascii="微軟正黑體" w:hAnsi="微軟正黑體" w:hint="eastAsia"/>
                <w:szCs w:val="24"/>
              </w:rPr>
              <w:t>新增報名</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78FDD7B" w14:textId="1C6AC926" w:rsidR="006530E4" w:rsidRPr="006F5EA3" w:rsidRDefault="002F2A98" w:rsidP="00A82CA5">
            <w:pPr>
              <w:rPr>
                <w:rFonts w:ascii="微軟正黑體" w:hAnsi="微軟正黑體"/>
                <w:szCs w:val="24"/>
              </w:rPr>
            </w:pPr>
            <w:r w:rsidRPr="006F5EA3">
              <w:rPr>
                <w:rFonts w:ascii="微軟正黑體" w:hAnsi="微軟正黑體"/>
              </w:rPr>
              <w:t>新增報名資訊及內容</w:t>
            </w:r>
          </w:p>
        </w:tc>
      </w:tr>
      <w:tr w:rsidR="006530E4" w:rsidRPr="006F5EA3" w14:paraId="16AA2F87" w14:textId="77777777" w:rsidTr="000D154D">
        <w:tc>
          <w:tcPr>
            <w:tcW w:w="2977" w:type="dxa"/>
            <w:tcBorders>
              <w:top w:val="single" w:sz="4" w:space="0" w:color="000000"/>
              <w:left w:val="single" w:sz="4" w:space="0" w:color="000000"/>
              <w:bottom w:val="single" w:sz="4" w:space="0" w:color="000000"/>
            </w:tcBorders>
            <w:shd w:val="clear" w:color="auto" w:fill="auto"/>
          </w:tcPr>
          <w:p w14:paraId="0A7E9998" w14:textId="72574162" w:rsidR="006530E4" w:rsidRPr="006F5EA3" w:rsidRDefault="006530E4" w:rsidP="00A82CA5">
            <w:pPr>
              <w:rPr>
                <w:rFonts w:ascii="微軟正黑體" w:hAnsi="微軟正黑體"/>
                <w:szCs w:val="24"/>
              </w:rPr>
            </w:pPr>
            <w:r w:rsidRPr="006F5EA3">
              <w:rPr>
                <w:rFonts w:ascii="微軟正黑體" w:hAnsi="微軟正黑體" w:hint="eastAsia"/>
                <w:szCs w:val="24"/>
              </w:rPr>
              <w:t>個人報名</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35D710BF" w14:textId="69A2D3ED" w:rsidR="006530E4" w:rsidRPr="006F5EA3" w:rsidRDefault="002F2A98" w:rsidP="002F2A98">
            <w:pPr>
              <w:rPr>
                <w:rFonts w:ascii="微軟正黑體" w:hAnsi="微軟正黑體"/>
                <w:szCs w:val="24"/>
              </w:rPr>
            </w:pPr>
            <w:r w:rsidRPr="006F5EA3">
              <w:rPr>
                <w:rFonts w:ascii="微軟正黑體" w:hAnsi="微軟正黑體"/>
              </w:rPr>
              <w:t>可在此查看個人報名狀況</w:t>
            </w:r>
          </w:p>
        </w:tc>
      </w:tr>
      <w:tr w:rsidR="006530E4" w:rsidRPr="006F5EA3" w14:paraId="5840EA3D" w14:textId="77777777" w:rsidTr="000D154D">
        <w:tc>
          <w:tcPr>
            <w:tcW w:w="2977" w:type="dxa"/>
            <w:tcBorders>
              <w:top w:val="single" w:sz="4" w:space="0" w:color="000000"/>
              <w:left w:val="single" w:sz="4" w:space="0" w:color="000000"/>
              <w:bottom w:val="single" w:sz="4" w:space="0" w:color="000000"/>
            </w:tcBorders>
            <w:shd w:val="clear" w:color="auto" w:fill="auto"/>
          </w:tcPr>
          <w:p w14:paraId="129DF20B" w14:textId="108F319F" w:rsidR="006530E4" w:rsidRPr="006F5EA3" w:rsidRDefault="006530E4" w:rsidP="00A82CA5">
            <w:pPr>
              <w:rPr>
                <w:rFonts w:ascii="微軟正黑體" w:hAnsi="微軟正黑體"/>
                <w:b/>
                <w:bCs/>
                <w:szCs w:val="24"/>
              </w:rPr>
            </w:pPr>
            <w:r w:rsidRPr="006F5EA3">
              <w:rPr>
                <w:rFonts w:ascii="微軟正黑體" w:hAnsi="微軟正黑體" w:hint="eastAsia"/>
                <w:b/>
                <w:bCs/>
                <w:color w:val="4472C4" w:themeColor="accent1"/>
                <w:szCs w:val="24"/>
              </w:rPr>
              <w:t xml:space="preserve">辦公 </w:t>
            </w:r>
            <w:proofErr w:type="gramStart"/>
            <w:r w:rsidRPr="006F5EA3">
              <w:rPr>
                <w:rFonts w:ascii="微軟正黑體" w:hAnsi="微軟正黑體" w:hint="eastAsia"/>
                <w:b/>
                <w:bCs/>
                <w:color w:val="4472C4" w:themeColor="accent1"/>
                <w:szCs w:val="24"/>
              </w:rPr>
              <w:t>線上投票</w:t>
            </w:r>
            <w:proofErr w:type="gramEnd"/>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05B43B2" w14:textId="77777777" w:rsidR="006530E4" w:rsidRPr="006F5EA3" w:rsidRDefault="006530E4" w:rsidP="00A82CA5">
            <w:pPr>
              <w:rPr>
                <w:rFonts w:ascii="微軟正黑體" w:hAnsi="微軟正黑體"/>
                <w:szCs w:val="24"/>
              </w:rPr>
            </w:pPr>
          </w:p>
        </w:tc>
      </w:tr>
      <w:tr w:rsidR="006530E4" w:rsidRPr="006F5EA3" w14:paraId="55899AEF" w14:textId="77777777" w:rsidTr="000D154D">
        <w:tc>
          <w:tcPr>
            <w:tcW w:w="2977" w:type="dxa"/>
            <w:tcBorders>
              <w:top w:val="single" w:sz="4" w:space="0" w:color="000000"/>
              <w:left w:val="single" w:sz="4" w:space="0" w:color="000000"/>
              <w:bottom w:val="single" w:sz="4" w:space="0" w:color="000000"/>
            </w:tcBorders>
            <w:shd w:val="clear" w:color="auto" w:fill="auto"/>
          </w:tcPr>
          <w:p w14:paraId="038E6085" w14:textId="79825486" w:rsidR="006530E4" w:rsidRPr="006F5EA3" w:rsidRDefault="000D154D" w:rsidP="00A82CA5">
            <w:pPr>
              <w:rPr>
                <w:rFonts w:ascii="微軟正黑體" w:hAnsi="微軟正黑體"/>
                <w:szCs w:val="24"/>
              </w:rPr>
            </w:pPr>
            <w:r w:rsidRPr="006F5EA3">
              <w:rPr>
                <w:rFonts w:ascii="微軟正黑體" w:hAnsi="微軟正黑體" w:hint="eastAsia"/>
                <w:szCs w:val="24"/>
              </w:rPr>
              <w:t>新增投票</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0819817F" w14:textId="6AD6FB6A" w:rsidR="006530E4" w:rsidRPr="006F5EA3" w:rsidRDefault="002F2A98" w:rsidP="00A82CA5">
            <w:pPr>
              <w:rPr>
                <w:rFonts w:ascii="微軟正黑體" w:hAnsi="微軟正黑體"/>
                <w:szCs w:val="24"/>
              </w:rPr>
            </w:pPr>
            <w:r w:rsidRPr="006F5EA3">
              <w:rPr>
                <w:rFonts w:ascii="微軟正黑體" w:hAnsi="微軟正黑體"/>
              </w:rPr>
              <w:t>新增投票資訊及內容</w:t>
            </w:r>
          </w:p>
        </w:tc>
      </w:tr>
      <w:tr w:rsidR="006530E4" w:rsidRPr="006F5EA3" w14:paraId="6F6F3678" w14:textId="77777777" w:rsidTr="000D154D">
        <w:tc>
          <w:tcPr>
            <w:tcW w:w="2977" w:type="dxa"/>
            <w:tcBorders>
              <w:top w:val="single" w:sz="4" w:space="0" w:color="000000"/>
              <w:left w:val="single" w:sz="4" w:space="0" w:color="000000"/>
              <w:bottom w:val="single" w:sz="4" w:space="0" w:color="000000"/>
            </w:tcBorders>
            <w:shd w:val="clear" w:color="auto" w:fill="auto"/>
          </w:tcPr>
          <w:p w14:paraId="07C4503E" w14:textId="0D4E86DA" w:rsidR="006530E4" w:rsidRPr="006F5EA3" w:rsidRDefault="000D154D" w:rsidP="00A82CA5">
            <w:pPr>
              <w:rPr>
                <w:rFonts w:ascii="微軟正黑體" w:hAnsi="微軟正黑體"/>
                <w:b/>
                <w:bCs/>
                <w:szCs w:val="24"/>
              </w:rPr>
            </w:pPr>
            <w:r w:rsidRPr="006F5EA3">
              <w:rPr>
                <w:rFonts w:ascii="微軟正黑體" w:hAnsi="微軟正黑體" w:hint="eastAsia"/>
                <w:b/>
                <w:bCs/>
                <w:color w:val="4472C4" w:themeColor="accent1"/>
                <w:szCs w:val="24"/>
              </w:rPr>
              <w:t>辦公 團購</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114717F8" w14:textId="77777777" w:rsidR="006530E4" w:rsidRPr="006F5EA3" w:rsidRDefault="006530E4" w:rsidP="00A82CA5">
            <w:pPr>
              <w:rPr>
                <w:rFonts w:ascii="微軟正黑體" w:hAnsi="微軟正黑體"/>
                <w:szCs w:val="24"/>
              </w:rPr>
            </w:pPr>
          </w:p>
        </w:tc>
      </w:tr>
      <w:tr w:rsidR="006530E4" w:rsidRPr="006F5EA3" w14:paraId="1AC28E6A" w14:textId="77777777" w:rsidTr="000D154D">
        <w:tc>
          <w:tcPr>
            <w:tcW w:w="2977" w:type="dxa"/>
            <w:tcBorders>
              <w:top w:val="single" w:sz="4" w:space="0" w:color="000000"/>
              <w:left w:val="single" w:sz="4" w:space="0" w:color="000000"/>
              <w:bottom w:val="single" w:sz="4" w:space="0" w:color="000000"/>
            </w:tcBorders>
            <w:shd w:val="clear" w:color="auto" w:fill="auto"/>
          </w:tcPr>
          <w:p w14:paraId="6BC497D7" w14:textId="291BD426" w:rsidR="006530E4" w:rsidRPr="006F5EA3" w:rsidRDefault="000D154D" w:rsidP="00A82CA5">
            <w:pPr>
              <w:rPr>
                <w:rFonts w:ascii="微軟正黑體" w:hAnsi="微軟正黑體"/>
                <w:szCs w:val="24"/>
              </w:rPr>
            </w:pPr>
            <w:r w:rsidRPr="006F5EA3">
              <w:rPr>
                <w:rFonts w:ascii="微軟正黑體" w:hAnsi="微軟正黑體" w:hint="eastAsia"/>
                <w:szCs w:val="24"/>
              </w:rPr>
              <w:t>新增團購</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00213E8" w14:textId="2D27B51D" w:rsidR="006530E4" w:rsidRPr="006F5EA3" w:rsidRDefault="002F2A98" w:rsidP="00A82CA5">
            <w:pPr>
              <w:rPr>
                <w:rFonts w:ascii="微軟正黑體" w:hAnsi="微軟正黑體"/>
                <w:szCs w:val="24"/>
              </w:rPr>
            </w:pPr>
            <w:r w:rsidRPr="006F5EA3">
              <w:rPr>
                <w:rFonts w:ascii="微軟正黑體" w:hAnsi="微軟正黑體"/>
              </w:rPr>
              <w:t>新增團購資訊及內容</w:t>
            </w:r>
          </w:p>
        </w:tc>
      </w:tr>
      <w:tr w:rsidR="006530E4" w:rsidRPr="006F5EA3" w14:paraId="00396A50" w14:textId="77777777" w:rsidTr="000D154D">
        <w:tc>
          <w:tcPr>
            <w:tcW w:w="2977" w:type="dxa"/>
            <w:tcBorders>
              <w:top w:val="single" w:sz="4" w:space="0" w:color="000000"/>
              <w:left w:val="single" w:sz="4" w:space="0" w:color="000000"/>
              <w:bottom w:val="single" w:sz="4" w:space="0" w:color="000000"/>
            </w:tcBorders>
            <w:shd w:val="clear" w:color="auto" w:fill="auto"/>
          </w:tcPr>
          <w:p w14:paraId="223124BA" w14:textId="4693E00B" w:rsidR="006530E4" w:rsidRPr="006F5EA3" w:rsidRDefault="000D154D" w:rsidP="00A82CA5">
            <w:pPr>
              <w:rPr>
                <w:rFonts w:ascii="微軟正黑體" w:hAnsi="微軟正黑體"/>
                <w:szCs w:val="24"/>
              </w:rPr>
            </w:pPr>
            <w:r w:rsidRPr="006F5EA3">
              <w:rPr>
                <w:rFonts w:ascii="微軟正黑體" w:hAnsi="微軟正黑體" w:hint="eastAsia"/>
                <w:szCs w:val="24"/>
              </w:rPr>
              <w:t>個人團購統計</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25ACB63" w14:textId="31F9F4F7" w:rsidR="006530E4" w:rsidRPr="006F5EA3" w:rsidRDefault="002F2A98" w:rsidP="00A82CA5">
            <w:pPr>
              <w:rPr>
                <w:rFonts w:ascii="微軟正黑體" w:hAnsi="微軟正黑體"/>
                <w:szCs w:val="24"/>
              </w:rPr>
            </w:pPr>
            <w:r w:rsidRPr="006F5EA3">
              <w:rPr>
                <w:rFonts w:ascii="微軟正黑體" w:hAnsi="微軟正黑體"/>
              </w:rPr>
              <w:t>可在此查看個人報名狀況</w:t>
            </w:r>
          </w:p>
        </w:tc>
      </w:tr>
      <w:tr w:rsidR="006530E4" w:rsidRPr="006F5EA3" w14:paraId="4180DD02" w14:textId="77777777" w:rsidTr="000D154D">
        <w:tc>
          <w:tcPr>
            <w:tcW w:w="2977" w:type="dxa"/>
            <w:tcBorders>
              <w:top w:val="single" w:sz="4" w:space="0" w:color="000000"/>
              <w:left w:val="single" w:sz="4" w:space="0" w:color="000000"/>
              <w:bottom w:val="single" w:sz="4" w:space="0" w:color="000000"/>
            </w:tcBorders>
            <w:shd w:val="clear" w:color="auto" w:fill="auto"/>
          </w:tcPr>
          <w:p w14:paraId="150B7EDB" w14:textId="5F4F7CC8" w:rsidR="006530E4" w:rsidRPr="006F5EA3" w:rsidRDefault="000D154D" w:rsidP="00A82CA5">
            <w:pPr>
              <w:rPr>
                <w:rFonts w:ascii="微軟正黑體" w:hAnsi="微軟正黑體"/>
                <w:b/>
                <w:bCs/>
                <w:szCs w:val="24"/>
              </w:rPr>
            </w:pPr>
            <w:r w:rsidRPr="006F5EA3">
              <w:rPr>
                <w:rFonts w:ascii="微軟正黑體" w:hAnsi="微軟正黑體" w:hint="eastAsia"/>
                <w:b/>
                <w:bCs/>
                <w:color w:val="4472C4" w:themeColor="accent1"/>
                <w:szCs w:val="24"/>
              </w:rPr>
              <w:t>辦公 電子簽核(流程作業)</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50E5286" w14:textId="77777777" w:rsidR="006530E4" w:rsidRPr="006F5EA3" w:rsidRDefault="006530E4" w:rsidP="00A82CA5">
            <w:pPr>
              <w:rPr>
                <w:rFonts w:ascii="微軟正黑體" w:hAnsi="微軟正黑體"/>
                <w:szCs w:val="24"/>
              </w:rPr>
            </w:pPr>
          </w:p>
        </w:tc>
      </w:tr>
      <w:tr w:rsidR="006530E4" w:rsidRPr="006F5EA3" w14:paraId="429DD8F3" w14:textId="77777777" w:rsidTr="000D154D">
        <w:tc>
          <w:tcPr>
            <w:tcW w:w="2977" w:type="dxa"/>
            <w:tcBorders>
              <w:top w:val="single" w:sz="4" w:space="0" w:color="000000"/>
              <w:left w:val="single" w:sz="4" w:space="0" w:color="000000"/>
              <w:bottom w:val="single" w:sz="4" w:space="0" w:color="000000"/>
            </w:tcBorders>
            <w:shd w:val="clear" w:color="auto" w:fill="auto"/>
          </w:tcPr>
          <w:p w14:paraId="79265D30" w14:textId="141B3BE5" w:rsidR="006530E4" w:rsidRPr="006F5EA3" w:rsidRDefault="000D154D" w:rsidP="00A82CA5">
            <w:pPr>
              <w:rPr>
                <w:rFonts w:ascii="微軟正黑體" w:hAnsi="微軟正黑體"/>
                <w:szCs w:val="24"/>
              </w:rPr>
            </w:pPr>
            <w:r w:rsidRPr="006F5EA3">
              <w:rPr>
                <w:rFonts w:ascii="微軟正黑體" w:hAnsi="微軟正黑體" w:hint="eastAsia"/>
                <w:szCs w:val="24"/>
              </w:rPr>
              <w:t>流程作業-待辦_待處理</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4FD1E728" w14:textId="17A1C93D" w:rsidR="006530E4" w:rsidRPr="006F5EA3" w:rsidRDefault="002F2A98" w:rsidP="00A82CA5">
            <w:pPr>
              <w:rPr>
                <w:rFonts w:ascii="微軟正黑體" w:hAnsi="微軟正黑體"/>
                <w:szCs w:val="24"/>
              </w:rPr>
            </w:pPr>
            <w:r w:rsidRPr="006F5EA3">
              <w:rPr>
                <w:rFonts w:ascii="微軟正黑體" w:hAnsi="微軟正黑體"/>
              </w:rPr>
              <w:t>可查看到工作事項中處於待處理的工作內容</w:t>
            </w:r>
          </w:p>
        </w:tc>
      </w:tr>
      <w:tr w:rsidR="006530E4" w:rsidRPr="006F5EA3" w14:paraId="1F95423F" w14:textId="77777777" w:rsidTr="000D154D">
        <w:tc>
          <w:tcPr>
            <w:tcW w:w="2977" w:type="dxa"/>
            <w:tcBorders>
              <w:top w:val="single" w:sz="4" w:space="0" w:color="000000"/>
              <w:left w:val="single" w:sz="4" w:space="0" w:color="000000"/>
              <w:bottom w:val="single" w:sz="4" w:space="0" w:color="000000"/>
            </w:tcBorders>
            <w:shd w:val="clear" w:color="auto" w:fill="auto"/>
          </w:tcPr>
          <w:p w14:paraId="44F06D51" w14:textId="493BC0C2" w:rsidR="006530E4" w:rsidRPr="006F5EA3" w:rsidRDefault="000D154D" w:rsidP="00A82CA5">
            <w:pPr>
              <w:rPr>
                <w:rFonts w:ascii="微軟正黑體" w:hAnsi="微軟正黑體"/>
                <w:szCs w:val="24"/>
              </w:rPr>
            </w:pPr>
            <w:r w:rsidRPr="006F5EA3">
              <w:rPr>
                <w:rFonts w:ascii="微軟正黑體" w:hAnsi="微軟正黑體" w:hint="eastAsia"/>
                <w:szCs w:val="24"/>
              </w:rPr>
              <w:t>流程作業-待辦_草稿</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569EA7B9" w14:textId="6334C493" w:rsidR="006530E4" w:rsidRPr="006F5EA3" w:rsidRDefault="002F2A98" w:rsidP="00A82CA5">
            <w:pPr>
              <w:rPr>
                <w:rFonts w:ascii="微軟正黑體" w:hAnsi="微軟正黑體"/>
                <w:szCs w:val="24"/>
              </w:rPr>
            </w:pPr>
            <w:r w:rsidRPr="006F5EA3">
              <w:rPr>
                <w:rFonts w:ascii="微軟正黑體" w:hAnsi="微軟正黑體"/>
              </w:rPr>
              <w:t>可查看還在編輯中尚未送出的工作事項內容</w:t>
            </w:r>
          </w:p>
        </w:tc>
      </w:tr>
      <w:tr w:rsidR="006530E4" w:rsidRPr="006F5EA3" w14:paraId="2071FFDE" w14:textId="77777777" w:rsidTr="000D154D">
        <w:tc>
          <w:tcPr>
            <w:tcW w:w="2977" w:type="dxa"/>
            <w:tcBorders>
              <w:top w:val="single" w:sz="4" w:space="0" w:color="000000"/>
              <w:left w:val="single" w:sz="4" w:space="0" w:color="000000"/>
              <w:bottom w:val="single" w:sz="4" w:space="0" w:color="000000"/>
            </w:tcBorders>
            <w:shd w:val="clear" w:color="auto" w:fill="auto"/>
          </w:tcPr>
          <w:p w14:paraId="2D64B34E" w14:textId="50624EA1" w:rsidR="006530E4" w:rsidRPr="006F5EA3" w:rsidRDefault="000D154D" w:rsidP="00A82CA5">
            <w:pPr>
              <w:rPr>
                <w:rFonts w:ascii="微軟正黑體" w:hAnsi="微軟正黑體"/>
                <w:szCs w:val="24"/>
              </w:rPr>
            </w:pPr>
            <w:r w:rsidRPr="006F5EA3">
              <w:rPr>
                <w:rFonts w:ascii="微軟正黑體" w:hAnsi="微軟正黑體" w:hint="eastAsia"/>
                <w:szCs w:val="24"/>
              </w:rPr>
              <w:t>流程作業-待辦_批次</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0B3F8F88" w14:textId="04A4D7B2" w:rsidR="006530E4" w:rsidRPr="006F5EA3" w:rsidRDefault="002F2A98" w:rsidP="00A82CA5">
            <w:pPr>
              <w:rPr>
                <w:rFonts w:ascii="微軟正黑體" w:hAnsi="微軟正黑體"/>
                <w:szCs w:val="24"/>
              </w:rPr>
            </w:pPr>
            <w:r w:rsidRPr="006F5EA3">
              <w:rPr>
                <w:rFonts w:ascii="微軟正黑體" w:hAnsi="微軟正黑體"/>
              </w:rPr>
              <w:t>可查看已送出待簽核的流程表單內容</w:t>
            </w:r>
          </w:p>
        </w:tc>
      </w:tr>
      <w:tr w:rsidR="006530E4" w:rsidRPr="006F5EA3" w14:paraId="0E3FDD11" w14:textId="77777777" w:rsidTr="000D154D">
        <w:tc>
          <w:tcPr>
            <w:tcW w:w="2977" w:type="dxa"/>
            <w:tcBorders>
              <w:top w:val="single" w:sz="4" w:space="0" w:color="000000"/>
              <w:left w:val="single" w:sz="4" w:space="0" w:color="000000"/>
              <w:bottom w:val="single" w:sz="4" w:space="0" w:color="000000"/>
            </w:tcBorders>
            <w:shd w:val="clear" w:color="auto" w:fill="auto"/>
          </w:tcPr>
          <w:p w14:paraId="7BDA40B5" w14:textId="1EC6C7BD" w:rsidR="006530E4" w:rsidRPr="006F5EA3" w:rsidRDefault="000D154D" w:rsidP="00A82CA5">
            <w:pPr>
              <w:rPr>
                <w:rFonts w:ascii="微軟正黑體" w:hAnsi="微軟正黑體"/>
                <w:b/>
                <w:bCs/>
                <w:szCs w:val="24"/>
              </w:rPr>
            </w:pPr>
            <w:r w:rsidRPr="006F5EA3">
              <w:rPr>
                <w:rFonts w:ascii="微軟正黑體" w:hAnsi="微軟正黑體" w:hint="eastAsia"/>
                <w:b/>
                <w:bCs/>
                <w:color w:val="4472C4" w:themeColor="accent1"/>
                <w:szCs w:val="24"/>
              </w:rPr>
              <w:t>視訊通話/語音通話</w:t>
            </w:r>
          </w:p>
        </w:tc>
        <w:tc>
          <w:tcPr>
            <w:tcW w:w="6408" w:type="dxa"/>
            <w:tcBorders>
              <w:top w:val="single" w:sz="4" w:space="0" w:color="000000"/>
              <w:left w:val="single" w:sz="4" w:space="0" w:color="000000"/>
              <w:bottom w:val="single" w:sz="4" w:space="0" w:color="000000"/>
              <w:right w:val="single" w:sz="4" w:space="0" w:color="000000"/>
            </w:tcBorders>
            <w:shd w:val="clear" w:color="auto" w:fill="auto"/>
          </w:tcPr>
          <w:p w14:paraId="7EF1686B" w14:textId="77777777" w:rsidR="006530E4" w:rsidRPr="006F5EA3" w:rsidRDefault="006530E4" w:rsidP="00A82CA5">
            <w:pPr>
              <w:rPr>
                <w:rFonts w:ascii="微軟正黑體" w:hAnsi="微軟正黑體"/>
                <w:szCs w:val="24"/>
              </w:rPr>
            </w:pPr>
          </w:p>
        </w:tc>
      </w:tr>
      <w:bookmarkEnd w:id="8"/>
      <w:bookmarkEnd w:id="9"/>
    </w:tbl>
    <w:p w14:paraId="7D223DEB" w14:textId="376DAFFB" w:rsidR="000D154D" w:rsidRPr="006F5EA3" w:rsidRDefault="000D154D" w:rsidP="00A82CA5">
      <w:pPr>
        <w:rPr>
          <w:rFonts w:ascii="微軟正黑體" w:hAnsi="微軟正黑體"/>
        </w:rPr>
      </w:pPr>
    </w:p>
    <w:p w14:paraId="1BF23F28" w14:textId="0B63EE16" w:rsidR="00FB610C" w:rsidRPr="006F5EA3" w:rsidRDefault="000D154D" w:rsidP="000D154D">
      <w:pPr>
        <w:widowControl/>
        <w:suppressAutoHyphens w:val="0"/>
        <w:rPr>
          <w:rFonts w:ascii="微軟正黑體" w:hAnsi="微軟正黑體"/>
        </w:rPr>
      </w:pPr>
      <w:r w:rsidRPr="006F5EA3">
        <w:rPr>
          <w:rFonts w:ascii="微軟正黑體" w:hAnsi="微軟正黑體"/>
        </w:rPr>
        <w:br w:type="page"/>
      </w:r>
    </w:p>
    <w:p w14:paraId="25AE4A2D" w14:textId="77777777" w:rsidR="00787E9C" w:rsidRPr="006F5EA3" w:rsidRDefault="00787E9C" w:rsidP="00A82CA5">
      <w:pPr>
        <w:rPr>
          <w:rFonts w:ascii="微軟正黑體" w:hAnsi="微軟正黑體"/>
        </w:rPr>
        <w:sectPr w:rsidR="00787E9C" w:rsidRPr="006F5EA3" w:rsidSect="006A1EDB">
          <w:headerReference w:type="even" r:id="rId15"/>
          <w:footerReference w:type="even" r:id="rId16"/>
          <w:footerReference w:type="default" r:id="rId17"/>
          <w:headerReference w:type="first" r:id="rId18"/>
          <w:pgSz w:w="11906" w:h="16838"/>
          <w:pgMar w:top="1361" w:right="1134" w:bottom="1361" w:left="1134" w:header="567" w:footer="964" w:gutter="0"/>
          <w:cols w:space="720"/>
          <w:docGrid w:linePitch="360"/>
        </w:sectPr>
      </w:pPr>
    </w:p>
    <w:p w14:paraId="4CEF9227" w14:textId="5B1A0287" w:rsidR="00A3199F" w:rsidRPr="006F5EA3" w:rsidRDefault="0007127C" w:rsidP="000561C1">
      <w:pPr>
        <w:pStyle w:val="1"/>
      </w:pPr>
      <w:r w:rsidRPr="006F5EA3">
        <w:rPr>
          <w:rFonts w:hint="eastAsia"/>
        </w:rPr>
        <w:lastRenderedPageBreak/>
        <w:t xml:space="preserve"> </w:t>
      </w:r>
      <w:bookmarkStart w:id="10" w:name="_Toc76633776"/>
      <w:bookmarkStart w:id="11" w:name="_Toc139443936"/>
      <w:r w:rsidRPr="006F5EA3">
        <w:rPr>
          <w:rFonts w:hint="eastAsia"/>
        </w:rPr>
        <w:t>開始使用</w:t>
      </w:r>
      <w:bookmarkEnd w:id="10"/>
      <w:r w:rsidR="002F2A98" w:rsidRPr="006F5EA3">
        <w:rPr>
          <w:rFonts w:hint="eastAsia"/>
        </w:rPr>
        <w:t>即時通訊系統</w:t>
      </w:r>
      <w:bookmarkEnd w:id="11"/>
    </w:p>
    <w:p w14:paraId="13271295" w14:textId="6A2C7FB0" w:rsidR="002F2A98" w:rsidRPr="006F5EA3" w:rsidRDefault="002F2A98" w:rsidP="00C1664D">
      <w:pPr>
        <w:pStyle w:val="affc"/>
        <w:numPr>
          <w:ilvl w:val="0"/>
          <w:numId w:val="13"/>
        </w:numPr>
        <w:ind w:leftChars="0"/>
        <w:rPr>
          <w:rFonts w:ascii="微軟正黑體" w:hAnsi="微軟正黑體"/>
        </w:rPr>
      </w:pPr>
      <w:r w:rsidRPr="006F5EA3">
        <w:rPr>
          <w:rFonts w:ascii="微軟正黑體" w:hAnsi="微軟正黑體"/>
        </w:rPr>
        <w:t xml:space="preserve">在本章中您將會學到： </w:t>
      </w:r>
    </w:p>
    <w:p w14:paraId="4AFC4B42" w14:textId="77777777" w:rsidR="002F2A98" w:rsidRPr="006F5EA3" w:rsidRDefault="002F2A98" w:rsidP="002F2A98">
      <w:pPr>
        <w:ind w:firstLine="480"/>
        <w:rPr>
          <w:rFonts w:ascii="微軟正黑體" w:hAnsi="微軟正黑體"/>
        </w:rPr>
      </w:pPr>
      <w:proofErr w:type="spellStart"/>
      <w:r w:rsidRPr="006F5EA3">
        <w:rPr>
          <w:rFonts w:ascii="微軟正黑體" w:hAnsi="微軟正黑體"/>
        </w:rPr>
        <w:t>Lale</w:t>
      </w:r>
      <w:proofErr w:type="spellEnd"/>
      <w:r w:rsidRPr="006F5EA3">
        <w:rPr>
          <w:rFonts w:ascii="微軟正黑體" w:hAnsi="微軟正黑體"/>
        </w:rPr>
        <w:t xml:space="preserve">企業 App 中的介面及操作使用介紹。 </w:t>
      </w:r>
    </w:p>
    <w:p w14:paraId="21046745" w14:textId="77777777" w:rsidR="002F2A98" w:rsidRPr="006F5EA3" w:rsidRDefault="002F2A98" w:rsidP="00C1664D">
      <w:pPr>
        <w:pStyle w:val="affc"/>
        <w:numPr>
          <w:ilvl w:val="0"/>
          <w:numId w:val="13"/>
        </w:numPr>
        <w:ind w:leftChars="0"/>
        <w:rPr>
          <w:rFonts w:ascii="微軟正黑體" w:hAnsi="微軟正黑體"/>
        </w:rPr>
      </w:pPr>
      <w:r w:rsidRPr="006F5EA3">
        <w:rPr>
          <w:rFonts w:ascii="微軟正黑體" w:hAnsi="微軟正黑體"/>
        </w:rPr>
        <w:t xml:space="preserve">認識工作區： </w:t>
      </w:r>
    </w:p>
    <w:p w14:paraId="2504E25C" w14:textId="77777777" w:rsidR="002F2A98" w:rsidRPr="006F5EA3" w:rsidRDefault="002F2A98" w:rsidP="002F2A98">
      <w:pPr>
        <w:pStyle w:val="affc"/>
        <w:ind w:leftChars="0"/>
        <w:rPr>
          <w:rFonts w:ascii="微軟正黑體" w:hAnsi="微軟正黑體"/>
        </w:rPr>
      </w:pPr>
      <w:r w:rsidRPr="006F5EA3">
        <w:rPr>
          <w:rFonts w:ascii="微軟正黑體" w:hAnsi="微軟正黑體"/>
        </w:rPr>
        <w:t>使用</w:t>
      </w:r>
      <w:proofErr w:type="spellStart"/>
      <w:r w:rsidRPr="006F5EA3">
        <w:rPr>
          <w:rFonts w:ascii="微軟正黑體" w:hAnsi="微軟正黑體"/>
        </w:rPr>
        <w:t>Lale</w:t>
      </w:r>
      <w:proofErr w:type="spellEnd"/>
      <w:r w:rsidRPr="006F5EA3">
        <w:rPr>
          <w:rFonts w:ascii="微軟正黑體" w:hAnsi="微軟正黑體"/>
        </w:rPr>
        <w:t>企業App時，操作介面目前可以區分為使用頁面</w:t>
      </w:r>
    </w:p>
    <w:p w14:paraId="7CA82FA3" w14:textId="476CADFA" w:rsidR="00605FFD" w:rsidRPr="006F5EA3" w:rsidRDefault="002F2A98" w:rsidP="002F2A98">
      <w:pPr>
        <w:pStyle w:val="affc"/>
        <w:ind w:leftChars="0"/>
        <w:rPr>
          <w:rFonts w:ascii="微軟正黑體" w:hAnsi="微軟正黑體"/>
        </w:rPr>
      </w:pPr>
      <w:r w:rsidRPr="006F5EA3">
        <w:rPr>
          <w:rFonts w:ascii="微軟正黑體" w:hAnsi="微軟正黑體"/>
        </w:rPr>
        <w:t>APP登入、部門群組的互動、同仁間溝通、流程工作通知、會議通知、訊息公告…等</w:t>
      </w:r>
      <w:r w:rsidR="0007127C" w:rsidRPr="006F5EA3">
        <w:rPr>
          <w:rFonts w:ascii="微軟正黑體" w:hAnsi="微軟正黑體"/>
        </w:rPr>
        <w:br w:type="page"/>
      </w:r>
    </w:p>
    <w:p w14:paraId="3354F42C" w14:textId="11EB3DCE" w:rsidR="00233BF0" w:rsidRPr="006F5EA3" w:rsidRDefault="00233BF0" w:rsidP="00440214">
      <w:pPr>
        <w:pStyle w:val="afff"/>
      </w:pPr>
      <w:bookmarkStart w:id="12" w:name="_Toc76633777"/>
      <w:bookmarkStart w:id="13" w:name="_Toc82691695"/>
      <w:bookmarkStart w:id="14" w:name="_Toc139443937"/>
      <w:r w:rsidRPr="006F5EA3">
        <w:rPr>
          <w:rFonts w:hint="eastAsia"/>
        </w:rPr>
        <w:lastRenderedPageBreak/>
        <w:t>2-</w:t>
      </w:r>
      <w:r w:rsidRPr="006F5EA3">
        <w:t>1</w:t>
      </w:r>
      <w:bookmarkEnd w:id="12"/>
      <w:bookmarkEnd w:id="13"/>
      <w:r w:rsidRPr="006F5EA3">
        <w:t xml:space="preserve"> </w:t>
      </w:r>
      <w:r w:rsidR="00540EDF" w:rsidRPr="006F5EA3">
        <w:rPr>
          <w:rFonts w:hint="eastAsia"/>
        </w:rPr>
        <w:t>功能規格描述</w:t>
      </w:r>
      <w:bookmarkEnd w:id="14"/>
    </w:p>
    <w:p w14:paraId="58444FD5" w14:textId="4AF9393D" w:rsidR="00540EDF" w:rsidRPr="006F5EA3" w:rsidRDefault="009610DD" w:rsidP="00440214">
      <w:pPr>
        <w:pStyle w:val="afff5"/>
      </w:pPr>
      <w:bookmarkStart w:id="15" w:name="_Toc139443938"/>
      <w:r w:rsidRPr="006F5EA3">
        <w:rPr>
          <w:noProof/>
        </w:rPr>
        <w:drawing>
          <wp:anchor distT="0" distB="0" distL="114300" distR="114300" simplePos="0" relativeHeight="251662848" behindDoc="0" locked="0" layoutInCell="1" allowOverlap="1" wp14:anchorId="3F69CB6D" wp14:editId="2E7D8157">
            <wp:simplePos x="0" y="0"/>
            <wp:positionH relativeFrom="margin">
              <wp:posOffset>0</wp:posOffset>
            </wp:positionH>
            <wp:positionV relativeFrom="page">
              <wp:posOffset>2251075</wp:posOffset>
            </wp:positionV>
            <wp:extent cx="2163445" cy="4679950"/>
            <wp:effectExtent l="0" t="0" r="8255" b="6350"/>
            <wp:wrapTopAndBottom/>
            <wp:docPr id="982102976" name="圖片 1" descr="一張含有 文字, 螢幕擷取畫面, 品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02976" name="圖片 1" descr="一張含有 文字, 螢幕擷取畫面, 品牌, 字型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2163445" cy="4679950"/>
                    </a:xfrm>
                    <a:prstGeom prst="rect">
                      <a:avLst/>
                    </a:prstGeom>
                  </pic:spPr>
                </pic:pic>
              </a:graphicData>
            </a:graphic>
          </wp:anchor>
        </w:drawing>
      </w:r>
      <w:r w:rsidR="00540EDF" w:rsidRPr="006F5EA3">
        <w:rPr>
          <w:rFonts w:hint="eastAsia"/>
        </w:rPr>
        <w:t>2</w:t>
      </w:r>
      <w:r w:rsidR="00540EDF" w:rsidRPr="006F5EA3">
        <w:t>-1-1 APP登入</w:t>
      </w:r>
      <w:bookmarkEnd w:id="15"/>
    </w:p>
    <w:p w14:paraId="4BEE9B8C" w14:textId="1038BD0E" w:rsidR="00233BF0" w:rsidRPr="006F5EA3" w:rsidRDefault="002F2A98" w:rsidP="00C1664D">
      <w:pPr>
        <w:pStyle w:val="affc"/>
        <w:numPr>
          <w:ilvl w:val="0"/>
          <w:numId w:val="14"/>
        </w:numPr>
        <w:suppressAutoHyphens w:val="0"/>
        <w:ind w:leftChars="0"/>
        <w:rPr>
          <w:rFonts w:ascii="微軟正黑體" w:hAnsi="微軟正黑體"/>
          <w:szCs w:val="24"/>
        </w:rPr>
      </w:pPr>
      <w:r w:rsidRPr="006F5EA3">
        <w:rPr>
          <w:rFonts w:ascii="微軟正黑體" w:hAnsi="微軟正黑體" w:hint="eastAsia"/>
          <w:szCs w:val="24"/>
        </w:rPr>
        <w:t>開啟APP登入</w:t>
      </w:r>
      <w:proofErr w:type="spellStart"/>
      <w:r w:rsidRPr="006F5EA3">
        <w:rPr>
          <w:rFonts w:ascii="微軟正黑體" w:hAnsi="微軟正黑體" w:hint="eastAsia"/>
          <w:szCs w:val="24"/>
        </w:rPr>
        <w:t>L</w:t>
      </w:r>
      <w:r w:rsidRPr="006F5EA3">
        <w:rPr>
          <w:rFonts w:ascii="微軟正黑體" w:hAnsi="微軟正黑體"/>
          <w:szCs w:val="24"/>
        </w:rPr>
        <w:t>ale</w:t>
      </w:r>
      <w:proofErr w:type="spellEnd"/>
      <w:r w:rsidRPr="006F5EA3">
        <w:rPr>
          <w:rFonts w:ascii="微軟正黑體" w:hAnsi="微軟正黑體" w:hint="eastAsia"/>
          <w:szCs w:val="24"/>
        </w:rPr>
        <w:t>企業</w:t>
      </w:r>
    </w:p>
    <w:p w14:paraId="1A6C67B5" w14:textId="70235388" w:rsidR="00FF6AF2" w:rsidRPr="006F5EA3" w:rsidRDefault="00540EDF" w:rsidP="00C873FD">
      <w:pPr>
        <w:pStyle w:val="afff1"/>
      </w:pPr>
      <w:r w:rsidRPr="006F5EA3">
        <w:rPr>
          <w:rFonts w:hint="eastAsia"/>
        </w:rPr>
        <w:t>圖1．開啟APP</w:t>
      </w:r>
    </w:p>
    <w:p w14:paraId="16488983" w14:textId="77777777" w:rsidR="00FF6AF2" w:rsidRPr="006F5EA3" w:rsidRDefault="00FF6AF2">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6325EBD5" w14:textId="42DEF350" w:rsidR="00FF6AF2" w:rsidRPr="006F5EA3" w:rsidRDefault="009610DD" w:rsidP="00C1664D">
      <w:pPr>
        <w:pStyle w:val="affc"/>
        <w:numPr>
          <w:ilvl w:val="0"/>
          <w:numId w:val="7"/>
        </w:numPr>
        <w:ind w:leftChars="0"/>
        <w:rPr>
          <w:rFonts w:ascii="微軟正黑體" w:hAnsi="微軟正黑體"/>
          <w:sz w:val="28"/>
          <w:szCs w:val="32"/>
        </w:rPr>
      </w:pPr>
      <w:r w:rsidRPr="006F5EA3">
        <w:rPr>
          <w:rFonts w:ascii="微軟正黑體" w:hAnsi="微軟正黑體"/>
          <w:noProof/>
          <w:sz w:val="28"/>
          <w:szCs w:val="32"/>
        </w:rPr>
        <w:drawing>
          <wp:anchor distT="0" distB="0" distL="114300" distR="114300" simplePos="0" relativeHeight="251663872" behindDoc="0" locked="0" layoutInCell="1" allowOverlap="1" wp14:anchorId="095C976A" wp14:editId="1FD7A420">
            <wp:simplePos x="0" y="0"/>
            <wp:positionH relativeFrom="column">
              <wp:posOffset>1905</wp:posOffset>
            </wp:positionH>
            <wp:positionV relativeFrom="page">
              <wp:posOffset>1132205</wp:posOffset>
            </wp:positionV>
            <wp:extent cx="2163445" cy="4658360"/>
            <wp:effectExtent l="0" t="0" r="8255" b="8890"/>
            <wp:wrapTopAndBottom/>
            <wp:docPr id="193292794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7943" name=""/>
                    <pic:cNvPicPr/>
                  </pic:nvPicPr>
                  <pic:blipFill>
                    <a:blip r:embed="rId20">
                      <a:extLst>
                        <a:ext uri="{28A0092B-C50C-407E-A947-70E740481C1C}">
                          <a14:useLocalDpi xmlns:a14="http://schemas.microsoft.com/office/drawing/2010/main" val="0"/>
                        </a:ext>
                      </a:extLst>
                    </a:blip>
                    <a:stretch>
                      <a:fillRect/>
                    </a:stretch>
                  </pic:blipFill>
                  <pic:spPr>
                    <a:xfrm>
                      <a:off x="0" y="0"/>
                      <a:ext cx="2163445" cy="4658360"/>
                    </a:xfrm>
                    <a:prstGeom prst="rect">
                      <a:avLst/>
                    </a:prstGeom>
                  </pic:spPr>
                </pic:pic>
              </a:graphicData>
            </a:graphic>
          </wp:anchor>
        </w:drawing>
      </w:r>
      <w:r w:rsidR="00FF6AF2" w:rsidRPr="006F5EA3">
        <w:rPr>
          <w:rFonts w:ascii="微軟正黑體" w:hAnsi="微軟正黑體" w:hint="eastAsia"/>
        </w:rPr>
        <w:t>開啟掃描</w:t>
      </w:r>
    </w:p>
    <w:p w14:paraId="156A7BCB" w14:textId="54ACC1C9" w:rsidR="00FF6AF2" w:rsidRPr="006F5EA3" w:rsidRDefault="00FF6AF2" w:rsidP="00FF6AF2">
      <w:pPr>
        <w:pStyle w:val="afff1"/>
        <w:rPr>
          <w:sz w:val="28"/>
          <w:szCs w:val="32"/>
        </w:rPr>
      </w:pPr>
      <w:r w:rsidRPr="006F5EA3">
        <w:rPr>
          <w:rFonts w:hint="eastAsia"/>
        </w:rPr>
        <w:t>圖2．開啟掃描</w:t>
      </w:r>
    </w:p>
    <w:p w14:paraId="15D3EF13" w14:textId="238F4E9B" w:rsidR="00FF6AF2" w:rsidRPr="006F5EA3" w:rsidRDefault="00FF6AF2" w:rsidP="00C1664D">
      <w:pPr>
        <w:pStyle w:val="affc"/>
        <w:numPr>
          <w:ilvl w:val="0"/>
          <w:numId w:val="8"/>
        </w:numPr>
        <w:ind w:leftChars="0"/>
        <w:rPr>
          <w:rFonts w:ascii="微軟正黑體" w:hAnsi="微軟正黑體"/>
          <w:sz w:val="28"/>
          <w:szCs w:val="32"/>
        </w:rPr>
      </w:pPr>
      <w:r w:rsidRPr="006F5EA3">
        <w:rPr>
          <w:rFonts w:ascii="微軟正黑體" w:hAnsi="微軟正黑體" w:hint="eastAsia"/>
        </w:rPr>
        <w:t>掃描</w:t>
      </w:r>
      <w:proofErr w:type="spellStart"/>
      <w:r w:rsidRPr="006F5EA3">
        <w:rPr>
          <w:rFonts w:ascii="微軟正黑體" w:hAnsi="微軟正黑體"/>
        </w:rPr>
        <w:t>UniPortal</w:t>
      </w:r>
      <w:proofErr w:type="spellEnd"/>
      <w:r w:rsidRPr="006F5EA3">
        <w:rPr>
          <w:rFonts w:ascii="微軟正黑體" w:hAnsi="微軟正黑體" w:hint="eastAsia"/>
        </w:rPr>
        <w:t>個人設定中的QR code，掃描成功後就會直接登入Ap</w:t>
      </w:r>
      <w:r w:rsidRPr="006F5EA3">
        <w:rPr>
          <w:rFonts w:ascii="微軟正黑體" w:hAnsi="微軟正黑體"/>
        </w:rPr>
        <w:t>p</w:t>
      </w:r>
      <w:r w:rsidRPr="006F5EA3">
        <w:rPr>
          <w:rFonts w:ascii="微軟正黑體" w:hAnsi="微軟正黑體"/>
          <w:noProof/>
        </w:rPr>
        <w:drawing>
          <wp:anchor distT="0" distB="0" distL="114300" distR="114300" simplePos="0" relativeHeight="251664896" behindDoc="0" locked="0" layoutInCell="1" allowOverlap="1" wp14:anchorId="1DCE4073" wp14:editId="2EC017F9">
            <wp:simplePos x="0" y="0"/>
            <wp:positionH relativeFrom="column">
              <wp:posOffset>2153</wp:posOffset>
            </wp:positionH>
            <wp:positionV relativeFrom="page">
              <wp:posOffset>6433930</wp:posOffset>
            </wp:positionV>
            <wp:extent cx="6120130" cy="2651125"/>
            <wp:effectExtent l="0" t="0" r="0" b="0"/>
            <wp:wrapTopAndBottom/>
            <wp:docPr id="1980464245"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64245" name="圖片 1" descr="一張含有 文字, 軟體, 電腦圖示, 多媒體軟體 的圖片&#10;&#10;自動產生的描述"/>
                    <pic:cNvPicPr/>
                  </pic:nvPicPr>
                  <pic:blipFill>
                    <a:blip r:embed="rId21">
                      <a:extLst>
                        <a:ext uri="{28A0092B-C50C-407E-A947-70E740481C1C}">
                          <a14:useLocalDpi xmlns:a14="http://schemas.microsoft.com/office/drawing/2010/main" val="0"/>
                        </a:ext>
                      </a:extLst>
                    </a:blip>
                    <a:stretch>
                      <a:fillRect/>
                    </a:stretch>
                  </pic:blipFill>
                  <pic:spPr>
                    <a:xfrm>
                      <a:off x="0" y="0"/>
                      <a:ext cx="6120130" cy="2651125"/>
                    </a:xfrm>
                    <a:prstGeom prst="rect">
                      <a:avLst/>
                    </a:prstGeom>
                  </pic:spPr>
                </pic:pic>
              </a:graphicData>
            </a:graphic>
          </wp:anchor>
        </w:drawing>
      </w:r>
    </w:p>
    <w:p w14:paraId="37FF86D8" w14:textId="06980B14" w:rsidR="00FF6AF2" w:rsidRPr="006F5EA3" w:rsidRDefault="00FF6AF2" w:rsidP="00FF6AF2">
      <w:pPr>
        <w:pStyle w:val="afff1"/>
      </w:pPr>
      <w:r w:rsidRPr="006F5EA3">
        <w:rPr>
          <w:rFonts w:hint="eastAsia"/>
        </w:rPr>
        <w:t>圖3．掃描個人設定QR</w:t>
      </w:r>
      <w:r w:rsidRPr="006F5EA3">
        <w:t xml:space="preserve"> code</w:t>
      </w:r>
    </w:p>
    <w:p w14:paraId="603E3AD7" w14:textId="11EDC3A7" w:rsidR="00FF6AF2" w:rsidRPr="006F5EA3" w:rsidRDefault="00FF6AF2">
      <w:pPr>
        <w:widowControl/>
        <w:suppressAutoHyphens w:val="0"/>
        <w:rPr>
          <w:rFonts w:ascii="微軟正黑體" w:hAnsi="微軟正黑體"/>
          <w:sz w:val="28"/>
          <w:szCs w:val="32"/>
        </w:rPr>
      </w:pPr>
      <w:r w:rsidRPr="006F5EA3">
        <w:rPr>
          <w:rFonts w:ascii="微軟正黑體" w:hAnsi="微軟正黑體"/>
          <w:sz w:val="28"/>
          <w:szCs w:val="32"/>
        </w:rPr>
        <w:br w:type="page"/>
      </w:r>
    </w:p>
    <w:p w14:paraId="697798C9" w14:textId="28BF33DD" w:rsidR="00FF6AF2" w:rsidRPr="006F5EA3" w:rsidRDefault="00FF6AF2" w:rsidP="00440214">
      <w:pPr>
        <w:pStyle w:val="afff5"/>
      </w:pPr>
      <w:bookmarkStart w:id="16" w:name="_Toc139443939"/>
      <w:r w:rsidRPr="006F5EA3">
        <w:rPr>
          <w:rFonts w:hint="eastAsia"/>
        </w:rPr>
        <w:t>2</w:t>
      </w:r>
      <w:r w:rsidRPr="006F5EA3">
        <w:t>-1-</w:t>
      </w:r>
      <w:r w:rsidR="00DD35F5" w:rsidRPr="006F5EA3">
        <w:rPr>
          <w:rFonts w:hint="eastAsia"/>
        </w:rPr>
        <w:t>2</w:t>
      </w:r>
      <w:r w:rsidRPr="006F5EA3">
        <w:t xml:space="preserve"> </w:t>
      </w:r>
      <w:r w:rsidR="00DD35F5" w:rsidRPr="006F5EA3">
        <w:rPr>
          <w:rFonts w:hint="eastAsia"/>
        </w:rPr>
        <w:t>T</w:t>
      </w:r>
      <w:r w:rsidR="00DD35F5" w:rsidRPr="006F5EA3">
        <w:t>ab</w:t>
      </w:r>
      <w:bookmarkEnd w:id="16"/>
    </w:p>
    <w:p w14:paraId="17C680D4" w14:textId="3DF38BAF" w:rsidR="00DD35F5" w:rsidRPr="006F5EA3" w:rsidRDefault="00DD35F5" w:rsidP="00C1664D">
      <w:pPr>
        <w:pStyle w:val="affc"/>
        <w:numPr>
          <w:ilvl w:val="0"/>
          <w:numId w:val="9"/>
        </w:numPr>
        <w:ind w:leftChars="0"/>
        <w:rPr>
          <w:rFonts w:ascii="微軟正黑體" w:hAnsi="微軟正黑體"/>
        </w:rPr>
      </w:pPr>
      <w:r w:rsidRPr="006F5EA3">
        <w:rPr>
          <w:rFonts w:ascii="微軟正黑體" w:hAnsi="微軟正黑體"/>
        </w:rPr>
        <w:t>進入</w:t>
      </w:r>
      <w:proofErr w:type="spellStart"/>
      <w:r w:rsidRPr="006F5EA3">
        <w:rPr>
          <w:rFonts w:ascii="微軟正黑體" w:hAnsi="微軟正黑體"/>
        </w:rPr>
        <w:t>Lale</w:t>
      </w:r>
      <w:proofErr w:type="spellEnd"/>
      <w:r w:rsidRPr="006F5EA3">
        <w:rPr>
          <w:rFonts w:ascii="微軟正黑體" w:hAnsi="微軟正黑體"/>
        </w:rPr>
        <w:t>企業App後下方的Tab則區分為「聊天」與「辦公」，訊息列表上方頁籤的 3個聊天室列表分別是「全部」、「個人」、「群組」。</w:t>
      </w:r>
      <w:r w:rsidRPr="006F5EA3">
        <w:rPr>
          <w:rFonts w:ascii="微軟正黑體" w:hAnsi="微軟正黑體"/>
          <w:noProof/>
        </w:rPr>
        <w:drawing>
          <wp:anchor distT="0" distB="0" distL="114300" distR="114300" simplePos="0" relativeHeight="251665920" behindDoc="0" locked="0" layoutInCell="1" allowOverlap="1" wp14:anchorId="42AA00B1" wp14:editId="1A6475B7">
            <wp:simplePos x="0" y="0"/>
            <wp:positionH relativeFrom="column">
              <wp:posOffset>2153</wp:posOffset>
            </wp:positionH>
            <wp:positionV relativeFrom="page">
              <wp:posOffset>1921565</wp:posOffset>
            </wp:positionV>
            <wp:extent cx="2163445" cy="4665345"/>
            <wp:effectExtent l="0" t="0" r="8255" b="1905"/>
            <wp:wrapTopAndBottom/>
            <wp:docPr id="63001855" name="圖片 1" descr="一張含有 文字, 軟體, 網頁,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855" name="圖片 1" descr="一張含有 文字, 軟體, 網頁, 電腦圖示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163445" cy="4665345"/>
                    </a:xfrm>
                    <a:prstGeom prst="rect">
                      <a:avLst/>
                    </a:prstGeom>
                  </pic:spPr>
                </pic:pic>
              </a:graphicData>
            </a:graphic>
          </wp:anchor>
        </w:drawing>
      </w:r>
    </w:p>
    <w:p w14:paraId="7AE3020F" w14:textId="33279850" w:rsidR="00DD35F5" w:rsidRPr="006F5EA3" w:rsidRDefault="00DD35F5" w:rsidP="00DD35F5">
      <w:pPr>
        <w:pStyle w:val="afff1"/>
      </w:pPr>
      <w:r w:rsidRPr="006F5EA3">
        <w:rPr>
          <w:rFonts w:hint="eastAsia"/>
        </w:rPr>
        <w:t>圖</w:t>
      </w:r>
      <w:r w:rsidR="00C873FD" w:rsidRPr="006F5EA3">
        <w:rPr>
          <w:rFonts w:hint="eastAsia"/>
        </w:rPr>
        <w:t>4</w:t>
      </w:r>
      <w:r w:rsidRPr="006F5EA3">
        <w:rPr>
          <w:rFonts w:hint="eastAsia"/>
        </w:rPr>
        <w:t>．T</w:t>
      </w:r>
      <w:r w:rsidRPr="006F5EA3">
        <w:t>ab</w:t>
      </w:r>
      <w:r w:rsidRPr="006F5EA3">
        <w:rPr>
          <w:rFonts w:hint="eastAsia"/>
        </w:rPr>
        <w:t>頁籤</w:t>
      </w:r>
    </w:p>
    <w:p w14:paraId="427EB2EB" w14:textId="5F7360B2" w:rsidR="00DD35F5" w:rsidRPr="006F5EA3" w:rsidRDefault="00DD35F5">
      <w:pPr>
        <w:widowControl/>
        <w:suppressAutoHyphens w:val="0"/>
        <w:rPr>
          <w:rFonts w:ascii="微軟正黑體" w:hAnsi="微軟正黑體"/>
        </w:rPr>
      </w:pPr>
      <w:r w:rsidRPr="006F5EA3">
        <w:rPr>
          <w:rFonts w:ascii="微軟正黑體" w:hAnsi="微軟正黑體"/>
        </w:rPr>
        <w:br w:type="page"/>
      </w:r>
    </w:p>
    <w:p w14:paraId="685166F3" w14:textId="7089A601" w:rsidR="00DD35F5" w:rsidRPr="006F5EA3" w:rsidRDefault="00DD35F5" w:rsidP="00440214">
      <w:pPr>
        <w:pStyle w:val="afff5"/>
      </w:pPr>
      <w:bookmarkStart w:id="17" w:name="_Toc139443940"/>
      <w:r w:rsidRPr="006F5EA3">
        <w:rPr>
          <w:rFonts w:hint="eastAsia"/>
        </w:rPr>
        <w:t>2</w:t>
      </w:r>
      <w:r w:rsidRPr="006F5EA3">
        <w:t xml:space="preserve">-1-3 </w:t>
      </w:r>
      <w:r w:rsidRPr="006F5EA3">
        <w:rPr>
          <w:rFonts w:hint="eastAsia"/>
        </w:rPr>
        <w:t>我</w:t>
      </w:r>
      <w:bookmarkEnd w:id="17"/>
    </w:p>
    <w:p w14:paraId="49A02DBD" w14:textId="6BB2746A" w:rsidR="00DD35F5" w:rsidRPr="006F5EA3" w:rsidRDefault="009610DD" w:rsidP="009610DD">
      <w:pPr>
        <w:spacing w:line="360" w:lineRule="auto"/>
        <w:rPr>
          <w:rFonts w:ascii="微軟正黑體" w:hAnsi="微軟正黑體"/>
        </w:rPr>
      </w:pPr>
      <w:r w:rsidRPr="006F5EA3">
        <w:rPr>
          <w:rFonts w:ascii="微軟正黑體" w:hAnsi="微軟正黑體"/>
          <w:noProof/>
        </w:rPr>
        <w:drawing>
          <wp:anchor distT="0" distB="0" distL="114300" distR="114300" simplePos="0" relativeHeight="251666944" behindDoc="0" locked="0" layoutInCell="1" allowOverlap="1" wp14:anchorId="5A66175F" wp14:editId="1B04A12F">
            <wp:simplePos x="0" y="0"/>
            <wp:positionH relativeFrom="column">
              <wp:posOffset>1905</wp:posOffset>
            </wp:positionH>
            <wp:positionV relativeFrom="page">
              <wp:posOffset>1667510</wp:posOffset>
            </wp:positionV>
            <wp:extent cx="2163445" cy="4726305"/>
            <wp:effectExtent l="0" t="0" r="8255" b="0"/>
            <wp:wrapTopAndBottom/>
            <wp:docPr id="1915205997" name="圖片 1" descr="一張含有 文字, 螢幕擷取畫面, 人的臉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5997" name="圖片 1" descr="一張含有 文字, 螢幕擷取畫面, 人的臉孔, 網頁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2163445" cy="4726305"/>
                    </a:xfrm>
                    <a:prstGeom prst="rect">
                      <a:avLst/>
                    </a:prstGeom>
                  </pic:spPr>
                </pic:pic>
              </a:graphicData>
            </a:graphic>
          </wp:anchor>
        </w:drawing>
      </w:r>
      <w:r w:rsidR="00DD35F5" w:rsidRPr="006F5EA3">
        <w:rPr>
          <w:rFonts w:ascii="微軟正黑體" w:hAnsi="微軟正黑體"/>
        </w:rPr>
        <w:t>點擊</w:t>
      </w:r>
      <w:proofErr w:type="spellStart"/>
      <w:r w:rsidR="00DD35F5" w:rsidRPr="006F5EA3">
        <w:rPr>
          <w:rFonts w:ascii="微軟正黑體" w:hAnsi="微軟正黑體"/>
        </w:rPr>
        <w:t>Lale</w:t>
      </w:r>
      <w:proofErr w:type="spellEnd"/>
      <w:r w:rsidR="00DD35F5" w:rsidRPr="006F5EA3">
        <w:rPr>
          <w:rFonts w:ascii="微軟正黑體" w:hAnsi="微軟正黑體"/>
        </w:rPr>
        <w:t>聊天室頁面的左上大頭像後可以進入「我」的個人頁面，內有「收藏、「設定」。</w:t>
      </w:r>
    </w:p>
    <w:p w14:paraId="60C96C1A" w14:textId="425FC56E" w:rsidR="00C873FD" w:rsidRPr="006F5EA3" w:rsidRDefault="00C873FD" w:rsidP="00C873FD">
      <w:pPr>
        <w:pStyle w:val="afff1"/>
      </w:pPr>
      <w:r w:rsidRPr="006F5EA3">
        <w:rPr>
          <w:rFonts w:hint="eastAsia"/>
        </w:rPr>
        <w:t>圖</w:t>
      </w:r>
      <w:r w:rsidR="00E2512C" w:rsidRPr="006F5EA3">
        <w:t>5</w:t>
      </w:r>
      <w:r w:rsidRPr="006F5EA3">
        <w:rPr>
          <w:rFonts w:hint="eastAsia"/>
        </w:rPr>
        <w:t>．</w:t>
      </w:r>
      <w:r w:rsidR="00E2512C" w:rsidRPr="006F5EA3">
        <w:rPr>
          <w:rFonts w:hint="eastAsia"/>
        </w:rPr>
        <w:t>顯示本人設定視窗</w:t>
      </w:r>
    </w:p>
    <w:p w14:paraId="36431058" w14:textId="6F25D677" w:rsidR="00E2512C" w:rsidRPr="006F5EA3" w:rsidRDefault="00E2512C">
      <w:pPr>
        <w:widowControl/>
        <w:suppressAutoHyphens w:val="0"/>
        <w:rPr>
          <w:rFonts w:ascii="微軟正黑體" w:hAnsi="微軟正黑體"/>
        </w:rPr>
      </w:pPr>
      <w:r w:rsidRPr="006F5EA3">
        <w:rPr>
          <w:rFonts w:ascii="微軟正黑體" w:hAnsi="微軟正黑體"/>
        </w:rPr>
        <w:br w:type="page"/>
      </w:r>
    </w:p>
    <w:p w14:paraId="78C43D65" w14:textId="2789042F" w:rsidR="00E2512C" w:rsidRPr="006F5EA3" w:rsidRDefault="009610DD" w:rsidP="00C1664D">
      <w:pPr>
        <w:pStyle w:val="affc"/>
        <w:numPr>
          <w:ilvl w:val="0"/>
          <w:numId w:val="10"/>
        </w:numPr>
        <w:ind w:leftChars="0"/>
        <w:rPr>
          <w:rFonts w:ascii="微軟正黑體" w:hAnsi="微軟正黑體"/>
        </w:rPr>
      </w:pPr>
      <w:r w:rsidRPr="006F5EA3">
        <w:rPr>
          <w:rFonts w:ascii="微軟正黑體" w:hAnsi="微軟正黑體"/>
          <w:noProof/>
        </w:rPr>
        <w:drawing>
          <wp:anchor distT="0" distB="0" distL="114300" distR="114300" simplePos="0" relativeHeight="251667968" behindDoc="0" locked="0" layoutInCell="1" allowOverlap="1" wp14:anchorId="60B8D83F" wp14:editId="1BA8484A">
            <wp:simplePos x="0" y="0"/>
            <wp:positionH relativeFrom="column">
              <wp:posOffset>1905</wp:posOffset>
            </wp:positionH>
            <wp:positionV relativeFrom="page">
              <wp:posOffset>1132205</wp:posOffset>
            </wp:positionV>
            <wp:extent cx="2163445" cy="4755515"/>
            <wp:effectExtent l="0" t="0" r="8255" b="6985"/>
            <wp:wrapTopAndBottom/>
            <wp:docPr id="322286544" name="圖片 1" descr="一張含有 文字, 網頁, 網站,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86544" name="圖片 1" descr="一張含有 文字, 網頁, 網站, 軟體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2163445" cy="4755515"/>
                    </a:xfrm>
                    <a:prstGeom prst="rect">
                      <a:avLst/>
                    </a:prstGeom>
                  </pic:spPr>
                </pic:pic>
              </a:graphicData>
            </a:graphic>
          </wp:anchor>
        </w:drawing>
      </w:r>
      <w:r w:rsidR="00E2512C" w:rsidRPr="006F5EA3">
        <w:rPr>
          <w:rFonts w:ascii="微軟正黑體" w:hAnsi="微軟正黑體"/>
        </w:rPr>
        <w:t>收藏：可以收藏訊息中的「聊天」、「媒體」、「連結」、「檔案」、「語音」。</w:t>
      </w:r>
    </w:p>
    <w:p w14:paraId="72391FDA" w14:textId="0DBC3920" w:rsidR="00E2512C" w:rsidRPr="006F5EA3" w:rsidRDefault="00E2512C" w:rsidP="00E2512C">
      <w:pPr>
        <w:pStyle w:val="afff1"/>
      </w:pPr>
      <w:r w:rsidRPr="006F5EA3">
        <w:rPr>
          <w:rFonts w:hint="eastAsia"/>
        </w:rPr>
        <w:t>圖</w:t>
      </w:r>
      <w:r w:rsidRPr="006F5EA3">
        <w:t>6</w:t>
      </w:r>
      <w:r w:rsidRPr="006F5EA3">
        <w:rPr>
          <w:rFonts w:hint="eastAsia"/>
        </w:rPr>
        <w:t>．收藏位置</w:t>
      </w:r>
    </w:p>
    <w:p w14:paraId="3C7E6010" w14:textId="08E83DB2" w:rsidR="00E2512C" w:rsidRPr="006F5EA3" w:rsidRDefault="00E2512C">
      <w:pPr>
        <w:widowControl/>
        <w:suppressAutoHyphens w:val="0"/>
        <w:rPr>
          <w:rFonts w:ascii="微軟正黑體" w:hAnsi="微軟正黑體"/>
        </w:rPr>
      </w:pPr>
      <w:r w:rsidRPr="006F5EA3">
        <w:rPr>
          <w:rFonts w:ascii="微軟正黑體" w:hAnsi="微軟正黑體"/>
        </w:rPr>
        <w:br w:type="page"/>
      </w:r>
    </w:p>
    <w:p w14:paraId="7DBC3B63" w14:textId="0C7C9548" w:rsidR="00ED42E6" w:rsidRPr="006F5EA3" w:rsidRDefault="009610DD" w:rsidP="00C1664D">
      <w:pPr>
        <w:pStyle w:val="affc"/>
        <w:numPr>
          <w:ilvl w:val="0"/>
          <w:numId w:val="10"/>
        </w:numPr>
        <w:ind w:leftChars="0"/>
        <w:rPr>
          <w:rFonts w:ascii="微軟正黑體" w:hAnsi="微軟正黑體"/>
        </w:rPr>
      </w:pPr>
      <w:r w:rsidRPr="006F5EA3">
        <w:rPr>
          <w:rFonts w:ascii="微軟正黑體" w:hAnsi="微軟正黑體"/>
          <w:noProof/>
        </w:rPr>
        <w:drawing>
          <wp:anchor distT="0" distB="0" distL="114300" distR="114300" simplePos="0" relativeHeight="251668992" behindDoc="0" locked="0" layoutInCell="1" allowOverlap="1" wp14:anchorId="62B6A9E0" wp14:editId="21EA0BE9">
            <wp:simplePos x="0" y="0"/>
            <wp:positionH relativeFrom="column">
              <wp:posOffset>1905</wp:posOffset>
            </wp:positionH>
            <wp:positionV relativeFrom="page">
              <wp:posOffset>1132205</wp:posOffset>
            </wp:positionV>
            <wp:extent cx="2163445" cy="4697730"/>
            <wp:effectExtent l="0" t="0" r="8255" b="7620"/>
            <wp:wrapTopAndBottom/>
            <wp:docPr id="527611734" name="圖片 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11734" name="圖片 1" descr="一張含有 螢幕擷取畫面, 文字, 設計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2163445" cy="4697730"/>
                    </a:xfrm>
                    <a:prstGeom prst="rect">
                      <a:avLst/>
                    </a:prstGeom>
                  </pic:spPr>
                </pic:pic>
              </a:graphicData>
            </a:graphic>
          </wp:anchor>
        </w:drawing>
      </w:r>
      <w:r w:rsidR="00E2512C" w:rsidRPr="006F5EA3">
        <w:rPr>
          <w:rFonts w:ascii="微軟正黑體" w:hAnsi="微軟正黑體" w:hint="eastAsia"/>
        </w:rPr>
        <w:t>設定：關於</w:t>
      </w:r>
      <w:proofErr w:type="spellStart"/>
      <w:r w:rsidR="00E2512C" w:rsidRPr="006F5EA3">
        <w:rPr>
          <w:rFonts w:ascii="微軟正黑體" w:hAnsi="微軟正黑體" w:hint="eastAsia"/>
        </w:rPr>
        <w:t>Lale</w:t>
      </w:r>
      <w:proofErr w:type="spellEnd"/>
      <w:r w:rsidR="00E2512C" w:rsidRPr="006F5EA3">
        <w:rPr>
          <w:rFonts w:ascii="微軟正黑體" w:hAnsi="微軟正黑體" w:hint="eastAsia"/>
        </w:rPr>
        <w:t>、問題回報、登出。</w:t>
      </w:r>
    </w:p>
    <w:p w14:paraId="18A9D1DA" w14:textId="69A55C31" w:rsidR="00ED42E6" w:rsidRPr="006F5EA3" w:rsidRDefault="00ED42E6" w:rsidP="00ED42E6">
      <w:pPr>
        <w:pStyle w:val="afff1"/>
      </w:pPr>
      <w:r w:rsidRPr="006F5EA3">
        <w:rPr>
          <w:rFonts w:hint="eastAsia"/>
        </w:rPr>
        <w:t>圖</w:t>
      </w:r>
      <w:r w:rsidR="002535DA" w:rsidRPr="006F5EA3">
        <w:t>7</w:t>
      </w:r>
      <w:r w:rsidRPr="006F5EA3">
        <w:rPr>
          <w:rFonts w:hint="eastAsia"/>
        </w:rPr>
        <w:t>．個人設定_設定</w:t>
      </w:r>
    </w:p>
    <w:p w14:paraId="65D28DA4" w14:textId="2734F7E3" w:rsidR="00ED42E6" w:rsidRPr="006F5EA3" w:rsidRDefault="00ED42E6">
      <w:pPr>
        <w:widowControl/>
        <w:suppressAutoHyphens w:val="0"/>
        <w:rPr>
          <w:rFonts w:ascii="微軟正黑體" w:hAnsi="微軟正黑體"/>
        </w:rPr>
      </w:pPr>
      <w:r w:rsidRPr="006F5EA3">
        <w:rPr>
          <w:rFonts w:ascii="微軟正黑體" w:hAnsi="微軟正黑體"/>
        </w:rPr>
        <w:br w:type="page"/>
      </w:r>
    </w:p>
    <w:p w14:paraId="36168AD8" w14:textId="6F92D3D0" w:rsidR="00ED42E6" w:rsidRPr="006F5EA3" w:rsidRDefault="009B3A16" w:rsidP="00C1664D">
      <w:pPr>
        <w:pStyle w:val="affc"/>
        <w:numPr>
          <w:ilvl w:val="1"/>
          <w:numId w:val="10"/>
        </w:numPr>
        <w:ind w:leftChars="0"/>
        <w:rPr>
          <w:rFonts w:ascii="微軟正黑體" w:hAnsi="微軟正黑體"/>
        </w:rPr>
      </w:pPr>
      <w:r w:rsidRPr="006F5EA3">
        <w:rPr>
          <w:rFonts w:ascii="微軟正黑體" w:hAnsi="微軟正黑體" w:hint="eastAsia"/>
        </w:rPr>
        <w:t>關於</w:t>
      </w:r>
      <w:proofErr w:type="spellStart"/>
      <w:r w:rsidRPr="006F5EA3">
        <w:rPr>
          <w:rFonts w:ascii="微軟正黑體" w:hAnsi="微軟正黑體" w:hint="eastAsia"/>
        </w:rPr>
        <w:t>L</w:t>
      </w:r>
      <w:r w:rsidRPr="006F5EA3">
        <w:rPr>
          <w:rFonts w:ascii="微軟正黑體" w:hAnsi="微軟正黑體"/>
        </w:rPr>
        <w:t>ale</w:t>
      </w:r>
      <w:proofErr w:type="spellEnd"/>
    </w:p>
    <w:p w14:paraId="09C20750" w14:textId="166758F5" w:rsidR="009B3A16" w:rsidRPr="006F5EA3" w:rsidRDefault="009B3A16" w:rsidP="00C1664D">
      <w:pPr>
        <w:pStyle w:val="affc"/>
        <w:numPr>
          <w:ilvl w:val="3"/>
          <w:numId w:val="10"/>
        </w:numPr>
        <w:ind w:leftChars="0"/>
        <w:rPr>
          <w:rFonts w:ascii="微軟正黑體" w:hAnsi="微軟正黑體"/>
        </w:rPr>
      </w:pPr>
      <w:r w:rsidRPr="006F5EA3">
        <w:rPr>
          <w:rFonts w:ascii="微軟正黑體" w:hAnsi="微軟正黑體" w:hint="eastAsia"/>
        </w:rPr>
        <w:t>點擊</w:t>
      </w:r>
      <w:proofErr w:type="spellStart"/>
      <w:r w:rsidRPr="006F5EA3">
        <w:rPr>
          <w:rFonts w:ascii="微軟正黑體" w:hAnsi="微軟正黑體" w:hint="eastAsia"/>
        </w:rPr>
        <w:t>Lale</w:t>
      </w:r>
      <w:proofErr w:type="spellEnd"/>
      <w:r w:rsidRPr="006F5EA3">
        <w:rPr>
          <w:rFonts w:ascii="微軟正黑體" w:hAnsi="微軟正黑體" w:hint="eastAsia"/>
        </w:rPr>
        <w:t>聊天室頁面的頭像後可以進入個人頁面，接著點選「設定」，最後點選</w:t>
      </w:r>
      <w:r w:rsidRPr="006F5EA3">
        <w:rPr>
          <w:rFonts w:ascii="微軟正黑體" w:hAnsi="微軟正黑體"/>
        </w:rPr>
        <w:t xml:space="preserve">「關於 </w:t>
      </w:r>
      <w:proofErr w:type="spellStart"/>
      <w:r w:rsidRPr="006F5EA3">
        <w:rPr>
          <w:rFonts w:ascii="微軟正黑體" w:hAnsi="微軟正黑體"/>
        </w:rPr>
        <w:t>Lale</w:t>
      </w:r>
      <w:proofErr w:type="spellEnd"/>
      <w:r w:rsidRPr="006F5EA3">
        <w:rPr>
          <w:rFonts w:ascii="微軟正黑體" w:hAnsi="微軟正黑體"/>
        </w:rPr>
        <w:t>」。</w:t>
      </w:r>
    </w:p>
    <w:p w14:paraId="78AFC7F9" w14:textId="10566271" w:rsidR="005440CB" w:rsidRPr="006F5EA3" w:rsidRDefault="009B3A16" w:rsidP="00C1664D">
      <w:pPr>
        <w:pStyle w:val="affc"/>
        <w:numPr>
          <w:ilvl w:val="3"/>
          <w:numId w:val="10"/>
        </w:numPr>
        <w:ind w:leftChars="0"/>
        <w:rPr>
          <w:rFonts w:ascii="微軟正黑體" w:hAnsi="微軟正黑體"/>
        </w:rPr>
      </w:pPr>
      <w:r w:rsidRPr="006F5EA3">
        <w:rPr>
          <w:rFonts w:ascii="微軟正黑體" w:hAnsi="微軟正黑體"/>
        </w:rPr>
        <w:t xml:space="preserve">在「關於 </w:t>
      </w:r>
      <w:proofErr w:type="spellStart"/>
      <w:r w:rsidRPr="006F5EA3">
        <w:rPr>
          <w:rFonts w:ascii="微軟正黑體" w:hAnsi="微軟正黑體"/>
        </w:rPr>
        <w:t>Lale</w:t>
      </w:r>
      <w:proofErr w:type="spellEnd"/>
      <w:r w:rsidRPr="006F5EA3">
        <w:rPr>
          <w:rFonts w:ascii="微軟正黑體" w:hAnsi="微軟正黑體"/>
        </w:rPr>
        <w:t>」中有「檢查新版本」(暫不支援)與「隱私權條款」。</w:t>
      </w:r>
      <w:r w:rsidR="005440CB" w:rsidRPr="006F5EA3">
        <w:rPr>
          <w:rFonts w:ascii="微軟正黑體" w:hAnsi="微軟正黑體"/>
          <w:noProof/>
        </w:rPr>
        <w:drawing>
          <wp:anchor distT="0" distB="0" distL="114300" distR="114300" simplePos="0" relativeHeight="251670016" behindDoc="0" locked="0" layoutInCell="1" allowOverlap="1" wp14:anchorId="4E29BB40" wp14:editId="2AD7B8FF">
            <wp:simplePos x="0" y="0"/>
            <wp:positionH relativeFrom="column">
              <wp:posOffset>717771</wp:posOffset>
            </wp:positionH>
            <wp:positionV relativeFrom="page">
              <wp:posOffset>1921565</wp:posOffset>
            </wp:positionV>
            <wp:extent cx="2163445" cy="4669155"/>
            <wp:effectExtent l="0" t="0" r="8255" b="0"/>
            <wp:wrapTopAndBottom/>
            <wp:docPr id="1212702285" name="圖片 1" descr="一張含有 文字, 設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02285" name="圖片 1" descr="一張含有 文字, 設計, 螢幕擷取畫面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2163445" cy="4669155"/>
                    </a:xfrm>
                    <a:prstGeom prst="rect">
                      <a:avLst/>
                    </a:prstGeom>
                  </pic:spPr>
                </pic:pic>
              </a:graphicData>
            </a:graphic>
          </wp:anchor>
        </w:drawing>
      </w:r>
    </w:p>
    <w:p w14:paraId="68B9CF63" w14:textId="34BB8CB2" w:rsidR="005440CB" w:rsidRPr="006F5EA3" w:rsidRDefault="005440CB" w:rsidP="005440CB">
      <w:pPr>
        <w:pStyle w:val="afff1"/>
        <w:ind w:left="654" w:firstLine="480"/>
      </w:pPr>
      <w:r w:rsidRPr="006F5EA3">
        <w:t xml:space="preserve">圖8．關於 </w:t>
      </w:r>
      <w:proofErr w:type="spellStart"/>
      <w:r w:rsidRPr="006F5EA3">
        <w:t>Lale</w:t>
      </w:r>
      <w:proofErr w:type="spellEnd"/>
    </w:p>
    <w:p w14:paraId="494F0CC4" w14:textId="006C0891" w:rsidR="005440CB" w:rsidRPr="006F5EA3" w:rsidRDefault="005440CB" w:rsidP="00C1664D">
      <w:pPr>
        <w:pStyle w:val="affc"/>
        <w:numPr>
          <w:ilvl w:val="1"/>
          <w:numId w:val="10"/>
        </w:numPr>
        <w:ind w:leftChars="0"/>
        <w:rPr>
          <w:rFonts w:ascii="微軟正黑體" w:hAnsi="微軟正黑體"/>
        </w:rPr>
      </w:pPr>
      <w:r w:rsidRPr="006F5EA3">
        <w:rPr>
          <w:rFonts w:ascii="微軟正黑體" w:hAnsi="微軟正黑體" w:hint="eastAsia"/>
        </w:rPr>
        <w:t>問題回報</w:t>
      </w:r>
    </w:p>
    <w:p w14:paraId="23AB306F" w14:textId="08BD7510" w:rsidR="005440CB" w:rsidRPr="006F5EA3" w:rsidRDefault="005440CB" w:rsidP="00C1664D">
      <w:pPr>
        <w:pStyle w:val="affc"/>
        <w:numPr>
          <w:ilvl w:val="3"/>
          <w:numId w:val="10"/>
        </w:numPr>
        <w:ind w:leftChars="0"/>
        <w:rPr>
          <w:rFonts w:ascii="微軟正黑體" w:hAnsi="微軟正黑體"/>
        </w:rPr>
      </w:pPr>
      <w:r w:rsidRPr="006F5EA3">
        <w:rPr>
          <w:rFonts w:ascii="微軟正黑體" w:hAnsi="微軟正黑體"/>
        </w:rPr>
        <w:t>點擊</w:t>
      </w:r>
      <w:proofErr w:type="spellStart"/>
      <w:r w:rsidRPr="006F5EA3">
        <w:rPr>
          <w:rFonts w:ascii="微軟正黑體" w:hAnsi="微軟正黑體"/>
        </w:rPr>
        <w:t>Lale</w:t>
      </w:r>
      <w:proofErr w:type="spellEnd"/>
      <w:r w:rsidRPr="006F5EA3">
        <w:rPr>
          <w:rFonts w:ascii="微軟正黑體" w:hAnsi="微軟正黑體"/>
        </w:rPr>
        <w:t>聊天室頁面的頭像後可以進入個人頁面，接著點選「設定」，最後點選「問題回報」。</w:t>
      </w:r>
    </w:p>
    <w:p w14:paraId="33356886" w14:textId="0EF035A9" w:rsidR="005440CB" w:rsidRPr="006F5EA3" w:rsidRDefault="005440CB" w:rsidP="00C1664D">
      <w:pPr>
        <w:pStyle w:val="affc"/>
        <w:numPr>
          <w:ilvl w:val="3"/>
          <w:numId w:val="10"/>
        </w:numPr>
        <w:ind w:leftChars="0"/>
        <w:rPr>
          <w:rFonts w:ascii="微軟正黑體" w:hAnsi="微軟正黑體"/>
        </w:rPr>
      </w:pPr>
      <w:r w:rsidRPr="006F5EA3">
        <w:rPr>
          <w:rFonts w:ascii="微軟正黑體" w:hAnsi="微軟正黑體"/>
        </w:rPr>
        <w:t>點選問題回報後，畫面</w:t>
      </w:r>
      <w:proofErr w:type="gramStart"/>
      <w:r w:rsidRPr="006F5EA3">
        <w:rPr>
          <w:rFonts w:ascii="微軟正黑體" w:hAnsi="微軟正黑體"/>
        </w:rPr>
        <w:t>會跳轉至</w:t>
      </w:r>
      <w:proofErr w:type="gramEnd"/>
      <w:r w:rsidRPr="006F5EA3">
        <w:rPr>
          <w:rFonts w:ascii="微軟正黑體" w:hAnsi="微軟正黑體"/>
        </w:rPr>
        <w:t>郵件寄送的問題回報頁面。</w:t>
      </w:r>
    </w:p>
    <w:p w14:paraId="41F9738E" w14:textId="0E030A74" w:rsidR="005440CB" w:rsidRPr="006F5EA3" w:rsidRDefault="005440CB">
      <w:pPr>
        <w:widowControl/>
        <w:suppressAutoHyphens w:val="0"/>
        <w:rPr>
          <w:rFonts w:ascii="微軟正黑體" w:hAnsi="微軟正黑體"/>
        </w:rPr>
      </w:pPr>
      <w:r w:rsidRPr="006F5EA3">
        <w:rPr>
          <w:rFonts w:ascii="微軟正黑體" w:hAnsi="微軟正黑體"/>
        </w:rPr>
        <w:br w:type="page"/>
      </w:r>
    </w:p>
    <w:p w14:paraId="25B4B4C5" w14:textId="60615406" w:rsidR="005440CB" w:rsidRPr="006F5EA3" w:rsidRDefault="005440CB" w:rsidP="00440214">
      <w:pPr>
        <w:pStyle w:val="afff5"/>
      </w:pPr>
      <w:bookmarkStart w:id="18" w:name="_Toc139443941"/>
      <w:r w:rsidRPr="006F5EA3">
        <w:rPr>
          <w:rFonts w:hint="eastAsia"/>
        </w:rPr>
        <w:t>2</w:t>
      </w:r>
      <w:r w:rsidRPr="006F5EA3">
        <w:t xml:space="preserve">-1-4 </w:t>
      </w:r>
      <w:r w:rsidRPr="006F5EA3">
        <w:rPr>
          <w:rFonts w:hint="eastAsia"/>
        </w:rPr>
        <w:t>名片</w:t>
      </w:r>
      <w:bookmarkEnd w:id="18"/>
    </w:p>
    <w:p w14:paraId="7B13947C" w14:textId="7E81250E" w:rsidR="005440CB" w:rsidRPr="006F5EA3" w:rsidRDefault="005440CB" w:rsidP="00C1664D">
      <w:pPr>
        <w:pStyle w:val="affc"/>
        <w:numPr>
          <w:ilvl w:val="0"/>
          <w:numId w:val="15"/>
        </w:numPr>
        <w:ind w:leftChars="0"/>
        <w:rPr>
          <w:rFonts w:ascii="微軟正黑體" w:hAnsi="微軟正黑體"/>
        </w:rPr>
      </w:pPr>
      <w:r w:rsidRPr="006F5EA3">
        <w:rPr>
          <w:rFonts w:ascii="微軟正黑體" w:hAnsi="微軟正黑體"/>
        </w:rPr>
        <w:t>點擊「我」的大頭像可以進入名片，內有「關於」的自我介紹、「電話號碼」、「電子郵 件」、「位置」。</w:t>
      </w:r>
    </w:p>
    <w:p w14:paraId="1871D3C8" w14:textId="48100C21" w:rsidR="005440CB" w:rsidRPr="006F5EA3" w:rsidRDefault="006575B4" w:rsidP="00C1664D">
      <w:pPr>
        <w:pStyle w:val="affc"/>
        <w:numPr>
          <w:ilvl w:val="0"/>
          <w:numId w:val="15"/>
        </w:numPr>
        <w:ind w:leftChars="0"/>
        <w:rPr>
          <w:rFonts w:ascii="微軟正黑體" w:hAnsi="微軟正黑體"/>
        </w:rPr>
      </w:pPr>
      <w:r w:rsidRPr="006F5EA3">
        <w:rPr>
          <w:rFonts w:ascii="微軟正黑體" w:hAnsi="微軟正黑體"/>
          <w:noProof/>
        </w:rPr>
        <w:drawing>
          <wp:anchor distT="0" distB="0" distL="114300" distR="114300" simplePos="0" relativeHeight="251671040" behindDoc="0" locked="0" layoutInCell="1" allowOverlap="1" wp14:anchorId="077B61B7" wp14:editId="30E0CFD3">
            <wp:simplePos x="0" y="0"/>
            <wp:positionH relativeFrom="column">
              <wp:posOffset>1905</wp:posOffset>
            </wp:positionH>
            <wp:positionV relativeFrom="page">
              <wp:posOffset>2451100</wp:posOffset>
            </wp:positionV>
            <wp:extent cx="2163445" cy="4712335"/>
            <wp:effectExtent l="0" t="0" r="8255" b="0"/>
            <wp:wrapTopAndBottom/>
            <wp:docPr id="1816925348"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5348" name="圖片 1" descr="一張含有 文字, 螢幕擷取畫面, 設計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2163445" cy="4712335"/>
                    </a:xfrm>
                    <a:prstGeom prst="rect">
                      <a:avLst/>
                    </a:prstGeom>
                  </pic:spPr>
                </pic:pic>
              </a:graphicData>
            </a:graphic>
          </wp:anchor>
        </w:drawing>
      </w:r>
      <w:r w:rsidR="005440CB" w:rsidRPr="006F5EA3">
        <w:rPr>
          <w:rFonts w:ascii="微軟正黑體" w:hAnsi="微軟正黑體"/>
        </w:rPr>
        <w:t>右上角鉛筆icon可以編輯「頭像」、「暱稱」、「性別」、「生日」、「地區」、「電子郵件」、 「隱私設定」、「我的簡介」、「我的主題」、「我的背景」。</w:t>
      </w:r>
    </w:p>
    <w:p w14:paraId="72B6F46B" w14:textId="50930F37" w:rsidR="005440CB" w:rsidRPr="006F5EA3" w:rsidRDefault="005440CB" w:rsidP="005440CB">
      <w:pPr>
        <w:pStyle w:val="afff1"/>
      </w:pPr>
      <w:r w:rsidRPr="006F5EA3">
        <w:t>圖9．名片個人名片</w:t>
      </w:r>
    </w:p>
    <w:p w14:paraId="747EFADA" w14:textId="46E5BB59" w:rsidR="005440CB" w:rsidRPr="006F5EA3" w:rsidRDefault="005440CB">
      <w:pPr>
        <w:widowControl/>
        <w:suppressAutoHyphens w:val="0"/>
        <w:rPr>
          <w:rFonts w:ascii="微軟正黑體" w:hAnsi="微軟正黑體"/>
        </w:rPr>
      </w:pPr>
      <w:r w:rsidRPr="006F5EA3">
        <w:rPr>
          <w:rFonts w:ascii="微軟正黑體" w:hAnsi="微軟正黑體"/>
        </w:rPr>
        <w:br w:type="page"/>
      </w:r>
    </w:p>
    <w:p w14:paraId="76511E1E" w14:textId="2A32355E" w:rsidR="005440CB" w:rsidRPr="006F5EA3" w:rsidRDefault="005440CB" w:rsidP="00B752ED">
      <w:pPr>
        <w:pStyle w:val="afff"/>
      </w:pPr>
      <w:bookmarkStart w:id="19" w:name="_Toc139443942"/>
      <w:r w:rsidRPr="006F5EA3">
        <w:rPr>
          <w:rFonts w:hint="eastAsia"/>
        </w:rPr>
        <w:t>2-2</w:t>
      </w:r>
      <w:r w:rsidRPr="006F5EA3">
        <w:t xml:space="preserve"> </w:t>
      </w:r>
      <w:r w:rsidRPr="006F5EA3">
        <w:rPr>
          <w:rFonts w:hint="eastAsia"/>
        </w:rPr>
        <w:t>聊天室</w:t>
      </w:r>
      <w:bookmarkEnd w:id="19"/>
    </w:p>
    <w:p w14:paraId="7BF28675" w14:textId="30045F66" w:rsidR="005440CB" w:rsidRPr="006F5EA3" w:rsidRDefault="006575B4" w:rsidP="00B752ED">
      <w:pPr>
        <w:pStyle w:val="afff5"/>
      </w:pPr>
      <w:bookmarkStart w:id="20" w:name="_Toc139443943"/>
      <w:r w:rsidRPr="006F5EA3">
        <w:rPr>
          <w:noProof/>
        </w:rPr>
        <w:drawing>
          <wp:anchor distT="0" distB="0" distL="114300" distR="114300" simplePos="0" relativeHeight="251672064" behindDoc="0" locked="0" layoutInCell="1" allowOverlap="1" wp14:anchorId="343700B1" wp14:editId="3B91AC8A">
            <wp:simplePos x="0" y="0"/>
            <wp:positionH relativeFrom="column">
              <wp:posOffset>1905</wp:posOffset>
            </wp:positionH>
            <wp:positionV relativeFrom="page">
              <wp:posOffset>2252345</wp:posOffset>
            </wp:positionV>
            <wp:extent cx="2163445" cy="4784090"/>
            <wp:effectExtent l="0" t="0" r="8255" b="0"/>
            <wp:wrapTopAndBottom/>
            <wp:docPr id="535855553"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55553" name="圖片 1" descr="一張含有 文字, 螢幕擷取畫面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2163445" cy="4784090"/>
                    </a:xfrm>
                    <a:prstGeom prst="rect">
                      <a:avLst/>
                    </a:prstGeom>
                  </pic:spPr>
                </pic:pic>
              </a:graphicData>
            </a:graphic>
          </wp:anchor>
        </w:drawing>
      </w:r>
      <w:r w:rsidR="005440CB" w:rsidRPr="006F5EA3">
        <w:rPr>
          <w:rFonts w:hint="eastAsia"/>
        </w:rPr>
        <w:t>2</w:t>
      </w:r>
      <w:r w:rsidR="005440CB" w:rsidRPr="006F5EA3">
        <w:t>-2-</w:t>
      </w:r>
      <w:r w:rsidR="005440CB" w:rsidRPr="006F5EA3">
        <w:rPr>
          <w:rFonts w:hint="eastAsia"/>
        </w:rPr>
        <w:t>1</w:t>
      </w:r>
      <w:r w:rsidR="005440CB" w:rsidRPr="006F5EA3">
        <w:t xml:space="preserve"> </w:t>
      </w:r>
      <w:r w:rsidR="005440CB" w:rsidRPr="006F5EA3">
        <w:rPr>
          <w:rFonts w:hint="eastAsia"/>
        </w:rPr>
        <w:t>搜尋</w:t>
      </w:r>
      <w:bookmarkEnd w:id="20"/>
    </w:p>
    <w:p w14:paraId="0A29479D" w14:textId="413882F2" w:rsidR="00DF75F8" w:rsidRPr="006F5EA3" w:rsidRDefault="00DF75F8" w:rsidP="00DF75F8">
      <w:pPr>
        <w:rPr>
          <w:rFonts w:ascii="微軟正黑體" w:hAnsi="微軟正黑體"/>
        </w:rPr>
      </w:pPr>
      <w:r w:rsidRPr="006F5EA3">
        <w:rPr>
          <w:rFonts w:ascii="微軟正黑體" w:hAnsi="微軟正黑體"/>
        </w:rPr>
        <w:t>點擊聊天室的搜尋框，可以搜尋「聊天室」、「好友」、「聊天記錄」。</w:t>
      </w:r>
    </w:p>
    <w:p w14:paraId="48798010" w14:textId="06D911F8" w:rsidR="00DF75F8" w:rsidRPr="006F5EA3" w:rsidRDefault="00DF75F8" w:rsidP="00DF75F8">
      <w:pPr>
        <w:pStyle w:val="afff1"/>
      </w:pPr>
      <w:r w:rsidRPr="006F5EA3">
        <w:t>圖10．</w:t>
      </w:r>
      <w:proofErr w:type="spellStart"/>
      <w:r w:rsidRPr="006F5EA3">
        <w:t>Lale</w:t>
      </w:r>
      <w:proofErr w:type="spellEnd"/>
      <w:r w:rsidRPr="006F5EA3">
        <w:t xml:space="preserve"> chat search</w:t>
      </w:r>
    </w:p>
    <w:p w14:paraId="4F288D3E" w14:textId="4297057F" w:rsidR="00DF75F8" w:rsidRPr="006F5EA3" w:rsidRDefault="00DF75F8">
      <w:pPr>
        <w:widowControl/>
        <w:suppressAutoHyphens w:val="0"/>
        <w:rPr>
          <w:rFonts w:ascii="微軟正黑體" w:hAnsi="微軟正黑體"/>
        </w:rPr>
      </w:pPr>
      <w:r w:rsidRPr="006F5EA3">
        <w:rPr>
          <w:rFonts w:ascii="微軟正黑體" w:hAnsi="微軟正黑體"/>
        </w:rPr>
        <w:br w:type="page"/>
      </w:r>
    </w:p>
    <w:p w14:paraId="40195809" w14:textId="43AFD8DA" w:rsidR="00DF75F8" w:rsidRPr="006F5EA3" w:rsidRDefault="006575B4" w:rsidP="00C1664D">
      <w:pPr>
        <w:pStyle w:val="affc"/>
        <w:numPr>
          <w:ilvl w:val="0"/>
          <w:numId w:val="16"/>
        </w:numPr>
        <w:ind w:leftChars="0"/>
        <w:rPr>
          <w:rFonts w:ascii="微軟正黑體" w:hAnsi="微軟正黑體"/>
        </w:rPr>
      </w:pPr>
      <w:r w:rsidRPr="006F5EA3">
        <w:rPr>
          <w:rFonts w:ascii="微軟正黑體" w:hAnsi="微軟正黑體"/>
          <w:noProof/>
        </w:rPr>
        <w:drawing>
          <wp:anchor distT="0" distB="0" distL="114300" distR="114300" simplePos="0" relativeHeight="251673088" behindDoc="0" locked="0" layoutInCell="1" allowOverlap="1" wp14:anchorId="78FF1C81" wp14:editId="5E9510A2">
            <wp:simplePos x="0" y="0"/>
            <wp:positionH relativeFrom="column">
              <wp:posOffset>1905</wp:posOffset>
            </wp:positionH>
            <wp:positionV relativeFrom="page">
              <wp:posOffset>1132205</wp:posOffset>
            </wp:positionV>
            <wp:extent cx="2163445" cy="4751705"/>
            <wp:effectExtent l="0" t="0" r="8255" b="0"/>
            <wp:wrapTopAndBottom/>
            <wp:docPr id="983971169" name="圖片 1" descr="一張含有 文字, 螢幕擷取畫面, 作業系統,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71169" name="圖片 1" descr="一張含有 文字, 螢幕擷取畫面, 作業系統, 軟體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2163445" cy="4751705"/>
                    </a:xfrm>
                    <a:prstGeom prst="rect">
                      <a:avLst/>
                    </a:prstGeom>
                  </pic:spPr>
                </pic:pic>
              </a:graphicData>
            </a:graphic>
          </wp:anchor>
        </w:drawing>
      </w:r>
      <w:r w:rsidR="00DF75F8" w:rsidRPr="006F5EA3">
        <w:rPr>
          <w:rFonts w:ascii="微軟正黑體" w:hAnsi="微軟正黑體"/>
        </w:rPr>
        <w:t>聊天室：搜尋「聊天室」</w:t>
      </w:r>
    </w:p>
    <w:p w14:paraId="679B5659" w14:textId="28094642" w:rsidR="00DF75F8" w:rsidRPr="006F5EA3" w:rsidRDefault="00DF75F8" w:rsidP="00DF75F8">
      <w:pPr>
        <w:pStyle w:val="afff1"/>
      </w:pPr>
      <w:r w:rsidRPr="006F5EA3">
        <w:t>圖11．搜尋關鍵字</w:t>
      </w:r>
    </w:p>
    <w:p w14:paraId="0DB1A008" w14:textId="19308AF5" w:rsidR="00DF75F8" w:rsidRPr="006F5EA3" w:rsidRDefault="00DF75F8">
      <w:pPr>
        <w:widowControl/>
        <w:suppressAutoHyphens w:val="0"/>
        <w:rPr>
          <w:rFonts w:ascii="微軟正黑體" w:hAnsi="微軟正黑體"/>
        </w:rPr>
      </w:pPr>
      <w:r w:rsidRPr="006F5EA3">
        <w:rPr>
          <w:rFonts w:ascii="微軟正黑體" w:hAnsi="微軟正黑體"/>
        </w:rPr>
        <w:br w:type="page"/>
      </w:r>
    </w:p>
    <w:p w14:paraId="764F8E6D" w14:textId="55F4538D" w:rsidR="00DF75F8" w:rsidRPr="006F5EA3" w:rsidRDefault="006575B4" w:rsidP="00C1664D">
      <w:pPr>
        <w:pStyle w:val="affc"/>
        <w:numPr>
          <w:ilvl w:val="0"/>
          <w:numId w:val="16"/>
        </w:numPr>
        <w:ind w:leftChars="0"/>
        <w:rPr>
          <w:rFonts w:ascii="微軟正黑體" w:hAnsi="微軟正黑體"/>
        </w:rPr>
      </w:pPr>
      <w:r w:rsidRPr="006F5EA3">
        <w:rPr>
          <w:rFonts w:ascii="微軟正黑體" w:hAnsi="微軟正黑體"/>
          <w:noProof/>
        </w:rPr>
        <w:drawing>
          <wp:anchor distT="0" distB="0" distL="114300" distR="114300" simplePos="0" relativeHeight="251674112" behindDoc="0" locked="0" layoutInCell="1" allowOverlap="1" wp14:anchorId="7C18AE75" wp14:editId="17AC0347">
            <wp:simplePos x="0" y="0"/>
            <wp:positionH relativeFrom="column">
              <wp:posOffset>1905</wp:posOffset>
            </wp:positionH>
            <wp:positionV relativeFrom="page">
              <wp:posOffset>1132205</wp:posOffset>
            </wp:positionV>
            <wp:extent cx="2163445" cy="4676140"/>
            <wp:effectExtent l="0" t="0" r="8255" b="0"/>
            <wp:wrapTopAndBottom/>
            <wp:docPr id="211908846" name="圖片 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846" name="圖片 1" descr="一張含有 螢幕擷取畫面, 文字, 設計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2163445" cy="4676140"/>
                    </a:xfrm>
                    <a:prstGeom prst="rect">
                      <a:avLst/>
                    </a:prstGeom>
                  </pic:spPr>
                </pic:pic>
              </a:graphicData>
            </a:graphic>
          </wp:anchor>
        </w:drawing>
      </w:r>
      <w:r w:rsidR="00DF75F8" w:rsidRPr="006F5EA3">
        <w:rPr>
          <w:rFonts w:ascii="微軟正黑體" w:hAnsi="微軟正黑體"/>
        </w:rPr>
        <w:t>好友：搜尋「好友」</w:t>
      </w:r>
    </w:p>
    <w:p w14:paraId="43B9A7E7" w14:textId="678D0518" w:rsidR="00DF75F8" w:rsidRPr="006F5EA3" w:rsidRDefault="00DF75F8" w:rsidP="00DF75F8">
      <w:pPr>
        <w:pStyle w:val="afff1"/>
      </w:pPr>
      <w:r w:rsidRPr="006F5EA3">
        <w:t>圖12．搜尋聊天內容關鍵字</w:t>
      </w:r>
    </w:p>
    <w:p w14:paraId="5DE79539" w14:textId="79DE025E" w:rsidR="00DF75F8" w:rsidRPr="006F5EA3" w:rsidRDefault="00DF75F8">
      <w:pPr>
        <w:widowControl/>
        <w:suppressAutoHyphens w:val="0"/>
        <w:rPr>
          <w:rFonts w:ascii="微軟正黑體" w:hAnsi="微軟正黑體"/>
        </w:rPr>
      </w:pPr>
      <w:r w:rsidRPr="006F5EA3">
        <w:rPr>
          <w:rFonts w:ascii="微軟正黑體" w:hAnsi="微軟正黑體"/>
        </w:rPr>
        <w:br w:type="page"/>
      </w:r>
    </w:p>
    <w:p w14:paraId="01F6E09F" w14:textId="18502813" w:rsidR="00DF75F8" w:rsidRPr="006F5EA3" w:rsidRDefault="006575B4" w:rsidP="00C1664D">
      <w:pPr>
        <w:pStyle w:val="affc"/>
        <w:numPr>
          <w:ilvl w:val="0"/>
          <w:numId w:val="16"/>
        </w:numPr>
        <w:ind w:leftChars="0"/>
        <w:rPr>
          <w:rFonts w:ascii="微軟正黑體" w:hAnsi="微軟正黑體"/>
        </w:rPr>
      </w:pPr>
      <w:r w:rsidRPr="006F5EA3">
        <w:rPr>
          <w:rFonts w:ascii="微軟正黑體" w:hAnsi="微軟正黑體"/>
          <w:noProof/>
        </w:rPr>
        <w:drawing>
          <wp:anchor distT="0" distB="0" distL="114300" distR="114300" simplePos="0" relativeHeight="251675136" behindDoc="0" locked="0" layoutInCell="1" allowOverlap="1" wp14:anchorId="0EF1C8C3" wp14:editId="3D0667E6">
            <wp:simplePos x="0" y="0"/>
            <wp:positionH relativeFrom="column">
              <wp:posOffset>1905</wp:posOffset>
            </wp:positionH>
            <wp:positionV relativeFrom="page">
              <wp:posOffset>1132205</wp:posOffset>
            </wp:positionV>
            <wp:extent cx="2163445" cy="4758690"/>
            <wp:effectExtent l="0" t="0" r="8255" b="3810"/>
            <wp:wrapTopAndBottom/>
            <wp:docPr id="785222645" name="圖片 1" descr="一張含有 文字, 網頁, 網站,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2645" name="圖片 1" descr="一張含有 文字, 網頁, 網站, 軟體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2163445" cy="4758690"/>
                    </a:xfrm>
                    <a:prstGeom prst="rect">
                      <a:avLst/>
                    </a:prstGeom>
                  </pic:spPr>
                </pic:pic>
              </a:graphicData>
            </a:graphic>
          </wp:anchor>
        </w:drawing>
      </w:r>
      <w:r w:rsidR="00DF75F8" w:rsidRPr="006F5EA3">
        <w:rPr>
          <w:rFonts w:ascii="微軟正黑體" w:hAnsi="微軟正黑體"/>
        </w:rPr>
        <w:t>聊天記錄：搜尋聊天室內的聊天內容</w:t>
      </w:r>
    </w:p>
    <w:p w14:paraId="2C0496F4" w14:textId="5DE2F991" w:rsidR="00DF75F8" w:rsidRPr="006F5EA3" w:rsidRDefault="00DF75F8" w:rsidP="00DF75F8">
      <w:pPr>
        <w:pStyle w:val="afff1"/>
      </w:pPr>
      <w:r w:rsidRPr="006F5EA3">
        <w:t>圖13．搜尋聊天內容關鍵字</w:t>
      </w:r>
    </w:p>
    <w:p w14:paraId="2DD60BFA" w14:textId="0CF9AA59" w:rsidR="00DF75F8" w:rsidRPr="006F5EA3" w:rsidRDefault="00DF75F8">
      <w:pPr>
        <w:widowControl/>
        <w:suppressAutoHyphens w:val="0"/>
        <w:rPr>
          <w:rFonts w:ascii="微軟正黑體" w:hAnsi="微軟正黑體"/>
        </w:rPr>
      </w:pPr>
      <w:r w:rsidRPr="006F5EA3">
        <w:rPr>
          <w:rFonts w:ascii="微軟正黑體" w:hAnsi="微軟正黑體"/>
        </w:rPr>
        <w:br w:type="page"/>
      </w:r>
    </w:p>
    <w:p w14:paraId="6108D300" w14:textId="3AEE9F01" w:rsidR="00DF75F8" w:rsidRPr="006F5EA3" w:rsidRDefault="00DF75F8" w:rsidP="00DF75F8">
      <w:pPr>
        <w:pStyle w:val="afff5"/>
      </w:pPr>
      <w:bookmarkStart w:id="21" w:name="_Toc139443944"/>
      <w:r w:rsidRPr="006F5EA3">
        <w:lastRenderedPageBreak/>
        <w:t>2-2-2 聊天室設定</w:t>
      </w:r>
      <w:bookmarkEnd w:id="21"/>
    </w:p>
    <w:p w14:paraId="243C6C53" w14:textId="360FF4B8" w:rsidR="00DF75F8" w:rsidRPr="006F5EA3" w:rsidRDefault="00DF75F8" w:rsidP="00DF75F8">
      <w:pPr>
        <w:rPr>
          <w:rFonts w:ascii="微軟正黑體" w:hAnsi="微軟正黑體"/>
        </w:rPr>
      </w:pPr>
      <w:r w:rsidRPr="006F5EA3">
        <w:rPr>
          <w:rFonts w:ascii="微軟正黑體" w:hAnsi="微軟正黑體"/>
        </w:rPr>
        <w:t>點擊進入與某人的聊天室，再點右上角的「...」則進入聊天室設定。</w:t>
      </w:r>
      <w:r w:rsidRPr="006F5EA3">
        <w:rPr>
          <w:rFonts w:ascii="微軟正黑體" w:hAnsi="微軟正黑體"/>
          <w:noProof/>
        </w:rPr>
        <w:drawing>
          <wp:anchor distT="0" distB="0" distL="114300" distR="114300" simplePos="0" relativeHeight="251676160" behindDoc="0" locked="0" layoutInCell="1" allowOverlap="1" wp14:anchorId="0F846158" wp14:editId="39CCC9BB">
            <wp:simplePos x="0" y="0"/>
            <wp:positionH relativeFrom="column">
              <wp:posOffset>2153</wp:posOffset>
            </wp:positionH>
            <wp:positionV relativeFrom="page">
              <wp:posOffset>1656522</wp:posOffset>
            </wp:positionV>
            <wp:extent cx="1799590" cy="3225165"/>
            <wp:effectExtent l="0" t="0" r="0" b="0"/>
            <wp:wrapTopAndBottom/>
            <wp:docPr id="2117104552"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4552" name="圖片 1" descr="一張含有 文字, 螢幕擷取畫面, 軟體, 網頁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1799590" cy="3225165"/>
                    </a:xfrm>
                    <a:prstGeom prst="rect">
                      <a:avLst/>
                    </a:prstGeom>
                  </pic:spPr>
                </pic:pic>
              </a:graphicData>
            </a:graphic>
          </wp:anchor>
        </w:drawing>
      </w:r>
    </w:p>
    <w:p w14:paraId="67826B3E" w14:textId="3D5A42EB" w:rsidR="00DF75F8" w:rsidRPr="006F5EA3" w:rsidRDefault="00DF75F8" w:rsidP="006575B4">
      <w:pPr>
        <w:pStyle w:val="afff1"/>
      </w:pPr>
      <w:r w:rsidRPr="006F5EA3">
        <w:t>圖14．右上…圖示按鈕</w:t>
      </w:r>
      <w:r w:rsidRPr="006F5EA3">
        <w:rPr>
          <w:noProof/>
        </w:rPr>
        <w:drawing>
          <wp:anchor distT="0" distB="0" distL="114300" distR="114300" simplePos="0" relativeHeight="251677184" behindDoc="0" locked="0" layoutInCell="1" allowOverlap="1" wp14:anchorId="1F1AC51A" wp14:editId="0063E959">
            <wp:simplePos x="0" y="0"/>
            <wp:positionH relativeFrom="column">
              <wp:posOffset>2153</wp:posOffset>
            </wp:positionH>
            <wp:positionV relativeFrom="page">
              <wp:posOffset>5247861</wp:posOffset>
            </wp:positionV>
            <wp:extent cx="1799590" cy="3153410"/>
            <wp:effectExtent l="0" t="0" r="0" b="8890"/>
            <wp:wrapTopAndBottom/>
            <wp:docPr id="10046564"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64" name="圖片 1" descr="一張含有 文字, 螢幕擷取畫面, 數字, 字型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1799590" cy="3153410"/>
                    </a:xfrm>
                    <a:prstGeom prst="rect">
                      <a:avLst/>
                    </a:prstGeom>
                  </pic:spPr>
                </pic:pic>
              </a:graphicData>
            </a:graphic>
          </wp:anchor>
        </w:drawing>
      </w:r>
    </w:p>
    <w:p w14:paraId="7075EA77" w14:textId="71379E5D" w:rsidR="00DF75F8" w:rsidRPr="006F5EA3" w:rsidRDefault="00DF75F8" w:rsidP="00DF75F8">
      <w:pPr>
        <w:pStyle w:val="afff1"/>
      </w:pPr>
      <w:r w:rsidRPr="006F5EA3">
        <w:t>圖15．聊天室設定畫面</w:t>
      </w:r>
    </w:p>
    <w:p w14:paraId="77CCFFEF" w14:textId="29F2EF17" w:rsidR="00DF75F8" w:rsidRPr="006F5EA3" w:rsidRDefault="00DF75F8">
      <w:pPr>
        <w:widowControl/>
        <w:suppressAutoHyphens w:val="0"/>
        <w:rPr>
          <w:rFonts w:ascii="微軟正黑體" w:hAnsi="微軟正黑體"/>
        </w:rPr>
      </w:pPr>
      <w:r w:rsidRPr="006F5EA3">
        <w:rPr>
          <w:rFonts w:ascii="微軟正黑體" w:hAnsi="微軟正黑體"/>
        </w:rPr>
        <w:br w:type="page"/>
      </w:r>
    </w:p>
    <w:p w14:paraId="737C4AE3" w14:textId="29307F58" w:rsidR="00E66067" w:rsidRPr="006F5EA3" w:rsidRDefault="006575B4" w:rsidP="00C1664D">
      <w:pPr>
        <w:pStyle w:val="affc"/>
        <w:numPr>
          <w:ilvl w:val="0"/>
          <w:numId w:val="17"/>
        </w:numPr>
        <w:ind w:leftChars="0"/>
        <w:rPr>
          <w:rFonts w:ascii="微軟正黑體" w:hAnsi="微軟正黑體"/>
        </w:rPr>
      </w:pPr>
      <w:r w:rsidRPr="006F5EA3">
        <w:rPr>
          <w:rFonts w:ascii="微軟正黑體" w:hAnsi="微軟正黑體"/>
          <w:noProof/>
        </w:rPr>
        <w:drawing>
          <wp:anchor distT="0" distB="0" distL="114300" distR="114300" simplePos="0" relativeHeight="251678208" behindDoc="0" locked="0" layoutInCell="1" allowOverlap="1" wp14:anchorId="3121E8D9" wp14:editId="13FBA9B7">
            <wp:simplePos x="0" y="0"/>
            <wp:positionH relativeFrom="column">
              <wp:posOffset>1905</wp:posOffset>
            </wp:positionH>
            <wp:positionV relativeFrom="page">
              <wp:posOffset>1132205</wp:posOffset>
            </wp:positionV>
            <wp:extent cx="2163445" cy="3837305"/>
            <wp:effectExtent l="0" t="0" r="8255" b="0"/>
            <wp:wrapTopAndBottom/>
            <wp:docPr id="144499260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92607" name="圖片 1" descr="一張含有 文字, 螢幕擷取畫面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2163445" cy="3837305"/>
                    </a:xfrm>
                    <a:prstGeom prst="rect">
                      <a:avLst/>
                    </a:prstGeom>
                  </pic:spPr>
                </pic:pic>
              </a:graphicData>
            </a:graphic>
          </wp:anchor>
        </w:drawing>
      </w:r>
      <w:r w:rsidR="00DF75F8" w:rsidRPr="006F5EA3">
        <w:rPr>
          <w:rFonts w:ascii="微軟正黑體" w:hAnsi="微軟正黑體"/>
        </w:rPr>
        <w:t>搜尋聊天訊息</w:t>
      </w:r>
      <w:r w:rsidR="00E66067" w:rsidRPr="006F5EA3">
        <w:rPr>
          <w:rFonts w:ascii="微軟正黑體" w:hAnsi="微軟正黑體" w:hint="eastAsia"/>
        </w:rPr>
        <w:t>：</w:t>
      </w:r>
      <w:r w:rsidR="00DF75F8" w:rsidRPr="006F5EA3">
        <w:rPr>
          <w:rFonts w:ascii="微軟正黑體" w:hAnsi="微軟正黑體"/>
        </w:rPr>
        <w:t>可搜尋聊天室中的文字。</w:t>
      </w:r>
    </w:p>
    <w:p w14:paraId="43A88E01" w14:textId="3A7D4E7A" w:rsidR="00E66067" w:rsidRPr="006F5EA3" w:rsidRDefault="00E66067" w:rsidP="00E66067">
      <w:pPr>
        <w:pStyle w:val="afff1"/>
      </w:pPr>
      <w:r w:rsidRPr="006F5EA3">
        <w:t>圖16．搜尋聊天室內文字</w:t>
      </w:r>
    </w:p>
    <w:p w14:paraId="6014CDE3" w14:textId="4D798612" w:rsidR="00E66067" w:rsidRPr="006F5EA3" w:rsidRDefault="00E66067">
      <w:pPr>
        <w:widowControl/>
        <w:suppressAutoHyphens w:val="0"/>
        <w:rPr>
          <w:rFonts w:ascii="微軟正黑體" w:hAnsi="微軟正黑體"/>
        </w:rPr>
      </w:pPr>
      <w:r w:rsidRPr="006F5EA3">
        <w:rPr>
          <w:rFonts w:ascii="微軟正黑體" w:hAnsi="微軟正黑體"/>
        </w:rPr>
        <w:br w:type="page"/>
      </w:r>
    </w:p>
    <w:p w14:paraId="53E7D1CB" w14:textId="1B357541" w:rsidR="00E66067" w:rsidRPr="006F5EA3" w:rsidRDefault="006575B4" w:rsidP="00C1664D">
      <w:pPr>
        <w:pStyle w:val="affc"/>
        <w:numPr>
          <w:ilvl w:val="0"/>
          <w:numId w:val="17"/>
        </w:numPr>
        <w:ind w:leftChars="0"/>
        <w:rPr>
          <w:rFonts w:ascii="微軟正黑體" w:hAnsi="微軟正黑體"/>
        </w:rPr>
      </w:pPr>
      <w:r w:rsidRPr="006F5EA3">
        <w:rPr>
          <w:rFonts w:ascii="微軟正黑體" w:hAnsi="微軟正黑體"/>
          <w:noProof/>
        </w:rPr>
        <w:drawing>
          <wp:anchor distT="0" distB="0" distL="114300" distR="114300" simplePos="0" relativeHeight="251679232" behindDoc="0" locked="0" layoutInCell="1" allowOverlap="1" wp14:anchorId="7B3203F5" wp14:editId="38AA95AB">
            <wp:simplePos x="0" y="0"/>
            <wp:positionH relativeFrom="column">
              <wp:posOffset>253365</wp:posOffset>
            </wp:positionH>
            <wp:positionV relativeFrom="page">
              <wp:posOffset>1397635</wp:posOffset>
            </wp:positionV>
            <wp:extent cx="1439545" cy="3149600"/>
            <wp:effectExtent l="0" t="0" r="8255" b="0"/>
            <wp:wrapTopAndBottom/>
            <wp:docPr id="1901118523" name="圖片 1" descr="一張含有 螢幕擷取畫面,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18523" name="圖片 1" descr="一張含有 螢幕擷取畫面, 文字, 軟體 的圖片&#10;&#10;自動產生的描述"/>
                    <pic:cNvPicPr/>
                  </pic:nvPicPr>
                  <pic:blipFill>
                    <a:blip r:embed="rId35">
                      <a:extLst>
                        <a:ext uri="{28A0092B-C50C-407E-A947-70E740481C1C}">
                          <a14:useLocalDpi xmlns:a14="http://schemas.microsoft.com/office/drawing/2010/main" val="0"/>
                        </a:ext>
                      </a:extLst>
                    </a:blip>
                    <a:stretch>
                      <a:fillRect/>
                    </a:stretch>
                  </pic:blipFill>
                  <pic:spPr>
                    <a:xfrm>
                      <a:off x="0" y="0"/>
                      <a:ext cx="1439545" cy="3149600"/>
                    </a:xfrm>
                    <a:prstGeom prst="rect">
                      <a:avLst/>
                    </a:prstGeom>
                  </pic:spPr>
                </pic:pic>
              </a:graphicData>
            </a:graphic>
          </wp:anchor>
        </w:drawing>
      </w:r>
      <w:proofErr w:type="gramStart"/>
      <w:r w:rsidR="00E66067" w:rsidRPr="006F5EA3">
        <w:rPr>
          <w:rFonts w:ascii="微軟正黑體" w:hAnsi="微軟正黑體"/>
        </w:rPr>
        <w:t>聊天室置頂</w:t>
      </w:r>
      <w:proofErr w:type="gramEnd"/>
      <w:r w:rsidR="00E66067" w:rsidRPr="006F5EA3">
        <w:rPr>
          <w:rFonts w:ascii="微軟正黑體" w:hAnsi="微軟正黑體"/>
        </w:rPr>
        <w:t>：可將聊天室置頂</w:t>
      </w:r>
    </w:p>
    <w:p w14:paraId="12E4D2F1" w14:textId="38AD8252" w:rsidR="00E66067" w:rsidRPr="006F5EA3" w:rsidRDefault="00E66067" w:rsidP="006575B4">
      <w:pPr>
        <w:pStyle w:val="affc"/>
        <w:ind w:leftChars="0" w:left="397"/>
        <w:rPr>
          <w:rFonts w:ascii="微軟正黑體" w:hAnsi="微軟正黑體"/>
        </w:rPr>
      </w:pPr>
      <w:r w:rsidRPr="006F5EA3">
        <w:rPr>
          <w:rFonts w:ascii="微軟正黑體" w:hAnsi="微軟正黑體"/>
        </w:rPr>
        <w:t>iOS：對著聊天室向右滑動，點擊圖釘的圖示，</w:t>
      </w:r>
      <w:proofErr w:type="gramStart"/>
      <w:r w:rsidRPr="006F5EA3">
        <w:rPr>
          <w:rFonts w:ascii="微軟正黑體" w:hAnsi="微軟正黑體"/>
        </w:rPr>
        <w:t>完成置頂功能</w:t>
      </w:r>
      <w:proofErr w:type="gramEnd"/>
      <w:r w:rsidRPr="006F5EA3">
        <w:rPr>
          <w:rFonts w:ascii="微軟正黑體" w:hAnsi="微軟正黑體"/>
        </w:rPr>
        <w:t>。</w:t>
      </w:r>
    </w:p>
    <w:p w14:paraId="5FD33657" w14:textId="7A851F79" w:rsidR="00E66067" w:rsidRPr="006F5EA3" w:rsidRDefault="00E66067" w:rsidP="00E66067">
      <w:pPr>
        <w:pStyle w:val="afff1"/>
        <w:ind w:left="397"/>
      </w:pPr>
      <w:r w:rsidRPr="006F5EA3">
        <w:t>圖17．搜尋聊天室內文字</w:t>
      </w:r>
    </w:p>
    <w:p w14:paraId="2879A436" w14:textId="5A2BE150" w:rsidR="00E66067" w:rsidRPr="006F5EA3" w:rsidRDefault="00E66067" w:rsidP="006575B4">
      <w:pPr>
        <w:pStyle w:val="affc"/>
        <w:ind w:leftChars="0" w:left="397"/>
        <w:rPr>
          <w:rFonts w:ascii="微軟正黑體" w:hAnsi="微軟正黑體"/>
        </w:rPr>
      </w:pPr>
      <w:r w:rsidRPr="006F5EA3">
        <w:rPr>
          <w:rFonts w:ascii="微軟正黑體" w:hAnsi="微軟正黑體"/>
        </w:rPr>
        <w:t>Android：對著聊天室長按，會顯示選單，點擊「</w:t>
      </w:r>
      <w:proofErr w:type="gramStart"/>
      <w:r w:rsidRPr="006F5EA3">
        <w:rPr>
          <w:rFonts w:ascii="微軟正黑體" w:hAnsi="微軟正黑體"/>
        </w:rPr>
        <w:t>釘選</w:t>
      </w:r>
      <w:proofErr w:type="gramEnd"/>
      <w:r w:rsidRPr="006F5EA3">
        <w:rPr>
          <w:rFonts w:ascii="微軟正黑體" w:hAnsi="微軟正黑體"/>
        </w:rPr>
        <w:t>」，</w:t>
      </w:r>
      <w:proofErr w:type="gramStart"/>
      <w:r w:rsidRPr="006F5EA3">
        <w:rPr>
          <w:rFonts w:ascii="微軟正黑體" w:hAnsi="微軟正黑體"/>
        </w:rPr>
        <w:t>完成置頂功能</w:t>
      </w:r>
      <w:proofErr w:type="gramEnd"/>
      <w:r w:rsidRPr="006F5EA3">
        <w:rPr>
          <w:rFonts w:ascii="微軟正黑體" w:hAnsi="微軟正黑體" w:hint="eastAsia"/>
        </w:rPr>
        <w:t>。</w:t>
      </w:r>
      <w:r w:rsidRPr="006F5EA3">
        <w:rPr>
          <w:rFonts w:ascii="微軟正黑體" w:hAnsi="微軟正黑體"/>
          <w:noProof/>
        </w:rPr>
        <w:drawing>
          <wp:anchor distT="0" distB="0" distL="114300" distR="114300" simplePos="0" relativeHeight="251680256" behindDoc="0" locked="0" layoutInCell="1" allowOverlap="1" wp14:anchorId="53A34EB2" wp14:editId="033C8E35">
            <wp:simplePos x="0" y="0"/>
            <wp:positionH relativeFrom="column">
              <wp:posOffset>253945</wp:posOffset>
            </wp:positionH>
            <wp:positionV relativeFrom="page">
              <wp:posOffset>5181600</wp:posOffset>
            </wp:positionV>
            <wp:extent cx="1619885" cy="3556635"/>
            <wp:effectExtent l="0" t="0" r="0" b="5715"/>
            <wp:wrapTopAndBottom/>
            <wp:docPr id="1022583017" name="圖片 1" descr="一張含有 文字, 多媒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3017" name="圖片 1" descr="一張含有 文字, 多媒體, 螢幕擷取畫面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1619885" cy="3556635"/>
                    </a:xfrm>
                    <a:prstGeom prst="rect">
                      <a:avLst/>
                    </a:prstGeom>
                  </pic:spPr>
                </pic:pic>
              </a:graphicData>
            </a:graphic>
          </wp:anchor>
        </w:drawing>
      </w:r>
    </w:p>
    <w:p w14:paraId="4E3231BC" w14:textId="3DE7ADA8" w:rsidR="00E66067" w:rsidRPr="006F5EA3" w:rsidRDefault="00E66067" w:rsidP="00E66067">
      <w:pPr>
        <w:pStyle w:val="afff1"/>
        <w:ind w:left="397"/>
      </w:pPr>
      <w:r w:rsidRPr="006F5EA3">
        <w:t>圖18．搜尋聊天室內文字</w:t>
      </w:r>
    </w:p>
    <w:p w14:paraId="136FAC02" w14:textId="1C934A13" w:rsidR="00E66067" w:rsidRPr="006F5EA3" w:rsidRDefault="00E66067">
      <w:pPr>
        <w:widowControl/>
        <w:suppressAutoHyphens w:val="0"/>
        <w:rPr>
          <w:rFonts w:ascii="微軟正黑體" w:hAnsi="微軟正黑體"/>
        </w:rPr>
      </w:pPr>
      <w:r w:rsidRPr="006F5EA3">
        <w:rPr>
          <w:rFonts w:ascii="微軟正黑體" w:hAnsi="微軟正黑體"/>
        </w:rPr>
        <w:br w:type="page"/>
      </w:r>
    </w:p>
    <w:p w14:paraId="41F0F3C8" w14:textId="0DBC0565" w:rsidR="00E66067" w:rsidRPr="006F5EA3" w:rsidRDefault="006575B4" w:rsidP="00C1664D">
      <w:pPr>
        <w:pStyle w:val="affc"/>
        <w:numPr>
          <w:ilvl w:val="0"/>
          <w:numId w:val="17"/>
        </w:numPr>
        <w:ind w:leftChars="0"/>
        <w:rPr>
          <w:rFonts w:ascii="微軟正黑體" w:hAnsi="微軟正黑體"/>
        </w:rPr>
      </w:pPr>
      <w:r w:rsidRPr="006F5EA3">
        <w:rPr>
          <w:rFonts w:ascii="微軟正黑體" w:hAnsi="微軟正黑體"/>
          <w:noProof/>
        </w:rPr>
        <w:drawing>
          <wp:anchor distT="0" distB="0" distL="114300" distR="114300" simplePos="0" relativeHeight="251681280" behindDoc="0" locked="0" layoutInCell="1" allowOverlap="1" wp14:anchorId="1BD453D6" wp14:editId="45283F13">
            <wp:simplePos x="0" y="0"/>
            <wp:positionH relativeFrom="column">
              <wp:posOffset>1905</wp:posOffset>
            </wp:positionH>
            <wp:positionV relativeFrom="page">
              <wp:posOffset>1132205</wp:posOffset>
            </wp:positionV>
            <wp:extent cx="2163445" cy="4607560"/>
            <wp:effectExtent l="0" t="0" r="8255" b="2540"/>
            <wp:wrapTopAndBottom/>
            <wp:docPr id="84786477"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477" name="圖片 1" descr="一張含有 文字, 螢幕擷取畫面, 設計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2163445" cy="4607560"/>
                    </a:xfrm>
                    <a:prstGeom prst="rect">
                      <a:avLst/>
                    </a:prstGeom>
                  </pic:spPr>
                </pic:pic>
              </a:graphicData>
            </a:graphic>
          </wp:anchor>
        </w:drawing>
      </w:r>
      <w:r w:rsidR="00E66067" w:rsidRPr="006F5EA3">
        <w:rPr>
          <w:rFonts w:ascii="微軟正黑體" w:hAnsi="微軟正黑體"/>
        </w:rPr>
        <w:t>設定目前聊天室背景：可以「選擇背景圖」、「選擇相片」、「拍照」</w:t>
      </w:r>
    </w:p>
    <w:p w14:paraId="3E656760" w14:textId="2A4F7E6C" w:rsidR="00E66067" w:rsidRPr="006F5EA3" w:rsidRDefault="00E66067" w:rsidP="00E66067">
      <w:pPr>
        <w:pStyle w:val="afff1"/>
      </w:pPr>
      <w:r w:rsidRPr="006F5EA3">
        <w:t>圖19．搜尋聊天室內文字</w:t>
      </w:r>
    </w:p>
    <w:p w14:paraId="33DA1AED" w14:textId="3CAAD88A" w:rsidR="00E66067" w:rsidRPr="006F5EA3" w:rsidRDefault="00E66067">
      <w:pPr>
        <w:widowControl/>
        <w:suppressAutoHyphens w:val="0"/>
        <w:rPr>
          <w:rFonts w:ascii="微軟正黑體" w:hAnsi="微軟正黑體"/>
        </w:rPr>
      </w:pPr>
      <w:r w:rsidRPr="006F5EA3">
        <w:rPr>
          <w:rFonts w:ascii="微軟正黑體" w:hAnsi="微軟正黑體"/>
        </w:rPr>
        <w:br w:type="page"/>
      </w:r>
    </w:p>
    <w:p w14:paraId="70626EF3" w14:textId="621949DB" w:rsidR="00385FCF" w:rsidRPr="006F5EA3" w:rsidRDefault="006575B4" w:rsidP="00C1664D">
      <w:pPr>
        <w:pStyle w:val="affc"/>
        <w:numPr>
          <w:ilvl w:val="0"/>
          <w:numId w:val="17"/>
        </w:numPr>
        <w:ind w:leftChars="0"/>
        <w:rPr>
          <w:rFonts w:ascii="微軟正黑體" w:hAnsi="微軟正黑體"/>
        </w:rPr>
      </w:pPr>
      <w:r w:rsidRPr="006F5EA3">
        <w:rPr>
          <w:rFonts w:ascii="微軟正黑體" w:hAnsi="微軟正黑體"/>
          <w:noProof/>
        </w:rPr>
        <w:drawing>
          <wp:anchor distT="0" distB="0" distL="114300" distR="114300" simplePos="0" relativeHeight="251682304" behindDoc="0" locked="0" layoutInCell="1" allowOverlap="1" wp14:anchorId="756E55B8" wp14:editId="3408A21C">
            <wp:simplePos x="0" y="0"/>
            <wp:positionH relativeFrom="column">
              <wp:posOffset>2153</wp:posOffset>
            </wp:positionH>
            <wp:positionV relativeFrom="page">
              <wp:posOffset>1398104</wp:posOffset>
            </wp:positionV>
            <wp:extent cx="2163445" cy="3891280"/>
            <wp:effectExtent l="0" t="0" r="8255" b="0"/>
            <wp:wrapTopAndBottom/>
            <wp:docPr id="895812063" name="圖片 1" descr="一張含有 文字, 軟體, 電腦圖示,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2063" name="圖片 1" descr="一張含有 文字, 軟體, 電腦圖示, 數字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2163445" cy="3891280"/>
                    </a:xfrm>
                    <a:prstGeom prst="rect">
                      <a:avLst/>
                    </a:prstGeom>
                  </pic:spPr>
                </pic:pic>
              </a:graphicData>
            </a:graphic>
          </wp:anchor>
        </w:drawing>
      </w:r>
      <w:r w:rsidR="00E66067" w:rsidRPr="006F5EA3">
        <w:rPr>
          <w:rFonts w:ascii="微軟正黑體" w:hAnsi="微軟正黑體"/>
        </w:rPr>
        <w:t>刪除聊天室記錄：點選後會出現彈跳提示窗詢問「聊天紀錄一旦刪除後將無法回復。確 定要刪除聊天記錄？」</w:t>
      </w:r>
    </w:p>
    <w:p w14:paraId="1C8C344B" w14:textId="3CF4BCD3" w:rsidR="00385FCF" w:rsidRPr="006F5EA3" w:rsidRDefault="00385FCF" w:rsidP="00385FCF">
      <w:pPr>
        <w:pStyle w:val="afff1"/>
      </w:pPr>
      <w:r w:rsidRPr="006F5EA3">
        <w:t>圖20．刪除聊天紀錄確認</w:t>
      </w:r>
    </w:p>
    <w:p w14:paraId="39FEE2DA" w14:textId="30F9830D" w:rsidR="00385FCF" w:rsidRPr="006F5EA3" w:rsidRDefault="00385FCF">
      <w:pPr>
        <w:widowControl/>
        <w:suppressAutoHyphens w:val="0"/>
        <w:rPr>
          <w:rFonts w:ascii="微軟正黑體" w:hAnsi="微軟正黑體"/>
        </w:rPr>
      </w:pPr>
      <w:r w:rsidRPr="006F5EA3">
        <w:rPr>
          <w:rFonts w:ascii="微軟正黑體" w:hAnsi="微軟正黑體"/>
        </w:rPr>
        <w:br w:type="page"/>
      </w:r>
    </w:p>
    <w:p w14:paraId="7219C1DA" w14:textId="60E73C29" w:rsidR="00385FCF" w:rsidRPr="006F5EA3" w:rsidRDefault="00385FCF" w:rsidP="00385FCF">
      <w:pPr>
        <w:pStyle w:val="afff5"/>
      </w:pPr>
      <w:bookmarkStart w:id="22" w:name="_Toc139443945"/>
      <w:r w:rsidRPr="006F5EA3">
        <w:t>2-2-3 聊天室選單資訊</w:t>
      </w:r>
      <w:bookmarkEnd w:id="22"/>
    </w:p>
    <w:p w14:paraId="58553F0C" w14:textId="2EAF71D5" w:rsidR="00385FCF" w:rsidRPr="006F5EA3" w:rsidRDefault="00385FCF" w:rsidP="00385FCF">
      <w:pPr>
        <w:rPr>
          <w:rFonts w:ascii="微軟正黑體" w:hAnsi="微軟正黑體"/>
        </w:rPr>
      </w:pPr>
      <w:r w:rsidRPr="006F5EA3">
        <w:rPr>
          <w:rFonts w:ascii="微軟正黑體" w:hAnsi="微軟正黑體"/>
        </w:rPr>
        <w:t>點擊進入與某人的聊天室，點選左下角的「+」會出現選單，包括拍照、檔案、收藏。</w:t>
      </w:r>
      <w:r w:rsidRPr="006F5EA3">
        <w:rPr>
          <w:rFonts w:ascii="微軟正黑體" w:hAnsi="微軟正黑體"/>
          <w:noProof/>
        </w:rPr>
        <w:drawing>
          <wp:anchor distT="0" distB="0" distL="114300" distR="114300" simplePos="0" relativeHeight="251683328" behindDoc="0" locked="0" layoutInCell="1" allowOverlap="1" wp14:anchorId="298EA449" wp14:editId="4A3FCD5C">
            <wp:simplePos x="0" y="0"/>
            <wp:positionH relativeFrom="column">
              <wp:posOffset>2153</wp:posOffset>
            </wp:positionH>
            <wp:positionV relativeFrom="page">
              <wp:posOffset>1656522</wp:posOffset>
            </wp:positionV>
            <wp:extent cx="2163445" cy="4359275"/>
            <wp:effectExtent l="0" t="0" r="8255" b="3175"/>
            <wp:wrapTopAndBottom/>
            <wp:docPr id="723870653" name="圖片 1" descr="一張含有 文字, 螢幕擷取畫面, 多媒體,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0653" name="圖片 1" descr="一張含有 文字, 螢幕擷取畫面, 多媒體, 小工具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2163445" cy="4359275"/>
                    </a:xfrm>
                    <a:prstGeom prst="rect">
                      <a:avLst/>
                    </a:prstGeom>
                  </pic:spPr>
                </pic:pic>
              </a:graphicData>
            </a:graphic>
          </wp:anchor>
        </w:drawing>
      </w:r>
    </w:p>
    <w:p w14:paraId="385249FA" w14:textId="628D36FE" w:rsidR="00385FCF" w:rsidRPr="006F5EA3" w:rsidRDefault="00385FCF" w:rsidP="00385FCF">
      <w:pPr>
        <w:pStyle w:val="afff1"/>
      </w:pPr>
      <w:r w:rsidRPr="006F5EA3">
        <w:t>圖21．點選+出現選單</w:t>
      </w:r>
    </w:p>
    <w:p w14:paraId="60AE6A04" w14:textId="65B573AF" w:rsidR="00385FCF" w:rsidRPr="006F5EA3" w:rsidRDefault="00385FCF">
      <w:pPr>
        <w:widowControl/>
        <w:suppressAutoHyphens w:val="0"/>
        <w:rPr>
          <w:rFonts w:ascii="微軟正黑體" w:hAnsi="微軟正黑體"/>
        </w:rPr>
      </w:pPr>
      <w:r w:rsidRPr="006F5EA3">
        <w:rPr>
          <w:rFonts w:ascii="微軟正黑體" w:hAnsi="微軟正黑體"/>
        </w:rPr>
        <w:br w:type="page"/>
      </w:r>
    </w:p>
    <w:p w14:paraId="7D23F0E3" w14:textId="4CDB480D" w:rsidR="00385FCF" w:rsidRPr="006F5EA3" w:rsidRDefault="00385FCF" w:rsidP="00385FCF">
      <w:pPr>
        <w:pStyle w:val="afff5"/>
      </w:pPr>
      <w:bookmarkStart w:id="23" w:name="_Toc139443946"/>
      <w:r w:rsidRPr="006F5EA3">
        <w:t>2-2-4 分享訊息</w:t>
      </w:r>
      <w:bookmarkEnd w:id="23"/>
    </w:p>
    <w:p w14:paraId="6497C6D9" w14:textId="1DD87A18" w:rsidR="00385FCF" w:rsidRPr="006F5EA3" w:rsidRDefault="00385FCF" w:rsidP="00385FCF">
      <w:pPr>
        <w:rPr>
          <w:rFonts w:ascii="微軟正黑體" w:hAnsi="微軟正黑體"/>
        </w:rPr>
      </w:pPr>
      <w:proofErr w:type="gramStart"/>
      <w:r w:rsidRPr="006F5EA3">
        <w:rPr>
          <w:rFonts w:ascii="微軟正黑體" w:hAnsi="微軟正黑體"/>
        </w:rPr>
        <w:t>長壓聊天</w:t>
      </w:r>
      <w:proofErr w:type="gramEnd"/>
      <w:r w:rsidRPr="006F5EA3">
        <w:rPr>
          <w:rFonts w:ascii="微軟正黑體" w:hAnsi="微軟正黑體"/>
        </w:rPr>
        <w:t>室內的某則訊息會出現選單後並點選「分享」。</w:t>
      </w:r>
      <w:r w:rsidRPr="006F5EA3">
        <w:rPr>
          <w:rFonts w:ascii="微軟正黑體" w:hAnsi="微軟正黑體"/>
          <w:noProof/>
        </w:rPr>
        <w:drawing>
          <wp:anchor distT="0" distB="0" distL="114300" distR="114300" simplePos="0" relativeHeight="251684352" behindDoc="0" locked="0" layoutInCell="1" allowOverlap="1" wp14:anchorId="05E84B5C" wp14:editId="0CB61D50">
            <wp:simplePos x="0" y="0"/>
            <wp:positionH relativeFrom="column">
              <wp:posOffset>2153</wp:posOffset>
            </wp:positionH>
            <wp:positionV relativeFrom="page">
              <wp:posOffset>1656522</wp:posOffset>
            </wp:positionV>
            <wp:extent cx="2163445" cy="4654550"/>
            <wp:effectExtent l="0" t="0" r="8255" b="0"/>
            <wp:wrapTopAndBottom/>
            <wp:docPr id="427666959"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6959" name="圖片 1" descr="一張含有 文字, 數字, 軟體, 螢幕擷取畫面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2163445" cy="4654550"/>
                    </a:xfrm>
                    <a:prstGeom prst="rect">
                      <a:avLst/>
                    </a:prstGeom>
                  </pic:spPr>
                </pic:pic>
              </a:graphicData>
            </a:graphic>
          </wp:anchor>
        </w:drawing>
      </w:r>
    </w:p>
    <w:p w14:paraId="08C92358" w14:textId="18E53445" w:rsidR="00385FCF" w:rsidRPr="006F5EA3" w:rsidRDefault="00385FCF" w:rsidP="00385FCF">
      <w:pPr>
        <w:pStyle w:val="afff1"/>
      </w:pPr>
      <w:r w:rsidRPr="006F5EA3">
        <w:t>圖22．分享</w:t>
      </w:r>
      <w:proofErr w:type="gramStart"/>
      <w:r w:rsidRPr="006F5EA3">
        <w:t>鈕</w:t>
      </w:r>
      <w:proofErr w:type="gramEnd"/>
    </w:p>
    <w:p w14:paraId="4D8D727D" w14:textId="7EAC9CE4" w:rsidR="00385FCF" w:rsidRPr="006F5EA3" w:rsidRDefault="00385FCF">
      <w:pPr>
        <w:widowControl/>
        <w:suppressAutoHyphens w:val="0"/>
        <w:rPr>
          <w:rFonts w:ascii="微軟正黑體" w:hAnsi="微軟正黑體"/>
        </w:rPr>
      </w:pPr>
      <w:r w:rsidRPr="006F5EA3">
        <w:rPr>
          <w:rFonts w:ascii="微軟正黑體" w:hAnsi="微軟正黑體"/>
        </w:rPr>
        <w:br w:type="page"/>
      </w:r>
    </w:p>
    <w:p w14:paraId="6AADE078" w14:textId="77777777" w:rsidR="00385FCF" w:rsidRPr="006F5EA3" w:rsidRDefault="00385FCF" w:rsidP="00C1664D">
      <w:pPr>
        <w:pStyle w:val="affc"/>
        <w:numPr>
          <w:ilvl w:val="0"/>
          <w:numId w:val="18"/>
        </w:numPr>
        <w:ind w:leftChars="0"/>
        <w:rPr>
          <w:rFonts w:ascii="微軟正黑體" w:hAnsi="微軟正黑體"/>
        </w:rPr>
      </w:pPr>
      <w:r w:rsidRPr="006F5EA3">
        <w:rPr>
          <w:rFonts w:ascii="微軟正黑體" w:hAnsi="微軟正黑體"/>
        </w:rPr>
        <w:t>頁面</w:t>
      </w:r>
      <w:proofErr w:type="gramStart"/>
      <w:r w:rsidRPr="006F5EA3">
        <w:rPr>
          <w:rFonts w:ascii="微軟正黑體" w:hAnsi="微軟正黑體"/>
        </w:rPr>
        <w:t>會跳轉到組織樹頁面</w:t>
      </w:r>
      <w:proofErr w:type="gramEnd"/>
      <w:r w:rsidRPr="006F5EA3">
        <w:rPr>
          <w:rFonts w:ascii="微軟正黑體" w:hAnsi="微軟正黑體"/>
        </w:rPr>
        <w:t>，從中勾選欲分享的成員後，點擊右上角的「確定」</w:t>
      </w:r>
      <w:proofErr w:type="gramStart"/>
      <w:r w:rsidRPr="006F5EA3">
        <w:rPr>
          <w:rFonts w:ascii="微軟正黑體" w:hAnsi="微軟正黑體"/>
        </w:rPr>
        <w:t>即可將訊</w:t>
      </w:r>
      <w:proofErr w:type="gramEnd"/>
      <w:r w:rsidRPr="006F5EA3">
        <w:rPr>
          <w:rFonts w:ascii="微軟正黑體" w:hAnsi="微軟正黑體"/>
        </w:rPr>
        <w:t xml:space="preserve"> 息分享給該位成員。 </w:t>
      </w:r>
    </w:p>
    <w:p w14:paraId="3F0BCC77" w14:textId="21C3AC18" w:rsidR="00385FCF" w:rsidRPr="006F5EA3" w:rsidRDefault="00385FCF" w:rsidP="00385FCF">
      <w:pPr>
        <w:rPr>
          <w:rFonts w:ascii="微軟正黑體" w:hAnsi="微軟正黑體"/>
        </w:rPr>
      </w:pPr>
      <w:proofErr w:type="gramStart"/>
      <w:r w:rsidRPr="006F5EA3">
        <w:rPr>
          <w:rFonts w:ascii="微軟正黑體" w:hAnsi="微軟正黑體"/>
        </w:rPr>
        <w:t>註</w:t>
      </w:r>
      <w:proofErr w:type="gramEnd"/>
      <w:r w:rsidRPr="006F5EA3">
        <w:rPr>
          <w:rFonts w:ascii="微軟正黑體" w:hAnsi="微軟正黑體"/>
        </w:rPr>
        <w:t>：可以選擇 部門、人員</w:t>
      </w:r>
    </w:p>
    <w:tbl>
      <w:tblPr>
        <w:tblStyle w:val="af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470"/>
        <w:gridCol w:w="5168"/>
      </w:tblGrid>
      <w:tr w:rsidR="00CA6AE6" w:rsidRPr="006F5EA3" w14:paraId="3F440014" w14:textId="77777777" w:rsidTr="00172FBA">
        <w:trPr>
          <w:trHeight w:val="5687"/>
        </w:trPr>
        <w:tc>
          <w:tcPr>
            <w:tcW w:w="2319" w:type="pct"/>
          </w:tcPr>
          <w:p w14:paraId="546F739D" w14:textId="2B1B3E88" w:rsidR="00CA6AE6" w:rsidRPr="006F5EA3" w:rsidRDefault="006575B4" w:rsidP="00CA6AE6">
            <w:pPr>
              <w:pStyle w:val="afff1"/>
            </w:pPr>
            <w:r w:rsidRPr="006F5EA3">
              <w:t>圖23．組織結構</w:t>
            </w:r>
            <w:r w:rsidR="00CA6AE6" w:rsidRPr="006F5EA3">
              <w:rPr>
                <w:noProof/>
              </w:rPr>
              <w:drawing>
                <wp:anchor distT="0" distB="0" distL="114300" distR="114300" simplePos="0" relativeHeight="251685376" behindDoc="0" locked="0" layoutInCell="1" allowOverlap="1" wp14:anchorId="07F9DAF6" wp14:editId="418F4634">
                  <wp:simplePos x="0" y="0"/>
                  <wp:positionH relativeFrom="column">
                    <wp:posOffset>2153</wp:posOffset>
                  </wp:positionH>
                  <wp:positionV relativeFrom="page">
                    <wp:posOffset>1712</wp:posOffset>
                  </wp:positionV>
                  <wp:extent cx="1619885" cy="3412490"/>
                  <wp:effectExtent l="0" t="0" r="0" b="0"/>
                  <wp:wrapTopAndBottom/>
                  <wp:docPr id="1966962180"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2180" name="圖片 1" descr="一張含有 文字, 數字, 螢幕擷取畫面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1619885" cy="3412490"/>
                          </a:xfrm>
                          <a:prstGeom prst="rect">
                            <a:avLst/>
                          </a:prstGeom>
                        </pic:spPr>
                      </pic:pic>
                    </a:graphicData>
                  </a:graphic>
                </wp:anchor>
              </w:drawing>
            </w:r>
          </w:p>
        </w:tc>
        <w:tc>
          <w:tcPr>
            <w:tcW w:w="2681" w:type="pct"/>
          </w:tcPr>
          <w:p w14:paraId="52B32FF7" w14:textId="589D440B" w:rsidR="00CA6AE6" w:rsidRPr="006F5EA3" w:rsidRDefault="00CA6AE6" w:rsidP="006575B4">
            <w:pPr>
              <w:pStyle w:val="afff1"/>
            </w:pPr>
            <w:r w:rsidRPr="006F5EA3">
              <w:rPr>
                <w:noProof/>
              </w:rPr>
              <w:drawing>
                <wp:anchor distT="0" distB="0" distL="114300" distR="114300" simplePos="0" relativeHeight="251686400" behindDoc="0" locked="0" layoutInCell="1" allowOverlap="1" wp14:anchorId="55CE59CE" wp14:editId="3084FEF3">
                  <wp:simplePos x="0" y="0"/>
                  <wp:positionH relativeFrom="column">
                    <wp:posOffset>304</wp:posOffset>
                  </wp:positionH>
                  <wp:positionV relativeFrom="page">
                    <wp:posOffset>1712</wp:posOffset>
                  </wp:positionV>
                  <wp:extent cx="1579880" cy="3412490"/>
                  <wp:effectExtent l="0" t="0" r="1270" b="0"/>
                  <wp:wrapTopAndBottom/>
                  <wp:docPr id="559147059"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47059" name="圖片 1" descr="一張含有 文字, 螢幕擷取畫面, 設計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1579880" cy="3412490"/>
                          </a:xfrm>
                          <a:prstGeom prst="rect">
                            <a:avLst/>
                          </a:prstGeom>
                        </pic:spPr>
                      </pic:pic>
                    </a:graphicData>
                  </a:graphic>
                </wp:anchor>
              </w:drawing>
            </w:r>
            <w:r w:rsidRPr="006F5EA3">
              <w:t>圖24．組織結構-展開</w:t>
            </w:r>
          </w:p>
        </w:tc>
      </w:tr>
      <w:tr w:rsidR="00CA6AE6" w:rsidRPr="006F5EA3" w14:paraId="717DD86C" w14:textId="77777777" w:rsidTr="00172FBA">
        <w:trPr>
          <w:trHeight w:val="5928"/>
        </w:trPr>
        <w:tc>
          <w:tcPr>
            <w:tcW w:w="2319" w:type="pct"/>
          </w:tcPr>
          <w:p w14:paraId="2EC3E7F1" w14:textId="776C37C5" w:rsidR="00CA6AE6" w:rsidRPr="006F5EA3" w:rsidRDefault="00CA6AE6" w:rsidP="006575B4">
            <w:pPr>
              <w:pStyle w:val="afff1"/>
            </w:pPr>
            <w:r w:rsidRPr="006F5EA3">
              <w:rPr>
                <w:noProof/>
              </w:rPr>
              <w:drawing>
                <wp:anchor distT="0" distB="0" distL="114300" distR="114300" simplePos="0" relativeHeight="251687424" behindDoc="0" locked="0" layoutInCell="1" allowOverlap="1" wp14:anchorId="075905EA" wp14:editId="793583BF">
                  <wp:simplePos x="0" y="0"/>
                  <wp:positionH relativeFrom="column">
                    <wp:posOffset>2153</wp:posOffset>
                  </wp:positionH>
                  <wp:positionV relativeFrom="page">
                    <wp:posOffset>2512</wp:posOffset>
                  </wp:positionV>
                  <wp:extent cx="1619885" cy="3451860"/>
                  <wp:effectExtent l="0" t="0" r="0" b="0"/>
                  <wp:wrapTopAndBottom/>
                  <wp:docPr id="2007975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7523" name=""/>
                          <pic:cNvPicPr/>
                        </pic:nvPicPr>
                        <pic:blipFill>
                          <a:blip r:embed="rId43">
                            <a:extLst>
                              <a:ext uri="{28A0092B-C50C-407E-A947-70E740481C1C}">
                                <a14:useLocalDpi xmlns:a14="http://schemas.microsoft.com/office/drawing/2010/main" val="0"/>
                              </a:ext>
                            </a:extLst>
                          </a:blip>
                          <a:stretch>
                            <a:fillRect/>
                          </a:stretch>
                        </pic:blipFill>
                        <pic:spPr>
                          <a:xfrm>
                            <a:off x="0" y="0"/>
                            <a:ext cx="1619885" cy="3451860"/>
                          </a:xfrm>
                          <a:prstGeom prst="rect">
                            <a:avLst/>
                          </a:prstGeom>
                        </pic:spPr>
                      </pic:pic>
                    </a:graphicData>
                  </a:graphic>
                </wp:anchor>
              </w:drawing>
            </w:r>
            <w:r w:rsidRPr="006F5EA3">
              <w:t>圖25．組織結構-點擊人員</w:t>
            </w:r>
          </w:p>
        </w:tc>
        <w:tc>
          <w:tcPr>
            <w:tcW w:w="2681" w:type="pct"/>
          </w:tcPr>
          <w:p w14:paraId="2CA5D8E0" w14:textId="44868369" w:rsidR="00CA6AE6" w:rsidRPr="006F5EA3" w:rsidRDefault="00CA6AE6" w:rsidP="006575B4">
            <w:pPr>
              <w:pStyle w:val="afff1"/>
            </w:pPr>
            <w:r w:rsidRPr="006F5EA3">
              <w:rPr>
                <w:noProof/>
              </w:rPr>
              <w:drawing>
                <wp:anchor distT="0" distB="0" distL="114300" distR="114300" simplePos="0" relativeHeight="251688448" behindDoc="0" locked="0" layoutInCell="1" allowOverlap="1" wp14:anchorId="7E994115" wp14:editId="150C1D91">
                  <wp:simplePos x="0" y="0"/>
                  <wp:positionH relativeFrom="column">
                    <wp:posOffset>304</wp:posOffset>
                  </wp:positionH>
                  <wp:positionV relativeFrom="page">
                    <wp:posOffset>2512</wp:posOffset>
                  </wp:positionV>
                  <wp:extent cx="1986915" cy="3451860"/>
                  <wp:effectExtent l="0" t="0" r="0" b="0"/>
                  <wp:wrapTopAndBottom/>
                  <wp:docPr id="1735295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95617" name=""/>
                          <pic:cNvPicPr/>
                        </pic:nvPicPr>
                        <pic:blipFill>
                          <a:blip r:embed="rId44">
                            <a:extLst>
                              <a:ext uri="{28A0092B-C50C-407E-A947-70E740481C1C}">
                                <a14:useLocalDpi xmlns:a14="http://schemas.microsoft.com/office/drawing/2010/main" val="0"/>
                              </a:ext>
                            </a:extLst>
                          </a:blip>
                          <a:stretch>
                            <a:fillRect/>
                          </a:stretch>
                        </pic:blipFill>
                        <pic:spPr>
                          <a:xfrm>
                            <a:off x="0" y="0"/>
                            <a:ext cx="1986915" cy="3451860"/>
                          </a:xfrm>
                          <a:prstGeom prst="rect">
                            <a:avLst/>
                          </a:prstGeom>
                        </pic:spPr>
                      </pic:pic>
                    </a:graphicData>
                  </a:graphic>
                </wp:anchor>
              </w:drawing>
            </w:r>
            <w:r w:rsidRPr="006F5EA3">
              <w:t>圖26．組織結構-開啟聊天室窗</w:t>
            </w:r>
          </w:p>
        </w:tc>
      </w:tr>
    </w:tbl>
    <w:p w14:paraId="3F284F03" w14:textId="77777777" w:rsidR="00A237B2" w:rsidRPr="006F5EA3" w:rsidRDefault="00A237B2">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1D0EBC2B" w14:textId="16A13E5A" w:rsidR="00385FCF" w:rsidRPr="006F5EA3" w:rsidRDefault="00A237B2" w:rsidP="00A237B2">
      <w:pPr>
        <w:pStyle w:val="afff5"/>
      </w:pPr>
      <w:bookmarkStart w:id="24" w:name="_Toc139443947"/>
      <w:r w:rsidRPr="006F5EA3">
        <w:t>2-2-5 分享訊息-搜尋</w:t>
      </w:r>
      <w:bookmarkEnd w:id="24"/>
    </w:p>
    <w:p w14:paraId="777D53A5" w14:textId="259D1F87" w:rsidR="00A237B2" w:rsidRPr="006F5EA3" w:rsidRDefault="00A237B2" w:rsidP="00C1664D">
      <w:pPr>
        <w:pStyle w:val="affc"/>
        <w:numPr>
          <w:ilvl w:val="0"/>
          <w:numId w:val="19"/>
        </w:numPr>
        <w:ind w:leftChars="0"/>
        <w:rPr>
          <w:rFonts w:ascii="微軟正黑體" w:hAnsi="微軟正黑體"/>
        </w:rPr>
      </w:pPr>
      <w:proofErr w:type="gramStart"/>
      <w:r w:rsidRPr="006F5EA3">
        <w:rPr>
          <w:rFonts w:ascii="微軟正黑體" w:hAnsi="微軟正黑體"/>
        </w:rPr>
        <w:t>長壓選單</w:t>
      </w:r>
      <w:proofErr w:type="gramEnd"/>
      <w:r w:rsidRPr="006F5EA3">
        <w:rPr>
          <w:rFonts w:ascii="微軟正黑體" w:hAnsi="微軟正黑體"/>
        </w:rPr>
        <w:t>的「分享」後，出現組織樹</w:t>
      </w:r>
      <w:r w:rsidRPr="006F5EA3">
        <w:rPr>
          <w:rFonts w:ascii="微軟正黑體" w:hAnsi="微軟正黑體"/>
          <w:noProof/>
        </w:rPr>
        <w:drawing>
          <wp:anchor distT="0" distB="0" distL="114300" distR="114300" simplePos="0" relativeHeight="251689472" behindDoc="0" locked="0" layoutInCell="1" allowOverlap="1" wp14:anchorId="020D74BF" wp14:editId="0CD6FBCD">
            <wp:simplePos x="0" y="0"/>
            <wp:positionH relativeFrom="column">
              <wp:posOffset>2153</wp:posOffset>
            </wp:positionH>
            <wp:positionV relativeFrom="page">
              <wp:posOffset>1656522</wp:posOffset>
            </wp:positionV>
            <wp:extent cx="2163445" cy="4639945"/>
            <wp:effectExtent l="0" t="0" r="8255" b="8255"/>
            <wp:wrapTopAndBottom/>
            <wp:docPr id="1750087850" name="圖片 1"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7850" name="圖片 1" descr="一張含有 文字, 數字, 字型,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2163445" cy="4639945"/>
                    </a:xfrm>
                    <a:prstGeom prst="rect">
                      <a:avLst/>
                    </a:prstGeom>
                  </pic:spPr>
                </pic:pic>
              </a:graphicData>
            </a:graphic>
          </wp:anchor>
        </w:drawing>
      </w:r>
    </w:p>
    <w:p w14:paraId="48028889" w14:textId="0B391291" w:rsidR="00A237B2" w:rsidRPr="006F5EA3" w:rsidRDefault="00A237B2" w:rsidP="00A237B2">
      <w:pPr>
        <w:pStyle w:val="afff1"/>
      </w:pPr>
      <w:r w:rsidRPr="006F5EA3">
        <w:t>圖27．分享</w:t>
      </w:r>
    </w:p>
    <w:p w14:paraId="488B5450" w14:textId="76778787" w:rsidR="00A237B2" w:rsidRPr="006F5EA3" w:rsidRDefault="00A237B2">
      <w:pPr>
        <w:widowControl/>
        <w:suppressAutoHyphens w:val="0"/>
        <w:rPr>
          <w:rFonts w:ascii="微軟正黑體" w:hAnsi="微軟正黑體"/>
        </w:rPr>
      </w:pPr>
      <w:r w:rsidRPr="006F5EA3">
        <w:rPr>
          <w:rFonts w:ascii="微軟正黑體" w:hAnsi="微軟正黑體"/>
        </w:rPr>
        <w:br w:type="page"/>
      </w:r>
    </w:p>
    <w:p w14:paraId="42B69BD9" w14:textId="54471CFC" w:rsidR="00A237B2" w:rsidRPr="006F5EA3" w:rsidRDefault="006575B4" w:rsidP="00C1664D">
      <w:pPr>
        <w:pStyle w:val="affc"/>
        <w:numPr>
          <w:ilvl w:val="0"/>
          <w:numId w:val="19"/>
        </w:numPr>
        <w:ind w:leftChars="0"/>
        <w:rPr>
          <w:rFonts w:ascii="微軟正黑體" w:hAnsi="微軟正黑體"/>
        </w:rPr>
      </w:pPr>
      <w:r w:rsidRPr="006F5EA3">
        <w:rPr>
          <w:rFonts w:ascii="微軟正黑體" w:hAnsi="微軟正黑體"/>
          <w:noProof/>
        </w:rPr>
        <w:drawing>
          <wp:anchor distT="0" distB="0" distL="114300" distR="114300" simplePos="0" relativeHeight="251690496" behindDoc="0" locked="0" layoutInCell="1" allowOverlap="1" wp14:anchorId="0F6EA896" wp14:editId="2E869CD3">
            <wp:simplePos x="0" y="0"/>
            <wp:positionH relativeFrom="column">
              <wp:posOffset>1905</wp:posOffset>
            </wp:positionH>
            <wp:positionV relativeFrom="page">
              <wp:posOffset>1132205</wp:posOffset>
            </wp:positionV>
            <wp:extent cx="2163445" cy="4708525"/>
            <wp:effectExtent l="0" t="0" r="8255" b="0"/>
            <wp:wrapTopAndBottom/>
            <wp:docPr id="824055247"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5247" name="圖片 1" descr="一張含有 文字, 螢幕擷取畫面, 軟體, 數字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2163445" cy="4708525"/>
                    </a:xfrm>
                    <a:prstGeom prst="rect">
                      <a:avLst/>
                    </a:prstGeom>
                  </pic:spPr>
                </pic:pic>
              </a:graphicData>
            </a:graphic>
          </wp:anchor>
        </w:drawing>
      </w:r>
      <w:r w:rsidR="00A237B2" w:rsidRPr="006F5EA3">
        <w:rPr>
          <w:rFonts w:ascii="微軟正黑體" w:hAnsi="微軟正黑體"/>
        </w:rPr>
        <w:t>點選「搜尋」，輸入文字</w:t>
      </w:r>
    </w:p>
    <w:p w14:paraId="557C434F" w14:textId="7AB42598" w:rsidR="00A237B2" w:rsidRPr="006F5EA3" w:rsidRDefault="00A237B2" w:rsidP="00A237B2">
      <w:pPr>
        <w:pStyle w:val="afff1"/>
      </w:pPr>
      <w:r w:rsidRPr="006F5EA3">
        <w:t>圖28．分享-開啟搜尋</w:t>
      </w:r>
    </w:p>
    <w:p w14:paraId="35C7B73F" w14:textId="17BC5B5D" w:rsidR="00E4415C" w:rsidRPr="006F5EA3" w:rsidRDefault="00E4415C">
      <w:pPr>
        <w:widowControl/>
        <w:suppressAutoHyphens w:val="0"/>
        <w:rPr>
          <w:rFonts w:ascii="微軟正黑體" w:hAnsi="微軟正黑體"/>
        </w:rPr>
      </w:pPr>
      <w:r w:rsidRPr="006F5EA3">
        <w:rPr>
          <w:rFonts w:ascii="微軟正黑體" w:hAnsi="微軟正黑體"/>
        </w:rPr>
        <w:br w:type="page"/>
      </w:r>
    </w:p>
    <w:p w14:paraId="1489F687" w14:textId="12306F38" w:rsidR="00095D57" w:rsidRPr="006F5EA3" w:rsidRDefault="006575B4" w:rsidP="00C1664D">
      <w:pPr>
        <w:pStyle w:val="affc"/>
        <w:numPr>
          <w:ilvl w:val="0"/>
          <w:numId w:val="19"/>
        </w:numPr>
        <w:ind w:leftChars="0"/>
        <w:rPr>
          <w:rFonts w:ascii="微軟正黑體" w:hAnsi="微軟正黑體"/>
        </w:rPr>
      </w:pPr>
      <w:r w:rsidRPr="006F5EA3">
        <w:rPr>
          <w:rFonts w:ascii="微軟正黑體" w:hAnsi="微軟正黑體"/>
          <w:noProof/>
        </w:rPr>
        <w:drawing>
          <wp:anchor distT="0" distB="0" distL="114300" distR="114300" simplePos="0" relativeHeight="251691520" behindDoc="0" locked="0" layoutInCell="1" allowOverlap="1" wp14:anchorId="5B5761A4" wp14:editId="7D3B0AB6">
            <wp:simplePos x="0" y="0"/>
            <wp:positionH relativeFrom="column">
              <wp:posOffset>1905</wp:posOffset>
            </wp:positionH>
            <wp:positionV relativeFrom="page">
              <wp:posOffset>1132205</wp:posOffset>
            </wp:positionV>
            <wp:extent cx="2163445" cy="4658360"/>
            <wp:effectExtent l="0" t="0" r="8255" b="8890"/>
            <wp:wrapTopAndBottom/>
            <wp:docPr id="8936225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2555" name=""/>
                    <pic:cNvPicPr/>
                  </pic:nvPicPr>
                  <pic:blipFill>
                    <a:blip r:embed="rId47">
                      <a:extLst>
                        <a:ext uri="{28A0092B-C50C-407E-A947-70E740481C1C}">
                          <a14:useLocalDpi xmlns:a14="http://schemas.microsoft.com/office/drawing/2010/main" val="0"/>
                        </a:ext>
                      </a:extLst>
                    </a:blip>
                    <a:stretch>
                      <a:fillRect/>
                    </a:stretch>
                  </pic:blipFill>
                  <pic:spPr>
                    <a:xfrm>
                      <a:off x="0" y="0"/>
                      <a:ext cx="2163445" cy="4658360"/>
                    </a:xfrm>
                    <a:prstGeom prst="rect">
                      <a:avLst/>
                    </a:prstGeom>
                  </pic:spPr>
                </pic:pic>
              </a:graphicData>
            </a:graphic>
          </wp:anchor>
        </w:drawing>
      </w:r>
      <w:r w:rsidR="00095D57" w:rsidRPr="006F5EA3">
        <w:rPr>
          <w:rFonts w:ascii="微軟正黑體" w:hAnsi="微軟正黑體"/>
        </w:rPr>
        <w:t>產生搜尋結果(輸入條件: 關鍵字人名、部門)</w:t>
      </w:r>
      <w:proofErr w:type="gramStart"/>
      <w:r w:rsidR="00095D57" w:rsidRPr="006F5EA3">
        <w:rPr>
          <w:rFonts w:ascii="微軟正黑體" w:hAnsi="微軟正黑體"/>
        </w:rPr>
        <w:t>並勾選</w:t>
      </w:r>
      <w:proofErr w:type="gramEnd"/>
      <w:r w:rsidR="00095D57" w:rsidRPr="006F5EA3">
        <w:rPr>
          <w:rFonts w:ascii="微軟正黑體" w:hAnsi="微軟正黑體"/>
        </w:rPr>
        <w:t>要分享訊息的人員</w:t>
      </w:r>
    </w:p>
    <w:p w14:paraId="276821FB" w14:textId="2D8C12B0" w:rsidR="00095D57" w:rsidRPr="006F5EA3" w:rsidRDefault="00095D57" w:rsidP="00095D57">
      <w:pPr>
        <w:pStyle w:val="afff1"/>
      </w:pPr>
      <w:r w:rsidRPr="006F5EA3">
        <w:t>圖29．搜尋框內輸入文字</w:t>
      </w:r>
    </w:p>
    <w:p w14:paraId="64CAF9CC" w14:textId="174EA081" w:rsidR="00095D57" w:rsidRPr="006F5EA3" w:rsidRDefault="00095D57">
      <w:pPr>
        <w:widowControl/>
        <w:suppressAutoHyphens w:val="0"/>
        <w:rPr>
          <w:rFonts w:ascii="微軟正黑體" w:hAnsi="微軟正黑體"/>
        </w:rPr>
      </w:pPr>
      <w:r w:rsidRPr="006F5EA3">
        <w:rPr>
          <w:rFonts w:ascii="微軟正黑體" w:hAnsi="微軟正黑體"/>
        </w:rPr>
        <w:br w:type="page"/>
      </w:r>
    </w:p>
    <w:p w14:paraId="441D22EE" w14:textId="63786F04" w:rsidR="00095D57" w:rsidRPr="006F5EA3" w:rsidRDefault="006575B4" w:rsidP="00C1664D">
      <w:pPr>
        <w:pStyle w:val="affc"/>
        <w:numPr>
          <w:ilvl w:val="0"/>
          <w:numId w:val="19"/>
        </w:numPr>
        <w:ind w:leftChars="0"/>
        <w:rPr>
          <w:rFonts w:ascii="微軟正黑體" w:hAnsi="微軟正黑體"/>
        </w:rPr>
      </w:pPr>
      <w:r w:rsidRPr="006F5EA3">
        <w:rPr>
          <w:rFonts w:ascii="微軟正黑體" w:hAnsi="微軟正黑體"/>
          <w:noProof/>
        </w:rPr>
        <w:drawing>
          <wp:anchor distT="0" distB="0" distL="114300" distR="114300" simplePos="0" relativeHeight="251692544" behindDoc="0" locked="0" layoutInCell="1" allowOverlap="1" wp14:anchorId="0915ABD2" wp14:editId="5D16F3EF">
            <wp:simplePos x="0" y="0"/>
            <wp:positionH relativeFrom="column">
              <wp:posOffset>1905</wp:posOffset>
            </wp:positionH>
            <wp:positionV relativeFrom="page">
              <wp:posOffset>1132205</wp:posOffset>
            </wp:positionV>
            <wp:extent cx="2163445" cy="3844290"/>
            <wp:effectExtent l="0" t="0" r="8255" b="3810"/>
            <wp:wrapTopAndBottom/>
            <wp:docPr id="141514680" name="圖片 1" descr="一張含有 文字, 人的臉孔,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680" name="圖片 1" descr="一張含有 文字, 人的臉孔, 螢幕擷取畫面, 軟體 的圖片&#10;&#10;自動產生的描述"/>
                    <pic:cNvPicPr/>
                  </pic:nvPicPr>
                  <pic:blipFill>
                    <a:blip r:embed="rId48">
                      <a:extLst>
                        <a:ext uri="{28A0092B-C50C-407E-A947-70E740481C1C}">
                          <a14:useLocalDpi xmlns:a14="http://schemas.microsoft.com/office/drawing/2010/main" val="0"/>
                        </a:ext>
                      </a:extLst>
                    </a:blip>
                    <a:stretch>
                      <a:fillRect/>
                    </a:stretch>
                  </pic:blipFill>
                  <pic:spPr>
                    <a:xfrm>
                      <a:off x="0" y="0"/>
                      <a:ext cx="2163445" cy="3844290"/>
                    </a:xfrm>
                    <a:prstGeom prst="rect">
                      <a:avLst/>
                    </a:prstGeom>
                  </pic:spPr>
                </pic:pic>
              </a:graphicData>
            </a:graphic>
          </wp:anchor>
        </w:drawing>
      </w:r>
      <w:r w:rsidR="00095D57" w:rsidRPr="006F5EA3">
        <w:rPr>
          <w:rFonts w:ascii="微軟正黑體" w:hAnsi="微軟正黑體"/>
        </w:rPr>
        <w:t>傳送成功</w:t>
      </w:r>
    </w:p>
    <w:p w14:paraId="00F7EE6D" w14:textId="53065BE8" w:rsidR="00095D57" w:rsidRPr="006F5EA3" w:rsidRDefault="006575B4" w:rsidP="00095D57">
      <w:pPr>
        <w:pStyle w:val="afff1"/>
      </w:pPr>
      <w:r w:rsidRPr="006F5EA3">
        <w:rPr>
          <w:noProof/>
        </w:rPr>
        <w:drawing>
          <wp:anchor distT="0" distB="0" distL="114300" distR="114300" simplePos="0" relativeHeight="251693568" behindDoc="0" locked="0" layoutInCell="1" allowOverlap="1" wp14:anchorId="3D620F3B" wp14:editId="5498EF90">
            <wp:simplePos x="0" y="0"/>
            <wp:positionH relativeFrom="column">
              <wp:posOffset>1905</wp:posOffset>
            </wp:positionH>
            <wp:positionV relativeFrom="page">
              <wp:posOffset>5618480</wp:posOffset>
            </wp:positionV>
            <wp:extent cx="1619885" cy="3502660"/>
            <wp:effectExtent l="0" t="0" r="0" b="2540"/>
            <wp:wrapTopAndBottom/>
            <wp:docPr id="365591034" name="圖片 1" descr="一張含有 文字, 螢幕擷取畫面, 多媒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91034" name="圖片 1" descr="一張含有 文字, 螢幕擷取畫面, 多媒體, 軟體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1619885" cy="3502660"/>
                    </a:xfrm>
                    <a:prstGeom prst="rect">
                      <a:avLst/>
                    </a:prstGeom>
                  </pic:spPr>
                </pic:pic>
              </a:graphicData>
            </a:graphic>
          </wp:anchor>
        </w:drawing>
      </w:r>
      <w:r w:rsidR="00095D57" w:rsidRPr="006F5EA3">
        <w:t>圖30．傳送人員視窗</w:t>
      </w:r>
    </w:p>
    <w:p w14:paraId="59EB1176" w14:textId="28501759" w:rsidR="00095D57" w:rsidRPr="006F5EA3" w:rsidRDefault="00095D57" w:rsidP="00095D57">
      <w:pPr>
        <w:rPr>
          <w:rFonts w:ascii="微軟正黑體" w:hAnsi="微軟正黑體"/>
        </w:rPr>
      </w:pPr>
      <w:proofErr w:type="gramStart"/>
      <w:r w:rsidRPr="006F5EA3">
        <w:rPr>
          <w:rFonts w:ascii="微軟正黑體" w:hAnsi="微軟正黑體"/>
        </w:rPr>
        <w:t>註</w:t>
      </w:r>
      <w:proofErr w:type="gramEnd"/>
      <w:r w:rsidRPr="006F5EA3">
        <w:rPr>
          <w:rFonts w:ascii="微軟正黑體" w:hAnsi="微軟正黑體" w:hint="eastAsia"/>
        </w:rPr>
        <w:t>：</w:t>
      </w:r>
      <w:r w:rsidRPr="006F5EA3">
        <w:rPr>
          <w:rFonts w:ascii="微軟正黑體" w:hAnsi="微軟正黑體"/>
        </w:rPr>
        <w:t>如果使用勾選的是不在該部門的職位，則會出現無法分享的提醒</w:t>
      </w:r>
    </w:p>
    <w:p w14:paraId="78CC2D90" w14:textId="7F6595E4" w:rsidR="00095D57" w:rsidRPr="006F5EA3" w:rsidRDefault="00095D57" w:rsidP="00095D57">
      <w:pPr>
        <w:pStyle w:val="afff1"/>
      </w:pPr>
      <w:r w:rsidRPr="006F5EA3">
        <w:t>圖31．無法選取</w:t>
      </w:r>
    </w:p>
    <w:p w14:paraId="3DC11A46" w14:textId="1F9570BE" w:rsidR="00487F83" w:rsidRPr="006F5EA3" w:rsidRDefault="00487F83">
      <w:pPr>
        <w:widowControl/>
        <w:suppressAutoHyphens w:val="0"/>
        <w:rPr>
          <w:rFonts w:ascii="微軟正黑體" w:hAnsi="微軟正黑體"/>
        </w:rPr>
      </w:pPr>
      <w:r w:rsidRPr="006F5EA3">
        <w:rPr>
          <w:rFonts w:ascii="微軟正黑體" w:hAnsi="微軟正黑體"/>
        </w:rPr>
        <w:br w:type="page"/>
      </w:r>
    </w:p>
    <w:p w14:paraId="4312E916" w14:textId="2A6CDAAC" w:rsidR="00095D57" w:rsidRPr="006F5EA3" w:rsidRDefault="00487F83" w:rsidP="00487F83">
      <w:pPr>
        <w:pStyle w:val="afff"/>
      </w:pPr>
      <w:bookmarkStart w:id="25" w:name="_Toc139443948"/>
      <w:r w:rsidRPr="006F5EA3">
        <w:t>2-3 公告</w:t>
      </w:r>
      <w:bookmarkEnd w:id="25"/>
    </w:p>
    <w:p w14:paraId="2E513CB4" w14:textId="016E12FF" w:rsidR="00487F83" w:rsidRPr="006F5EA3" w:rsidRDefault="00487F83" w:rsidP="00C1664D">
      <w:pPr>
        <w:pStyle w:val="affc"/>
        <w:numPr>
          <w:ilvl w:val="0"/>
          <w:numId w:val="20"/>
        </w:numPr>
        <w:ind w:leftChars="0"/>
        <w:rPr>
          <w:rFonts w:ascii="微軟正黑體" w:hAnsi="微軟正黑體"/>
        </w:rPr>
      </w:pPr>
      <w:r w:rsidRPr="006F5EA3">
        <w:rPr>
          <w:rFonts w:ascii="微軟正黑體" w:hAnsi="微軟正黑體"/>
        </w:rPr>
        <w:t>設為公告</w:t>
      </w:r>
    </w:p>
    <w:p w14:paraId="1D7B3049" w14:textId="206992E1" w:rsidR="00487F83" w:rsidRPr="006F5EA3" w:rsidRDefault="00487F83" w:rsidP="00487F83">
      <w:pPr>
        <w:pStyle w:val="affc"/>
        <w:ind w:leftChars="0" w:left="397"/>
        <w:rPr>
          <w:rFonts w:ascii="微軟正黑體" w:hAnsi="微軟正黑體"/>
        </w:rPr>
      </w:pPr>
      <w:r w:rsidRPr="006F5EA3">
        <w:rPr>
          <w:rFonts w:ascii="微軟正黑體" w:hAnsi="微軟正黑體"/>
        </w:rPr>
        <w:t>可以將對話中的重要訊息設</w:t>
      </w:r>
      <w:proofErr w:type="gramStart"/>
      <w:r w:rsidRPr="006F5EA3">
        <w:rPr>
          <w:rFonts w:ascii="微軟正黑體" w:hAnsi="微軟正黑體"/>
        </w:rPr>
        <w:t>為置頂的</w:t>
      </w:r>
      <w:proofErr w:type="gramEnd"/>
      <w:r w:rsidRPr="006F5EA3">
        <w:rPr>
          <w:rFonts w:ascii="微軟正黑體" w:hAnsi="微軟正黑體"/>
        </w:rPr>
        <w:t>公告，方便日後再次查看。選取某則訊息，</w:t>
      </w:r>
      <w:proofErr w:type="gramStart"/>
      <w:r w:rsidRPr="006F5EA3">
        <w:rPr>
          <w:rFonts w:ascii="微軟正黑體" w:hAnsi="微軟正黑體"/>
        </w:rPr>
        <w:t>長壓後</w:t>
      </w:r>
      <w:proofErr w:type="gramEnd"/>
      <w:r w:rsidRPr="006F5EA3">
        <w:rPr>
          <w:rFonts w:ascii="微軟正黑體" w:hAnsi="微軟正黑體"/>
        </w:rPr>
        <w:t xml:space="preserve"> 跳出功能選單，選取「公告」，訊息會自動</w:t>
      </w:r>
      <w:proofErr w:type="gramStart"/>
      <w:r w:rsidRPr="006F5EA3">
        <w:rPr>
          <w:rFonts w:ascii="微軟正黑體" w:hAnsi="微軟正黑體"/>
        </w:rPr>
        <w:t>置頂於</w:t>
      </w:r>
      <w:proofErr w:type="gramEnd"/>
      <w:r w:rsidRPr="006F5EA3">
        <w:rPr>
          <w:rFonts w:ascii="微軟正黑體" w:hAnsi="微軟正黑體"/>
        </w:rPr>
        <w:t>聊天室的最上方，聊天室成員即可在聊 天室的最上方看到</w:t>
      </w:r>
      <w:proofErr w:type="gramStart"/>
      <w:r w:rsidRPr="006F5EA3">
        <w:rPr>
          <w:rFonts w:ascii="微軟正黑體" w:hAnsi="微軟正黑體"/>
        </w:rPr>
        <w:t>被置頂的</w:t>
      </w:r>
      <w:proofErr w:type="gramEnd"/>
      <w:r w:rsidRPr="006F5EA3">
        <w:rPr>
          <w:rFonts w:ascii="微軟正黑體" w:hAnsi="微軟正黑體"/>
        </w:rPr>
        <w:t>公告；若想看到完整訊息，可以點選該則公告，切換至該則 訊息。</w:t>
      </w:r>
    </w:p>
    <w:tbl>
      <w:tblPr>
        <w:tblStyle w:val="af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814"/>
        <w:gridCol w:w="4814"/>
      </w:tblGrid>
      <w:tr w:rsidR="00487F83" w:rsidRPr="006F5EA3" w14:paraId="344A01CC" w14:textId="77777777" w:rsidTr="00172FBA">
        <w:tc>
          <w:tcPr>
            <w:tcW w:w="4814" w:type="dxa"/>
          </w:tcPr>
          <w:p w14:paraId="5E62C81B" w14:textId="5DB8822B" w:rsidR="00487F83" w:rsidRPr="006F5EA3" w:rsidRDefault="00487F83" w:rsidP="006575B4">
            <w:pPr>
              <w:pStyle w:val="afff1"/>
            </w:pPr>
            <w:r w:rsidRPr="006F5EA3">
              <w:rPr>
                <w:noProof/>
              </w:rPr>
              <w:lastRenderedPageBreak/>
              <w:drawing>
                <wp:anchor distT="0" distB="0" distL="114300" distR="114300" simplePos="0" relativeHeight="251694592" behindDoc="0" locked="0" layoutInCell="1" allowOverlap="1" wp14:anchorId="7BB45B6F" wp14:editId="0A2B5C0E">
                  <wp:simplePos x="0" y="0"/>
                  <wp:positionH relativeFrom="column">
                    <wp:posOffset>2153</wp:posOffset>
                  </wp:positionH>
                  <wp:positionV relativeFrom="page">
                    <wp:posOffset>1380</wp:posOffset>
                  </wp:positionV>
                  <wp:extent cx="2163445" cy="4622165"/>
                  <wp:effectExtent l="0" t="0" r="8255" b="6985"/>
                  <wp:wrapTopAndBottom/>
                  <wp:docPr id="11454467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704" name=""/>
                          <pic:cNvPicPr/>
                        </pic:nvPicPr>
                        <pic:blipFill>
                          <a:blip r:embed="rId50">
                            <a:extLst>
                              <a:ext uri="{28A0092B-C50C-407E-A947-70E740481C1C}">
                                <a14:useLocalDpi xmlns:a14="http://schemas.microsoft.com/office/drawing/2010/main" val="0"/>
                              </a:ext>
                            </a:extLst>
                          </a:blip>
                          <a:stretch>
                            <a:fillRect/>
                          </a:stretch>
                        </pic:blipFill>
                        <pic:spPr>
                          <a:xfrm>
                            <a:off x="0" y="0"/>
                            <a:ext cx="2163445" cy="4622165"/>
                          </a:xfrm>
                          <a:prstGeom prst="rect">
                            <a:avLst/>
                          </a:prstGeom>
                        </pic:spPr>
                      </pic:pic>
                    </a:graphicData>
                  </a:graphic>
                </wp:anchor>
              </w:drawing>
            </w:r>
            <w:r w:rsidRPr="006F5EA3">
              <w:t>圖32．</w:t>
            </w:r>
            <w:proofErr w:type="gramStart"/>
            <w:r w:rsidRPr="006F5EA3">
              <w:t>選擇置頂訊息</w:t>
            </w:r>
            <w:proofErr w:type="gramEnd"/>
          </w:p>
        </w:tc>
        <w:tc>
          <w:tcPr>
            <w:tcW w:w="4814" w:type="dxa"/>
          </w:tcPr>
          <w:p w14:paraId="0EA392F9" w14:textId="3600F4B5" w:rsidR="00487F83" w:rsidRPr="006F5EA3" w:rsidRDefault="00487F83" w:rsidP="006575B4">
            <w:pPr>
              <w:pStyle w:val="afff1"/>
            </w:pPr>
            <w:r w:rsidRPr="006F5EA3">
              <w:rPr>
                <w:noProof/>
              </w:rPr>
              <w:drawing>
                <wp:anchor distT="0" distB="0" distL="114300" distR="114300" simplePos="0" relativeHeight="251695616" behindDoc="0" locked="0" layoutInCell="1" allowOverlap="1" wp14:anchorId="0BF69AC3" wp14:editId="3C77386A">
                  <wp:simplePos x="0" y="0"/>
                  <wp:positionH relativeFrom="column">
                    <wp:posOffset>525</wp:posOffset>
                  </wp:positionH>
                  <wp:positionV relativeFrom="page">
                    <wp:posOffset>1380</wp:posOffset>
                  </wp:positionV>
                  <wp:extent cx="2131060" cy="4622165"/>
                  <wp:effectExtent l="0" t="0" r="2540" b="6985"/>
                  <wp:wrapTopAndBottom/>
                  <wp:docPr id="16662982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98266" name=""/>
                          <pic:cNvPicPr/>
                        </pic:nvPicPr>
                        <pic:blipFill>
                          <a:blip r:embed="rId51">
                            <a:extLst>
                              <a:ext uri="{28A0092B-C50C-407E-A947-70E740481C1C}">
                                <a14:useLocalDpi xmlns:a14="http://schemas.microsoft.com/office/drawing/2010/main" val="0"/>
                              </a:ext>
                            </a:extLst>
                          </a:blip>
                          <a:stretch>
                            <a:fillRect/>
                          </a:stretch>
                        </pic:blipFill>
                        <pic:spPr>
                          <a:xfrm>
                            <a:off x="0" y="0"/>
                            <a:ext cx="2131060" cy="4622165"/>
                          </a:xfrm>
                          <a:prstGeom prst="rect">
                            <a:avLst/>
                          </a:prstGeom>
                        </pic:spPr>
                      </pic:pic>
                    </a:graphicData>
                  </a:graphic>
                </wp:anchor>
              </w:drawing>
            </w:r>
            <w:r w:rsidRPr="006F5EA3">
              <w:t>圖33．</w:t>
            </w:r>
            <w:proofErr w:type="gramStart"/>
            <w:r w:rsidRPr="006F5EA3">
              <w:t>置頂訊息</w:t>
            </w:r>
            <w:proofErr w:type="gramEnd"/>
            <w:r w:rsidRPr="006F5EA3">
              <w:t>顯示</w:t>
            </w:r>
          </w:p>
        </w:tc>
      </w:tr>
    </w:tbl>
    <w:p w14:paraId="57CAAD19" w14:textId="08E47325" w:rsidR="00487F83" w:rsidRPr="006F5EA3" w:rsidRDefault="00487F83" w:rsidP="00487F83">
      <w:pPr>
        <w:rPr>
          <w:rFonts w:ascii="微軟正黑體" w:hAnsi="微軟正黑體"/>
        </w:rPr>
      </w:pPr>
    </w:p>
    <w:p w14:paraId="3F2212F4" w14:textId="77777777" w:rsidR="00487F83" w:rsidRPr="006F5EA3" w:rsidRDefault="00487F83">
      <w:pPr>
        <w:widowControl/>
        <w:suppressAutoHyphens w:val="0"/>
        <w:rPr>
          <w:rFonts w:ascii="微軟正黑體" w:hAnsi="微軟正黑體"/>
        </w:rPr>
      </w:pPr>
      <w:r w:rsidRPr="006F5EA3">
        <w:rPr>
          <w:rFonts w:ascii="微軟正黑體" w:hAnsi="微軟正黑體"/>
        </w:rPr>
        <w:br w:type="page"/>
      </w:r>
    </w:p>
    <w:p w14:paraId="51B787E0" w14:textId="074D44A1" w:rsidR="00487F83" w:rsidRPr="006F5EA3" w:rsidRDefault="00B61FF1" w:rsidP="00C1664D">
      <w:pPr>
        <w:pStyle w:val="affc"/>
        <w:numPr>
          <w:ilvl w:val="0"/>
          <w:numId w:val="20"/>
        </w:numPr>
        <w:ind w:leftChars="0"/>
        <w:rPr>
          <w:rFonts w:ascii="微軟正黑體" w:hAnsi="微軟正黑體"/>
        </w:rPr>
      </w:pPr>
      <w:r w:rsidRPr="006F5EA3">
        <w:rPr>
          <w:rFonts w:ascii="微軟正黑體" w:hAnsi="微軟正黑體" w:hint="eastAsia"/>
        </w:rPr>
        <w:lastRenderedPageBreak/>
        <w:t>不再顯示</w:t>
      </w:r>
    </w:p>
    <w:p w14:paraId="716404AB" w14:textId="78F82DCD" w:rsidR="00B61FF1" w:rsidRPr="006F5EA3" w:rsidRDefault="00B61FF1" w:rsidP="00C1664D">
      <w:pPr>
        <w:pStyle w:val="affc"/>
        <w:numPr>
          <w:ilvl w:val="3"/>
          <w:numId w:val="20"/>
        </w:numPr>
        <w:ind w:leftChars="0"/>
        <w:rPr>
          <w:rFonts w:ascii="微軟正黑體" w:hAnsi="微軟正黑體"/>
        </w:rPr>
      </w:pPr>
      <w:r w:rsidRPr="006F5EA3">
        <w:rPr>
          <w:rFonts w:ascii="微軟正黑體" w:hAnsi="微軟正黑體"/>
        </w:rPr>
        <w:t>使用者不想再看到某則公告，點擊「不再顯示」，就可以進行隱藏該則公告，且此被隱藏的公告只有使用者自己看不到，但對其他人不影響。</w:t>
      </w:r>
    </w:p>
    <w:p w14:paraId="3BBB0AA2" w14:textId="540523A0" w:rsidR="00B61FF1" w:rsidRPr="006F5EA3" w:rsidRDefault="00B61FF1" w:rsidP="00C1664D">
      <w:pPr>
        <w:pStyle w:val="affc"/>
        <w:numPr>
          <w:ilvl w:val="3"/>
          <w:numId w:val="20"/>
        </w:numPr>
        <w:ind w:leftChars="0"/>
        <w:rPr>
          <w:rFonts w:ascii="微軟正黑體" w:hAnsi="微軟正黑體"/>
        </w:rPr>
      </w:pPr>
      <w:r w:rsidRPr="006F5EA3">
        <w:rPr>
          <w:rFonts w:ascii="微軟正黑體" w:hAnsi="微軟正黑體"/>
        </w:rPr>
        <w:t>IOS</w:t>
      </w:r>
      <w:r w:rsidRPr="006F5EA3">
        <w:rPr>
          <w:rFonts w:ascii="微軟正黑體" w:hAnsi="微軟正黑體" w:hint="eastAsia"/>
        </w:rPr>
        <w:t>：</w:t>
      </w:r>
      <w:r w:rsidRPr="006F5EA3">
        <w:rPr>
          <w:rFonts w:ascii="微軟正黑體" w:hAnsi="微軟正黑體"/>
        </w:rPr>
        <w:t>將訊息往</w:t>
      </w:r>
      <w:proofErr w:type="gramStart"/>
      <w:r w:rsidRPr="006F5EA3">
        <w:rPr>
          <w:rFonts w:ascii="微軟正黑體" w:hAnsi="微軟正黑體"/>
        </w:rPr>
        <w:t>左滑後</w:t>
      </w:r>
      <w:proofErr w:type="gramEnd"/>
      <w:r w:rsidRPr="006F5EA3">
        <w:rPr>
          <w:rFonts w:ascii="微軟正黑體" w:hAnsi="微軟正黑體"/>
        </w:rPr>
        <w:t>，點選「不再顯示」</w:t>
      </w:r>
      <w:r w:rsidRPr="006F5EA3">
        <w:rPr>
          <w:rFonts w:ascii="微軟正黑體" w:hAnsi="微軟正黑體" w:hint="eastAsia"/>
        </w:rPr>
        <w:t>；</w:t>
      </w:r>
      <w:r w:rsidRPr="006F5EA3">
        <w:rPr>
          <w:rFonts w:ascii="微軟正黑體" w:hAnsi="微軟正黑體"/>
        </w:rPr>
        <w:t>Android</w:t>
      </w:r>
      <w:r w:rsidRPr="006F5EA3">
        <w:rPr>
          <w:rFonts w:ascii="微軟正黑體" w:hAnsi="微軟正黑體" w:hint="eastAsia"/>
        </w:rPr>
        <w:t>：</w:t>
      </w:r>
      <w:proofErr w:type="gramStart"/>
      <w:r w:rsidRPr="006F5EA3">
        <w:rPr>
          <w:rFonts w:ascii="微軟正黑體" w:hAnsi="微軟正黑體"/>
        </w:rPr>
        <w:t>長壓公告</w:t>
      </w:r>
      <w:proofErr w:type="gramEnd"/>
      <w:r w:rsidRPr="006F5EA3">
        <w:rPr>
          <w:rFonts w:ascii="微軟正黑體" w:hAnsi="微軟正黑體"/>
        </w:rPr>
        <w:t>後，點選「不再顯示」。</w:t>
      </w:r>
    </w:p>
    <w:tbl>
      <w:tblPr>
        <w:tblStyle w:val="afff7"/>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239"/>
        <w:gridCol w:w="4265"/>
      </w:tblGrid>
      <w:tr w:rsidR="00B61FF1" w:rsidRPr="006F5EA3" w14:paraId="6E393040" w14:textId="77777777" w:rsidTr="00172FBA">
        <w:tc>
          <w:tcPr>
            <w:tcW w:w="4814" w:type="dxa"/>
          </w:tcPr>
          <w:p w14:paraId="1D6BC4D2" w14:textId="19FC2D35" w:rsidR="00B61FF1" w:rsidRPr="006F5EA3" w:rsidRDefault="00B61FF1" w:rsidP="006575B4">
            <w:pPr>
              <w:pStyle w:val="afff1"/>
            </w:pPr>
            <w:r w:rsidRPr="006F5EA3">
              <w:rPr>
                <w:noProof/>
              </w:rPr>
              <w:drawing>
                <wp:anchor distT="0" distB="0" distL="114300" distR="114300" simplePos="0" relativeHeight="251696640" behindDoc="0" locked="0" layoutInCell="1" allowOverlap="1" wp14:anchorId="68390765" wp14:editId="44BBFE3E">
                  <wp:simplePos x="0" y="0"/>
                  <wp:positionH relativeFrom="column">
                    <wp:posOffset>221</wp:posOffset>
                  </wp:positionH>
                  <wp:positionV relativeFrom="page">
                    <wp:posOffset>28</wp:posOffset>
                  </wp:positionV>
                  <wp:extent cx="2163445" cy="4701540"/>
                  <wp:effectExtent l="0" t="0" r="8255" b="3810"/>
                  <wp:wrapTopAndBottom/>
                  <wp:docPr id="11531560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6087" name=""/>
                          <pic:cNvPicPr/>
                        </pic:nvPicPr>
                        <pic:blipFill>
                          <a:blip r:embed="rId52">
                            <a:extLst>
                              <a:ext uri="{28A0092B-C50C-407E-A947-70E740481C1C}">
                                <a14:useLocalDpi xmlns:a14="http://schemas.microsoft.com/office/drawing/2010/main" val="0"/>
                              </a:ext>
                            </a:extLst>
                          </a:blip>
                          <a:stretch>
                            <a:fillRect/>
                          </a:stretch>
                        </pic:blipFill>
                        <pic:spPr>
                          <a:xfrm>
                            <a:off x="0" y="0"/>
                            <a:ext cx="2163445" cy="4701540"/>
                          </a:xfrm>
                          <a:prstGeom prst="rect">
                            <a:avLst/>
                          </a:prstGeom>
                        </pic:spPr>
                      </pic:pic>
                    </a:graphicData>
                  </a:graphic>
                </wp:anchor>
              </w:drawing>
            </w:r>
            <w:r w:rsidR="00E75FFE" w:rsidRPr="006F5EA3">
              <w:t>圖34．取消公告</w:t>
            </w:r>
          </w:p>
        </w:tc>
        <w:tc>
          <w:tcPr>
            <w:tcW w:w="4814" w:type="dxa"/>
          </w:tcPr>
          <w:p w14:paraId="4A6A61DD" w14:textId="4105E3AD" w:rsidR="00E75FFE" w:rsidRPr="006F5EA3" w:rsidRDefault="00E75FFE" w:rsidP="006575B4">
            <w:pPr>
              <w:pStyle w:val="afff1"/>
            </w:pPr>
            <w:r w:rsidRPr="006F5EA3">
              <w:rPr>
                <w:noProof/>
              </w:rPr>
              <w:drawing>
                <wp:anchor distT="0" distB="0" distL="114300" distR="114300" simplePos="0" relativeHeight="251697664" behindDoc="0" locked="0" layoutInCell="1" allowOverlap="1" wp14:anchorId="73DCC321" wp14:editId="7B157227">
                  <wp:simplePos x="0" y="0"/>
                  <wp:positionH relativeFrom="column">
                    <wp:posOffset>2733</wp:posOffset>
                  </wp:positionH>
                  <wp:positionV relativeFrom="page">
                    <wp:posOffset>28</wp:posOffset>
                  </wp:positionV>
                  <wp:extent cx="2202815" cy="4701540"/>
                  <wp:effectExtent l="0" t="0" r="6985" b="3810"/>
                  <wp:wrapTopAndBottom/>
                  <wp:docPr id="6269407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0747" name=""/>
                          <pic:cNvPicPr/>
                        </pic:nvPicPr>
                        <pic:blipFill>
                          <a:blip r:embed="rId53">
                            <a:extLst>
                              <a:ext uri="{28A0092B-C50C-407E-A947-70E740481C1C}">
                                <a14:useLocalDpi xmlns:a14="http://schemas.microsoft.com/office/drawing/2010/main" val="0"/>
                              </a:ext>
                            </a:extLst>
                          </a:blip>
                          <a:stretch>
                            <a:fillRect/>
                          </a:stretch>
                        </pic:blipFill>
                        <pic:spPr>
                          <a:xfrm>
                            <a:off x="0" y="0"/>
                            <a:ext cx="2202815" cy="4701540"/>
                          </a:xfrm>
                          <a:prstGeom prst="rect">
                            <a:avLst/>
                          </a:prstGeom>
                        </pic:spPr>
                      </pic:pic>
                    </a:graphicData>
                  </a:graphic>
                </wp:anchor>
              </w:drawing>
            </w:r>
            <w:r w:rsidRPr="006F5EA3">
              <w:t>圖35．選擇公告訊息後續</w:t>
            </w:r>
          </w:p>
        </w:tc>
      </w:tr>
    </w:tbl>
    <w:p w14:paraId="500BA8A9" w14:textId="5C916FE8" w:rsidR="00B61FF1" w:rsidRPr="006F5EA3" w:rsidRDefault="00E75FFE" w:rsidP="00C1664D">
      <w:pPr>
        <w:pStyle w:val="affc"/>
        <w:numPr>
          <w:ilvl w:val="0"/>
          <w:numId w:val="20"/>
        </w:numPr>
        <w:ind w:leftChars="0"/>
        <w:rPr>
          <w:rFonts w:ascii="微軟正黑體" w:hAnsi="微軟正黑體"/>
        </w:rPr>
      </w:pPr>
      <w:r w:rsidRPr="006F5EA3">
        <w:rPr>
          <w:rFonts w:ascii="微軟正黑體" w:hAnsi="微軟正黑體" w:hint="eastAsia"/>
        </w:rPr>
        <w:t>取消單則公告</w:t>
      </w:r>
    </w:p>
    <w:p w14:paraId="0BB6C0DE" w14:textId="05033B1C" w:rsidR="00E75FFE" w:rsidRPr="006F5EA3" w:rsidRDefault="00E75FFE" w:rsidP="00C1664D">
      <w:pPr>
        <w:pStyle w:val="affc"/>
        <w:numPr>
          <w:ilvl w:val="3"/>
          <w:numId w:val="20"/>
        </w:numPr>
        <w:ind w:leftChars="0"/>
        <w:rPr>
          <w:rFonts w:ascii="微軟正黑體" w:hAnsi="微軟正黑體"/>
        </w:rPr>
      </w:pPr>
      <w:r w:rsidRPr="006F5EA3">
        <w:rPr>
          <w:rFonts w:ascii="微軟正黑體" w:hAnsi="微軟正黑體"/>
        </w:rPr>
        <w:t>使用者選取「取消公告」，則此聊天室成員不會再看到該公告。</w:t>
      </w:r>
    </w:p>
    <w:p w14:paraId="064355F4" w14:textId="0C6E176A" w:rsidR="00E75FFE" w:rsidRPr="006F5EA3" w:rsidRDefault="00E75FFE" w:rsidP="00C1664D">
      <w:pPr>
        <w:pStyle w:val="affc"/>
        <w:numPr>
          <w:ilvl w:val="3"/>
          <w:numId w:val="20"/>
        </w:numPr>
        <w:ind w:leftChars="0"/>
        <w:rPr>
          <w:rFonts w:ascii="微軟正黑體" w:hAnsi="微軟正黑體"/>
        </w:rPr>
      </w:pPr>
      <w:r w:rsidRPr="006F5EA3">
        <w:rPr>
          <w:rFonts w:ascii="微軟正黑體" w:hAnsi="微軟正黑體"/>
        </w:rPr>
        <w:t>IOS</w:t>
      </w:r>
      <w:r w:rsidRPr="006F5EA3">
        <w:rPr>
          <w:rFonts w:ascii="微軟正黑體" w:hAnsi="微軟正黑體" w:hint="eastAsia"/>
        </w:rPr>
        <w:t>：</w:t>
      </w:r>
      <w:r w:rsidRPr="006F5EA3">
        <w:rPr>
          <w:rFonts w:ascii="微軟正黑體" w:hAnsi="微軟正黑體"/>
        </w:rPr>
        <w:t>將訊息往</w:t>
      </w:r>
      <w:proofErr w:type="gramStart"/>
      <w:r w:rsidRPr="006F5EA3">
        <w:rPr>
          <w:rFonts w:ascii="微軟正黑體" w:hAnsi="微軟正黑體"/>
        </w:rPr>
        <w:t>左滑後</w:t>
      </w:r>
      <w:proofErr w:type="gramEnd"/>
      <w:r w:rsidRPr="006F5EA3">
        <w:rPr>
          <w:rFonts w:ascii="微軟正黑體" w:hAnsi="微軟正黑體"/>
        </w:rPr>
        <w:t>，點選「取消公告」，點選；Android</w:t>
      </w:r>
      <w:r w:rsidRPr="006F5EA3">
        <w:rPr>
          <w:rFonts w:ascii="微軟正黑體" w:hAnsi="微軟正黑體" w:hint="eastAsia"/>
        </w:rPr>
        <w:t>：</w:t>
      </w:r>
      <w:proofErr w:type="gramStart"/>
      <w:r w:rsidRPr="006F5EA3">
        <w:rPr>
          <w:rFonts w:ascii="微軟正黑體" w:hAnsi="微軟正黑體"/>
        </w:rPr>
        <w:t>長壓公告</w:t>
      </w:r>
      <w:proofErr w:type="gramEnd"/>
      <w:r w:rsidRPr="006F5EA3">
        <w:rPr>
          <w:rFonts w:ascii="微軟正黑體" w:hAnsi="微軟正黑體"/>
        </w:rPr>
        <w:t>後，點選「取消公告」</w:t>
      </w:r>
    </w:p>
    <w:p w14:paraId="67C426B2" w14:textId="301BCCDB" w:rsidR="00E75FFE" w:rsidRPr="006F5EA3" w:rsidRDefault="00E75FFE">
      <w:pPr>
        <w:widowControl/>
        <w:suppressAutoHyphens w:val="0"/>
        <w:rPr>
          <w:rFonts w:ascii="微軟正黑體" w:hAnsi="微軟正黑體"/>
        </w:rPr>
      </w:pPr>
      <w:r w:rsidRPr="006F5EA3">
        <w:rPr>
          <w:rFonts w:ascii="微軟正黑體" w:hAnsi="微軟正黑體"/>
        </w:rPr>
        <w:br w:type="page"/>
      </w:r>
    </w:p>
    <w:p w14:paraId="358ECCCB" w14:textId="44E732BB" w:rsidR="00E75FFE" w:rsidRPr="006F5EA3" w:rsidRDefault="00E75FFE" w:rsidP="00C1664D">
      <w:pPr>
        <w:pStyle w:val="affc"/>
        <w:numPr>
          <w:ilvl w:val="0"/>
          <w:numId w:val="20"/>
        </w:numPr>
        <w:ind w:leftChars="0"/>
        <w:rPr>
          <w:rFonts w:ascii="微軟正黑體" w:hAnsi="微軟正黑體"/>
        </w:rPr>
      </w:pPr>
      <w:r w:rsidRPr="006F5EA3">
        <w:rPr>
          <w:rFonts w:ascii="微軟正黑體" w:hAnsi="微軟正黑體" w:hint="eastAsia"/>
        </w:rPr>
        <w:lastRenderedPageBreak/>
        <w:t>公告最小化</w:t>
      </w:r>
    </w:p>
    <w:p w14:paraId="217103E6" w14:textId="2BB807EF" w:rsidR="00E75FFE" w:rsidRPr="006F5EA3" w:rsidRDefault="00E75FFE" w:rsidP="00462F7E">
      <w:pPr>
        <w:rPr>
          <w:rFonts w:ascii="微軟正黑體" w:hAnsi="微軟正黑體"/>
        </w:rPr>
      </w:pPr>
      <w:r w:rsidRPr="006F5EA3">
        <w:rPr>
          <w:rFonts w:ascii="微軟正黑體" w:hAnsi="微軟正黑體"/>
        </w:rPr>
        <w:t>點擊公告最下方的「最小化」後，全部的公告縮小至訊息視窗右上角的大聲公按鈕。</w:t>
      </w:r>
    </w:p>
    <w:tbl>
      <w:tblPr>
        <w:tblStyle w:val="af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043"/>
        <w:gridCol w:w="4595"/>
      </w:tblGrid>
      <w:tr w:rsidR="00462F7E" w:rsidRPr="006F5EA3" w14:paraId="2304719B" w14:textId="77777777" w:rsidTr="00172FBA">
        <w:tc>
          <w:tcPr>
            <w:tcW w:w="2616" w:type="pct"/>
          </w:tcPr>
          <w:p w14:paraId="2C854214" w14:textId="0D8A3A4A" w:rsidR="00462F7E" w:rsidRPr="006F5EA3" w:rsidRDefault="00462F7E" w:rsidP="006575B4">
            <w:pPr>
              <w:pStyle w:val="afff1"/>
            </w:pPr>
            <w:r w:rsidRPr="006F5EA3">
              <w:rPr>
                <w:noProof/>
              </w:rPr>
              <w:drawing>
                <wp:anchor distT="0" distB="0" distL="114300" distR="114300" simplePos="0" relativeHeight="251698688" behindDoc="0" locked="0" layoutInCell="1" allowOverlap="1" wp14:anchorId="7C871049" wp14:editId="00C93603">
                  <wp:simplePos x="0" y="0"/>
                  <wp:positionH relativeFrom="column">
                    <wp:posOffset>2153</wp:posOffset>
                  </wp:positionH>
                  <wp:positionV relativeFrom="page">
                    <wp:posOffset>193</wp:posOffset>
                  </wp:positionV>
                  <wp:extent cx="2163445" cy="4639945"/>
                  <wp:effectExtent l="0" t="0" r="8255" b="8255"/>
                  <wp:wrapTopAndBottom/>
                  <wp:docPr id="1766928927" name="圖片 1" descr="一張含有 文字, 數字,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28927" name="圖片 1" descr="一張含有 文字, 數字, 軟體, 字型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2163445" cy="4639945"/>
                          </a:xfrm>
                          <a:prstGeom prst="rect">
                            <a:avLst/>
                          </a:prstGeom>
                        </pic:spPr>
                      </pic:pic>
                    </a:graphicData>
                  </a:graphic>
                </wp:anchor>
              </w:drawing>
            </w:r>
            <w:r w:rsidRPr="006F5EA3">
              <w:t>圖36．公告最小化選單</w:t>
            </w:r>
          </w:p>
        </w:tc>
        <w:tc>
          <w:tcPr>
            <w:tcW w:w="2384" w:type="pct"/>
          </w:tcPr>
          <w:p w14:paraId="5E3B464A" w14:textId="0AEADB9D" w:rsidR="00462F7E" w:rsidRPr="006F5EA3" w:rsidRDefault="00462F7E" w:rsidP="006575B4">
            <w:pPr>
              <w:pStyle w:val="afff1"/>
            </w:pPr>
            <w:r w:rsidRPr="006F5EA3">
              <w:rPr>
                <w:noProof/>
              </w:rPr>
              <w:drawing>
                <wp:anchor distT="0" distB="0" distL="114300" distR="114300" simplePos="0" relativeHeight="251699712" behindDoc="0" locked="0" layoutInCell="1" allowOverlap="1" wp14:anchorId="6CDD9062" wp14:editId="4229BDAC">
                  <wp:simplePos x="0" y="0"/>
                  <wp:positionH relativeFrom="column">
                    <wp:posOffset>248</wp:posOffset>
                  </wp:positionH>
                  <wp:positionV relativeFrom="page">
                    <wp:posOffset>193</wp:posOffset>
                  </wp:positionV>
                  <wp:extent cx="2177415" cy="4639945"/>
                  <wp:effectExtent l="0" t="0" r="0" b="8255"/>
                  <wp:wrapTopAndBottom/>
                  <wp:docPr id="1064691852" name="圖片 1" descr="一張含有 文字, 數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1852" name="圖片 1" descr="一張含有 文字, 數字, 螢幕擷取畫面, 字型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2177415" cy="4639945"/>
                          </a:xfrm>
                          <a:prstGeom prst="rect">
                            <a:avLst/>
                          </a:prstGeom>
                        </pic:spPr>
                      </pic:pic>
                    </a:graphicData>
                  </a:graphic>
                </wp:anchor>
              </w:drawing>
            </w:r>
            <w:r w:rsidRPr="006F5EA3">
              <w:t>圖37．最小化縮為大聲公按鈕</w:t>
            </w:r>
          </w:p>
        </w:tc>
      </w:tr>
    </w:tbl>
    <w:p w14:paraId="1BFE0BDC" w14:textId="7B1D00A4" w:rsidR="00E75FFE" w:rsidRPr="006F5EA3" w:rsidRDefault="00E75FFE" w:rsidP="00462F7E">
      <w:pPr>
        <w:pStyle w:val="affc"/>
        <w:ind w:leftChars="0" w:left="737"/>
        <w:rPr>
          <w:rFonts w:ascii="微軟正黑體" w:hAnsi="微軟正黑體"/>
        </w:rPr>
      </w:pPr>
      <w:proofErr w:type="gramStart"/>
      <w:r w:rsidRPr="006F5EA3">
        <w:rPr>
          <w:rFonts w:ascii="微軟正黑體" w:hAnsi="微軟正黑體" w:hint="eastAsia"/>
        </w:rPr>
        <w:t>註</w:t>
      </w:r>
      <w:proofErr w:type="gramEnd"/>
      <w:r w:rsidRPr="006F5EA3">
        <w:rPr>
          <w:rFonts w:ascii="微軟正黑體" w:hAnsi="微軟正黑體" w:hint="eastAsia"/>
        </w:rPr>
        <w:t>：</w:t>
      </w:r>
    </w:p>
    <w:p w14:paraId="44F75CFC" w14:textId="0A356AB4" w:rsidR="00E75FFE" w:rsidRPr="006F5EA3" w:rsidRDefault="00462F7E" w:rsidP="00C1664D">
      <w:pPr>
        <w:pStyle w:val="affc"/>
        <w:numPr>
          <w:ilvl w:val="3"/>
          <w:numId w:val="21"/>
        </w:numPr>
        <w:ind w:leftChars="0"/>
        <w:rPr>
          <w:rFonts w:ascii="微軟正黑體" w:hAnsi="微軟正黑體"/>
        </w:rPr>
      </w:pPr>
      <w:r w:rsidRPr="006F5EA3">
        <w:rPr>
          <w:rFonts w:ascii="微軟正黑體" w:hAnsi="微軟正黑體"/>
        </w:rPr>
        <w:t>如果自己點選「最小化」，那只有自己的公告會是「最小化」，其他的人還</w:t>
      </w:r>
      <w:r w:rsidR="0089707E" w:rsidRPr="006F5EA3">
        <w:rPr>
          <w:rFonts w:ascii="微軟正黑體" w:hAnsi="微軟正黑體" w:hint="eastAsia"/>
        </w:rPr>
        <w:t>是</w:t>
      </w:r>
      <w:r w:rsidRPr="006F5EA3">
        <w:rPr>
          <w:rFonts w:ascii="微軟正黑體" w:hAnsi="微軟正黑體"/>
        </w:rPr>
        <w:t>維持公告列表。</w:t>
      </w:r>
    </w:p>
    <w:p w14:paraId="3CBF6D49" w14:textId="27B01587" w:rsidR="00462F7E" w:rsidRPr="006F5EA3" w:rsidRDefault="00462F7E" w:rsidP="00C1664D">
      <w:pPr>
        <w:pStyle w:val="affc"/>
        <w:numPr>
          <w:ilvl w:val="3"/>
          <w:numId w:val="21"/>
        </w:numPr>
        <w:ind w:leftChars="0"/>
        <w:rPr>
          <w:rFonts w:ascii="微軟正黑體" w:hAnsi="微軟正黑體"/>
        </w:rPr>
      </w:pPr>
      <w:r w:rsidRPr="006F5EA3">
        <w:rPr>
          <w:rFonts w:ascii="微軟正黑體" w:hAnsi="微軟正黑體"/>
        </w:rPr>
        <w:t>若設置的公告已達5則（例如公告1、公告2、公告3、公告4、公告5）；當</w:t>
      </w:r>
      <w:proofErr w:type="gramStart"/>
      <w:r w:rsidRPr="006F5EA3">
        <w:rPr>
          <w:rFonts w:ascii="微軟正黑體" w:hAnsi="微軟正黑體"/>
        </w:rPr>
        <w:t>使用者欲設</w:t>
      </w:r>
      <w:proofErr w:type="gramEnd"/>
      <w:r w:rsidRPr="006F5EA3">
        <w:rPr>
          <w:rFonts w:ascii="微軟正黑體" w:hAnsi="微軟正黑體"/>
        </w:rPr>
        <w:t>「公告</w:t>
      </w:r>
      <w:r w:rsidRPr="006F5EA3">
        <w:rPr>
          <w:rFonts w:ascii="微軟正黑體" w:hAnsi="微軟正黑體" w:hint="eastAsia"/>
        </w:rPr>
        <w:t>6</w:t>
      </w:r>
      <w:r w:rsidRPr="006F5EA3">
        <w:rPr>
          <w:rFonts w:ascii="微軟正黑體" w:hAnsi="微軟正黑體"/>
        </w:rPr>
        <w:t>」，則最早設置的公告會被洗掉而無法顯示，故按照時間順序顯示的顯示公告為「公告2、公告3、公告4、公告5、公告6」</w:t>
      </w:r>
    </w:p>
    <w:p w14:paraId="69D1BD56" w14:textId="2E596B54" w:rsidR="00462F7E" w:rsidRPr="006F5EA3" w:rsidRDefault="00462F7E">
      <w:pPr>
        <w:widowControl/>
        <w:suppressAutoHyphens w:val="0"/>
        <w:rPr>
          <w:rFonts w:ascii="微軟正黑體" w:hAnsi="微軟正黑體"/>
        </w:rPr>
      </w:pPr>
      <w:r w:rsidRPr="006F5EA3">
        <w:rPr>
          <w:rFonts w:ascii="微軟正黑體" w:hAnsi="微軟正黑體"/>
        </w:rPr>
        <w:br w:type="page"/>
      </w:r>
    </w:p>
    <w:p w14:paraId="37773C40" w14:textId="2EE3E836" w:rsidR="00462F7E" w:rsidRPr="006F5EA3" w:rsidRDefault="00462F7E" w:rsidP="00462F7E">
      <w:pPr>
        <w:pStyle w:val="afff"/>
      </w:pPr>
      <w:bookmarkStart w:id="26" w:name="_Toc139443949"/>
      <w:r w:rsidRPr="006F5EA3">
        <w:lastRenderedPageBreak/>
        <w:t>2-4 隱藏/刪除聊天室</w:t>
      </w:r>
      <w:bookmarkEnd w:id="26"/>
    </w:p>
    <w:p w14:paraId="15897D38" w14:textId="48426725" w:rsidR="00462F7E" w:rsidRPr="006F5EA3" w:rsidRDefault="00462F7E" w:rsidP="00C1664D">
      <w:pPr>
        <w:pStyle w:val="affc"/>
        <w:numPr>
          <w:ilvl w:val="0"/>
          <w:numId w:val="22"/>
        </w:numPr>
        <w:ind w:leftChars="0"/>
        <w:rPr>
          <w:rFonts w:ascii="微軟正黑體" w:hAnsi="微軟正黑體"/>
        </w:rPr>
      </w:pPr>
      <w:r w:rsidRPr="006F5EA3">
        <w:rPr>
          <w:rFonts w:ascii="微軟正黑體" w:hAnsi="微軟正黑體"/>
        </w:rPr>
        <w:t>隱藏聊天室</w:t>
      </w:r>
      <w:r w:rsidRPr="006F5EA3">
        <w:rPr>
          <w:rFonts w:ascii="微軟正黑體" w:hAnsi="微軟正黑體" w:hint="eastAsia"/>
        </w:rPr>
        <w:t>：</w:t>
      </w:r>
      <w:r w:rsidRPr="006F5EA3">
        <w:rPr>
          <w:rFonts w:ascii="微軟正黑體" w:hAnsi="微軟正黑體"/>
        </w:rPr>
        <w:t>「隱藏」功能僅是不讓訊息顯示顯示在訊息列表，對話不會不見；若被隱藏 的聊天室傳來新訊息，聊天室會重新出現。</w:t>
      </w:r>
    </w:p>
    <w:p w14:paraId="0085D600" w14:textId="77777777" w:rsidR="00462F7E" w:rsidRPr="006F5EA3" w:rsidRDefault="00462F7E" w:rsidP="00C1664D">
      <w:pPr>
        <w:pStyle w:val="affc"/>
        <w:numPr>
          <w:ilvl w:val="1"/>
          <w:numId w:val="22"/>
        </w:numPr>
        <w:ind w:leftChars="0"/>
        <w:rPr>
          <w:rFonts w:ascii="微軟正黑體" w:hAnsi="微軟正黑體"/>
        </w:rPr>
      </w:pPr>
      <w:r w:rsidRPr="006F5EA3">
        <w:rPr>
          <w:rFonts w:ascii="微軟正黑體" w:hAnsi="微軟正黑體"/>
        </w:rPr>
        <w:t>IOS：將聊天室往</w:t>
      </w:r>
      <w:proofErr w:type="gramStart"/>
      <w:r w:rsidRPr="006F5EA3">
        <w:rPr>
          <w:rFonts w:ascii="微軟正黑體" w:hAnsi="微軟正黑體"/>
        </w:rPr>
        <w:t>左滑後</w:t>
      </w:r>
      <w:proofErr w:type="gramEnd"/>
      <w:r w:rsidRPr="006F5EA3">
        <w:rPr>
          <w:rFonts w:ascii="微軟正黑體" w:hAnsi="微軟正黑體"/>
        </w:rPr>
        <w:t>，點選「隱藏」則可以成功隱藏該聊天室。</w:t>
      </w:r>
    </w:p>
    <w:p w14:paraId="45401F5B" w14:textId="01A74E71" w:rsidR="00462F7E" w:rsidRPr="006F5EA3" w:rsidRDefault="00462F7E" w:rsidP="00C1664D">
      <w:pPr>
        <w:pStyle w:val="affc"/>
        <w:numPr>
          <w:ilvl w:val="1"/>
          <w:numId w:val="22"/>
        </w:numPr>
        <w:ind w:leftChars="0"/>
        <w:rPr>
          <w:rFonts w:ascii="微軟正黑體" w:hAnsi="微軟正黑體"/>
        </w:rPr>
      </w:pPr>
      <w:proofErr w:type="gramStart"/>
      <w:r w:rsidRPr="006F5EA3">
        <w:rPr>
          <w:rFonts w:ascii="微軟正黑體" w:hAnsi="微軟正黑體"/>
        </w:rPr>
        <w:t>Ａ</w:t>
      </w:r>
      <w:proofErr w:type="spellStart"/>
      <w:proofErr w:type="gramEnd"/>
      <w:r w:rsidRPr="006F5EA3">
        <w:rPr>
          <w:rFonts w:ascii="微軟正黑體" w:hAnsi="微軟正黑體"/>
        </w:rPr>
        <w:t>ndroid</w:t>
      </w:r>
      <w:proofErr w:type="spellEnd"/>
      <w:r w:rsidRPr="006F5EA3">
        <w:rPr>
          <w:rFonts w:ascii="微軟正黑體" w:hAnsi="微軟正黑體" w:hint="eastAsia"/>
        </w:rPr>
        <w:t>：</w:t>
      </w:r>
      <w:proofErr w:type="gramStart"/>
      <w:r w:rsidRPr="006F5EA3">
        <w:rPr>
          <w:rFonts w:ascii="微軟正黑體" w:hAnsi="微軟正黑體"/>
        </w:rPr>
        <w:t>長按聊天室</w:t>
      </w:r>
      <w:proofErr w:type="gramEnd"/>
      <w:r w:rsidRPr="006F5EA3">
        <w:rPr>
          <w:rFonts w:ascii="微軟正黑體" w:hAnsi="微軟正黑體"/>
        </w:rPr>
        <w:t>後會跳出功能選單，點選「隱藏」則可以成功隱藏該聊天室。</w:t>
      </w:r>
    </w:p>
    <w:p w14:paraId="5AC128CC" w14:textId="713F9DFC" w:rsidR="00462F7E" w:rsidRPr="006F5EA3" w:rsidRDefault="00462F7E" w:rsidP="00C1664D">
      <w:pPr>
        <w:pStyle w:val="affc"/>
        <w:numPr>
          <w:ilvl w:val="0"/>
          <w:numId w:val="22"/>
        </w:numPr>
        <w:ind w:leftChars="0"/>
        <w:rPr>
          <w:rFonts w:ascii="微軟正黑體" w:hAnsi="微軟正黑體"/>
        </w:rPr>
      </w:pPr>
      <w:r w:rsidRPr="006F5EA3">
        <w:rPr>
          <w:rFonts w:ascii="微軟正黑體" w:hAnsi="微軟正黑體"/>
        </w:rPr>
        <w:t>刪除聊天室：「刪除」與「隱藏」功能的差異點在於，若選取「刪除」，則與該用戶的歷 史對話通通都會被刪除。</w:t>
      </w:r>
    </w:p>
    <w:p w14:paraId="7B959340" w14:textId="77777777" w:rsidR="00462F7E" w:rsidRPr="006F5EA3" w:rsidRDefault="00462F7E" w:rsidP="00C1664D">
      <w:pPr>
        <w:pStyle w:val="affc"/>
        <w:numPr>
          <w:ilvl w:val="1"/>
          <w:numId w:val="22"/>
        </w:numPr>
        <w:ind w:leftChars="0"/>
        <w:rPr>
          <w:rFonts w:ascii="微軟正黑體" w:hAnsi="微軟正黑體"/>
        </w:rPr>
      </w:pPr>
      <w:r w:rsidRPr="006F5EA3">
        <w:rPr>
          <w:rFonts w:ascii="微軟正黑體" w:hAnsi="微軟正黑體"/>
        </w:rPr>
        <w:t>IOS：將聊天室往</w:t>
      </w:r>
      <w:proofErr w:type="gramStart"/>
      <w:r w:rsidRPr="006F5EA3">
        <w:rPr>
          <w:rFonts w:ascii="微軟正黑體" w:hAnsi="微軟正黑體"/>
        </w:rPr>
        <w:t>左滑後</w:t>
      </w:r>
      <w:proofErr w:type="gramEnd"/>
      <w:r w:rsidRPr="006F5EA3">
        <w:rPr>
          <w:rFonts w:ascii="微軟正黑體" w:hAnsi="微軟正黑體"/>
        </w:rPr>
        <w:t>，點選「刪除」則可以成功刪除該聊天室。</w:t>
      </w:r>
    </w:p>
    <w:p w14:paraId="42138534" w14:textId="2238305B" w:rsidR="00C70042" w:rsidRPr="006F5EA3" w:rsidRDefault="00462F7E" w:rsidP="00C1664D">
      <w:pPr>
        <w:pStyle w:val="affc"/>
        <w:numPr>
          <w:ilvl w:val="1"/>
          <w:numId w:val="22"/>
        </w:numPr>
        <w:ind w:leftChars="0"/>
        <w:rPr>
          <w:rFonts w:ascii="微軟正黑體" w:hAnsi="微軟正黑體"/>
        </w:rPr>
      </w:pPr>
      <w:proofErr w:type="gramStart"/>
      <w:r w:rsidRPr="006F5EA3">
        <w:rPr>
          <w:rFonts w:ascii="微軟正黑體" w:hAnsi="微軟正黑體"/>
        </w:rPr>
        <w:t>Ａ</w:t>
      </w:r>
      <w:proofErr w:type="spellStart"/>
      <w:proofErr w:type="gramEnd"/>
      <w:r w:rsidRPr="006F5EA3">
        <w:rPr>
          <w:rFonts w:ascii="微軟正黑體" w:hAnsi="微軟正黑體"/>
        </w:rPr>
        <w:t>ndroid</w:t>
      </w:r>
      <w:proofErr w:type="spellEnd"/>
      <w:r w:rsidRPr="006F5EA3">
        <w:rPr>
          <w:rFonts w:ascii="微軟正黑體" w:hAnsi="微軟正黑體" w:hint="eastAsia"/>
        </w:rPr>
        <w:t>：</w:t>
      </w:r>
      <w:proofErr w:type="gramStart"/>
      <w:r w:rsidRPr="006F5EA3">
        <w:rPr>
          <w:rFonts w:ascii="微軟正黑體" w:hAnsi="微軟正黑體"/>
        </w:rPr>
        <w:t>長按聊天室</w:t>
      </w:r>
      <w:proofErr w:type="gramEnd"/>
      <w:r w:rsidRPr="006F5EA3">
        <w:rPr>
          <w:rFonts w:ascii="微軟正黑體" w:hAnsi="微軟正黑體"/>
        </w:rPr>
        <w:t>後會跳出功能選單，點選「刪除」則可以成功刪除該聊天室。</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528"/>
        <w:gridCol w:w="3594"/>
      </w:tblGrid>
      <w:tr w:rsidR="00C70042" w:rsidRPr="006F5EA3" w14:paraId="714221FF" w14:textId="77777777" w:rsidTr="00C70042">
        <w:tc>
          <w:tcPr>
            <w:tcW w:w="0" w:type="auto"/>
          </w:tcPr>
          <w:p w14:paraId="123041E8" w14:textId="46BB9FC1" w:rsidR="00C70042" w:rsidRPr="006F5EA3" w:rsidRDefault="00C70042" w:rsidP="00C70042">
            <w:pPr>
              <w:pStyle w:val="afff1"/>
            </w:pPr>
            <w:r w:rsidRPr="006F5EA3">
              <w:t>圖38．隱藏/刪除按鈕</w:t>
            </w:r>
            <w:r w:rsidRPr="006F5EA3">
              <w:rPr>
                <w:noProof/>
              </w:rPr>
              <w:drawing>
                <wp:anchor distT="0" distB="0" distL="114300" distR="114300" simplePos="0" relativeHeight="251703808" behindDoc="0" locked="0" layoutInCell="1" allowOverlap="1" wp14:anchorId="23577C2B" wp14:editId="565E4C3F">
                  <wp:simplePos x="0" y="0"/>
                  <wp:positionH relativeFrom="column">
                    <wp:posOffset>2982</wp:posOffset>
                  </wp:positionH>
                  <wp:positionV relativeFrom="page">
                    <wp:posOffset>1988</wp:posOffset>
                  </wp:positionV>
                  <wp:extent cx="2163445" cy="4643755"/>
                  <wp:effectExtent l="0" t="0" r="8255" b="4445"/>
                  <wp:wrapTopAndBottom/>
                  <wp:docPr id="1495189855" name="圖片 149518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9636" name=""/>
                          <pic:cNvPicPr/>
                        </pic:nvPicPr>
                        <pic:blipFill>
                          <a:blip r:embed="rId56">
                            <a:extLst>
                              <a:ext uri="{28A0092B-C50C-407E-A947-70E740481C1C}">
                                <a14:useLocalDpi xmlns:a14="http://schemas.microsoft.com/office/drawing/2010/main" val="0"/>
                              </a:ext>
                            </a:extLst>
                          </a:blip>
                          <a:stretch>
                            <a:fillRect/>
                          </a:stretch>
                        </pic:blipFill>
                        <pic:spPr>
                          <a:xfrm>
                            <a:off x="0" y="0"/>
                            <a:ext cx="2163445" cy="4643755"/>
                          </a:xfrm>
                          <a:prstGeom prst="rect">
                            <a:avLst/>
                          </a:prstGeom>
                        </pic:spPr>
                      </pic:pic>
                    </a:graphicData>
                  </a:graphic>
                </wp:anchor>
              </w:drawing>
            </w:r>
          </w:p>
        </w:tc>
        <w:tc>
          <w:tcPr>
            <w:tcW w:w="0" w:type="auto"/>
          </w:tcPr>
          <w:p w14:paraId="605D2ADC" w14:textId="1C6C0E91" w:rsidR="00C70042" w:rsidRPr="006F5EA3" w:rsidRDefault="00C70042" w:rsidP="00C70042">
            <w:pPr>
              <w:rPr>
                <w:rFonts w:ascii="微軟正黑體" w:hAnsi="微軟正黑體"/>
              </w:rPr>
            </w:pPr>
            <w:r w:rsidRPr="006F5EA3">
              <w:rPr>
                <w:rFonts w:ascii="微軟正黑體" w:hAnsi="微軟正黑體"/>
                <w:noProof/>
              </w:rPr>
              <w:drawing>
                <wp:anchor distT="0" distB="0" distL="114300" distR="114300" simplePos="0" relativeHeight="251704832" behindDoc="0" locked="0" layoutInCell="1" allowOverlap="1" wp14:anchorId="7877851F" wp14:editId="7A9FED3E">
                  <wp:simplePos x="0" y="0"/>
                  <wp:positionH relativeFrom="column">
                    <wp:posOffset>-2264</wp:posOffset>
                  </wp:positionH>
                  <wp:positionV relativeFrom="page">
                    <wp:posOffset>1988</wp:posOffset>
                  </wp:positionV>
                  <wp:extent cx="2213610" cy="4643755"/>
                  <wp:effectExtent l="0" t="0" r="0" b="4445"/>
                  <wp:wrapTopAndBottom/>
                  <wp:docPr id="1919059324" name="圖片 191905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1588" name=""/>
                          <pic:cNvPicPr/>
                        </pic:nvPicPr>
                        <pic:blipFill>
                          <a:blip r:embed="rId57">
                            <a:extLst>
                              <a:ext uri="{28A0092B-C50C-407E-A947-70E740481C1C}">
                                <a14:useLocalDpi xmlns:a14="http://schemas.microsoft.com/office/drawing/2010/main" val="0"/>
                              </a:ext>
                            </a:extLst>
                          </a:blip>
                          <a:stretch>
                            <a:fillRect/>
                          </a:stretch>
                        </pic:blipFill>
                        <pic:spPr>
                          <a:xfrm>
                            <a:off x="0" y="0"/>
                            <a:ext cx="2213610" cy="4643755"/>
                          </a:xfrm>
                          <a:prstGeom prst="rect">
                            <a:avLst/>
                          </a:prstGeom>
                        </pic:spPr>
                      </pic:pic>
                    </a:graphicData>
                  </a:graphic>
                </wp:anchor>
              </w:drawing>
            </w:r>
          </w:p>
        </w:tc>
      </w:tr>
    </w:tbl>
    <w:p w14:paraId="547D05C0" w14:textId="7C862A59" w:rsidR="0089707E" w:rsidRPr="006F5EA3" w:rsidRDefault="0089707E" w:rsidP="00C1664D">
      <w:pPr>
        <w:pStyle w:val="affc"/>
        <w:numPr>
          <w:ilvl w:val="1"/>
          <w:numId w:val="22"/>
        </w:numPr>
        <w:ind w:leftChars="0"/>
        <w:rPr>
          <w:rFonts w:ascii="微軟正黑體" w:hAnsi="微軟正黑體"/>
        </w:rPr>
      </w:pPr>
      <w:r w:rsidRPr="006F5EA3">
        <w:rPr>
          <w:rFonts w:ascii="微軟正黑體" w:hAnsi="微軟正黑體"/>
        </w:rPr>
        <w:br w:type="page"/>
      </w:r>
    </w:p>
    <w:p w14:paraId="6632023B" w14:textId="53323CE7" w:rsidR="0089707E" w:rsidRPr="006F5EA3" w:rsidRDefault="0089707E" w:rsidP="0089707E">
      <w:pPr>
        <w:pStyle w:val="afff"/>
      </w:pPr>
      <w:bookmarkStart w:id="27" w:name="_Toc139443950"/>
      <w:r w:rsidRPr="006F5EA3">
        <w:lastRenderedPageBreak/>
        <w:t>2-5 關閉訊息通知</w:t>
      </w:r>
      <w:bookmarkEnd w:id="27"/>
    </w:p>
    <w:p w14:paraId="4F0878A6" w14:textId="203C49E0" w:rsidR="0089707E" w:rsidRPr="006F5EA3" w:rsidRDefault="0089707E" w:rsidP="00C1664D">
      <w:pPr>
        <w:pStyle w:val="affc"/>
        <w:numPr>
          <w:ilvl w:val="1"/>
          <w:numId w:val="23"/>
        </w:numPr>
        <w:ind w:leftChars="0"/>
        <w:rPr>
          <w:rFonts w:ascii="微軟正黑體" w:hAnsi="微軟正黑體"/>
        </w:rPr>
      </w:pPr>
      <w:r w:rsidRPr="006F5EA3">
        <w:rPr>
          <w:rFonts w:ascii="微軟正黑體" w:hAnsi="微軟正黑體"/>
        </w:rPr>
        <w:t>IOS：將聊天室往</w:t>
      </w:r>
      <w:proofErr w:type="gramStart"/>
      <w:r w:rsidRPr="006F5EA3">
        <w:rPr>
          <w:rFonts w:ascii="微軟正黑體" w:hAnsi="微軟正黑體"/>
        </w:rPr>
        <w:t>右滑後</w:t>
      </w:r>
      <w:proofErr w:type="gramEnd"/>
      <w:r w:rsidRPr="006F5EA3">
        <w:rPr>
          <w:rFonts w:ascii="微軟正黑體" w:hAnsi="微軟正黑體"/>
        </w:rPr>
        <w:t>，點選「喇叭 icon」即可關閉訊息通知</w:t>
      </w:r>
    </w:p>
    <w:p w14:paraId="0DF31D5D" w14:textId="4DADE4CD" w:rsidR="0089707E" w:rsidRPr="006F5EA3" w:rsidRDefault="0089707E" w:rsidP="00C1664D">
      <w:pPr>
        <w:pStyle w:val="affc"/>
        <w:numPr>
          <w:ilvl w:val="1"/>
          <w:numId w:val="23"/>
        </w:numPr>
        <w:ind w:leftChars="0"/>
        <w:rPr>
          <w:rFonts w:ascii="微軟正黑體" w:hAnsi="微軟正黑體"/>
        </w:rPr>
      </w:pPr>
      <w:proofErr w:type="gramStart"/>
      <w:r w:rsidRPr="006F5EA3">
        <w:rPr>
          <w:rFonts w:ascii="微軟正黑體" w:hAnsi="微軟正黑體"/>
        </w:rPr>
        <w:t>Ａ</w:t>
      </w:r>
      <w:proofErr w:type="spellStart"/>
      <w:proofErr w:type="gramEnd"/>
      <w:r w:rsidRPr="006F5EA3">
        <w:rPr>
          <w:rFonts w:ascii="微軟正黑體" w:hAnsi="微軟正黑體"/>
        </w:rPr>
        <w:t>ndroid</w:t>
      </w:r>
      <w:proofErr w:type="spellEnd"/>
      <w:r w:rsidRPr="006F5EA3">
        <w:rPr>
          <w:rFonts w:ascii="微軟正黑體" w:hAnsi="微軟正黑體" w:hint="eastAsia"/>
        </w:rPr>
        <w:t>：</w:t>
      </w:r>
      <w:proofErr w:type="gramStart"/>
      <w:r w:rsidRPr="006F5EA3">
        <w:rPr>
          <w:rFonts w:ascii="微軟正黑體" w:hAnsi="微軟正黑體"/>
        </w:rPr>
        <w:t>長按聊天室</w:t>
      </w:r>
      <w:proofErr w:type="gramEnd"/>
      <w:r w:rsidRPr="006F5EA3">
        <w:rPr>
          <w:rFonts w:ascii="微軟正黑體" w:hAnsi="微軟正黑體"/>
        </w:rPr>
        <w:t>後會跳出功能選單，點選「關閉訊息通知」即可關閉訊息通知。</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528"/>
        <w:gridCol w:w="3600"/>
      </w:tblGrid>
      <w:tr w:rsidR="00C70042" w:rsidRPr="006F5EA3" w14:paraId="49D403CC" w14:textId="77777777" w:rsidTr="00C70042">
        <w:tc>
          <w:tcPr>
            <w:tcW w:w="0" w:type="auto"/>
          </w:tcPr>
          <w:p w14:paraId="55C23688" w14:textId="77777777" w:rsidR="00C70042" w:rsidRPr="006F5EA3" w:rsidRDefault="00C70042" w:rsidP="00C70042">
            <w:pPr>
              <w:rPr>
                <w:rFonts w:ascii="微軟正黑體" w:hAnsi="微軟正黑體"/>
              </w:rPr>
            </w:pPr>
            <w:r w:rsidRPr="006F5EA3">
              <w:rPr>
                <w:rFonts w:ascii="微軟正黑體" w:hAnsi="微軟正黑體"/>
                <w:noProof/>
              </w:rPr>
              <w:drawing>
                <wp:anchor distT="0" distB="0" distL="114300" distR="114300" simplePos="0" relativeHeight="251706880" behindDoc="0" locked="0" layoutInCell="1" allowOverlap="1" wp14:anchorId="3DAFCAE8" wp14:editId="6B6C0379">
                  <wp:simplePos x="0" y="0"/>
                  <wp:positionH relativeFrom="column">
                    <wp:posOffset>1850</wp:posOffset>
                  </wp:positionH>
                  <wp:positionV relativeFrom="page">
                    <wp:posOffset>248</wp:posOffset>
                  </wp:positionV>
                  <wp:extent cx="2163445" cy="4650740"/>
                  <wp:effectExtent l="0" t="0" r="8255" b="0"/>
                  <wp:wrapTopAndBottom/>
                  <wp:docPr id="20394426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42666" name=""/>
                          <pic:cNvPicPr/>
                        </pic:nvPicPr>
                        <pic:blipFill>
                          <a:blip r:embed="rId58">
                            <a:extLst>
                              <a:ext uri="{28A0092B-C50C-407E-A947-70E740481C1C}">
                                <a14:useLocalDpi xmlns:a14="http://schemas.microsoft.com/office/drawing/2010/main" val="0"/>
                              </a:ext>
                            </a:extLst>
                          </a:blip>
                          <a:stretch>
                            <a:fillRect/>
                          </a:stretch>
                        </pic:blipFill>
                        <pic:spPr>
                          <a:xfrm>
                            <a:off x="0" y="0"/>
                            <a:ext cx="2163445" cy="4650740"/>
                          </a:xfrm>
                          <a:prstGeom prst="rect">
                            <a:avLst/>
                          </a:prstGeom>
                        </pic:spPr>
                      </pic:pic>
                    </a:graphicData>
                  </a:graphic>
                </wp:anchor>
              </w:drawing>
            </w:r>
          </w:p>
          <w:p w14:paraId="07BC6E62" w14:textId="16B2EEAD" w:rsidR="00C70042" w:rsidRPr="006F5EA3" w:rsidRDefault="00C70042" w:rsidP="00C70042">
            <w:pPr>
              <w:pStyle w:val="afff1"/>
            </w:pPr>
            <w:r w:rsidRPr="006F5EA3">
              <w:t>圖39．關閉訊息通知</w:t>
            </w:r>
          </w:p>
        </w:tc>
        <w:tc>
          <w:tcPr>
            <w:tcW w:w="0" w:type="auto"/>
          </w:tcPr>
          <w:p w14:paraId="62E36CDB" w14:textId="0EA1283E" w:rsidR="00C70042" w:rsidRPr="006F5EA3" w:rsidRDefault="00C70042" w:rsidP="00C70042">
            <w:pPr>
              <w:rPr>
                <w:rFonts w:ascii="微軟正黑體" w:hAnsi="微軟正黑體"/>
              </w:rPr>
            </w:pPr>
            <w:r w:rsidRPr="006F5EA3">
              <w:rPr>
                <w:rFonts w:ascii="微軟正黑體" w:hAnsi="微軟正黑體"/>
                <w:noProof/>
              </w:rPr>
              <w:drawing>
                <wp:anchor distT="0" distB="0" distL="114300" distR="114300" simplePos="0" relativeHeight="251705856" behindDoc="0" locked="0" layoutInCell="1" allowOverlap="1" wp14:anchorId="57918C4B" wp14:editId="645D53FD">
                  <wp:simplePos x="0" y="0"/>
                  <wp:positionH relativeFrom="column">
                    <wp:posOffset>1187</wp:posOffset>
                  </wp:positionH>
                  <wp:positionV relativeFrom="page">
                    <wp:posOffset>248</wp:posOffset>
                  </wp:positionV>
                  <wp:extent cx="2217420" cy="4650740"/>
                  <wp:effectExtent l="0" t="0" r="0" b="0"/>
                  <wp:wrapTopAndBottom/>
                  <wp:docPr id="16682983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63" name=""/>
                          <pic:cNvPicPr/>
                        </pic:nvPicPr>
                        <pic:blipFill>
                          <a:blip r:embed="rId59">
                            <a:extLst>
                              <a:ext uri="{28A0092B-C50C-407E-A947-70E740481C1C}">
                                <a14:useLocalDpi xmlns:a14="http://schemas.microsoft.com/office/drawing/2010/main" val="0"/>
                              </a:ext>
                            </a:extLst>
                          </a:blip>
                          <a:stretch>
                            <a:fillRect/>
                          </a:stretch>
                        </pic:blipFill>
                        <pic:spPr>
                          <a:xfrm>
                            <a:off x="0" y="0"/>
                            <a:ext cx="2217420" cy="4650740"/>
                          </a:xfrm>
                          <a:prstGeom prst="rect">
                            <a:avLst/>
                          </a:prstGeom>
                        </pic:spPr>
                      </pic:pic>
                    </a:graphicData>
                  </a:graphic>
                </wp:anchor>
              </w:drawing>
            </w:r>
          </w:p>
        </w:tc>
      </w:tr>
    </w:tbl>
    <w:p w14:paraId="4FD33DB4" w14:textId="77777777" w:rsidR="00BA3895" w:rsidRPr="006F5EA3" w:rsidRDefault="00BA3895">
      <w:pPr>
        <w:widowControl/>
        <w:suppressAutoHyphens w:val="0"/>
        <w:rPr>
          <w:rFonts w:ascii="微軟正黑體" w:hAnsi="微軟正黑體"/>
        </w:rPr>
      </w:pPr>
      <w:r w:rsidRPr="006F5EA3">
        <w:rPr>
          <w:rFonts w:ascii="微軟正黑體" w:hAnsi="微軟正黑體"/>
        </w:rPr>
        <w:br w:type="page"/>
      </w:r>
    </w:p>
    <w:p w14:paraId="5533D3D9" w14:textId="5A832BC3" w:rsidR="0089707E" w:rsidRPr="006F5EA3" w:rsidRDefault="00BA3895" w:rsidP="00BA3895">
      <w:pPr>
        <w:pStyle w:val="afff"/>
      </w:pPr>
      <w:bookmarkStart w:id="28" w:name="_Toc139443951"/>
      <w:r w:rsidRPr="006F5EA3">
        <w:rPr>
          <w:rFonts w:hint="eastAsia"/>
        </w:rPr>
        <w:lastRenderedPageBreak/>
        <w:t>2</w:t>
      </w:r>
      <w:r w:rsidRPr="006F5EA3">
        <w:t xml:space="preserve">-6 </w:t>
      </w:r>
      <w:r w:rsidRPr="006F5EA3">
        <w:rPr>
          <w:rFonts w:hint="eastAsia"/>
        </w:rPr>
        <w:t>通訊錄</w:t>
      </w:r>
      <w:bookmarkEnd w:id="28"/>
    </w:p>
    <w:p w14:paraId="36751F43" w14:textId="09DC79C0" w:rsidR="00BA3895" w:rsidRPr="006F5EA3" w:rsidRDefault="00BA3895" w:rsidP="00C1664D">
      <w:pPr>
        <w:pStyle w:val="affc"/>
        <w:numPr>
          <w:ilvl w:val="0"/>
          <w:numId w:val="24"/>
        </w:numPr>
        <w:ind w:leftChars="0"/>
        <w:rPr>
          <w:rFonts w:ascii="微軟正黑體" w:hAnsi="微軟正黑體"/>
        </w:rPr>
      </w:pPr>
      <w:r w:rsidRPr="006F5EA3">
        <w:rPr>
          <w:rFonts w:ascii="微軟正黑體" w:hAnsi="微軟正黑體"/>
        </w:rPr>
        <w:t>聊天室最上方的Tab中，點選「通訊錄」。</w:t>
      </w:r>
    </w:p>
    <w:p w14:paraId="1526C6AD" w14:textId="785D333A" w:rsidR="00BA3895" w:rsidRPr="006F5EA3" w:rsidRDefault="00BA3895" w:rsidP="00C70042">
      <w:pPr>
        <w:pStyle w:val="afff1"/>
      </w:pPr>
      <w:r w:rsidRPr="006F5EA3">
        <w:rPr>
          <w:noProof/>
        </w:rPr>
        <w:drawing>
          <wp:anchor distT="0" distB="0" distL="114300" distR="114300" simplePos="0" relativeHeight="251707904" behindDoc="0" locked="0" layoutInCell="1" allowOverlap="1" wp14:anchorId="637EE88F" wp14:editId="29CE2EBF">
            <wp:simplePos x="0" y="0"/>
            <wp:positionH relativeFrom="column">
              <wp:posOffset>2153</wp:posOffset>
            </wp:positionH>
            <wp:positionV relativeFrom="page">
              <wp:posOffset>1722783</wp:posOffset>
            </wp:positionV>
            <wp:extent cx="2163445" cy="4693920"/>
            <wp:effectExtent l="0" t="0" r="8255" b="0"/>
            <wp:wrapTopAndBottom/>
            <wp:docPr id="343269118"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9118" name="圖片 1" descr="一張含有 文字, 螢幕擷取畫面, 軟體, 作業系統 的圖片&#10;&#10;自動產生的描述"/>
                    <pic:cNvPicPr/>
                  </pic:nvPicPr>
                  <pic:blipFill>
                    <a:blip r:embed="rId60">
                      <a:extLst>
                        <a:ext uri="{28A0092B-C50C-407E-A947-70E740481C1C}">
                          <a14:useLocalDpi xmlns:a14="http://schemas.microsoft.com/office/drawing/2010/main" val="0"/>
                        </a:ext>
                      </a:extLst>
                    </a:blip>
                    <a:stretch>
                      <a:fillRect/>
                    </a:stretch>
                  </pic:blipFill>
                  <pic:spPr>
                    <a:xfrm>
                      <a:off x="0" y="0"/>
                      <a:ext cx="2163445" cy="4693920"/>
                    </a:xfrm>
                    <a:prstGeom prst="rect">
                      <a:avLst/>
                    </a:prstGeom>
                  </pic:spPr>
                </pic:pic>
              </a:graphicData>
            </a:graphic>
          </wp:anchor>
        </w:drawing>
      </w:r>
      <w:r w:rsidRPr="006F5EA3">
        <w:t>圖40．通訊錄選項</w:t>
      </w:r>
    </w:p>
    <w:p w14:paraId="295B7982" w14:textId="337D465A" w:rsidR="00BA3895" w:rsidRPr="006F5EA3" w:rsidRDefault="00BA3895">
      <w:pPr>
        <w:widowControl/>
        <w:suppressAutoHyphens w:val="0"/>
        <w:rPr>
          <w:rFonts w:ascii="微軟正黑體" w:hAnsi="微軟正黑體"/>
        </w:rPr>
      </w:pPr>
      <w:r w:rsidRPr="006F5EA3">
        <w:rPr>
          <w:rFonts w:ascii="微軟正黑體" w:hAnsi="微軟正黑體"/>
        </w:rPr>
        <w:br w:type="page"/>
      </w:r>
    </w:p>
    <w:p w14:paraId="6800C847" w14:textId="18937E9B" w:rsidR="00BA3895" w:rsidRPr="006F5EA3" w:rsidRDefault="00AD1A2C" w:rsidP="00C1664D">
      <w:pPr>
        <w:pStyle w:val="affc"/>
        <w:numPr>
          <w:ilvl w:val="0"/>
          <w:numId w:val="24"/>
        </w:numPr>
        <w:ind w:leftChars="0"/>
        <w:rPr>
          <w:rFonts w:ascii="微軟正黑體" w:hAnsi="微軟正黑體"/>
        </w:rPr>
      </w:pPr>
      <w:r w:rsidRPr="006F5EA3">
        <w:rPr>
          <w:rFonts w:ascii="微軟正黑體" w:hAnsi="微軟正黑體"/>
        </w:rPr>
        <w:lastRenderedPageBreak/>
        <w:t>組織結構Tab文字旁不顯示任何數字，</w:t>
      </w:r>
      <w:proofErr w:type="gramStart"/>
      <w:r w:rsidRPr="006F5EA3">
        <w:rPr>
          <w:rFonts w:ascii="微軟正黑體" w:hAnsi="微軟正黑體"/>
        </w:rPr>
        <w:t>但群組旁會</w:t>
      </w:r>
      <w:proofErr w:type="gramEnd"/>
      <w:r w:rsidRPr="006F5EA3">
        <w:rPr>
          <w:rFonts w:ascii="微軟正黑體" w:hAnsi="微軟正黑體"/>
        </w:rPr>
        <w:t>顯示群組數量。</w:t>
      </w:r>
    </w:p>
    <w:tbl>
      <w:tblPr>
        <w:tblStyle w:val="af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4819"/>
        <w:gridCol w:w="4819"/>
      </w:tblGrid>
      <w:tr w:rsidR="00AD1A2C" w:rsidRPr="006F5EA3" w14:paraId="6592BDC2" w14:textId="77777777" w:rsidTr="00172FBA">
        <w:tc>
          <w:tcPr>
            <w:tcW w:w="2500" w:type="pct"/>
          </w:tcPr>
          <w:p w14:paraId="1367FA72" w14:textId="78C98DB0" w:rsidR="00AD1A2C" w:rsidRPr="006F5EA3" w:rsidRDefault="00AD1A2C" w:rsidP="00C70042">
            <w:pPr>
              <w:pStyle w:val="afff1"/>
            </w:pPr>
            <w:r w:rsidRPr="006F5EA3">
              <w:rPr>
                <w:noProof/>
              </w:rPr>
              <w:drawing>
                <wp:anchor distT="0" distB="0" distL="114300" distR="114300" simplePos="0" relativeHeight="251708928" behindDoc="0" locked="0" layoutInCell="1" allowOverlap="1" wp14:anchorId="4D38177F" wp14:editId="65E41D8A">
                  <wp:simplePos x="0" y="0"/>
                  <wp:positionH relativeFrom="column">
                    <wp:posOffset>2153</wp:posOffset>
                  </wp:positionH>
                  <wp:positionV relativeFrom="page">
                    <wp:posOffset>580</wp:posOffset>
                  </wp:positionV>
                  <wp:extent cx="2163445" cy="4712335"/>
                  <wp:effectExtent l="0" t="0" r="8255" b="0"/>
                  <wp:wrapTopAndBottom/>
                  <wp:docPr id="6229175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17588" name=""/>
                          <pic:cNvPicPr/>
                        </pic:nvPicPr>
                        <pic:blipFill>
                          <a:blip r:embed="rId61">
                            <a:extLst>
                              <a:ext uri="{28A0092B-C50C-407E-A947-70E740481C1C}">
                                <a14:useLocalDpi xmlns:a14="http://schemas.microsoft.com/office/drawing/2010/main" val="0"/>
                              </a:ext>
                            </a:extLst>
                          </a:blip>
                          <a:stretch>
                            <a:fillRect/>
                          </a:stretch>
                        </pic:blipFill>
                        <pic:spPr>
                          <a:xfrm>
                            <a:off x="0" y="0"/>
                            <a:ext cx="2163445" cy="4712335"/>
                          </a:xfrm>
                          <a:prstGeom prst="rect">
                            <a:avLst/>
                          </a:prstGeom>
                        </pic:spPr>
                      </pic:pic>
                    </a:graphicData>
                  </a:graphic>
                </wp:anchor>
              </w:drawing>
            </w:r>
            <w:r w:rsidRPr="006F5EA3">
              <w:t>圖41．</w:t>
            </w:r>
            <w:proofErr w:type="gramStart"/>
            <w:r w:rsidRPr="006F5EA3">
              <w:t>群組旁顯示</w:t>
            </w:r>
            <w:proofErr w:type="gramEnd"/>
            <w:r w:rsidRPr="006F5EA3">
              <w:t>數量</w:t>
            </w:r>
          </w:p>
        </w:tc>
        <w:tc>
          <w:tcPr>
            <w:tcW w:w="2500" w:type="pct"/>
          </w:tcPr>
          <w:p w14:paraId="16FF920D" w14:textId="56398C55" w:rsidR="00AD1A2C" w:rsidRPr="006F5EA3" w:rsidRDefault="00AD1A2C" w:rsidP="00C70042">
            <w:pPr>
              <w:pStyle w:val="afff1"/>
            </w:pPr>
            <w:r w:rsidRPr="006F5EA3">
              <w:rPr>
                <w:noProof/>
              </w:rPr>
              <w:drawing>
                <wp:anchor distT="0" distB="0" distL="114300" distR="114300" simplePos="0" relativeHeight="251709952" behindDoc="0" locked="0" layoutInCell="1" allowOverlap="1" wp14:anchorId="363A1F9D" wp14:editId="7B4E3442">
                  <wp:simplePos x="0" y="0"/>
                  <wp:positionH relativeFrom="column">
                    <wp:posOffset>525</wp:posOffset>
                  </wp:positionH>
                  <wp:positionV relativeFrom="page">
                    <wp:posOffset>580</wp:posOffset>
                  </wp:positionV>
                  <wp:extent cx="2181225" cy="4712335"/>
                  <wp:effectExtent l="0" t="0" r="9525" b="0"/>
                  <wp:wrapTopAndBottom/>
                  <wp:docPr id="12693193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9352" name=""/>
                          <pic:cNvPicPr/>
                        </pic:nvPicPr>
                        <pic:blipFill>
                          <a:blip r:embed="rId62">
                            <a:extLst>
                              <a:ext uri="{28A0092B-C50C-407E-A947-70E740481C1C}">
                                <a14:useLocalDpi xmlns:a14="http://schemas.microsoft.com/office/drawing/2010/main" val="0"/>
                              </a:ext>
                            </a:extLst>
                          </a:blip>
                          <a:stretch>
                            <a:fillRect/>
                          </a:stretch>
                        </pic:blipFill>
                        <pic:spPr>
                          <a:xfrm>
                            <a:off x="0" y="0"/>
                            <a:ext cx="2181225" cy="4712335"/>
                          </a:xfrm>
                          <a:prstGeom prst="rect">
                            <a:avLst/>
                          </a:prstGeom>
                        </pic:spPr>
                      </pic:pic>
                    </a:graphicData>
                  </a:graphic>
                </wp:anchor>
              </w:drawing>
            </w:r>
            <w:r w:rsidRPr="006F5EA3">
              <w:t>圖42．群組數量顯示</w:t>
            </w:r>
          </w:p>
        </w:tc>
      </w:tr>
    </w:tbl>
    <w:p w14:paraId="002E2131" w14:textId="277D30A7"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當組織內人員數量變動（新入職、離職），此處的成員數量也隨著組織的異動變化。</w:t>
      </w:r>
    </w:p>
    <w:p w14:paraId="3AD53732" w14:textId="5E07D828"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當選擇為母公司，顯示為母公司員工數量，當切換至子公司，顯示為子公司員工數量。</w:t>
      </w:r>
    </w:p>
    <w:p w14:paraId="3CEED345" w14:textId="4AA288D1"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群組tab文字旁顯示登陸者所在群組的數量。</w:t>
      </w:r>
    </w:p>
    <w:p w14:paraId="187179D1" w14:textId="198E9BBA"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當使用者所在群發生異動（退出群組或者刪除群組），群組數量要即時更新。</w:t>
      </w:r>
    </w:p>
    <w:p w14:paraId="5E839AD2" w14:textId="70EE74C6"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群類型包含：系統預設群（公司群組和部門群組，由系統自動創建）、自建群組。</w:t>
      </w:r>
    </w:p>
    <w:p w14:paraId="1868A081" w14:textId="3C2B85AC"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公司群組管理員為董事長；部門群組管理員為部門主管。</w:t>
      </w:r>
    </w:p>
    <w:p w14:paraId="074CB1EE" w14:textId="59D81E99"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群組排列順序預設按照群組創建時間的先後順序排列。</w:t>
      </w:r>
    </w:p>
    <w:p w14:paraId="6F2BA5A2" w14:textId="43A22645" w:rsidR="00AD1A2C" w:rsidRPr="006F5EA3" w:rsidRDefault="00AD1A2C" w:rsidP="00C1664D">
      <w:pPr>
        <w:pStyle w:val="affc"/>
        <w:numPr>
          <w:ilvl w:val="1"/>
          <w:numId w:val="24"/>
        </w:numPr>
        <w:ind w:leftChars="0"/>
        <w:rPr>
          <w:rFonts w:ascii="微軟正黑體" w:hAnsi="微軟正黑體"/>
        </w:rPr>
      </w:pPr>
      <w:r w:rsidRPr="006F5EA3">
        <w:rPr>
          <w:rFonts w:ascii="微軟正黑體" w:hAnsi="微軟正黑體"/>
        </w:rPr>
        <w:t>若是系統創建群組（公司群組、部門群組），則無論是群管理員或是一般群組成員，無編輯群組功能。因為群組名稱、群組成員均根據公司組織結構自動調整。</w:t>
      </w:r>
    </w:p>
    <w:p w14:paraId="56BB8286" w14:textId="5EE76565" w:rsidR="00AD1A2C" w:rsidRPr="006F5EA3" w:rsidRDefault="00AD1A2C">
      <w:pPr>
        <w:widowControl/>
        <w:suppressAutoHyphens w:val="0"/>
        <w:rPr>
          <w:rFonts w:ascii="微軟正黑體" w:hAnsi="微軟正黑體"/>
        </w:rPr>
      </w:pPr>
      <w:r w:rsidRPr="006F5EA3">
        <w:rPr>
          <w:rFonts w:ascii="微軟正黑體" w:hAnsi="微軟正黑體"/>
        </w:rPr>
        <w:br w:type="page"/>
      </w:r>
    </w:p>
    <w:p w14:paraId="6E29CDBF" w14:textId="325EDF27" w:rsidR="00AD1A2C" w:rsidRPr="006F5EA3" w:rsidRDefault="00AD1A2C" w:rsidP="00AD1A2C">
      <w:pPr>
        <w:pStyle w:val="afff"/>
      </w:pPr>
      <w:bookmarkStart w:id="29" w:name="_Toc139443952"/>
      <w:r w:rsidRPr="006F5EA3">
        <w:rPr>
          <w:rFonts w:hint="eastAsia"/>
        </w:rPr>
        <w:lastRenderedPageBreak/>
        <w:t>2</w:t>
      </w:r>
      <w:r w:rsidRPr="006F5EA3">
        <w:t xml:space="preserve">-7 </w:t>
      </w:r>
      <w:r w:rsidRPr="006F5EA3">
        <w:rPr>
          <w:rFonts w:hint="eastAsia"/>
        </w:rPr>
        <w:t>視訊通話</w:t>
      </w:r>
      <w:bookmarkEnd w:id="29"/>
    </w:p>
    <w:p w14:paraId="70DD51B3" w14:textId="6EB8D829" w:rsidR="00AD1A2C" w:rsidRPr="006F5EA3" w:rsidRDefault="00C44605" w:rsidP="00C1664D">
      <w:pPr>
        <w:pStyle w:val="affc"/>
        <w:numPr>
          <w:ilvl w:val="0"/>
          <w:numId w:val="25"/>
        </w:numPr>
        <w:ind w:leftChars="0"/>
        <w:rPr>
          <w:rFonts w:ascii="微軟正黑體" w:hAnsi="微軟正黑體"/>
        </w:rPr>
      </w:pPr>
      <w:r w:rsidRPr="006F5EA3">
        <w:rPr>
          <w:rFonts w:ascii="微軟正黑體" w:hAnsi="微軟正黑體"/>
        </w:rPr>
        <w:t>一對一時視訊/語音通話只會顯示對方的視訊畫面，群組視訊/語音通話才會顯示兩個畫 面以上，例如：一對</w:t>
      </w:r>
      <w:proofErr w:type="gramStart"/>
      <w:r w:rsidRPr="006F5EA3">
        <w:rPr>
          <w:rFonts w:ascii="微軟正黑體" w:hAnsi="微軟正黑體"/>
        </w:rPr>
        <w:t>一</w:t>
      </w:r>
      <w:proofErr w:type="gramEnd"/>
      <w:r w:rsidRPr="006F5EA3">
        <w:rPr>
          <w:rFonts w:ascii="微軟正黑體" w:hAnsi="微軟正黑體"/>
        </w:rPr>
        <w:t>狀況，A打給B，A只會看到B，不會有上下分格，群組的時候 才會有上下分格的狀況</w:t>
      </w:r>
    </w:p>
    <w:p w14:paraId="5425BBF8" w14:textId="4CD75B71" w:rsidR="00C44605" w:rsidRPr="006F5EA3" w:rsidRDefault="00C44605" w:rsidP="00C1664D">
      <w:pPr>
        <w:pStyle w:val="affc"/>
        <w:numPr>
          <w:ilvl w:val="0"/>
          <w:numId w:val="25"/>
        </w:numPr>
        <w:ind w:leftChars="0"/>
        <w:rPr>
          <w:rFonts w:ascii="微軟正黑體" w:hAnsi="微軟正黑體"/>
        </w:rPr>
      </w:pPr>
      <w:r w:rsidRPr="006F5EA3">
        <w:rPr>
          <w:rFonts w:ascii="微軟正黑體" w:hAnsi="微軟正黑體"/>
        </w:rPr>
        <w:t>視訊/語音通話</w:t>
      </w:r>
      <w:proofErr w:type="gramStart"/>
      <w:r w:rsidRPr="006F5EA3">
        <w:rPr>
          <w:rFonts w:ascii="微軟正黑體" w:hAnsi="微軟正黑體"/>
        </w:rPr>
        <w:t>目前播打後</w:t>
      </w:r>
      <w:proofErr w:type="gramEnd"/>
      <w:r w:rsidRPr="006F5EA3">
        <w:rPr>
          <w:rFonts w:ascii="微軟正黑體" w:hAnsi="微軟正黑體"/>
        </w:rPr>
        <w:t>會有鳥叫鈴聲</w:t>
      </w:r>
    </w:p>
    <w:p w14:paraId="714F79F4" w14:textId="57F0BF0C" w:rsidR="00C44605" w:rsidRPr="006F5EA3" w:rsidRDefault="00C44605" w:rsidP="00C1664D">
      <w:pPr>
        <w:pStyle w:val="affc"/>
        <w:numPr>
          <w:ilvl w:val="0"/>
          <w:numId w:val="25"/>
        </w:numPr>
        <w:ind w:leftChars="0"/>
        <w:rPr>
          <w:rFonts w:ascii="微軟正黑體" w:hAnsi="微軟正黑體"/>
        </w:rPr>
      </w:pPr>
      <w:r w:rsidRPr="006F5EA3">
        <w:rPr>
          <w:rFonts w:ascii="微軟正黑體" w:hAnsi="微軟正黑體"/>
        </w:rPr>
        <w:t>撥打視訊電話：</w:t>
      </w:r>
    </w:p>
    <w:p w14:paraId="23B56D64" w14:textId="2153F8CD" w:rsidR="00C44605" w:rsidRPr="006F5EA3" w:rsidRDefault="00C44605" w:rsidP="00C1664D">
      <w:pPr>
        <w:pStyle w:val="affc"/>
        <w:numPr>
          <w:ilvl w:val="1"/>
          <w:numId w:val="25"/>
        </w:numPr>
        <w:ind w:leftChars="0"/>
        <w:rPr>
          <w:rFonts w:ascii="微軟正黑體" w:hAnsi="微軟正黑體"/>
        </w:rPr>
      </w:pPr>
      <w:r w:rsidRPr="006F5EA3">
        <w:rPr>
          <w:rFonts w:ascii="微軟正黑體" w:hAnsi="微軟正黑體"/>
        </w:rPr>
        <w:t>點擊右上角電話icon鈕，出現語音通話與視訊通話icon，選擇視訊通話</w:t>
      </w:r>
    </w:p>
    <w:p w14:paraId="1AC191B8" w14:textId="60FECF9B" w:rsidR="00C44605" w:rsidRPr="006F5EA3" w:rsidRDefault="00C44605" w:rsidP="00C70042">
      <w:pPr>
        <w:pStyle w:val="afff1"/>
        <w:ind w:firstLine="397"/>
      </w:pPr>
      <w:r w:rsidRPr="006F5EA3">
        <w:rPr>
          <w:noProof/>
        </w:rPr>
        <w:drawing>
          <wp:anchor distT="0" distB="0" distL="114300" distR="114300" simplePos="0" relativeHeight="251710976" behindDoc="0" locked="0" layoutInCell="1" allowOverlap="1" wp14:anchorId="4B1FF7DB" wp14:editId="0237D538">
            <wp:simplePos x="0" y="0"/>
            <wp:positionH relativeFrom="column">
              <wp:posOffset>253945</wp:posOffset>
            </wp:positionH>
            <wp:positionV relativeFrom="page">
              <wp:posOffset>3041374</wp:posOffset>
            </wp:positionV>
            <wp:extent cx="1547495" cy="3343910"/>
            <wp:effectExtent l="0" t="0" r="0" b="8890"/>
            <wp:wrapTopAndBottom/>
            <wp:docPr id="1790448996" name="圖片 1" descr="一張含有 螢幕擷取畫面, 文字, 多媒體,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48996" name="圖片 1" descr="一張含有 螢幕擷取畫面, 文字, 多媒體, 行動電話 的圖片&#10;&#10;自動產生的描述"/>
                    <pic:cNvPicPr/>
                  </pic:nvPicPr>
                  <pic:blipFill>
                    <a:blip r:embed="rId63">
                      <a:extLst>
                        <a:ext uri="{28A0092B-C50C-407E-A947-70E740481C1C}">
                          <a14:useLocalDpi xmlns:a14="http://schemas.microsoft.com/office/drawing/2010/main" val="0"/>
                        </a:ext>
                      </a:extLst>
                    </a:blip>
                    <a:stretch>
                      <a:fillRect/>
                    </a:stretch>
                  </pic:blipFill>
                  <pic:spPr>
                    <a:xfrm>
                      <a:off x="0" y="0"/>
                      <a:ext cx="1547495" cy="3343910"/>
                    </a:xfrm>
                    <a:prstGeom prst="rect">
                      <a:avLst/>
                    </a:prstGeom>
                  </pic:spPr>
                </pic:pic>
              </a:graphicData>
            </a:graphic>
          </wp:anchor>
        </w:drawing>
      </w:r>
      <w:r w:rsidRPr="006F5EA3">
        <w:t>圖43．一對</w:t>
      </w:r>
      <w:proofErr w:type="gramStart"/>
      <w:r w:rsidRPr="006F5EA3">
        <w:t>一</w:t>
      </w:r>
      <w:proofErr w:type="gramEnd"/>
      <w:r w:rsidRPr="006F5EA3">
        <w:t>視訊</w:t>
      </w:r>
    </w:p>
    <w:p w14:paraId="0E5F88DC" w14:textId="5157D7D5" w:rsidR="00C44605" w:rsidRPr="006F5EA3" w:rsidRDefault="00C44605">
      <w:pPr>
        <w:widowControl/>
        <w:suppressAutoHyphens w:val="0"/>
        <w:rPr>
          <w:rFonts w:ascii="微軟正黑體" w:hAnsi="微軟正黑體"/>
        </w:rPr>
      </w:pPr>
      <w:r w:rsidRPr="006F5EA3">
        <w:rPr>
          <w:rFonts w:ascii="微軟正黑體" w:hAnsi="微軟正黑體"/>
        </w:rPr>
        <w:br w:type="page"/>
      </w:r>
    </w:p>
    <w:p w14:paraId="2404B3C7" w14:textId="0CA52065" w:rsidR="00C70042" w:rsidRPr="006F5EA3" w:rsidRDefault="00C70042" w:rsidP="00C1664D">
      <w:pPr>
        <w:pStyle w:val="affc"/>
        <w:numPr>
          <w:ilvl w:val="1"/>
          <w:numId w:val="25"/>
        </w:numPr>
        <w:ind w:leftChars="0"/>
        <w:rPr>
          <w:rFonts w:ascii="微軟正黑體" w:hAnsi="微軟正黑體"/>
        </w:rPr>
      </w:pPr>
      <w:r w:rsidRPr="006F5EA3">
        <w:rPr>
          <w:rFonts w:ascii="微軟正黑體" w:hAnsi="微軟正黑體"/>
          <w:noProof/>
        </w:rPr>
        <w:lastRenderedPageBreak/>
        <w:drawing>
          <wp:anchor distT="0" distB="0" distL="114300" distR="114300" simplePos="0" relativeHeight="251712000" behindDoc="0" locked="0" layoutInCell="1" allowOverlap="1" wp14:anchorId="1FA81623" wp14:editId="32FB87F5">
            <wp:simplePos x="0" y="0"/>
            <wp:positionH relativeFrom="column">
              <wp:posOffset>253365</wp:posOffset>
            </wp:positionH>
            <wp:positionV relativeFrom="page">
              <wp:posOffset>1132205</wp:posOffset>
            </wp:positionV>
            <wp:extent cx="1547495" cy="3376295"/>
            <wp:effectExtent l="0" t="0" r="0" b="0"/>
            <wp:wrapTopAndBottom/>
            <wp:docPr id="398934241" name="圖片 1" descr="一張含有 電子產品, 文字, 螢幕擷取畫面,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4241" name="圖片 1" descr="一張含有 電子產品, 文字, 螢幕擷取畫面, 行動電話 的圖片&#10;&#10;自動產生的描述"/>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7495" cy="3376295"/>
                    </a:xfrm>
                    <a:prstGeom prst="rect">
                      <a:avLst/>
                    </a:prstGeom>
                  </pic:spPr>
                </pic:pic>
              </a:graphicData>
            </a:graphic>
          </wp:anchor>
        </w:drawing>
      </w:r>
      <w:r w:rsidR="00C44605" w:rsidRPr="006F5EA3">
        <w:rPr>
          <w:rFonts w:ascii="微軟正黑體" w:hAnsi="微軟正黑體" w:hint="eastAsia"/>
        </w:rPr>
        <w:t>等待對方接聽</w:t>
      </w:r>
    </w:p>
    <w:p w14:paraId="2EB3B843" w14:textId="4E028E57" w:rsidR="00C44605" w:rsidRPr="006F5EA3" w:rsidRDefault="00C44605" w:rsidP="00C44605">
      <w:pPr>
        <w:ind w:left="397"/>
        <w:rPr>
          <w:rFonts w:ascii="微軟正黑體" w:hAnsi="微軟正黑體"/>
        </w:rPr>
      </w:pPr>
      <w:r w:rsidRPr="006F5EA3">
        <w:rPr>
          <w:rStyle w:val="afff2"/>
        </w:rPr>
        <w:t>圖44．一對</w:t>
      </w:r>
      <w:proofErr w:type="gramStart"/>
      <w:r w:rsidRPr="006F5EA3">
        <w:rPr>
          <w:rStyle w:val="afff2"/>
        </w:rPr>
        <w:t>一</w:t>
      </w:r>
      <w:proofErr w:type="gramEnd"/>
      <w:r w:rsidRPr="006F5EA3">
        <w:rPr>
          <w:rStyle w:val="afff2"/>
        </w:rPr>
        <w:t>視訊等候對方接受邀請</w:t>
      </w:r>
    </w:p>
    <w:p w14:paraId="538BA20C" w14:textId="22E1BB73" w:rsidR="00C44605" w:rsidRPr="006F5EA3" w:rsidRDefault="00C44605" w:rsidP="00C1664D">
      <w:pPr>
        <w:pStyle w:val="affc"/>
        <w:numPr>
          <w:ilvl w:val="1"/>
          <w:numId w:val="25"/>
        </w:numPr>
        <w:ind w:leftChars="0"/>
        <w:rPr>
          <w:rFonts w:ascii="微軟正黑體" w:hAnsi="微軟正黑體"/>
        </w:rPr>
      </w:pPr>
      <w:r w:rsidRPr="006F5EA3">
        <w:rPr>
          <w:rFonts w:ascii="微軟正黑體" w:hAnsi="微軟正黑體" w:hint="eastAsia"/>
        </w:rPr>
        <w:t>點擊結束會結束視訊通話</w:t>
      </w:r>
      <w:r w:rsidRPr="006F5EA3">
        <w:rPr>
          <w:rFonts w:ascii="微軟正黑體" w:hAnsi="微軟正黑體"/>
          <w:noProof/>
        </w:rPr>
        <w:drawing>
          <wp:anchor distT="0" distB="0" distL="114300" distR="114300" simplePos="0" relativeHeight="251713024" behindDoc="0" locked="0" layoutInCell="1" allowOverlap="1" wp14:anchorId="0B537809" wp14:editId="769B87D6">
            <wp:simplePos x="0" y="0"/>
            <wp:positionH relativeFrom="column">
              <wp:posOffset>253945</wp:posOffset>
            </wp:positionH>
            <wp:positionV relativeFrom="page">
              <wp:posOffset>5015948</wp:posOffset>
            </wp:positionV>
            <wp:extent cx="1547495" cy="3369310"/>
            <wp:effectExtent l="0" t="0" r="0" b="2540"/>
            <wp:wrapTopAndBottom/>
            <wp:docPr id="2091459071" name="圖片 1" descr="一張含有 螢幕擷取畫面, 文字,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9071" name="圖片 1" descr="一張含有 螢幕擷取畫面, 文字, 軟體, 設計 的圖片&#10;&#10;自動產生的描述"/>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7495" cy="3369310"/>
                    </a:xfrm>
                    <a:prstGeom prst="rect">
                      <a:avLst/>
                    </a:prstGeom>
                  </pic:spPr>
                </pic:pic>
              </a:graphicData>
            </a:graphic>
          </wp:anchor>
        </w:drawing>
      </w:r>
    </w:p>
    <w:p w14:paraId="7E82C8C0" w14:textId="4A914FF8" w:rsidR="00C44605" w:rsidRPr="006F5EA3" w:rsidRDefault="00C44605" w:rsidP="00C44605">
      <w:pPr>
        <w:pStyle w:val="afff1"/>
        <w:ind w:firstLine="397"/>
      </w:pPr>
      <w:r w:rsidRPr="006F5EA3">
        <w:t>圖45．一對</w:t>
      </w:r>
      <w:proofErr w:type="gramStart"/>
      <w:r w:rsidRPr="006F5EA3">
        <w:t>一</w:t>
      </w:r>
      <w:proofErr w:type="gramEnd"/>
      <w:r w:rsidRPr="006F5EA3">
        <w:t>視訊結束視訊通話</w:t>
      </w:r>
    </w:p>
    <w:p w14:paraId="4565FC91" w14:textId="74972EC0" w:rsidR="00C44605" w:rsidRPr="006F5EA3" w:rsidRDefault="00C44605">
      <w:pPr>
        <w:widowControl/>
        <w:suppressAutoHyphens w:val="0"/>
        <w:rPr>
          <w:rFonts w:ascii="微軟正黑體" w:hAnsi="微軟正黑體"/>
        </w:rPr>
      </w:pPr>
      <w:r w:rsidRPr="006F5EA3">
        <w:rPr>
          <w:rFonts w:ascii="微軟正黑體" w:hAnsi="微軟正黑體"/>
        </w:rPr>
        <w:br w:type="page"/>
      </w:r>
    </w:p>
    <w:p w14:paraId="66E9610D" w14:textId="59078664" w:rsidR="00C44605" w:rsidRPr="006F5EA3" w:rsidRDefault="00C44605" w:rsidP="00C1664D">
      <w:pPr>
        <w:pStyle w:val="affc"/>
        <w:numPr>
          <w:ilvl w:val="1"/>
          <w:numId w:val="25"/>
        </w:numPr>
        <w:ind w:leftChars="0"/>
        <w:rPr>
          <w:rFonts w:ascii="微軟正黑體" w:hAnsi="微軟正黑體"/>
        </w:rPr>
      </w:pPr>
      <w:r w:rsidRPr="006F5EA3">
        <w:rPr>
          <w:rFonts w:ascii="微軟正黑體" w:hAnsi="微軟正黑體" w:hint="eastAsia"/>
        </w:rPr>
        <w:lastRenderedPageBreak/>
        <w:t>視訊通話中</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19"/>
        <w:gridCol w:w="2538"/>
      </w:tblGrid>
      <w:tr w:rsidR="00C44605" w:rsidRPr="006F5EA3" w14:paraId="2B6D19C0" w14:textId="77777777" w:rsidTr="00172FBA">
        <w:tc>
          <w:tcPr>
            <w:tcW w:w="0" w:type="auto"/>
          </w:tcPr>
          <w:p w14:paraId="791E0CB6" w14:textId="7D8A91F8" w:rsidR="0066771B" w:rsidRPr="006F5EA3" w:rsidRDefault="00C44605" w:rsidP="007E3899">
            <w:pPr>
              <w:pStyle w:val="afff1"/>
            </w:pPr>
            <w:r w:rsidRPr="006F5EA3">
              <w:rPr>
                <w:noProof/>
              </w:rPr>
              <w:drawing>
                <wp:anchor distT="0" distB="0" distL="114300" distR="114300" simplePos="0" relativeHeight="251714048" behindDoc="0" locked="0" layoutInCell="1" allowOverlap="1" wp14:anchorId="10C6273B" wp14:editId="47B718AC">
                  <wp:simplePos x="0" y="0"/>
                  <wp:positionH relativeFrom="column">
                    <wp:posOffset>1850</wp:posOffset>
                  </wp:positionH>
                  <wp:positionV relativeFrom="page">
                    <wp:posOffset>580</wp:posOffset>
                  </wp:positionV>
                  <wp:extent cx="1547495" cy="3365500"/>
                  <wp:effectExtent l="0" t="0" r="0" b="6350"/>
                  <wp:wrapTopAndBottom/>
                  <wp:docPr id="1784186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6163" name=""/>
                          <pic:cNvPicPr/>
                        </pic:nvPicPr>
                        <pic:blipFill>
                          <a:blip r:embed="rId66">
                            <a:extLst>
                              <a:ext uri="{28A0092B-C50C-407E-A947-70E740481C1C}">
                                <a14:useLocalDpi xmlns:a14="http://schemas.microsoft.com/office/drawing/2010/main" val="0"/>
                              </a:ext>
                            </a:extLst>
                          </a:blip>
                          <a:stretch>
                            <a:fillRect/>
                          </a:stretch>
                        </pic:blipFill>
                        <pic:spPr>
                          <a:xfrm>
                            <a:off x="0" y="0"/>
                            <a:ext cx="1547495" cy="3365500"/>
                          </a:xfrm>
                          <a:prstGeom prst="rect">
                            <a:avLst/>
                          </a:prstGeom>
                        </pic:spPr>
                      </pic:pic>
                    </a:graphicData>
                  </a:graphic>
                </wp:anchor>
              </w:drawing>
            </w:r>
            <w:r w:rsidR="0066771B" w:rsidRPr="006F5EA3">
              <w:t>圖46．一對</w:t>
            </w:r>
            <w:proofErr w:type="gramStart"/>
            <w:r w:rsidR="0066771B" w:rsidRPr="006F5EA3">
              <w:t>一</w:t>
            </w:r>
            <w:proofErr w:type="gramEnd"/>
            <w:r w:rsidR="0066771B" w:rsidRPr="006F5EA3">
              <w:t>視訊通話中</w:t>
            </w:r>
          </w:p>
        </w:tc>
        <w:tc>
          <w:tcPr>
            <w:tcW w:w="0" w:type="auto"/>
          </w:tcPr>
          <w:p w14:paraId="10DA8D58" w14:textId="74EEC93F" w:rsidR="00C44605" w:rsidRPr="006F5EA3" w:rsidRDefault="0066771B" w:rsidP="00C44605">
            <w:pPr>
              <w:rPr>
                <w:rFonts w:ascii="微軟正黑體" w:hAnsi="微軟正黑體"/>
              </w:rPr>
            </w:pPr>
            <w:r w:rsidRPr="006F5EA3">
              <w:rPr>
                <w:rFonts w:ascii="微軟正黑體" w:hAnsi="微軟正黑體"/>
                <w:noProof/>
              </w:rPr>
              <w:drawing>
                <wp:anchor distT="0" distB="0" distL="114300" distR="114300" simplePos="0" relativeHeight="251715072" behindDoc="0" locked="0" layoutInCell="1" allowOverlap="1" wp14:anchorId="07AB5AE5" wp14:editId="563A691B">
                  <wp:simplePos x="0" y="0"/>
                  <wp:positionH relativeFrom="column">
                    <wp:posOffset>1933</wp:posOffset>
                  </wp:positionH>
                  <wp:positionV relativeFrom="page">
                    <wp:posOffset>580</wp:posOffset>
                  </wp:positionV>
                  <wp:extent cx="1540510" cy="3365500"/>
                  <wp:effectExtent l="0" t="0" r="2540" b="6350"/>
                  <wp:wrapTopAndBottom/>
                  <wp:docPr id="14523018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01885" name=""/>
                          <pic:cNvPicPr/>
                        </pic:nvPicPr>
                        <pic:blipFill>
                          <a:blip r:embed="rId67">
                            <a:extLst>
                              <a:ext uri="{28A0092B-C50C-407E-A947-70E740481C1C}">
                                <a14:useLocalDpi xmlns:a14="http://schemas.microsoft.com/office/drawing/2010/main" val="0"/>
                              </a:ext>
                            </a:extLst>
                          </a:blip>
                          <a:stretch>
                            <a:fillRect/>
                          </a:stretch>
                        </pic:blipFill>
                        <pic:spPr>
                          <a:xfrm>
                            <a:off x="0" y="0"/>
                            <a:ext cx="1540510" cy="3365500"/>
                          </a:xfrm>
                          <a:prstGeom prst="rect">
                            <a:avLst/>
                          </a:prstGeom>
                        </pic:spPr>
                      </pic:pic>
                    </a:graphicData>
                  </a:graphic>
                </wp:anchor>
              </w:drawing>
            </w:r>
          </w:p>
        </w:tc>
      </w:tr>
    </w:tbl>
    <w:p w14:paraId="088D2BF9" w14:textId="43CA64D8" w:rsidR="00C44605"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可</w:t>
      </w:r>
      <w:proofErr w:type="gramStart"/>
      <w:r w:rsidRPr="006F5EA3">
        <w:rPr>
          <w:rFonts w:ascii="微軟正黑體" w:hAnsi="微軟正黑體" w:hint="eastAsia"/>
        </w:rPr>
        <w:t>向下收合選單</w:t>
      </w:r>
      <w:proofErr w:type="gramEnd"/>
    </w:p>
    <w:p w14:paraId="741972C8" w14:textId="5E994D2E" w:rsidR="0066771B"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視訊通話開始時，預設為開啟麥克風功能</w:t>
      </w:r>
    </w:p>
    <w:p w14:paraId="466AD163" w14:textId="030A3B2C" w:rsidR="0066771B"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視訊通話開始時，預設為開啟攝影機功能</w:t>
      </w:r>
    </w:p>
    <w:p w14:paraId="43DCF26A" w14:textId="2972671C" w:rsidR="0066771B"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視訊通話開始時，預設為開啟擴音功能</w:t>
      </w:r>
    </w:p>
    <w:p w14:paraId="4E9765C8" w14:textId="4361C152" w:rsidR="0066771B"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開始通話後，開啟新視窗，母視窗(大視窗)顯示為對方頭像，子視窗(小視窗)顯示為自己，可點選子視窗切換視窗對調</w:t>
      </w:r>
    </w:p>
    <w:p w14:paraId="3DC5140B" w14:textId="65A1CCB1" w:rsidR="0066771B" w:rsidRPr="006F5EA3" w:rsidRDefault="0066771B" w:rsidP="00C1664D">
      <w:pPr>
        <w:pStyle w:val="affc"/>
        <w:numPr>
          <w:ilvl w:val="2"/>
          <w:numId w:val="25"/>
        </w:numPr>
        <w:ind w:leftChars="0"/>
        <w:rPr>
          <w:rFonts w:ascii="微軟正黑體" w:hAnsi="微軟正黑體"/>
        </w:rPr>
      </w:pPr>
      <w:r w:rsidRPr="006F5EA3">
        <w:rPr>
          <w:rFonts w:ascii="微軟正黑體" w:hAnsi="微軟正黑體" w:hint="eastAsia"/>
        </w:rPr>
        <w:t>點擊退出後會掛斷視訊通話，聊天室會顯示已結束視訊通話</w:t>
      </w:r>
    </w:p>
    <w:p w14:paraId="4525589C" w14:textId="77777777" w:rsidR="0066771B" w:rsidRPr="006F5EA3" w:rsidRDefault="0066771B">
      <w:pPr>
        <w:widowControl/>
        <w:suppressAutoHyphens w:val="0"/>
        <w:rPr>
          <w:rFonts w:ascii="微軟正黑體" w:hAnsi="微軟正黑體"/>
        </w:rPr>
      </w:pPr>
      <w:r w:rsidRPr="006F5EA3">
        <w:rPr>
          <w:rFonts w:ascii="微軟正黑體" w:hAnsi="微軟正黑體"/>
        </w:rPr>
        <w:br w:type="page"/>
      </w:r>
    </w:p>
    <w:p w14:paraId="6BED5F32" w14:textId="06BF0A33" w:rsidR="0066771B" w:rsidRPr="006F5EA3" w:rsidRDefault="007E3899" w:rsidP="00C1664D">
      <w:pPr>
        <w:pStyle w:val="affc"/>
        <w:numPr>
          <w:ilvl w:val="1"/>
          <w:numId w:val="25"/>
        </w:numPr>
        <w:ind w:leftChars="0"/>
        <w:rPr>
          <w:rFonts w:ascii="微軟正黑體" w:hAnsi="微軟正黑體"/>
        </w:rPr>
      </w:pPr>
      <w:r w:rsidRPr="006F5EA3">
        <w:rPr>
          <w:rFonts w:ascii="微軟正黑體" w:hAnsi="微軟正黑體"/>
          <w:noProof/>
        </w:rPr>
        <w:lastRenderedPageBreak/>
        <w:drawing>
          <wp:anchor distT="0" distB="0" distL="114300" distR="114300" simplePos="0" relativeHeight="251716096" behindDoc="0" locked="0" layoutInCell="1" allowOverlap="1" wp14:anchorId="4D8181BD" wp14:editId="19DF1CDC">
            <wp:simplePos x="0" y="0"/>
            <wp:positionH relativeFrom="column">
              <wp:posOffset>253365</wp:posOffset>
            </wp:positionH>
            <wp:positionV relativeFrom="page">
              <wp:posOffset>1132205</wp:posOffset>
            </wp:positionV>
            <wp:extent cx="1547495" cy="3373120"/>
            <wp:effectExtent l="0" t="0" r="0" b="0"/>
            <wp:wrapTopAndBottom/>
            <wp:docPr id="741398755" name="圖片 1" descr="一張含有 螢幕擷取畫面, 行動電話, 文字,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98755" name="圖片 1" descr="一張含有 螢幕擷取畫面, 行動電話, 文字, 小工具 的圖片&#10;&#10;自動產生的描述"/>
                    <pic:cNvPicPr/>
                  </pic:nvPicPr>
                  <pic:blipFill>
                    <a:blip r:embed="rId68">
                      <a:extLst>
                        <a:ext uri="{28A0092B-C50C-407E-A947-70E740481C1C}">
                          <a14:useLocalDpi xmlns:a14="http://schemas.microsoft.com/office/drawing/2010/main" val="0"/>
                        </a:ext>
                      </a:extLst>
                    </a:blip>
                    <a:stretch>
                      <a:fillRect/>
                    </a:stretch>
                  </pic:blipFill>
                  <pic:spPr>
                    <a:xfrm>
                      <a:off x="0" y="0"/>
                      <a:ext cx="1547495" cy="3373120"/>
                    </a:xfrm>
                    <a:prstGeom prst="rect">
                      <a:avLst/>
                    </a:prstGeom>
                  </pic:spPr>
                </pic:pic>
              </a:graphicData>
            </a:graphic>
          </wp:anchor>
        </w:drawing>
      </w:r>
      <w:r w:rsidR="0066771B" w:rsidRPr="006F5EA3">
        <w:rPr>
          <w:rFonts w:ascii="微軟正黑體" w:hAnsi="微軟正黑體"/>
        </w:rPr>
        <w:t>如果通話中對方未開啟鏡頭，會呈現預設底色與視訊通話中對方頭像名稱與通話時間</w:t>
      </w:r>
    </w:p>
    <w:p w14:paraId="5DC7CAE5" w14:textId="383B4123" w:rsidR="0066771B" w:rsidRPr="006F5EA3" w:rsidRDefault="0066771B" w:rsidP="0066771B">
      <w:pPr>
        <w:pStyle w:val="afff1"/>
        <w:ind w:firstLine="397"/>
      </w:pPr>
      <w:r w:rsidRPr="006F5EA3">
        <w:t>圖47．一對</w:t>
      </w:r>
      <w:proofErr w:type="gramStart"/>
      <w:r w:rsidRPr="006F5EA3">
        <w:t>一</w:t>
      </w:r>
      <w:proofErr w:type="gramEnd"/>
      <w:r w:rsidRPr="006F5EA3">
        <w:t>視訊未開鏡頭</w:t>
      </w:r>
    </w:p>
    <w:p w14:paraId="41B8F527" w14:textId="77777777" w:rsidR="00536285" w:rsidRPr="006F5EA3" w:rsidRDefault="00536285">
      <w:pPr>
        <w:widowControl/>
        <w:suppressAutoHyphens w:val="0"/>
        <w:rPr>
          <w:rFonts w:ascii="微軟正黑體" w:hAnsi="微軟正黑體"/>
        </w:rPr>
      </w:pPr>
      <w:r w:rsidRPr="006F5EA3">
        <w:rPr>
          <w:rFonts w:ascii="微軟正黑體" w:hAnsi="微軟正黑體"/>
        </w:rPr>
        <w:br w:type="page"/>
      </w:r>
    </w:p>
    <w:p w14:paraId="016E346D" w14:textId="30477DFC" w:rsidR="0066771B" w:rsidRPr="006F5EA3" w:rsidRDefault="00536285" w:rsidP="00C1664D">
      <w:pPr>
        <w:pStyle w:val="affc"/>
        <w:numPr>
          <w:ilvl w:val="1"/>
          <w:numId w:val="25"/>
        </w:numPr>
        <w:ind w:leftChars="0"/>
        <w:rPr>
          <w:rFonts w:ascii="微軟正黑體" w:hAnsi="微軟正黑體"/>
        </w:rPr>
      </w:pPr>
      <w:r w:rsidRPr="006F5EA3">
        <w:rPr>
          <w:rFonts w:ascii="微軟正黑體" w:hAnsi="微軟正黑體" w:hint="eastAsia"/>
        </w:rPr>
        <w:t>群組視訊通話中</w:t>
      </w:r>
    </w:p>
    <w:p w14:paraId="62823A90" w14:textId="3CF72F0C"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視訊通話開始時，預設為關閉麥克風功能</w:t>
      </w:r>
    </w:p>
    <w:p w14:paraId="073F3D4F" w14:textId="6DDECBF6"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視訊通話開始時，預設為關閉攝影機功能</w:t>
      </w:r>
    </w:p>
    <w:p w14:paraId="16E329E9" w14:textId="7D918CB1"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視訊通話開始時，預設為開啟擴音功能</w:t>
      </w:r>
    </w:p>
    <w:p w14:paraId="55C94332" w14:textId="131338C4"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標題顯示群組名稱(視訊通話人數)</w:t>
      </w:r>
    </w:p>
    <w:p w14:paraId="29373625" w14:textId="14D6A0E8"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每</w:t>
      </w:r>
      <w:proofErr w:type="gramStart"/>
      <w:r w:rsidRPr="006F5EA3">
        <w:rPr>
          <w:rFonts w:ascii="微軟正黑體" w:hAnsi="微軟正黑體" w:hint="eastAsia"/>
        </w:rPr>
        <w:t>個</w:t>
      </w:r>
      <w:proofErr w:type="gramEnd"/>
      <w:r w:rsidRPr="006F5EA3">
        <w:rPr>
          <w:rFonts w:ascii="微軟正黑體" w:hAnsi="微軟正黑體" w:hint="eastAsia"/>
        </w:rPr>
        <w:t>畫面右下不會顯示麥克風icon，如果關閉會顯示關閉麥克風</w:t>
      </w:r>
      <w:r w:rsidRPr="006F5EA3">
        <w:rPr>
          <w:rFonts w:ascii="微軟正黑體" w:hAnsi="微軟正黑體"/>
        </w:rPr>
        <w:t>icon</w:t>
      </w:r>
    </w:p>
    <w:p w14:paraId="36CCE9A0" w14:textId="17F2D363"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每</w:t>
      </w:r>
      <w:proofErr w:type="gramStart"/>
      <w:r w:rsidRPr="006F5EA3">
        <w:rPr>
          <w:rFonts w:ascii="微軟正黑體" w:hAnsi="微軟正黑體" w:hint="eastAsia"/>
        </w:rPr>
        <w:t>個</w:t>
      </w:r>
      <w:proofErr w:type="gramEnd"/>
      <w:r w:rsidRPr="006F5EA3">
        <w:rPr>
          <w:rFonts w:ascii="微軟正黑體" w:hAnsi="微軟正黑體" w:hint="eastAsia"/>
        </w:rPr>
        <w:t>畫面左下為參與人名</w:t>
      </w:r>
    </w:p>
    <w:p w14:paraId="0C22425F" w14:textId="2012FD41"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若主要發出聲音的使用者，則會在右下方顯示大聲公icon(切換格狀顯示是在右下方，焦點顯示在左上方)</w:t>
      </w:r>
    </w:p>
    <w:p w14:paraId="40BCD2DA" w14:textId="684B89FD" w:rsidR="00536285" w:rsidRPr="006F5EA3" w:rsidRDefault="00536285" w:rsidP="00C1664D">
      <w:pPr>
        <w:pStyle w:val="affc"/>
        <w:numPr>
          <w:ilvl w:val="2"/>
          <w:numId w:val="25"/>
        </w:numPr>
        <w:ind w:leftChars="0"/>
        <w:rPr>
          <w:rFonts w:ascii="微軟正黑體" w:hAnsi="微軟正黑體"/>
        </w:rPr>
      </w:pPr>
      <w:r w:rsidRPr="006F5EA3">
        <w:rPr>
          <w:rFonts w:ascii="微軟正黑體" w:hAnsi="微軟正黑體" w:hint="eastAsia"/>
        </w:rPr>
        <w:t>可以向下展開選單</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545"/>
        <w:gridCol w:w="2545"/>
      </w:tblGrid>
      <w:tr w:rsidR="00536285" w:rsidRPr="006F5EA3" w14:paraId="7677216F" w14:textId="77777777" w:rsidTr="00172FBA">
        <w:tc>
          <w:tcPr>
            <w:tcW w:w="0" w:type="auto"/>
          </w:tcPr>
          <w:p w14:paraId="50889675" w14:textId="2CC9DA73" w:rsidR="00536285" w:rsidRPr="006F5EA3" w:rsidRDefault="00536285" w:rsidP="007E3899">
            <w:pPr>
              <w:pStyle w:val="afff1"/>
            </w:pPr>
            <w:r w:rsidRPr="006F5EA3">
              <w:rPr>
                <w:noProof/>
              </w:rPr>
              <w:drawing>
                <wp:anchor distT="0" distB="0" distL="114300" distR="114300" simplePos="0" relativeHeight="251717120" behindDoc="0" locked="0" layoutInCell="1" allowOverlap="1" wp14:anchorId="77B1207C" wp14:editId="1F62D48D">
                  <wp:simplePos x="0" y="0"/>
                  <wp:positionH relativeFrom="column">
                    <wp:posOffset>248</wp:posOffset>
                  </wp:positionH>
                  <wp:positionV relativeFrom="page">
                    <wp:posOffset>359</wp:posOffset>
                  </wp:positionV>
                  <wp:extent cx="1547495" cy="3358515"/>
                  <wp:effectExtent l="0" t="0" r="0" b="0"/>
                  <wp:wrapTopAndBottom/>
                  <wp:docPr id="15358339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33954" name=""/>
                          <pic:cNvPicPr/>
                        </pic:nvPicPr>
                        <pic:blipFill>
                          <a:blip r:embed="rId69">
                            <a:extLst>
                              <a:ext uri="{28A0092B-C50C-407E-A947-70E740481C1C}">
                                <a14:useLocalDpi xmlns:a14="http://schemas.microsoft.com/office/drawing/2010/main" val="0"/>
                              </a:ext>
                            </a:extLst>
                          </a:blip>
                          <a:stretch>
                            <a:fillRect/>
                          </a:stretch>
                        </pic:blipFill>
                        <pic:spPr>
                          <a:xfrm>
                            <a:off x="0" y="0"/>
                            <a:ext cx="1547495" cy="3358515"/>
                          </a:xfrm>
                          <a:prstGeom prst="rect">
                            <a:avLst/>
                          </a:prstGeom>
                        </pic:spPr>
                      </pic:pic>
                    </a:graphicData>
                  </a:graphic>
                </wp:anchor>
              </w:drawing>
            </w:r>
            <w:r w:rsidRPr="006F5EA3">
              <w:t>圖48．群組視訊</w:t>
            </w:r>
          </w:p>
        </w:tc>
        <w:tc>
          <w:tcPr>
            <w:tcW w:w="0" w:type="auto"/>
          </w:tcPr>
          <w:p w14:paraId="2300F301" w14:textId="348FB7A5" w:rsidR="00536285" w:rsidRPr="006F5EA3" w:rsidRDefault="00536285" w:rsidP="00536285">
            <w:pPr>
              <w:rPr>
                <w:rFonts w:ascii="微軟正黑體" w:hAnsi="微軟正黑體"/>
              </w:rPr>
            </w:pPr>
            <w:r w:rsidRPr="006F5EA3">
              <w:rPr>
                <w:rFonts w:ascii="微軟正黑體" w:hAnsi="微軟正黑體"/>
                <w:noProof/>
              </w:rPr>
              <w:drawing>
                <wp:anchor distT="0" distB="0" distL="114300" distR="114300" simplePos="0" relativeHeight="251718144" behindDoc="0" locked="0" layoutInCell="1" allowOverlap="1" wp14:anchorId="088514DA" wp14:editId="2D80FAA4">
                  <wp:simplePos x="0" y="0"/>
                  <wp:positionH relativeFrom="column">
                    <wp:posOffset>304</wp:posOffset>
                  </wp:positionH>
                  <wp:positionV relativeFrom="page">
                    <wp:posOffset>359</wp:posOffset>
                  </wp:positionV>
                  <wp:extent cx="1547495" cy="3358515"/>
                  <wp:effectExtent l="0" t="0" r="0" b="0"/>
                  <wp:wrapTopAndBottom/>
                  <wp:docPr id="79445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5822" name=""/>
                          <pic:cNvPicPr/>
                        </pic:nvPicPr>
                        <pic:blipFill>
                          <a:blip r:embed="rId70">
                            <a:extLst>
                              <a:ext uri="{28A0092B-C50C-407E-A947-70E740481C1C}">
                                <a14:useLocalDpi xmlns:a14="http://schemas.microsoft.com/office/drawing/2010/main" val="0"/>
                              </a:ext>
                            </a:extLst>
                          </a:blip>
                          <a:stretch>
                            <a:fillRect/>
                          </a:stretch>
                        </pic:blipFill>
                        <pic:spPr>
                          <a:xfrm>
                            <a:off x="0" y="0"/>
                            <a:ext cx="1547495" cy="3358515"/>
                          </a:xfrm>
                          <a:prstGeom prst="rect">
                            <a:avLst/>
                          </a:prstGeom>
                        </pic:spPr>
                      </pic:pic>
                    </a:graphicData>
                  </a:graphic>
                </wp:anchor>
              </w:drawing>
            </w:r>
          </w:p>
        </w:tc>
      </w:tr>
    </w:tbl>
    <w:p w14:paraId="43BDF301" w14:textId="77777777" w:rsidR="00E64F52" w:rsidRPr="006F5EA3" w:rsidRDefault="00E64F52">
      <w:pPr>
        <w:widowControl/>
        <w:suppressAutoHyphens w:val="0"/>
        <w:rPr>
          <w:rFonts w:ascii="微軟正黑體" w:hAnsi="微軟正黑體"/>
        </w:rPr>
      </w:pPr>
      <w:r w:rsidRPr="006F5EA3">
        <w:rPr>
          <w:rFonts w:ascii="微軟正黑體" w:hAnsi="微軟正黑體"/>
        </w:rPr>
        <w:br w:type="page"/>
      </w:r>
    </w:p>
    <w:p w14:paraId="503933B8" w14:textId="4B2774F0" w:rsidR="00536285" w:rsidRPr="006F5EA3" w:rsidRDefault="0026383C" w:rsidP="00C1664D">
      <w:pPr>
        <w:pStyle w:val="affc"/>
        <w:numPr>
          <w:ilvl w:val="2"/>
          <w:numId w:val="25"/>
        </w:numPr>
        <w:ind w:leftChars="0"/>
        <w:rPr>
          <w:rFonts w:ascii="微軟正黑體" w:hAnsi="微軟正黑體"/>
        </w:rPr>
      </w:pPr>
      <w:r w:rsidRPr="006F5EA3">
        <w:rPr>
          <w:rFonts w:ascii="微軟正黑體" w:hAnsi="微軟正黑體"/>
        </w:rPr>
        <w:t>如果群組參與視訊通話人數不同的顯示方式為4~8人，如果人數在多，會使用上下卷軸滑動方式處理</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545"/>
        <w:gridCol w:w="2574"/>
        <w:gridCol w:w="2574"/>
      </w:tblGrid>
      <w:tr w:rsidR="0026383C" w:rsidRPr="006F5EA3" w14:paraId="0021B975" w14:textId="77777777" w:rsidTr="007E3899">
        <w:trPr>
          <w:trHeight w:val="5409"/>
        </w:trPr>
        <w:tc>
          <w:tcPr>
            <w:tcW w:w="0" w:type="auto"/>
          </w:tcPr>
          <w:p w14:paraId="6478D721" w14:textId="48E1EF47" w:rsidR="006214EC" w:rsidRPr="006F5EA3" w:rsidRDefault="0026383C" w:rsidP="0026383C">
            <w:pPr>
              <w:rPr>
                <w:rFonts w:ascii="微軟正黑體" w:hAnsi="微軟正黑體"/>
              </w:rPr>
            </w:pPr>
            <w:r w:rsidRPr="006F5EA3">
              <w:rPr>
                <w:rFonts w:ascii="微軟正黑體" w:hAnsi="微軟正黑體"/>
                <w:noProof/>
              </w:rPr>
              <w:drawing>
                <wp:inline distT="0" distB="0" distL="0" distR="0" wp14:anchorId="74D10D91" wp14:editId="28B335DB">
                  <wp:extent cx="1547495" cy="3376295"/>
                  <wp:effectExtent l="0" t="0" r="0" b="0"/>
                  <wp:docPr id="1917043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3010" name=""/>
                          <pic:cNvPicPr/>
                        </pic:nvPicPr>
                        <pic:blipFill>
                          <a:blip r:embed="rId71">
                            <a:extLst>
                              <a:ext uri="{28A0092B-C50C-407E-A947-70E740481C1C}">
                                <a14:useLocalDpi xmlns:a14="http://schemas.microsoft.com/office/drawing/2010/main" val="0"/>
                              </a:ext>
                            </a:extLst>
                          </a:blip>
                          <a:stretch>
                            <a:fillRect/>
                          </a:stretch>
                        </pic:blipFill>
                        <pic:spPr>
                          <a:xfrm>
                            <a:off x="0" y="0"/>
                            <a:ext cx="1547495" cy="3376295"/>
                          </a:xfrm>
                          <a:prstGeom prst="rect">
                            <a:avLst/>
                          </a:prstGeom>
                        </pic:spPr>
                      </pic:pic>
                    </a:graphicData>
                  </a:graphic>
                </wp:inline>
              </w:drawing>
            </w:r>
          </w:p>
        </w:tc>
        <w:tc>
          <w:tcPr>
            <w:tcW w:w="0" w:type="auto"/>
          </w:tcPr>
          <w:p w14:paraId="0AE20387" w14:textId="42ECF95C" w:rsidR="0026383C" w:rsidRPr="006F5EA3" w:rsidRDefault="0026383C" w:rsidP="0026383C">
            <w:pPr>
              <w:rPr>
                <w:rFonts w:ascii="微軟正黑體" w:hAnsi="微軟正黑體"/>
              </w:rPr>
            </w:pPr>
            <w:r w:rsidRPr="006F5EA3">
              <w:rPr>
                <w:rFonts w:ascii="微軟正黑體" w:hAnsi="微軟正黑體"/>
                <w:noProof/>
              </w:rPr>
              <w:drawing>
                <wp:inline distT="0" distB="0" distL="0" distR="0" wp14:anchorId="1827157E" wp14:editId="0DA6541B">
                  <wp:extent cx="1565910" cy="3376295"/>
                  <wp:effectExtent l="0" t="0" r="0" b="0"/>
                  <wp:docPr id="17426565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6552" name=""/>
                          <pic:cNvPicPr/>
                        </pic:nvPicPr>
                        <pic:blipFill>
                          <a:blip r:embed="rId72">
                            <a:extLst>
                              <a:ext uri="{28A0092B-C50C-407E-A947-70E740481C1C}">
                                <a14:useLocalDpi xmlns:a14="http://schemas.microsoft.com/office/drawing/2010/main" val="0"/>
                              </a:ext>
                            </a:extLst>
                          </a:blip>
                          <a:stretch>
                            <a:fillRect/>
                          </a:stretch>
                        </pic:blipFill>
                        <pic:spPr>
                          <a:xfrm>
                            <a:off x="0" y="0"/>
                            <a:ext cx="1565910" cy="3376295"/>
                          </a:xfrm>
                          <a:prstGeom prst="rect">
                            <a:avLst/>
                          </a:prstGeom>
                        </pic:spPr>
                      </pic:pic>
                    </a:graphicData>
                  </a:graphic>
                </wp:inline>
              </w:drawing>
            </w:r>
          </w:p>
        </w:tc>
        <w:tc>
          <w:tcPr>
            <w:tcW w:w="0" w:type="auto"/>
          </w:tcPr>
          <w:p w14:paraId="1BAE1328" w14:textId="4598194D" w:rsidR="007E3899" w:rsidRPr="006F5EA3" w:rsidRDefault="0026383C" w:rsidP="0026383C">
            <w:pPr>
              <w:rPr>
                <w:rFonts w:ascii="微軟正黑體" w:hAnsi="微軟正黑體"/>
              </w:rPr>
            </w:pPr>
            <w:r w:rsidRPr="006F5EA3">
              <w:rPr>
                <w:rFonts w:ascii="微軟正黑體" w:hAnsi="微軟正黑體"/>
                <w:noProof/>
              </w:rPr>
              <w:drawing>
                <wp:inline distT="0" distB="0" distL="0" distR="0" wp14:anchorId="7B6677BE" wp14:editId="11CD01F3">
                  <wp:extent cx="1565910" cy="3376295"/>
                  <wp:effectExtent l="0" t="0" r="0" b="0"/>
                  <wp:docPr id="12258137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13778" name=""/>
                          <pic:cNvPicPr/>
                        </pic:nvPicPr>
                        <pic:blipFill>
                          <a:blip r:embed="rId73">
                            <a:extLst>
                              <a:ext uri="{28A0092B-C50C-407E-A947-70E740481C1C}">
                                <a14:useLocalDpi xmlns:a14="http://schemas.microsoft.com/office/drawing/2010/main" val="0"/>
                              </a:ext>
                            </a:extLst>
                          </a:blip>
                          <a:stretch>
                            <a:fillRect/>
                          </a:stretch>
                        </pic:blipFill>
                        <pic:spPr>
                          <a:xfrm>
                            <a:off x="0" y="0"/>
                            <a:ext cx="1565910" cy="3376295"/>
                          </a:xfrm>
                          <a:prstGeom prst="rect">
                            <a:avLst/>
                          </a:prstGeom>
                        </pic:spPr>
                      </pic:pic>
                    </a:graphicData>
                  </a:graphic>
                </wp:inline>
              </w:drawing>
            </w:r>
          </w:p>
        </w:tc>
      </w:tr>
      <w:tr w:rsidR="0026383C" w:rsidRPr="006F5EA3" w14:paraId="49C6355A" w14:textId="77777777" w:rsidTr="007E3899">
        <w:tc>
          <w:tcPr>
            <w:tcW w:w="0" w:type="auto"/>
          </w:tcPr>
          <w:p w14:paraId="28D45B67" w14:textId="386E6560" w:rsidR="0026383C" w:rsidRPr="006F5EA3" w:rsidRDefault="0026383C" w:rsidP="0026383C">
            <w:pPr>
              <w:rPr>
                <w:rFonts w:ascii="微軟正黑體" w:hAnsi="微軟正黑體"/>
              </w:rPr>
            </w:pPr>
            <w:r w:rsidRPr="006F5EA3">
              <w:rPr>
                <w:rFonts w:ascii="微軟正黑體" w:hAnsi="微軟正黑體"/>
                <w:noProof/>
              </w:rPr>
              <w:drawing>
                <wp:inline distT="0" distB="0" distL="0" distR="0" wp14:anchorId="18D22B64" wp14:editId="5529C8BF">
                  <wp:extent cx="1547495" cy="3376295"/>
                  <wp:effectExtent l="0" t="0" r="0" b="0"/>
                  <wp:docPr id="2847173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7331" name=""/>
                          <pic:cNvPicPr/>
                        </pic:nvPicPr>
                        <pic:blipFill>
                          <a:blip r:embed="rId74">
                            <a:extLst>
                              <a:ext uri="{28A0092B-C50C-407E-A947-70E740481C1C}">
                                <a14:useLocalDpi xmlns:a14="http://schemas.microsoft.com/office/drawing/2010/main" val="0"/>
                              </a:ext>
                            </a:extLst>
                          </a:blip>
                          <a:stretch>
                            <a:fillRect/>
                          </a:stretch>
                        </pic:blipFill>
                        <pic:spPr>
                          <a:xfrm>
                            <a:off x="0" y="0"/>
                            <a:ext cx="1547495" cy="3376295"/>
                          </a:xfrm>
                          <a:prstGeom prst="rect">
                            <a:avLst/>
                          </a:prstGeom>
                        </pic:spPr>
                      </pic:pic>
                    </a:graphicData>
                  </a:graphic>
                </wp:inline>
              </w:drawing>
            </w:r>
          </w:p>
        </w:tc>
        <w:tc>
          <w:tcPr>
            <w:tcW w:w="0" w:type="auto"/>
          </w:tcPr>
          <w:p w14:paraId="75C3441A" w14:textId="249D469C" w:rsidR="0026383C" w:rsidRPr="006F5EA3" w:rsidRDefault="0026383C" w:rsidP="0026383C">
            <w:pPr>
              <w:rPr>
                <w:rFonts w:ascii="微軟正黑體" w:hAnsi="微軟正黑體"/>
              </w:rPr>
            </w:pPr>
            <w:r w:rsidRPr="006F5EA3">
              <w:rPr>
                <w:rFonts w:ascii="微軟正黑體" w:hAnsi="微軟正黑體"/>
                <w:noProof/>
              </w:rPr>
              <w:drawing>
                <wp:inline distT="0" distB="0" distL="0" distR="0" wp14:anchorId="40AA897E" wp14:editId="087A8B69">
                  <wp:extent cx="1565910" cy="3376295"/>
                  <wp:effectExtent l="0" t="0" r="0" b="0"/>
                  <wp:docPr id="5317767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6736" name=""/>
                          <pic:cNvPicPr/>
                        </pic:nvPicPr>
                        <pic:blipFill>
                          <a:blip r:embed="rId75">
                            <a:extLst>
                              <a:ext uri="{28A0092B-C50C-407E-A947-70E740481C1C}">
                                <a14:useLocalDpi xmlns:a14="http://schemas.microsoft.com/office/drawing/2010/main" val="0"/>
                              </a:ext>
                            </a:extLst>
                          </a:blip>
                          <a:stretch>
                            <a:fillRect/>
                          </a:stretch>
                        </pic:blipFill>
                        <pic:spPr>
                          <a:xfrm>
                            <a:off x="0" y="0"/>
                            <a:ext cx="1565910" cy="3376295"/>
                          </a:xfrm>
                          <a:prstGeom prst="rect">
                            <a:avLst/>
                          </a:prstGeom>
                        </pic:spPr>
                      </pic:pic>
                    </a:graphicData>
                  </a:graphic>
                </wp:inline>
              </w:drawing>
            </w:r>
          </w:p>
        </w:tc>
        <w:tc>
          <w:tcPr>
            <w:tcW w:w="0" w:type="auto"/>
          </w:tcPr>
          <w:p w14:paraId="5F187ED2" w14:textId="77777777" w:rsidR="0026383C" w:rsidRPr="006F5EA3" w:rsidRDefault="0026383C" w:rsidP="0026383C">
            <w:pPr>
              <w:rPr>
                <w:rFonts w:ascii="微軟正黑體" w:hAnsi="微軟正黑體"/>
              </w:rPr>
            </w:pPr>
          </w:p>
        </w:tc>
      </w:tr>
      <w:tr w:rsidR="00E64F52" w:rsidRPr="006F5EA3" w14:paraId="1887E1E2" w14:textId="77777777" w:rsidTr="007E3899">
        <w:trPr>
          <w:trHeight w:val="434"/>
        </w:trPr>
        <w:tc>
          <w:tcPr>
            <w:tcW w:w="0" w:type="auto"/>
            <w:gridSpan w:val="3"/>
          </w:tcPr>
          <w:p w14:paraId="5C03CACC" w14:textId="36BF9829" w:rsidR="00E64F52" w:rsidRPr="006F5EA3" w:rsidRDefault="00E64F52" w:rsidP="00E64F52">
            <w:pPr>
              <w:pStyle w:val="afff1"/>
            </w:pPr>
            <w:r w:rsidRPr="006F5EA3">
              <w:t>圖49．多人群組視訊呈現方式</w:t>
            </w:r>
          </w:p>
        </w:tc>
      </w:tr>
    </w:tbl>
    <w:p w14:paraId="01EE9EAE" w14:textId="72DC7750" w:rsidR="00E64F52" w:rsidRPr="006F5EA3" w:rsidRDefault="00E64F52" w:rsidP="0026383C">
      <w:pPr>
        <w:ind w:left="964"/>
        <w:rPr>
          <w:rFonts w:ascii="微軟正黑體" w:hAnsi="微軟正黑體"/>
        </w:rPr>
      </w:pPr>
    </w:p>
    <w:p w14:paraId="0EDA36EB" w14:textId="77777777" w:rsidR="00E64F52" w:rsidRPr="006F5EA3" w:rsidRDefault="00E64F52">
      <w:pPr>
        <w:widowControl/>
        <w:suppressAutoHyphens w:val="0"/>
        <w:rPr>
          <w:rFonts w:ascii="微軟正黑體" w:hAnsi="微軟正黑體"/>
        </w:rPr>
      </w:pPr>
      <w:r w:rsidRPr="006F5EA3">
        <w:rPr>
          <w:rFonts w:ascii="微軟正黑體" w:hAnsi="微軟正黑體"/>
        </w:rPr>
        <w:br w:type="page"/>
      </w:r>
    </w:p>
    <w:p w14:paraId="3AC6ACB5" w14:textId="526801A2" w:rsidR="0026383C" w:rsidRPr="006F5EA3" w:rsidRDefault="00E64F52" w:rsidP="00C1664D">
      <w:pPr>
        <w:pStyle w:val="affc"/>
        <w:numPr>
          <w:ilvl w:val="2"/>
          <w:numId w:val="25"/>
        </w:numPr>
        <w:ind w:leftChars="0"/>
        <w:rPr>
          <w:rFonts w:ascii="微軟正黑體" w:hAnsi="微軟正黑體"/>
        </w:rPr>
      </w:pPr>
      <w:r w:rsidRPr="006F5EA3">
        <w:rPr>
          <w:rFonts w:ascii="微軟正黑體" w:hAnsi="微軟正黑體"/>
        </w:rPr>
        <w:t>畫面右上角</w:t>
      </w:r>
      <w:r w:rsidR="00053454" w:rsidRPr="006F5EA3">
        <w:rPr>
          <w:rFonts w:ascii="微軟正黑體" w:hAnsi="微軟正黑體" w:hint="eastAsia"/>
          <w:noProof/>
        </w:rPr>
        <w:drawing>
          <wp:inline distT="0" distB="0" distL="0" distR="0" wp14:anchorId="7B1736CA" wp14:editId="1F73FED6">
            <wp:extent cx="133350" cy="133350"/>
            <wp:effectExtent l="0" t="0" r="0" b="0"/>
            <wp:docPr id="1006096775" name="圖形 4" descr="其他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6775" name="圖形 1006096775" descr="其他 外框"/>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flipV="1">
                      <a:off x="0" y="0"/>
                      <a:ext cx="133350" cy="133350"/>
                    </a:xfrm>
                    <a:prstGeom prst="rect">
                      <a:avLst/>
                    </a:prstGeom>
                  </pic:spPr>
                </pic:pic>
              </a:graphicData>
            </a:graphic>
          </wp:inline>
        </w:drawing>
      </w:r>
      <w:r w:rsidRPr="006F5EA3">
        <w:rPr>
          <w:rFonts w:ascii="微軟正黑體" w:hAnsi="微軟正黑體"/>
        </w:rPr>
        <w:t>為視訊通話設定，可查看成員名單、切換至焦點模式或格狀顯示、變更語音通話裝置</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545"/>
        <w:gridCol w:w="2538"/>
        <w:gridCol w:w="2538"/>
      </w:tblGrid>
      <w:tr w:rsidR="00E64F52" w:rsidRPr="006F5EA3" w14:paraId="11F339C0" w14:textId="77777777" w:rsidTr="00172FBA">
        <w:tc>
          <w:tcPr>
            <w:tcW w:w="0" w:type="auto"/>
          </w:tcPr>
          <w:p w14:paraId="1D7856FB" w14:textId="4F1AC031" w:rsidR="00E64F52" w:rsidRPr="006F5EA3" w:rsidRDefault="00E64F52" w:rsidP="00E64F52">
            <w:pPr>
              <w:rPr>
                <w:rFonts w:ascii="微軟正黑體" w:hAnsi="微軟正黑體"/>
              </w:rPr>
            </w:pPr>
            <w:r w:rsidRPr="006F5EA3">
              <w:rPr>
                <w:rFonts w:ascii="微軟正黑體" w:hAnsi="微軟正黑體"/>
                <w:noProof/>
              </w:rPr>
              <w:drawing>
                <wp:inline distT="0" distB="0" distL="0" distR="0" wp14:anchorId="608297FF" wp14:editId="1E0E4578">
                  <wp:extent cx="1548000" cy="3330000"/>
                  <wp:effectExtent l="0" t="0" r="0" b="3810"/>
                  <wp:docPr id="982922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2475" name=""/>
                          <pic:cNvPicPr/>
                        </pic:nvPicPr>
                        <pic:blipFill>
                          <a:blip r:embed="rId78"/>
                          <a:stretch>
                            <a:fillRect/>
                          </a:stretch>
                        </pic:blipFill>
                        <pic:spPr>
                          <a:xfrm>
                            <a:off x="0" y="0"/>
                            <a:ext cx="1548000" cy="3330000"/>
                          </a:xfrm>
                          <a:prstGeom prst="rect">
                            <a:avLst/>
                          </a:prstGeom>
                        </pic:spPr>
                      </pic:pic>
                    </a:graphicData>
                  </a:graphic>
                </wp:inline>
              </w:drawing>
            </w:r>
          </w:p>
        </w:tc>
        <w:tc>
          <w:tcPr>
            <w:tcW w:w="0" w:type="auto"/>
          </w:tcPr>
          <w:p w14:paraId="2CAD9FAB" w14:textId="5F721E30" w:rsidR="00E64F52" w:rsidRPr="006F5EA3" w:rsidRDefault="00E64F52" w:rsidP="00E64F52">
            <w:pPr>
              <w:rPr>
                <w:rFonts w:ascii="微軟正黑體" w:hAnsi="微軟正黑體"/>
              </w:rPr>
            </w:pPr>
            <w:r w:rsidRPr="006F5EA3">
              <w:rPr>
                <w:rFonts w:ascii="微軟正黑體" w:hAnsi="微軟正黑體"/>
                <w:noProof/>
              </w:rPr>
              <w:drawing>
                <wp:inline distT="0" distB="0" distL="0" distR="0" wp14:anchorId="37FCFD91" wp14:editId="2E711E13">
                  <wp:extent cx="1533600" cy="3330000"/>
                  <wp:effectExtent l="0" t="0" r="9525" b="3810"/>
                  <wp:docPr id="8555038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3837" name=""/>
                          <pic:cNvPicPr/>
                        </pic:nvPicPr>
                        <pic:blipFill>
                          <a:blip r:embed="rId79"/>
                          <a:stretch>
                            <a:fillRect/>
                          </a:stretch>
                        </pic:blipFill>
                        <pic:spPr>
                          <a:xfrm>
                            <a:off x="0" y="0"/>
                            <a:ext cx="1533600" cy="3330000"/>
                          </a:xfrm>
                          <a:prstGeom prst="rect">
                            <a:avLst/>
                          </a:prstGeom>
                        </pic:spPr>
                      </pic:pic>
                    </a:graphicData>
                  </a:graphic>
                </wp:inline>
              </w:drawing>
            </w:r>
          </w:p>
        </w:tc>
        <w:tc>
          <w:tcPr>
            <w:tcW w:w="0" w:type="auto"/>
          </w:tcPr>
          <w:p w14:paraId="1BD33DB6" w14:textId="498CE022" w:rsidR="00E64F52" w:rsidRPr="006F5EA3" w:rsidRDefault="00E64F52" w:rsidP="00E64F52">
            <w:pPr>
              <w:rPr>
                <w:rFonts w:ascii="微軟正黑體" w:hAnsi="微軟正黑體"/>
              </w:rPr>
            </w:pPr>
            <w:r w:rsidRPr="006F5EA3">
              <w:rPr>
                <w:rFonts w:ascii="微軟正黑體" w:hAnsi="微軟正黑體"/>
                <w:noProof/>
              </w:rPr>
              <w:drawing>
                <wp:inline distT="0" distB="0" distL="0" distR="0" wp14:anchorId="3C7F4A66" wp14:editId="1C90AF3E">
                  <wp:extent cx="1533600" cy="3330000"/>
                  <wp:effectExtent l="0" t="0" r="9525" b="3810"/>
                  <wp:docPr id="887965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6579" name=""/>
                          <pic:cNvPicPr/>
                        </pic:nvPicPr>
                        <pic:blipFill>
                          <a:blip r:embed="rId80"/>
                          <a:stretch>
                            <a:fillRect/>
                          </a:stretch>
                        </pic:blipFill>
                        <pic:spPr>
                          <a:xfrm>
                            <a:off x="0" y="0"/>
                            <a:ext cx="1533600" cy="3330000"/>
                          </a:xfrm>
                          <a:prstGeom prst="rect">
                            <a:avLst/>
                          </a:prstGeom>
                        </pic:spPr>
                      </pic:pic>
                    </a:graphicData>
                  </a:graphic>
                </wp:inline>
              </w:drawing>
            </w:r>
          </w:p>
        </w:tc>
      </w:tr>
      <w:tr w:rsidR="00E64F52" w:rsidRPr="006F5EA3" w14:paraId="50BB3D50" w14:textId="77777777" w:rsidTr="00172FBA">
        <w:trPr>
          <w:trHeight w:val="79"/>
        </w:trPr>
        <w:tc>
          <w:tcPr>
            <w:tcW w:w="0" w:type="auto"/>
            <w:gridSpan w:val="3"/>
          </w:tcPr>
          <w:p w14:paraId="4C28B52C" w14:textId="72C4B9EE" w:rsidR="00E64F52" w:rsidRPr="006F5EA3" w:rsidRDefault="00E64F52" w:rsidP="00E64F52">
            <w:pPr>
              <w:pStyle w:val="afff1"/>
            </w:pPr>
            <w:r w:rsidRPr="006F5EA3">
              <w:t>圖50．通話設定、焦點模式、格狀顯示切換</w:t>
            </w:r>
          </w:p>
        </w:tc>
      </w:tr>
    </w:tbl>
    <w:p w14:paraId="08084EFD" w14:textId="45131B9E" w:rsidR="00E64F52" w:rsidRPr="006F5EA3" w:rsidRDefault="001E687C" w:rsidP="00C1664D">
      <w:pPr>
        <w:pStyle w:val="affc"/>
        <w:numPr>
          <w:ilvl w:val="2"/>
          <w:numId w:val="25"/>
        </w:numPr>
        <w:ind w:leftChars="0"/>
        <w:rPr>
          <w:rFonts w:ascii="微軟正黑體" w:hAnsi="微軟正黑體"/>
        </w:rPr>
      </w:pPr>
      <w:r w:rsidRPr="006F5EA3">
        <w:rPr>
          <w:rFonts w:ascii="微軟正黑體" w:hAnsi="微軟正黑體"/>
          <w:noProof/>
        </w:rPr>
        <w:drawing>
          <wp:anchor distT="0" distB="0" distL="114300" distR="114300" simplePos="0" relativeHeight="251719168" behindDoc="0" locked="0" layoutInCell="1" allowOverlap="1" wp14:anchorId="6D931760" wp14:editId="481C421D">
            <wp:simplePos x="0" y="0"/>
            <wp:positionH relativeFrom="column">
              <wp:posOffset>611505</wp:posOffset>
            </wp:positionH>
            <wp:positionV relativeFrom="page">
              <wp:posOffset>5624830</wp:posOffset>
            </wp:positionV>
            <wp:extent cx="1547495" cy="3329940"/>
            <wp:effectExtent l="0" t="0" r="0" b="3810"/>
            <wp:wrapTopAndBottom/>
            <wp:docPr id="69653806" name="圖片 1" descr="一張含有 人的臉孔, 文字, 男人,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3806" name="圖片 1" descr="一張含有 人的臉孔, 文字, 男人, 螢幕擷取畫面 的圖片&#10;&#10;自動產生的描述"/>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47495" cy="3329940"/>
                    </a:xfrm>
                    <a:prstGeom prst="rect">
                      <a:avLst/>
                    </a:prstGeom>
                  </pic:spPr>
                </pic:pic>
              </a:graphicData>
            </a:graphic>
          </wp:anchor>
        </w:drawing>
      </w:r>
      <w:r w:rsidR="00053454" w:rsidRPr="006F5EA3">
        <w:rPr>
          <w:rFonts w:ascii="微軟正黑體" w:hAnsi="微軟正黑體" w:hint="eastAsia"/>
        </w:rPr>
        <w:t>如果是未開鏡頭會顯示預設綠底畫面</w:t>
      </w:r>
    </w:p>
    <w:p w14:paraId="55F64126" w14:textId="295FE682" w:rsidR="00053454" w:rsidRPr="006F5EA3" w:rsidRDefault="00053454" w:rsidP="00C1664D">
      <w:pPr>
        <w:pStyle w:val="affc"/>
        <w:numPr>
          <w:ilvl w:val="2"/>
          <w:numId w:val="25"/>
        </w:numPr>
        <w:ind w:leftChars="0"/>
        <w:rPr>
          <w:rFonts w:ascii="微軟正黑體" w:hAnsi="微軟正黑體"/>
        </w:rPr>
      </w:pPr>
      <w:r w:rsidRPr="006F5EA3">
        <w:rPr>
          <w:rFonts w:ascii="微軟正黑體" w:hAnsi="微軟正黑體" w:hint="eastAsia"/>
        </w:rPr>
        <w:t>退出視訊通話會彈出提示再次確認</w:t>
      </w:r>
    </w:p>
    <w:p w14:paraId="790EF1F4" w14:textId="4D651BAB" w:rsidR="00D74F00" w:rsidRPr="006F5EA3" w:rsidRDefault="00D74F00" w:rsidP="00D74F00">
      <w:pPr>
        <w:pStyle w:val="afff1"/>
        <w:ind w:left="480" w:firstLine="480"/>
      </w:pPr>
      <w:r w:rsidRPr="006F5EA3">
        <w:t>圖51．離開視訊通話提示</w:t>
      </w:r>
    </w:p>
    <w:p w14:paraId="6F66E927" w14:textId="5A0B7354" w:rsidR="00787ED6" w:rsidRPr="006F5EA3" w:rsidRDefault="00787ED6">
      <w:pPr>
        <w:widowControl/>
        <w:suppressAutoHyphens w:val="0"/>
        <w:rPr>
          <w:rFonts w:ascii="微軟正黑體" w:hAnsi="微軟正黑體"/>
        </w:rPr>
      </w:pPr>
      <w:r w:rsidRPr="006F5EA3">
        <w:rPr>
          <w:rFonts w:ascii="微軟正黑體" w:hAnsi="微軟正黑體"/>
        </w:rPr>
        <w:br w:type="page"/>
      </w:r>
    </w:p>
    <w:p w14:paraId="04544898" w14:textId="501078AD" w:rsidR="00787ED6" w:rsidRPr="006F5EA3" w:rsidRDefault="0061516D" w:rsidP="00C1664D">
      <w:pPr>
        <w:pStyle w:val="affc"/>
        <w:numPr>
          <w:ilvl w:val="2"/>
          <w:numId w:val="25"/>
        </w:numPr>
        <w:ind w:leftChars="0"/>
        <w:rPr>
          <w:rFonts w:ascii="微軟正黑體" w:hAnsi="微軟正黑體"/>
        </w:rPr>
      </w:pPr>
      <w:r w:rsidRPr="006F5EA3">
        <w:rPr>
          <w:rFonts w:ascii="微軟正黑體" w:hAnsi="微軟正黑體"/>
        </w:rPr>
        <w:t>確認退出視訊通話會回到群組聊天室，如果群組的視訊通話還在進行，可重新</w:t>
      </w:r>
      <w:r w:rsidRPr="006F5EA3">
        <w:rPr>
          <w:rFonts w:ascii="微軟正黑體" w:hAnsi="微軟正黑體" w:hint="eastAsia"/>
        </w:rPr>
        <w:t>加</w:t>
      </w:r>
      <w:r w:rsidRPr="006F5EA3">
        <w:rPr>
          <w:rFonts w:ascii="微軟正黑體" w:hAnsi="微軟正黑體"/>
        </w:rPr>
        <w:t>入</w:t>
      </w:r>
    </w:p>
    <w:p w14:paraId="04BD522B" w14:textId="23BD8A4B" w:rsidR="0061516D" w:rsidRPr="006F5EA3" w:rsidRDefault="0061516D" w:rsidP="00C1664D">
      <w:pPr>
        <w:pStyle w:val="affc"/>
        <w:numPr>
          <w:ilvl w:val="2"/>
          <w:numId w:val="25"/>
        </w:numPr>
        <w:ind w:leftChars="0"/>
        <w:rPr>
          <w:rFonts w:ascii="微軟正黑體" w:hAnsi="微軟正黑體"/>
        </w:rPr>
      </w:pPr>
      <w:r w:rsidRPr="006F5EA3">
        <w:rPr>
          <w:rFonts w:ascii="微軟正黑體" w:hAnsi="微軟正黑體"/>
        </w:rPr>
        <w:t>如果群組視訊通話已結束，無法加入視訊通話按鈕會反灰無法點擊</w:t>
      </w:r>
      <w:r w:rsidRPr="006F5EA3">
        <w:rPr>
          <w:rFonts w:ascii="微軟正黑體" w:hAnsi="微軟正黑體"/>
          <w:noProof/>
        </w:rPr>
        <w:drawing>
          <wp:anchor distT="0" distB="0" distL="114300" distR="114300" simplePos="0" relativeHeight="251720192" behindDoc="0" locked="0" layoutInCell="1" allowOverlap="1" wp14:anchorId="2044D8CC" wp14:editId="7F2138E2">
            <wp:simplePos x="0" y="0"/>
            <wp:positionH relativeFrom="column">
              <wp:posOffset>611753</wp:posOffset>
            </wp:positionH>
            <wp:positionV relativeFrom="page">
              <wp:posOffset>1656522</wp:posOffset>
            </wp:positionV>
            <wp:extent cx="1547495" cy="3343910"/>
            <wp:effectExtent l="0" t="0" r="0" b="8890"/>
            <wp:wrapTopAndBottom/>
            <wp:docPr id="398782319" name="圖片 1" descr="一張含有 螢幕擷取畫面, 文字, 軟體,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2319" name="圖片 1" descr="一張含有 螢幕擷取畫面, 文字, 軟體, 多媒體 的圖片&#10;&#10;自動產生的描述"/>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47495" cy="3343910"/>
                    </a:xfrm>
                    <a:prstGeom prst="rect">
                      <a:avLst/>
                    </a:prstGeom>
                  </pic:spPr>
                </pic:pic>
              </a:graphicData>
            </a:graphic>
          </wp:anchor>
        </w:drawing>
      </w:r>
    </w:p>
    <w:p w14:paraId="69FDDA88" w14:textId="737ABE3C" w:rsidR="0061516D" w:rsidRPr="006F5EA3" w:rsidRDefault="0061516D" w:rsidP="0061516D">
      <w:pPr>
        <w:pStyle w:val="afff1"/>
        <w:ind w:left="480" w:firstLine="480"/>
      </w:pPr>
      <w:r w:rsidRPr="006F5EA3">
        <w:t>圖52．群組通話中</w:t>
      </w:r>
    </w:p>
    <w:p w14:paraId="437B44C5" w14:textId="77777777" w:rsidR="0061516D" w:rsidRPr="006F5EA3" w:rsidRDefault="0061516D">
      <w:pPr>
        <w:widowControl/>
        <w:suppressAutoHyphens w:val="0"/>
        <w:rPr>
          <w:rFonts w:ascii="微軟正黑體" w:hAnsi="微軟正黑體"/>
        </w:rPr>
      </w:pPr>
      <w:r w:rsidRPr="006F5EA3">
        <w:rPr>
          <w:rFonts w:ascii="微軟正黑體" w:hAnsi="微軟正黑體"/>
        </w:rPr>
        <w:br w:type="page"/>
      </w:r>
    </w:p>
    <w:p w14:paraId="10E31578" w14:textId="13F0A099" w:rsidR="0061516D" w:rsidRPr="006F5EA3" w:rsidRDefault="001E687C" w:rsidP="00C1664D">
      <w:pPr>
        <w:pStyle w:val="affc"/>
        <w:numPr>
          <w:ilvl w:val="2"/>
          <w:numId w:val="25"/>
        </w:numPr>
        <w:ind w:leftChars="0"/>
        <w:rPr>
          <w:rFonts w:ascii="微軟正黑體" w:hAnsi="微軟正黑體"/>
        </w:rPr>
      </w:pPr>
      <w:r w:rsidRPr="006F5EA3">
        <w:rPr>
          <w:rFonts w:ascii="微軟正黑體" w:hAnsi="微軟正黑體"/>
          <w:noProof/>
        </w:rPr>
        <w:drawing>
          <wp:anchor distT="0" distB="0" distL="114300" distR="114300" simplePos="0" relativeHeight="251721216" behindDoc="0" locked="0" layoutInCell="1" allowOverlap="1" wp14:anchorId="356D3530" wp14:editId="38903AF3">
            <wp:simplePos x="0" y="0"/>
            <wp:positionH relativeFrom="column">
              <wp:posOffset>611505</wp:posOffset>
            </wp:positionH>
            <wp:positionV relativeFrom="page">
              <wp:posOffset>1132205</wp:posOffset>
            </wp:positionV>
            <wp:extent cx="1547495" cy="3322320"/>
            <wp:effectExtent l="0" t="0" r="0" b="0"/>
            <wp:wrapTopAndBottom/>
            <wp:docPr id="175237345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73458" name="圖片 1" descr="一張含有 文字, 螢幕擷取畫面, 軟體, 電腦圖示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7495" cy="3322320"/>
                    </a:xfrm>
                    <a:prstGeom prst="rect">
                      <a:avLst/>
                    </a:prstGeom>
                  </pic:spPr>
                </pic:pic>
              </a:graphicData>
            </a:graphic>
          </wp:anchor>
        </w:drawing>
      </w:r>
      <w:r w:rsidR="0061516D" w:rsidRPr="006F5EA3">
        <w:rPr>
          <w:rFonts w:ascii="微軟正黑體" w:hAnsi="微軟正黑體"/>
        </w:rPr>
        <w:t>當有朋友撥視訊通話給您，您會收到視訊推播通知!</w:t>
      </w:r>
    </w:p>
    <w:p w14:paraId="43D6512F" w14:textId="0C3ABB9F" w:rsidR="0061516D" w:rsidRPr="006F5EA3" w:rsidRDefault="0061516D" w:rsidP="0061516D">
      <w:pPr>
        <w:pStyle w:val="afff1"/>
        <w:ind w:left="480" w:firstLine="480"/>
      </w:pPr>
      <w:r w:rsidRPr="006F5EA3">
        <w:t>圖53．</w:t>
      </w:r>
      <w:proofErr w:type="gramStart"/>
      <w:r w:rsidRPr="006F5EA3">
        <w:t>視訊推撥通知</w:t>
      </w:r>
      <w:proofErr w:type="gramEnd"/>
    </w:p>
    <w:p w14:paraId="31CF9962" w14:textId="3F90AD62" w:rsidR="0061516D" w:rsidRPr="006F5EA3" w:rsidRDefault="0061516D" w:rsidP="00C1664D">
      <w:pPr>
        <w:pStyle w:val="affc"/>
        <w:numPr>
          <w:ilvl w:val="3"/>
          <w:numId w:val="25"/>
        </w:numPr>
        <w:ind w:leftChars="0"/>
        <w:rPr>
          <w:rFonts w:ascii="微軟正黑體" w:hAnsi="微軟正黑體"/>
        </w:rPr>
      </w:pPr>
      <w:r w:rsidRPr="006F5EA3">
        <w:rPr>
          <w:rFonts w:ascii="微軟正黑體" w:hAnsi="微軟正黑體" w:hint="eastAsia"/>
        </w:rPr>
        <w:t>推播顯示撥話者名稱與App名稱視訊</w:t>
      </w:r>
      <w:r w:rsidRPr="006F5EA3">
        <w:rPr>
          <w:rFonts w:ascii="微軟正黑體" w:hAnsi="微軟正黑體"/>
        </w:rPr>
        <w:t>…</w:t>
      </w:r>
    </w:p>
    <w:p w14:paraId="18EE4AFF" w14:textId="714F8DDC" w:rsidR="0061516D" w:rsidRPr="006F5EA3" w:rsidRDefault="0061516D" w:rsidP="00C1664D">
      <w:pPr>
        <w:pStyle w:val="affc"/>
        <w:numPr>
          <w:ilvl w:val="3"/>
          <w:numId w:val="25"/>
        </w:numPr>
        <w:ind w:leftChars="0"/>
        <w:rPr>
          <w:rFonts w:ascii="微軟正黑體" w:hAnsi="微軟正黑體"/>
        </w:rPr>
      </w:pPr>
      <w:r w:rsidRPr="006F5EA3">
        <w:rPr>
          <w:rFonts w:ascii="微軟正黑體" w:hAnsi="微軟正黑體"/>
        </w:rPr>
        <w:t>推播右邊顯示X與</w:t>
      </w:r>
      <w:r w:rsidR="00F06ECB" w:rsidRPr="006F5EA3">
        <w:rPr>
          <w:rFonts w:ascii="微軟正黑體" w:hAnsi="微軟正黑體" w:hint="eastAsia"/>
        </w:rPr>
        <w:t>√</w:t>
      </w:r>
      <w:r w:rsidRPr="006F5EA3">
        <w:rPr>
          <w:rFonts w:ascii="微軟正黑體" w:hAnsi="微軟正黑體"/>
        </w:rPr>
        <w:t>，點選X為掛斷取消視訊通話，點選</w:t>
      </w:r>
      <w:r w:rsidR="00F06ECB" w:rsidRPr="006F5EA3">
        <w:rPr>
          <w:rFonts w:ascii="微軟正黑體" w:hAnsi="微軟正黑體" w:hint="eastAsia"/>
        </w:rPr>
        <w:t>√</w:t>
      </w:r>
      <w:r w:rsidRPr="006F5EA3">
        <w:rPr>
          <w:rFonts w:ascii="微軟正黑體" w:hAnsi="微軟正黑體"/>
        </w:rPr>
        <w:t>為接聽視訊通話</w:t>
      </w:r>
    </w:p>
    <w:p w14:paraId="7C9B76D4" w14:textId="10791D40" w:rsidR="0061516D" w:rsidRPr="006F5EA3" w:rsidRDefault="00F06ECB" w:rsidP="00C1664D">
      <w:pPr>
        <w:pStyle w:val="affc"/>
        <w:numPr>
          <w:ilvl w:val="3"/>
          <w:numId w:val="25"/>
        </w:numPr>
        <w:ind w:leftChars="0"/>
        <w:rPr>
          <w:rFonts w:ascii="微軟正黑體" w:hAnsi="微軟正黑體"/>
        </w:rPr>
      </w:pPr>
      <w:r w:rsidRPr="006F5EA3">
        <w:rPr>
          <w:rFonts w:ascii="微軟正黑體" w:hAnsi="微軟正黑體"/>
        </w:rPr>
        <w:t>不管是停留在手機待機狀態、停留在桌面或是開啟</w:t>
      </w:r>
      <w:proofErr w:type="spellStart"/>
      <w:r w:rsidRPr="006F5EA3">
        <w:rPr>
          <w:rFonts w:ascii="微軟正黑體" w:hAnsi="微軟正黑體"/>
        </w:rPr>
        <w:t>Lale</w:t>
      </w:r>
      <w:proofErr w:type="spellEnd"/>
      <w:r w:rsidRPr="006F5EA3">
        <w:rPr>
          <w:rFonts w:ascii="微軟正黑體" w:hAnsi="微軟正黑體"/>
        </w:rPr>
        <w:t>情況下，只要有朋友撥視訊通話給您都會有推播顯示，</w:t>
      </w:r>
      <w:proofErr w:type="gramStart"/>
      <w:r w:rsidRPr="006F5EA3">
        <w:rPr>
          <w:rFonts w:ascii="微軟正黑體" w:hAnsi="微軟正黑體"/>
        </w:rPr>
        <w:t>如果鎖屏狀態</w:t>
      </w:r>
      <w:proofErr w:type="gramEnd"/>
      <w:r w:rsidRPr="006F5EA3">
        <w:rPr>
          <w:rFonts w:ascii="微軟正黑體" w:hAnsi="微軟正黑體"/>
        </w:rPr>
        <w:t>也會收到通知，</w:t>
      </w:r>
      <w:proofErr w:type="gramStart"/>
      <w:r w:rsidRPr="006F5EA3">
        <w:rPr>
          <w:rFonts w:ascii="微軟正黑體" w:hAnsi="微軟正黑體"/>
        </w:rPr>
        <w:t>點擊接聽</w:t>
      </w:r>
      <w:proofErr w:type="gramEnd"/>
      <w:r w:rsidRPr="006F5EA3">
        <w:rPr>
          <w:rFonts w:ascii="微軟正黑體" w:hAnsi="微軟正黑體"/>
        </w:rPr>
        <w:t>會需要先解鎖才可以接聽</w:t>
      </w:r>
    </w:p>
    <w:p w14:paraId="52C71EFF" w14:textId="0FD71037" w:rsidR="0061516D" w:rsidRPr="006F5EA3" w:rsidRDefault="0061516D">
      <w:pPr>
        <w:widowControl/>
        <w:suppressAutoHyphens w:val="0"/>
        <w:rPr>
          <w:rFonts w:ascii="微軟正黑體" w:hAnsi="微軟正黑體"/>
        </w:rPr>
      </w:pPr>
      <w:r w:rsidRPr="006F5EA3">
        <w:rPr>
          <w:rFonts w:ascii="微軟正黑體" w:hAnsi="微軟正黑體"/>
        </w:rPr>
        <w:br w:type="page"/>
      </w:r>
    </w:p>
    <w:p w14:paraId="4895C2CE" w14:textId="26728621" w:rsidR="0061516D" w:rsidRPr="006F5EA3" w:rsidRDefault="00F06ECB" w:rsidP="00F06ECB">
      <w:pPr>
        <w:pStyle w:val="afff"/>
      </w:pPr>
      <w:bookmarkStart w:id="30" w:name="_Toc139443953"/>
      <w:r w:rsidRPr="006F5EA3">
        <w:rPr>
          <w:rFonts w:hint="eastAsia"/>
        </w:rPr>
        <w:t>2</w:t>
      </w:r>
      <w:r w:rsidRPr="006F5EA3">
        <w:t>-8</w:t>
      </w:r>
      <w:r w:rsidRPr="006F5EA3">
        <w:rPr>
          <w:rFonts w:hint="eastAsia"/>
        </w:rPr>
        <w:t xml:space="preserve"> 語音通話</w:t>
      </w:r>
      <w:bookmarkEnd w:id="30"/>
    </w:p>
    <w:p w14:paraId="3A8382E7" w14:textId="689AD68A" w:rsidR="00F06ECB" w:rsidRPr="006F5EA3" w:rsidRDefault="00F06ECB" w:rsidP="00C1664D">
      <w:pPr>
        <w:pStyle w:val="affc"/>
        <w:numPr>
          <w:ilvl w:val="0"/>
          <w:numId w:val="26"/>
        </w:numPr>
        <w:ind w:leftChars="0"/>
        <w:rPr>
          <w:rFonts w:ascii="微軟正黑體" w:hAnsi="微軟正黑體"/>
        </w:rPr>
      </w:pPr>
      <w:r w:rsidRPr="006F5EA3">
        <w:rPr>
          <w:rFonts w:ascii="微軟正黑體" w:hAnsi="微軟正黑體" w:hint="eastAsia"/>
        </w:rPr>
        <w:t>視訊/語音通話目前撥打後會有鳥叫鈴聲</w:t>
      </w:r>
    </w:p>
    <w:p w14:paraId="0DA39FFE" w14:textId="4EE11644" w:rsidR="00F06ECB" w:rsidRPr="006F5EA3" w:rsidRDefault="001E687C" w:rsidP="00C1664D">
      <w:pPr>
        <w:pStyle w:val="affc"/>
        <w:numPr>
          <w:ilvl w:val="0"/>
          <w:numId w:val="26"/>
        </w:numPr>
        <w:ind w:leftChars="0"/>
        <w:rPr>
          <w:rFonts w:ascii="微軟正黑體" w:hAnsi="微軟正黑體"/>
        </w:rPr>
      </w:pPr>
      <w:r w:rsidRPr="006F5EA3">
        <w:rPr>
          <w:rFonts w:ascii="微軟正黑體" w:hAnsi="微軟正黑體"/>
          <w:noProof/>
        </w:rPr>
        <w:drawing>
          <wp:anchor distT="0" distB="0" distL="114300" distR="114300" simplePos="0" relativeHeight="251722240" behindDoc="0" locked="0" layoutInCell="1" allowOverlap="1" wp14:anchorId="1FC58544" wp14:editId="10325811">
            <wp:simplePos x="0" y="0"/>
            <wp:positionH relativeFrom="column">
              <wp:posOffset>253365</wp:posOffset>
            </wp:positionH>
            <wp:positionV relativeFrom="page">
              <wp:posOffset>2252345</wp:posOffset>
            </wp:positionV>
            <wp:extent cx="1439545" cy="3128010"/>
            <wp:effectExtent l="0" t="0" r="8255" b="0"/>
            <wp:wrapTopAndBottom/>
            <wp:docPr id="33705660" name="圖片 1" descr="一張含有 螢幕擷取畫面, 文字, 多媒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660" name="圖片 1" descr="一張含有 螢幕擷取畫面, 文字, 多媒體, 軟體 的圖片&#10;&#10;自動產生的描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39545" cy="3128010"/>
                    </a:xfrm>
                    <a:prstGeom prst="rect">
                      <a:avLst/>
                    </a:prstGeom>
                  </pic:spPr>
                </pic:pic>
              </a:graphicData>
            </a:graphic>
          </wp:anchor>
        </w:drawing>
      </w:r>
      <w:r w:rsidR="00F06ECB" w:rsidRPr="006F5EA3">
        <w:rPr>
          <w:rFonts w:ascii="微軟正黑體" w:hAnsi="微軟正黑體" w:hint="eastAsia"/>
        </w:rPr>
        <w:t>語音通話撥打時：</w:t>
      </w:r>
    </w:p>
    <w:p w14:paraId="3FDF1622" w14:textId="74DE658E" w:rsidR="00F06ECB" w:rsidRPr="006F5EA3" w:rsidRDefault="00F06ECB" w:rsidP="00C1664D">
      <w:pPr>
        <w:pStyle w:val="affc"/>
        <w:numPr>
          <w:ilvl w:val="1"/>
          <w:numId w:val="26"/>
        </w:numPr>
        <w:ind w:leftChars="0"/>
        <w:rPr>
          <w:rFonts w:ascii="微軟正黑體" w:hAnsi="微軟正黑體"/>
        </w:rPr>
      </w:pPr>
      <w:r w:rsidRPr="006F5EA3">
        <w:rPr>
          <w:rFonts w:ascii="微軟正黑體" w:hAnsi="微軟正黑體" w:hint="eastAsia"/>
        </w:rPr>
        <w:t>點擊右上角電話icon鈕，出現語音通話與視訊通話icon，選擇語音通話。</w:t>
      </w:r>
    </w:p>
    <w:p w14:paraId="19DFC023" w14:textId="143E5ACA" w:rsidR="00AD35F0" w:rsidRPr="006F5EA3" w:rsidRDefault="00A841F3" w:rsidP="007B60F8">
      <w:pPr>
        <w:pStyle w:val="afff1"/>
        <w:ind w:firstLine="397"/>
      </w:pPr>
      <w:r w:rsidRPr="006F5EA3">
        <w:rPr>
          <w:noProof/>
        </w:rPr>
        <w:drawing>
          <wp:anchor distT="0" distB="0" distL="114300" distR="114300" simplePos="0" relativeHeight="251723264" behindDoc="0" locked="0" layoutInCell="1" allowOverlap="1" wp14:anchorId="0AD6777E" wp14:editId="76694B34">
            <wp:simplePos x="0" y="0"/>
            <wp:positionH relativeFrom="column">
              <wp:posOffset>253365</wp:posOffset>
            </wp:positionH>
            <wp:positionV relativeFrom="page">
              <wp:posOffset>6018530</wp:posOffset>
            </wp:positionV>
            <wp:extent cx="1439545" cy="3110230"/>
            <wp:effectExtent l="0" t="0" r="8255" b="0"/>
            <wp:wrapTopAndBottom/>
            <wp:docPr id="643505614" name="圖片 1" descr="一張含有 文字, 行動電話, 小工具,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05614" name="圖片 1" descr="一張含有 文字, 行動電話, 小工具, 螢幕擷取畫面 的圖片&#10;&#10;自動產生的描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39545" cy="3110230"/>
                    </a:xfrm>
                    <a:prstGeom prst="rect">
                      <a:avLst/>
                    </a:prstGeom>
                  </pic:spPr>
                </pic:pic>
              </a:graphicData>
            </a:graphic>
          </wp:anchor>
        </w:drawing>
      </w:r>
      <w:r w:rsidR="00543164" w:rsidRPr="006F5EA3">
        <w:t>圖54．一對</w:t>
      </w:r>
      <w:proofErr w:type="gramStart"/>
      <w:r w:rsidR="00543164" w:rsidRPr="006F5EA3">
        <w:t>一</w:t>
      </w:r>
      <w:proofErr w:type="gramEnd"/>
      <w:r w:rsidR="00543164" w:rsidRPr="006F5EA3">
        <w:t>語音通話</w:t>
      </w:r>
    </w:p>
    <w:p w14:paraId="5522008C" w14:textId="65BCBA27" w:rsidR="00543164" w:rsidRPr="006F5EA3" w:rsidRDefault="00543164" w:rsidP="00C1664D">
      <w:pPr>
        <w:pStyle w:val="affc"/>
        <w:numPr>
          <w:ilvl w:val="1"/>
          <w:numId w:val="26"/>
        </w:numPr>
        <w:ind w:leftChars="0"/>
        <w:rPr>
          <w:rFonts w:ascii="微軟正黑體" w:hAnsi="微軟正黑體"/>
        </w:rPr>
      </w:pPr>
      <w:r w:rsidRPr="006F5EA3">
        <w:rPr>
          <w:rFonts w:ascii="微軟正黑體" w:hAnsi="微軟正黑體" w:hint="eastAsia"/>
        </w:rPr>
        <w:t>等待對方接聽語音通話</w:t>
      </w:r>
    </w:p>
    <w:p w14:paraId="220580E2" w14:textId="2BAF7B52" w:rsidR="007B60F8" w:rsidRPr="006F5EA3" w:rsidRDefault="00543164" w:rsidP="00543164">
      <w:pPr>
        <w:pStyle w:val="afff1"/>
        <w:ind w:firstLine="397"/>
      </w:pPr>
      <w:r w:rsidRPr="006F5EA3">
        <w:t>圖55．一對</w:t>
      </w:r>
      <w:proofErr w:type="gramStart"/>
      <w:r w:rsidRPr="006F5EA3">
        <w:t>一</w:t>
      </w:r>
      <w:proofErr w:type="gramEnd"/>
      <w:r w:rsidRPr="006F5EA3">
        <w:t>語音等候對方接受邀請</w:t>
      </w:r>
    </w:p>
    <w:p w14:paraId="59684B4E" w14:textId="74070946" w:rsidR="00543164" w:rsidRPr="006F5EA3" w:rsidRDefault="007B60F8" w:rsidP="007B60F8">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2C1A18C8" w14:textId="0E04DD80" w:rsidR="00543164" w:rsidRPr="006F5EA3" w:rsidRDefault="00543164" w:rsidP="00C1664D">
      <w:pPr>
        <w:pStyle w:val="affc"/>
        <w:numPr>
          <w:ilvl w:val="2"/>
          <w:numId w:val="26"/>
        </w:numPr>
        <w:ind w:leftChars="0"/>
        <w:rPr>
          <w:rFonts w:ascii="微軟正黑體" w:hAnsi="微軟正黑體"/>
        </w:rPr>
      </w:pPr>
      <w:r w:rsidRPr="006F5EA3">
        <w:rPr>
          <w:rFonts w:ascii="微軟正黑體" w:hAnsi="微軟正黑體" w:hint="eastAsia"/>
        </w:rPr>
        <w:t>語音通話接</w:t>
      </w:r>
      <w:proofErr w:type="gramStart"/>
      <w:r w:rsidRPr="006F5EA3">
        <w:rPr>
          <w:rFonts w:ascii="微軟正黑體" w:hAnsi="微軟正黑體" w:hint="eastAsia"/>
        </w:rPr>
        <w:t>聽方頭像</w:t>
      </w:r>
      <w:proofErr w:type="gramEnd"/>
      <w:r w:rsidRPr="006F5EA3">
        <w:rPr>
          <w:rFonts w:ascii="微軟正黑體" w:hAnsi="微軟正黑體" w:hint="eastAsia"/>
        </w:rPr>
        <w:t>、姓名</w:t>
      </w:r>
    </w:p>
    <w:p w14:paraId="7971AF2D" w14:textId="03995181" w:rsidR="00543164" w:rsidRPr="006F5EA3" w:rsidRDefault="00543164" w:rsidP="00C1664D">
      <w:pPr>
        <w:pStyle w:val="affc"/>
        <w:numPr>
          <w:ilvl w:val="2"/>
          <w:numId w:val="26"/>
        </w:numPr>
        <w:ind w:leftChars="0"/>
        <w:rPr>
          <w:rFonts w:ascii="微軟正黑體" w:hAnsi="微軟正黑體"/>
        </w:rPr>
      </w:pPr>
      <w:r w:rsidRPr="006F5EA3">
        <w:rPr>
          <w:rFonts w:ascii="微軟正黑體" w:hAnsi="微軟正黑體" w:hint="eastAsia"/>
        </w:rPr>
        <w:t>頭像、姓名上方顯示「正等待對方接受邀請」文字提示</w:t>
      </w:r>
    </w:p>
    <w:p w14:paraId="400F0D0C" w14:textId="090B6B73" w:rsidR="00543164" w:rsidRPr="006F5EA3" w:rsidRDefault="00543164" w:rsidP="00C1664D">
      <w:pPr>
        <w:pStyle w:val="affc"/>
        <w:numPr>
          <w:ilvl w:val="1"/>
          <w:numId w:val="26"/>
        </w:numPr>
        <w:ind w:leftChars="0"/>
        <w:rPr>
          <w:rFonts w:ascii="微軟正黑體" w:hAnsi="微軟正黑體"/>
        </w:rPr>
      </w:pPr>
      <w:r w:rsidRPr="006F5EA3">
        <w:rPr>
          <w:rFonts w:ascii="微軟正黑體" w:hAnsi="微軟正黑體" w:hint="eastAsia"/>
        </w:rPr>
        <w:t>進入語音通話中</w:t>
      </w:r>
      <w:r w:rsidRPr="006F5EA3">
        <w:rPr>
          <w:rFonts w:ascii="微軟正黑體" w:hAnsi="微軟正黑體"/>
          <w:noProof/>
        </w:rPr>
        <w:drawing>
          <wp:anchor distT="0" distB="0" distL="114300" distR="114300" simplePos="0" relativeHeight="251724288" behindDoc="0" locked="0" layoutInCell="1" allowOverlap="1" wp14:anchorId="47750C01" wp14:editId="40771196">
            <wp:simplePos x="0" y="0"/>
            <wp:positionH relativeFrom="column">
              <wp:posOffset>253945</wp:posOffset>
            </wp:positionH>
            <wp:positionV relativeFrom="page">
              <wp:posOffset>1656522</wp:posOffset>
            </wp:positionV>
            <wp:extent cx="1439545" cy="3102610"/>
            <wp:effectExtent l="0" t="0" r="8255" b="2540"/>
            <wp:wrapTopAndBottom/>
            <wp:docPr id="1587219273" name="圖片 1" descr="一張含有 文字, 小工具,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9273" name="圖片 1" descr="一張含有 文字, 小工具, 行動電話, 通訊設備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9545" cy="3102610"/>
                    </a:xfrm>
                    <a:prstGeom prst="rect">
                      <a:avLst/>
                    </a:prstGeom>
                  </pic:spPr>
                </pic:pic>
              </a:graphicData>
            </a:graphic>
          </wp:anchor>
        </w:drawing>
      </w:r>
    </w:p>
    <w:p w14:paraId="2F727EA2" w14:textId="28CD012C" w:rsidR="00543164" w:rsidRPr="006F5EA3" w:rsidRDefault="00543164" w:rsidP="00543164">
      <w:pPr>
        <w:pStyle w:val="afff1"/>
        <w:ind w:firstLine="397"/>
      </w:pPr>
      <w:r w:rsidRPr="006F5EA3">
        <w:t>圖56．一對</w:t>
      </w:r>
      <w:proofErr w:type="gramStart"/>
      <w:r w:rsidRPr="006F5EA3">
        <w:t>一</w:t>
      </w:r>
      <w:proofErr w:type="gramEnd"/>
      <w:r w:rsidRPr="006F5EA3">
        <w:t>語音通話中</w:t>
      </w:r>
    </w:p>
    <w:p w14:paraId="42D656EA" w14:textId="6561CEAB" w:rsidR="00543164" w:rsidRPr="006F5EA3" w:rsidRDefault="00543164" w:rsidP="00C1664D">
      <w:pPr>
        <w:pStyle w:val="affc"/>
        <w:numPr>
          <w:ilvl w:val="2"/>
          <w:numId w:val="27"/>
        </w:numPr>
        <w:ind w:leftChars="0"/>
        <w:rPr>
          <w:rFonts w:ascii="微軟正黑體" w:hAnsi="微軟正黑體"/>
        </w:rPr>
      </w:pPr>
      <w:r w:rsidRPr="006F5EA3">
        <w:rPr>
          <w:rFonts w:ascii="微軟正黑體" w:hAnsi="微軟正黑體" w:hint="eastAsia"/>
        </w:rPr>
        <w:t>頭像名稱下會顯示語音通話時間</w:t>
      </w:r>
    </w:p>
    <w:p w14:paraId="31DF6110" w14:textId="4469DC5E" w:rsidR="00543164" w:rsidRPr="006F5EA3" w:rsidRDefault="00543164" w:rsidP="00C1664D">
      <w:pPr>
        <w:pStyle w:val="affc"/>
        <w:numPr>
          <w:ilvl w:val="2"/>
          <w:numId w:val="27"/>
        </w:numPr>
        <w:ind w:leftChars="0"/>
        <w:rPr>
          <w:rFonts w:ascii="微軟正黑體" w:hAnsi="微軟正黑體"/>
        </w:rPr>
      </w:pPr>
      <w:r w:rsidRPr="006F5EA3">
        <w:rPr>
          <w:rFonts w:ascii="微軟正黑體" w:hAnsi="微軟正黑體" w:hint="eastAsia"/>
        </w:rPr>
        <w:t>畫面下方分別顯示退出鈕</w:t>
      </w:r>
      <w:r w:rsidR="00AD35F0" w:rsidRPr="006F5EA3">
        <w:rPr>
          <w:rFonts w:ascii="微軟正黑體" w:hAnsi="微軟正黑體" w:hint="eastAsia"/>
        </w:rPr>
        <w:t>、麥克風icon、擴音icon</w:t>
      </w:r>
    </w:p>
    <w:p w14:paraId="77DC751C" w14:textId="669A2EBF" w:rsidR="00AD35F0" w:rsidRPr="006F5EA3" w:rsidRDefault="00AD35F0" w:rsidP="00C1664D">
      <w:pPr>
        <w:pStyle w:val="affc"/>
        <w:numPr>
          <w:ilvl w:val="2"/>
          <w:numId w:val="27"/>
        </w:numPr>
        <w:ind w:leftChars="0"/>
        <w:rPr>
          <w:rFonts w:ascii="微軟正黑體" w:hAnsi="微軟正黑體"/>
        </w:rPr>
      </w:pPr>
      <w:r w:rsidRPr="006F5EA3">
        <w:rPr>
          <w:rFonts w:ascii="微軟正黑體" w:hAnsi="微軟正黑體" w:hint="eastAsia"/>
        </w:rPr>
        <w:t>語音通話接聽時，預設為開啟麥克風功能</w:t>
      </w:r>
    </w:p>
    <w:p w14:paraId="0CA9A1E7" w14:textId="7B59D832" w:rsidR="00AD35F0" w:rsidRPr="006F5EA3" w:rsidRDefault="00AD35F0" w:rsidP="00C1664D">
      <w:pPr>
        <w:pStyle w:val="affc"/>
        <w:numPr>
          <w:ilvl w:val="2"/>
          <w:numId w:val="27"/>
        </w:numPr>
        <w:ind w:leftChars="0"/>
        <w:rPr>
          <w:rFonts w:ascii="微軟正黑體" w:hAnsi="微軟正黑體"/>
        </w:rPr>
      </w:pPr>
      <w:r w:rsidRPr="006F5EA3">
        <w:rPr>
          <w:rFonts w:ascii="微軟正黑體" w:hAnsi="微軟正黑體" w:hint="eastAsia"/>
        </w:rPr>
        <w:t>語音通話接聽時，預設為關閉擴音功能</w:t>
      </w:r>
    </w:p>
    <w:p w14:paraId="70F67790" w14:textId="77777777" w:rsidR="007B60F8" w:rsidRPr="006F5EA3" w:rsidRDefault="007B60F8">
      <w:pPr>
        <w:widowControl/>
        <w:suppressAutoHyphens w:val="0"/>
        <w:rPr>
          <w:rFonts w:ascii="微軟正黑體" w:hAnsi="微軟正黑體"/>
        </w:rPr>
      </w:pPr>
      <w:r w:rsidRPr="006F5EA3">
        <w:rPr>
          <w:rFonts w:ascii="微軟正黑體" w:hAnsi="微軟正黑體"/>
        </w:rPr>
        <w:br w:type="page"/>
      </w:r>
    </w:p>
    <w:p w14:paraId="3A7F6AC3" w14:textId="6FDCA555" w:rsidR="00AD35F0" w:rsidRPr="006F5EA3" w:rsidRDefault="00A841F3" w:rsidP="00C1664D">
      <w:pPr>
        <w:pStyle w:val="affc"/>
        <w:numPr>
          <w:ilvl w:val="2"/>
          <w:numId w:val="27"/>
        </w:numPr>
        <w:ind w:leftChars="0"/>
        <w:rPr>
          <w:rFonts w:ascii="微軟正黑體" w:hAnsi="微軟正黑體"/>
        </w:rPr>
      </w:pPr>
      <w:r w:rsidRPr="006F5EA3">
        <w:rPr>
          <w:rFonts w:ascii="微軟正黑體" w:hAnsi="微軟正黑體"/>
          <w:noProof/>
        </w:rPr>
        <w:drawing>
          <wp:anchor distT="0" distB="0" distL="114300" distR="114300" simplePos="0" relativeHeight="251725312" behindDoc="0" locked="0" layoutInCell="1" allowOverlap="1" wp14:anchorId="63D7C56A" wp14:editId="32EA7F89">
            <wp:simplePos x="0" y="0"/>
            <wp:positionH relativeFrom="column">
              <wp:posOffset>611505</wp:posOffset>
            </wp:positionH>
            <wp:positionV relativeFrom="page">
              <wp:posOffset>1132205</wp:posOffset>
            </wp:positionV>
            <wp:extent cx="1439545" cy="3131820"/>
            <wp:effectExtent l="0" t="0" r="8255" b="0"/>
            <wp:wrapTopAndBottom/>
            <wp:docPr id="1675586349" name="圖片 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86349" name="圖片 1" descr="一張含有 螢幕擷取畫面, 文字, 設計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39545" cy="3131820"/>
                    </a:xfrm>
                    <a:prstGeom prst="rect">
                      <a:avLst/>
                    </a:prstGeom>
                  </pic:spPr>
                </pic:pic>
              </a:graphicData>
            </a:graphic>
          </wp:anchor>
        </w:drawing>
      </w:r>
      <w:r w:rsidR="00AD35F0" w:rsidRPr="006F5EA3">
        <w:rPr>
          <w:rFonts w:ascii="微軟正黑體" w:hAnsi="微軟正黑體" w:hint="eastAsia"/>
        </w:rPr>
        <w:t>點擊退出在聊天室會顯示，已結束語音通話</w:t>
      </w:r>
    </w:p>
    <w:p w14:paraId="3CB02870" w14:textId="55AB7002" w:rsidR="00AD35F0" w:rsidRPr="006F5EA3" w:rsidRDefault="00AD35F0" w:rsidP="00AD35F0">
      <w:pPr>
        <w:pStyle w:val="afff1"/>
        <w:ind w:left="480" w:firstLine="480"/>
      </w:pPr>
      <w:r w:rsidRPr="006F5EA3">
        <w:t>圖57．已結束通話</w:t>
      </w:r>
    </w:p>
    <w:p w14:paraId="407FBB86" w14:textId="77631BB3" w:rsidR="00AD35F0" w:rsidRPr="006F5EA3" w:rsidRDefault="00AD35F0" w:rsidP="00C1664D">
      <w:pPr>
        <w:pStyle w:val="affc"/>
        <w:numPr>
          <w:ilvl w:val="1"/>
          <w:numId w:val="27"/>
        </w:numPr>
        <w:ind w:leftChars="0"/>
        <w:rPr>
          <w:rFonts w:ascii="微軟正黑體" w:hAnsi="微軟正黑體"/>
        </w:rPr>
      </w:pPr>
      <w:r w:rsidRPr="006F5EA3">
        <w:rPr>
          <w:rFonts w:ascii="微軟正黑體" w:hAnsi="微軟正黑體" w:hint="eastAsia"/>
        </w:rPr>
        <w:t>群組語音通話中</w:t>
      </w:r>
    </w:p>
    <w:p w14:paraId="6B00ECD2" w14:textId="2EBA8F67" w:rsidR="00AD35F0" w:rsidRPr="006F5EA3" w:rsidRDefault="00AD35F0" w:rsidP="00C1664D">
      <w:pPr>
        <w:pStyle w:val="affc"/>
        <w:numPr>
          <w:ilvl w:val="2"/>
          <w:numId w:val="27"/>
        </w:numPr>
        <w:ind w:leftChars="0"/>
        <w:rPr>
          <w:rFonts w:ascii="微軟正黑體" w:hAnsi="微軟正黑體"/>
        </w:rPr>
      </w:pPr>
      <w:r w:rsidRPr="006F5EA3">
        <w:rPr>
          <w:rFonts w:ascii="微軟正黑體" w:hAnsi="微軟正黑體"/>
        </w:rPr>
        <w:t>如果進入群組聊天室，有正在進行語音通話，可直接加入，聊天室內訊息框也會有群組語音通話訊息，可直接加入</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tblCellMar>
        <w:tblLook w:val="04A0" w:firstRow="1" w:lastRow="0" w:firstColumn="1" w:lastColumn="0" w:noHBand="0" w:noVBand="1"/>
      </w:tblPr>
      <w:tblGrid>
        <w:gridCol w:w="2388"/>
        <w:gridCol w:w="2388"/>
        <w:gridCol w:w="2388"/>
      </w:tblGrid>
      <w:tr w:rsidR="00AD35F0" w:rsidRPr="006F5EA3" w14:paraId="4C1029AD" w14:textId="77777777" w:rsidTr="00CE31B7">
        <w:tc>
          <w:tcPr>
            <w:tcW w:w="2388" w:type="dxa"/>
          </w:tcPr>
          <w:p w14:paraId="531563EE" w14:textId="0B7296B2" w:rsidR="00AD35F0" w:rsidRPr="006F5EA3" w:rsidRDefault="00AD35F0" w:rsidP="00AD35F0">
            <w:pPr>
              <w:rPr>
                <w:rFonts w:ascii="微軟正黑體" w:hAnsi="微軟正黑體"/>
              </w:rPr>
            </w:pPr>
            <w:r w:rsidRPr="006F5EA3">
              <w:rPr>
                <w:rFonts w:ascii="微軟正黑體" w:hAnsi="微軟正黑體"/>
                <w:noProof/>
              </w:rPr>
              <w:drawing>
                <wp:inline distT="0" distB="0" distL="0" distR="0" wp14:anchorId="6A4148B0" wp14:editId="18467F0E">
                  <wp:extent cx="1439545" cy="3138805"/>
                  <wp:effectExtent l="0" t="0" r="8255" b="4445"/>
                  <wp:docPr id="6915075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07548" name=""/>
                          <pic:cNvPicPr/>
                        </pic:nvPicPr>
                        <pic:blipFill>
                          <a:blip r:embed="rId88">
                            <a:extLst>
                              <a:ext uri="{28A0092B-C50C-407E-A947-70E740481C1C}">
                                <a14:useLocalDpi xmlns:a14="http://schemas.microsoft.com/office/drawing/2010/main" val="0"/>
                              </a:ext>
                            </a:extLst>
                          </a:blip>
                          <a:stretch>
                            <a:fillRect/>
                          </a:stretch>
                        </pic:blipFill>
                        <pic:spPr>
                          <a:xfrm>
                            <a:off x="0" y="0"/>
                            <a:ext cx="1439545" cy="3138805"/>
                          </a:xfrm>
                          <a:prstGeom prst="rect">
                            <a:avLst/>
                          </a:prstGeom>
                        </pic:spPr>
                      </pic:pic>
                    </a:graphicData>
                  </a:graphic>
                </wp:inline>
              </w:drawing>
            </w:r>
          </w:p>
        </w:tc>
        <w:tc>
          <w:tcPr>
            <w:tcW w:w="2388" w:type="dxa"/>
          </w:tcPr>
          <w:p w14:paraId="76A7808B" w14:textId="6CBB993B" w:rsidR="00AD35F0" w:rsidRPr="006F5EA3" w:rsidRDefault="00AD35F0" w:rsidP="00AD35F0">
            <w:pPr>
              <w:rPr>
                <w:rFonts w:ascii="微軟正黑體" w:hAnsi="微軟正黑體"/>
              </w:rPr>
            </w:pPr>
            <w:r w:rsidRPr="006F5EA3">
              <w:rPr>
                <w:rFonts w:ascii="微軟正黑體" w:hAnsi="微軟正黑體"/>
                <w:noProof/>
              </w:rPr>
              <w:drawing>
                <wp:inline distT="0" distB="0" distL="0" distR="0" wp14:anchorId="73F24BF7" wp14:editId="15C3D451">
                  <wp:extent cx="1421765" cy="3138805"/>
                  <wp:effectExtent l="0" t="0" r="6985" b="4445"/>
                  <wp:docPr id="1432154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4163" name=""/>
                          <pic:cNvPicPr/>
                        </pic:nvPicPr>
                        <pic:blipFill>
                          <a:blip r:embed="rId89">
                            <a:extLst>
                              <a:ext uri="{28A0092B-C50C-407E-A947-70E740481C1C}">
                                <a14:useLocalDpi xmlns:a14="http://schemas.microsoft.com/office/drawing/2010/main" val="0"/>
                              </a:ext>
                            </a:extLst>
                          </a:blip>
                          <a:stretch>
                            <a:fillRect/>
                          </a:stretch>
                        </pic:blipFill>
                        <pic:spPr>
                          <a:xfrm>
                            <a:off x="0" y="0"/>
                            <a:ext cx="1421765" cy="3138805"/>
                          </a:xfrm>
                          <a:prstGeom prst="rect">
                            <a:avLst/>
                          </a:prstGeom>
                        </pic:spPr>
                      </pic:pic>
                    </a:graphicData>
                  </a:graphic>
                </wp:inline>
              </w:drawing>
            </w:r>
          </w:p>
        </w:tc>
        <w:tc>
          <w:tcPr>
            <w:tcW w:w="2388" w:type="dxa"/>
          </w:tcPr>
          <w:p w14:paraId="12FB4198" w14:textId="430ABD15" w:rsidR="00AD35F0" w:rsidRPr="006F5EA3" w:rsidRDefault="005360AD" w:rsidP="00AD35F0">
            <w:pPr>
              <w:rPr>
                <w:rFonts w:ascii="微軟正黑體" w:hAnsi="微軟正黑體"/>
              </w:rPr>
            </w:pPr>
            <w:r w:rsidRPr="006F5EA3">
              <w:rPr>
                <w:rFonts w:ascii="微軟正黑體" w:hAnsi="微軟正黑體"/>
                <w:noProof/>
              </w:rPr>
              <w:drawing>
                <wp:inline distT="0" distB="0" distL="0" distR="0" wp14:anchorId="0E049B6F" wp14:editId="06601AB2">
                  <wp:extent cx="1458000" cy="3139200"/>
                  <wp:effectExtent l="0" t="0" r="8890" b="4445"/>
                  <wp:docPr id="3029128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12854" name=""/>
                          <pic:cNvPicPr/>
                        </pic:nvPicPr>
                        <pic:blipFill>
                          <a:blip r:embed="rId90">
                            <a:extLst>
                              <a:ext uri="{28A0092B-C50C-407E-A947-70E740481C1C}">
                                <a14:useLocalDpi xmlns:a14="http://schemas.microsoft.com/office/drawing/2010/main" val="0"/>
                              </a:ext>
                            </a:extLst>
                          </a:blip>
                          <a:stretch>
                            <a:fillRect/>
                          </a:stretch>
                        </pic:blipFill>
                        <pic:spPr>
                          <a:xfrm>
                            <a:off x="0" y="0"/>
                            <a:ext cx="1458000" cy="3139200"/>
                          </a:xfrm>
                          <a:prstGeom prst="rect">
                            <a:avLst/>
                          </a:prstGeom>
                        </pic:spPr>
                      </pic:pic>
                    </a:graphicData>
                  </a:graphic>
                </wp:inline>
              </w:drawing>
            </w:r>
          </w:p>
        </w:tc>
      </w:tr>
      <w:tr w:rsidR="005360AD" w:rsidRPr="006F5EA3" w14:paraId="441C041F" w14:textId="77777777" w:rsidTr="00172FBA">
        <w:trPr>
          <w:trHeight w:val="197"/>
        </w:trPr>
        <w:tc>
          <w:tcPr>
            <w:tcW w:w="7164" w:type="dxa"/>
            <w:gridSpan w:val="3"/>
          </w:tcPr>
          <w:p w14:paraId="2944812A" w14:textId="01A220C2" w:rsidR="005360AD" w:rsidRPr="006F5EA3" w:rsidRDefault="005360AD" w:rsidP="005360AD">
            <w:pPr>
              <w:pStyle w:val="afff1"/>
            </w:pPr>
            <w:r w:rsidRPr="006F5EA3">
              <w:t>圖58．群組語音通話中</w:t>
            </w:r>
          </w:p>
        </w:tc>
      </w:tr>
    </w:tbl>
    <w:p w14:paraId="3212CDCA" w14:textId="1DF97865"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可向下展開選單</w:t>
      </w:r>
    </w:p>
    <w:p w14:paraId="0270572C" w14:textId="17F2534F" w:rsidR="007B60F8"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群組語音通話中，預設為關閉麥克風功能</w:t>
      </w:r>
    </w:p>
    <w:p w14:paraId="0A0C6103" w14:textId="7EC282FC" w:rsidR="005360AD" w:rsidRPr="006F5EA3" w:rsidRDefault="007B60F8" w:rsidP="007B60F8">
      <w:pPr>
        <w:widowControl/>
        <w:suppressAutoHyphens w:val="0"/>
        <w:rPr>
          <w:rFonts w:ascii="微軟正黑體" w:hAnsi="微軟正黑體"/>
        </w:rPr>
      </w:pPr>
      <w:r w:rsidRPr="006F5EA3">
        <w:rPr>
          <w:rFonts w:ascii="微軟正黑體" w:hAnsi="微軟正黑體"/>
        </w:rPr>
        <w:br w:type="page"/>
      </w:r>
    </w:p>
    <w:p w14:paraId="7186915C" w14:textId="24B418F9"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群組語音通話中，預設為開啟擴音功能</w:t>
      </w:r>
    </w:p>
    <w:p w14:paraId="1D647284" w14:textId="6E8F2AA4"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標題顯示群組名稱(語音通話人數)</w:t>
      </w:r>
    </w:p>
    <w:p w14:paraId="6066B56A" w14:textId="34E4C6FA"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每</w:t>
      </w:r>
      <w:proofErr w:type="gramStart"/>
      <w:r w:rsidRPr="006F5EA3">
        <w:rPr>
          <w:rFonts w:ascii="微軟正黑體" w:hAnsi="微軟正黑體" w:hint="eastAsia"/>
        </w:rPr>
        <w:t>個</w:t>
      </w:r>
      <w:proofErr w:type="gramEnd"/>
      <w:r w:rsidRPr="006F5EA3">
        <w:rPr>
          <w:rFonts w:ascii="微軟正黑體" w:hAnsi="微軟正黑體" w:hint="eastAsia"/>
        </w:rPr>
        <w:t>畫面右下不會顯示麥克風icon，如果關閉會顯示關閉麥克風</w:t>
      </w:r>
    </w:p>
    <w:p w14:paraId="1B8251EC" w14:textId="3D494CD6"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每</w:t>
      </w:r>
      <w:proofErr w:type="gramStart"/>
      <w:r w:rsidRPr="006F5EA3">
        <w:rPr>
          <w:rFonts w:ascii="微軟正黑體" w:hAnsi="微軟正黑體" w:hint="eastAsia"/>
        </w:rPr>
        <w:t>個</w:t>
      </w:r>
      <w:proofErr w:type="gramEnd"/>
      <w:r w:rsidRPr="006F5EA3">
        <w:rPr>
          <w:rFonts w:ascii="微軟正黑體" w:hAnsi="微軟正黑體" w:hint="eastAsia"/>
        </w:rPr>
        <w:t>畫面左下為參與人名</w:t>
      </w:r>
    </w:p>
    <w:p w14:paraId="122AAE82" w14:textId="1852D2B2" w:rsidR="006214EC"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若主要發出聲音的使用者，則會在右下方大聲公顯示icon(切換格狀顯示是在右下方，焦點顯示在左上方)</w:t>
      </w:r>
    </w:p>
    <w:p w14:paraId="2BF7476B" w14:textId="7718EC35" w:rsidR="005360AD" w:rsidRPr="006F5EA3" w:rsidRDefault="005360AD" w:rsidP="00C1664D">
      <w:pPr>
        <w:pStyle w:val="affc"/>
        <w:numPr>
          <w:ilvl w:val="2"/>
          <w:numId w:val="27"/>
        </w:numPr>
        <w:ind w:leftChars="0"/>
        <w:rPr>
          <w:rFonts w:ascii="微軟正黑體" w:hAnsi="微軟正黑體"/>
        </w:rPr>
      </w:pPr>
      <w:r w:rsidRPr="006F5EA3">
        <w:rPr>
          <w:rFonts w:ascii="微軟正黑體" w:hAnsi="微軟正黑體" w:hint="eastAsia"/>
        </w:rPr>
        <w:t>如果群組參與語音通話人數不同的顯示方式為4</w:t>
      </w:r>
      <w:r w:rsidRPr="006F5EA3">
        <w:rPr>
          <w:rFonts w:ascii="微軟正黑體" w:hAnsi="微軟正黑體"/>
        </w:rPr>
        <w:t>~8</w:t>
      </w:r>
      <w:r w:rsidRPr="006F5EA3">
        <w:rPr>
          <w:rFonts w:ascii="微軟正黑體" w:hAnsi="微軟正黑體" w:hint="eastAsia"/>
        </w:rPr>
        <w:t>人，如果人數再多，會使用上下</w:t>
      </w:r>
      <w:r w:rsidR="00D5128A" w:rsidRPr="006F5EA3">
        <w:rPr>
          <w:rFonts w:ascii="微軟正黑體" w:hAnsi="微軟正黑體" w:hint="eastAsia"/>
        </w:rPr>
        <w:t>卷軸滑動方式處理</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388"/>
        <w:gridCol w:w="2341"/>
        <w:gridCol w:w="2341"/>
      </w:tblGrid>
      <w:tr w:rsidR="00CE31B7" w:rsidRPr="006F5EA3" w14:paraId="2D653185" w14:textId="77777777" w:rsidTr="00172FBA">
        <w:trPr>
          <w:trHeight w:val="4904"/>
        </w:trPr>
        <w:tc>
          <w:tcPr>
            <w:tcW w:w="0" w:type="auto"/>
          </w:tcPr>
          <w:p w14:paraId="6739ACA3" w14:textId="77777777" w:rsidR="00CE31B7" w:rsidRPr="006F5EA3" w:rsidRDefault="00CE31B7" w:rsidP="00934748">
            <w:pPr>
              <w:rPr>
                <w:rFonts w:ascii="微軟正黑體" w:hAnsi="微軟正黑體"/>
              </w:rPr>
            </w:pPr>
            <w:r w:rsidRPr="006F5EA3">
              <w:rPr>
                <w:rFonts w:ascii="微軟正黑體" w:hAnsi="微軟正黑體"/>
                <w:noProof/>
              </w:rPr>
              <w:drawing>
                <wp:inline distT="0" distB="0" distL="0" distR="0" wp14:anchorId="6B8FFFD2" wp14:editId="0E55FA60">
                  <wp:extent cx="1440000" cy="3092400"/>
                  <wp:effectExtent l="0" t="0" r="8255" b="0"/>
                  <wp:docPr id="400503982" name="圖片 1" descr="一張含有 螢幕擷取畫面, 行動電話, 小工具,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3982" name="圖片 1" descr="一張含有 螢幕擷取畫面, 行動電話, 小工具, 多媒體 的圖片&#10;&#10;自動產生的描述"/>
                          <pic:cNvPicPr/>
                        </pic:nvPicPr>
                        <pic:blipFill>
                          <a:blip r:embed="rId91"/>
                          <a:stretch>
                            <a:fillRect/>
                          </a:stretch>
                        </pic:blipFill>
                        <pic:spPr>
                          <a:xfrm>
                            <a:off x="0" y="0"/>
                            <a:ext cx="1440000" cy="3092400"/>
                          </a:xfrm>
                          <a:prstGeom prst="rect">
                            <a:avLst/>
                          </a:prstGeom>
                        </pic:spPr>
                      </pic:pic>
                    </a:graphicData>
                  </a:graphic>
                </wp:inline>
              </w:drawing>
            </w:r>
          </w:p>
        </w:tc>
        <w:tc>
          <w:tcPr>
            <w:tcW w:w="0" w:type="auto"/>
          </w:tcPr>
          <w:p w14:paraId="2AA0D9E9" w14:textId="77777777" w:rsidR="00CE31B7" w:rsidRPr="006F5EA3" w:rsidRDefault="00CE31B7" w:rsidP="00934748">
            <w:pPr>
              <w:rPr>
                <w:rFonts w:ascii="微軟正黑體" w:hAnsi="微軟正黑體"/>
              </w:rPr>
            </w:pPr>
            <w:r w:rsidRPr="006F5EA3">
              <w:rPr>
                <w:rFonts w:ascii="微軟正黑體" w:hAnsi="微軟正黑體"/>
                <w:noProof/>
              </w:rPr>
              <w:drawing>
                <wp:inline distT="0" distB="0" distL="0" distR="0" wp14:anchorId="1372FBAF" wp14:editId="3D2E3500">
                  <wp:extent cx="1418400" cy="3092400"/>
                  <wp:effectExtent l="0" t="0" r="0" b="0"/>
                  <wp:docPr id="1364938967" name="圖片 1" descr="一張含有 螢幕擷取畫面, 文字,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38967" name="圖片 1" descr="一張含有 螢幕擷取畫面, 文字, 多媒體 的圖片&#10;&#10;自動產生的描述"/>
                          <pic:cNvPicPr/>
                        </pic:nvPicPr>
                        <pic:blipFill>
                          <a:blip r:embed="rId92"/>
                          <a:stretch>
                            <a:fillRect/>
                          </a:stretch>
                        </pic:blipFill>
                        <pic:spPr>
                          <a:xfrm>
                            <a:off x="0" y="0"/>
                            <a:ext cx="1418400" cy="3092400"/>
                          </a:xfrm>
                          <a:prstGeom prst="rect">
                            <a:avLst/>
                          </a:prstGeom>
                        </pic:spPr>
                      </pic:pic>
                    </a:graphicData>
                  </a:graphic>
                </wp:inline>
              </w:drawing>
            </w:r>
          </w:p>
        </w:tc>
        <w:tc>
          <w:tcPr>
            <w:tcW w:w="0" w:type="auto"/>
          </w:tcPr>
          <w:p w14:paraId="77D47A4F" w14:textId="77777777" w:rsidR="00CE31B7" w:rsidRPr="006F5EA3" w:rsidRDefault="00CE31B7" w:rsidP="00934748">
            <w:pPr>
              <w:rPr>
                <w:rFonts w:ascii="微軟正黑體" w:hAnsi="微軟正黑體"/>
              </w:rPr>
            </w:pPr>
            <w:r w:rsidRPr="006F5EA3">
              <w:rPr>
                <w:rFonts w:ascii="微軟正黑體" w:hAnsi="微軟正黑體"/>
                <w:noProof/>
              </w:rPr>
              <w:drawing>
                <wp:inline distT="0" distB="0" distL="0" distR="0" wp14:anchorId="30B42555" wp14:editId="0A08E9AD">
                  <wp:extent cx="1418400" cy="3092400"/>
                  <wp:effectExtent l="0" t="0" r="0" b="0"/>
                  <wp:docPr id="935546005" name="圖片 1" descr="一張含有 螢幕擷取畫面, 文字,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46005" name="圖片 1" descr="一張含有 螢幕擷取畫面, 文字, 行動電話, 小工具 的圖片&#10;&#10;自動產生的描述"/>
                          <pic:cNvPicPr/>
                        </pic:nvPicPr>
                        <pic:blipFill>
                          <a:blip r:embed="rId93"/>
                          <a:stretch>
                            <a:fillRect/>
                          </a:stretch>
                        </pic:blipFill>
                        <pic:spPr>
                          <a:xfrm>
                            <a:off x="0" y="0"/>
                            <a:ext cx="1418400" cy="3092400"/>
                          </a:xfrm>
                          <a:prstGeom prst="rect">
                            <a:avLst/>
                          </a:prstGeom>
                        </pic:spPr>
                      </pic:pic>
                    </a:graphicData>
                  </a:graphic>
                </wp:inline>
              </w:drawing>
            </w:r>
          </w:p>
        </w:tc>
      </w:tr>
      <w:tr w:rsidR="00CE31B7" w:rsidRPr="006F5EA3" w14:paraId="1C990421" w14:textId="77777777" w:rsidTr="00172FBA">
        <w:trPr>
          <w:trHeight w:val="4677"/>
        </w:trPr>
        <w:tc>
          <w:tcPr>
            <w:tcW w:w="0" w:type="auto"/>
          </w:tcPr>
          <w:p w14:paraId="1E2988DF" w14:textId="77777777" w:rsidR="00CE31B7" w:rsidRPr="006F5EA3" w:rsidRDefault="00CE31B7" w:rsidP="00934748">
            <w:pPr>
              <w:rPr>
                <w:rFonts w:ascii="微軟正黑體" w:hAnsi="微軟正黑體"/>
              </w:rPr>
            </w:pPr>
            <w:r w:rsidRPr="006F5EA3">
              <w:rPr>
                <w:rFonts w:ascii="微軟正黑體" w:hAnsi="微軟正黑體"/>
                <w:noProof/>
              </w:rPr>
              <w:drawing>
                <wp:inline distT="0" distB="0" distL="0" distR="0" wp14:anchorId="12F94361" wp14:editId="7F9A962F">
                  <wp:extent cx="1440000" cy="3081600"/>
                  <wp:effectExtent l="0" t="0" r="8255" b="5080"/>
                  <wp:docPr id="1422082069" name="圖片 1" descr="一張含有 螢幕擷取畫面, 文字,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2069" name="圖片 1" descr="一張含有 螢幕擷取畫面, 文字, 行動電話, 小工具 的圖片&#10;&#10;自動產生的描述"/>
                          <pic:cNvPicPr/>
                        </pic:nvPicPr>
                        <pic:blipFill>
                          <a:blip r:embed="rId94"/>
                          <a:stretch>
                            <a:fillRect/>
                          </a:stretch>
                        </pic:blipFill>
                        <pic:spPr>
                          <a:xfrm>
                            <a:off x="0" y="0"/>
                            <a:ext cx="1440000" cy="3081600"/>
                          </a:xfrm>
                          <a:prstGeom prst="rect">
                            <a:avLst/>
                          </a:prstGeom>
                        </pic:spPr>
                      </pic:pic>
                    </a:graphicData>
                  </a:graphic>
                </wp:inline>
              </w:drawing>
            </w:r>
          </w:p>
        </w:tc>
        <w:tc>
          <w:tcPr>
            <w:tcW w:w="0" w:type="auto"/>
          </w:tcPr>
          <w:p w14:paraId="3A74866A" w14:textId="77777777" w:rsidR="00CE31B7" w:rsidRPr="006F5EA3" w:rsidRDefault="00CE31B7" w:rsidP="00934748">
            <w:pPr>
              <w:rPr>
                <w:rFonts w:ascii="微軟正黑體" w:hAnsi="微軟正黑體"/>
              </w:rPr>
            </w:pPr>
            <w:r w:rsidRPr="006F5EA3">
              <w:rPr>
                <w:rFonts w:ascii="微軟正黑體" w:hAnsi="微軟正黑體"/>
                <w:noProof/>
              </w:rPr>
              <w:drawing>
                <wp:inline distT="0" distB="0" distL="0" distR="0" wp14:anchorId="688080E2" wp14:editId="24DD4907">
                  <wp:extent cx="1414800" cy="3092400"/>
                  <wp:effectExtent l="0" t="0" r="0" b="0"/>
                  <wp:docPr id="1058119635" name="圖片 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19635" name="圖片 1" descr="一張含有 螢幕擷取畫面, 文字, 設計 的圖片&#10;&#10;自動產生的描述"/>
                          <pic:cNvPicPr/>
                        </pic:nvPicPr>
                        <pic:blipFill>
                          <a:blip r:embed="rId95"/>
                          <a:stretch>
                            <a:fillRect/>
                          </a:stretch>
                        </pic:blipFill>
                        <pic:spPr>
                          <a:xfrm>
                            <a:off x="0" y="0"/>
                            <a:ext cx="1414800" cy="3092400"/>
                          </a:xfrm>
                          <a:prstGeom prst="rect">
                            <a:avLst/>
                          </a:prstGeom>
                        </pic:spPr>
                      </pic:pic>
                    </a:graphicData>
                  </a:graphic>
                </wp:inline>
              </w:drawing>
            </w:r>
          </w:p>
        </w:tc>
        <w:tc>
          <w:tcPr>
            <w:tcW w:w="0" w:type="auto"/>
          </w:tcPr>
          <w:p w14:paraId="23555B37" w14:textId="77777777" w:rsidR="00CE31B7" w:rsidRPr="006F5EA3" w:rsidRDefault="00CE31B7" w:rsidP="00934748">
            <w:pPr>
              <w:rPr>
                <w:rFonts w:ascii="微軟正黑體" w:hAnsi="微軟正黑體"/>
              </w:rPr>
            </w:pPr>
          </w:p>
        </w:tc>
      </w:tr>
      <w:tr w:rsidR="00CE31B7" w:rsidRPr="006F5EA3" w14:paraId="7B118E60" w14:textId="77777777" w:rsidTr="00172FBA">
        <w:trPr>
          <w:trHeight w:val="342"/>
        </w:trPr>
        <w:tc>
          <w:tcPr>
            <w:tcW w:w="0" w:type="auto"/>
            <w:gridSpan w:val="3"/>
          </w:tcPr>
          <w:p w14:paraId="354033D7" w14:textId="77777777" w:rsidR="00CE31B7" w:rsidRPr="006F5EA3" w:rsidRDefault="00CE31B7" w:rsidP="00934748">
            <w:pPr>
              <w:pStyle w:val="afff1"/>
            </w:pPr>
            <w:r w:rsidRPr="006F5EA3">
              <w:t>圖59．多人群組語音呈現方式</w:t>
            </w:r>
          </w:p>
        </w:tc>
      </w:tr>
    </w:tbl>
    <w:p w14:paraId="4618F4E7" w14:textId="77777777" w:rsidR="00172FBA" w:rsidRPr="006F5EA3" w:rsidRDefault="00172FBA">
      <w:pPr>
        <w:widowControl/>
        <w:suppressAutoHyphens w:val="0"/>
        <w:rPr>
          <w:rFonts w:ascii="微軟正黑體" w:hAnsi="微軟正黑體"/>
        </w:rPr>
      </w:pPr>
      <w:r w:rsidRPr="006F5EA3">
        <w:rPr>
          <w:rFonts w:ascii="微軟正黑體" w:hAnsi="微軟正黑體"/>
        </w:rPr>
        <w:br w:type="page"/>
      </w:r>
    </w:p>
    <w:p w14:paraId="23652941" w14:textId="4FE95970" w:rsidR="00D5128A" w:rsidRPr="006F5EA3" w:rsidRDefault="007B60F8" w:rsidP="00C1664D">
      <w:pPr>
        <w:pStyle w:val="affc"/>
        <w:numPr>
          <w:ilvl w:val="2"/>
          <w:numId w:val="27"/>
        </w:numPr>
        <w:ind w:leftChars="0"/>
        <w:rPr>
          <w:rFonts w:ascii="微軟正黑體" w:hAnsi="微軟正黑體"/>
        </w:rPr>
      </w:pPr>
      <w:r w:rsidRPr="006F5EA3">
        <w:rPr>
          <w:rFonts w:ascii="微軟正黑體" w:hAnsi="微軟正黑體"/>
        </w:rPr>
        <w:t>畫面右上角</w:t>
      </w:r>
      <w:r w:rsidRPr="006F5EA3">
        <w:rPr>
          <w:rFonts w:ascii="微軟正黑體" w:hAnsi="微軟正黑體" w:hint="eastAsia"/>
          <w:noProof/>
        </w:rPr>
        <w:drawing>
          <wp:inline distT="0" distB="0" distL="0" distR="0" wp14:anchorId="24BB4788" wp14:editId="3FB3F6CF">
            <wp:extent cx="133350" cy="133350"/>
            <wp:effectExtent l="0" t="0" r="0" b="0"/>
            <wp:docPr id="1270960772" name="圖形 1270960772" descr="其他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6775" name="圖形 1006096775" descr="其他 外框"/>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flipV="1">
                      <a:off x="0" y="0"/>
                      <a:ext cx="133350" cy="133350"/>
                    </a:xfrm>
                    <a:prstGeom prst="rect">
                      <a:avLst/>
                    </a:prstGeom>
                  </pic:spPr>
                </pic:pic>
              </a:graphicData>
            </a:graphic>
          </wp:inline>
        </w:drawing>
      </w:r>
      <w:r w:rsidRPr="006F5EA3">
        <w:rPr>
          <w:rFonts w:ascii="微軟正黑體" w:hAnsi="微軟正黑體"/>
        </w:rPr>
        <w:t>為語音通話設定，可查看成員名單、切換至焦點模式或格狀顯示</w:t>
      </w:r>
      <w:r w:rsidRPr="006F5EA3">
        <w:rPr>
          <w:rFonts w:ascii="微軟正黑體" w:hAnsi="微軟正黑體" w:hint="eastAsia"/>
        </w:rPr>
        <w:t>、</w:t>
      </w:r>
      <w:r w:rsidRPr="006F5EA3">
        <w:rPr>
          <w:rFonts w:ascii="微軟正黑體" w:hAnsi="微軟正黑體"/>
        </w:rPr>
        <w:t>變更語音通話裝置</w:t>
      </w:r>
    </w:p>
    <w:tbl>
      <w:tblPr>
        <w:tblStyle w:val="afff7"/>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388"/>
        <w:gridCol w:w="2364"/>
        <w:gridCol w:w="2364"/>
      </w:tblGrid>
      <w:tr w:rsidR="007B60F8" w:rsidRPr="006F5EA3" w14:paraId="395BEDD4" w14:textId="77777777" w:rsidTr="00A841F3">
        <w:trPr>
          <w:trHeight w:val="4700"/>
        </w:trPr>
        <w:tc>
          <w:tcPr>
            <w:tcW w:w="0" w:type="auto"/>
          </w:tcPr>
          <w:p w14:paraId="78AFB807" w14:textId="3C203C22" w:rsidR="007B60F8" w:rsidRPr="006F5EA3" w:rsidRDefault="007B60F8" w:rsidP="007B60F8">
            <w:pPr>
              <w:rPr>
                <w:rFonts w:ascii="微軟正黑體" w:hAnsi="微軟正黑體"/>
              </w:rPr>
            </w:pPr>
            <w:r w:rsidRPr="006F5EA3">
              <w:rPr>
                <w:rFonts w:ascii="微軟正黑體" w:hAnsi="微軟正黑體"/>
                <w:noProof/>
              </w:rPr>
              <w:drawing>
                <wp:inline distT="0" distB="0" distL="0" distR="0" wp14:anchorId="3BAFA76A" wp14:editId="5A2C4F95">
                  <wp:extent cx="1440000" cy="3117600"/>
                  <wp:effectExtent l="0" t="0" r="8255" b="6985"/>
                  <wp:docPr id="11039388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8897" name=""/>
                          <pic:cNvPicPr/>
                        </pic:nvPicPr>
                        <pic:blipFill>
                          <a:blip r:embed="rId96"/>
                          <a:stretch>
                            <a:fillRect/>
                          </a:stretch>
                        </pic:blipFill>
                        <pic:spPr>
                          <a:xfrm>
                            <a:off x="0" y="0"/>
                            <a:ext cx="1440000" cy="3117600"/>
                          </a:xfrm>
                          <a:prstGeom prst="rect">
                            <a:avLst/>
                          </a:prstGeom>
                        </pic:spPr>
                      </pic:pic>
                    </a:graphicData>
                  </a:graphic>
                </wp:inline>
              </w:drawing>
            </w:r>
          </w:p>
        </w:tc>
        <w:tc>
          <w:tcPr>
            <w:tcW w:w="0" w:type="auto"/>
          </w:tcPr>
          <w:p w14:paraId="0833D6F6" w14:textId="33E40519" w:rsidR="007B60F8" w:rsidRPr="006F5EA3" w:rsidRDefault="007B60F8" w:rsidP="007B60F8">
            <w:pPr>
              <w:rPr>
                <w:rFonts w:ascii="微軟正黑體" w:hAnsi="微軟正黑體"/>
              </w:rPr>
            </w:pPr>
            <w:r w:rsidRPr="006F5EA3">
              <w:rPr>
                <w:rFonts w:ascii="微軟正黑體" w:hAnsi="微軟正黑體"/>
                <w:noProof/>
              </w:rPr>
              <w:drawing>
                <wp:inline distT="0" distB="0" distL="0" distR="0" wp14:anchorId="4DA46B45" wp14:editId="12266535">
                  <wp:extent cx="1432800" cy="3117600"/>
                  <wp:effectExtent l="0" t="0" r="0" b="6985"/>
                  <wp:docPr id="1128098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840" name=""/>
                          <pic:cNvPicPr/>
                        </pic:nvPicPr>
                        <pic:blipFill>
                          <a:blip r:embed="rId97"/>
                          <a:stretch>
                            <a:fillRect/>
                          </a:stretch>
                        </pic:blipFill>
                        <pic:spPr>
                          <a:xfrm>
                            <a:off x="0" y="0"/>
                            <a:ext cx="1432800" cy="3117600"/>
                          </a:xfrm>
                          <a:prstGeom prst="rect">
                            <a:avLst/>
                          </a:prstGeom>
                        </pic:spPr>
                      </pic:pic>
                    </a:graphicData>
                  </a:graphic>
                </wp:inline>
              </w:drawing>
            </w:r>
          </w:p>
        </w:tc>
        <w:tc>
          <w:tcPr>
            <w:tcW w:w="0" w:type="auto"/>
          </w:tcPr>
          <w:p w14:paraId="47CA5CEE" w14:textId="3C7D4F29" w:rsidR="007B60F8" w:rsidRPr="006F5EA3" w:rsidRDefault="007B60F8" w:rsidP="007B60F8">
            <w:pPr>
              <w:rPr>
                <w:rFonts w:ascii="微軟正黑體" w:hAnsi="微軟正黑體"/>
              </w:rPr>
            </w:pPr>
            <w:r w:rsidRPr="006F5EA3">
              <w:rPr>
                <w:rFonts w:ascii="微軟正黑體" w:hAnsi="微軟正黑體"/>
                <w:noProof/>
              </w:rPr>
              <w:drawing>
                <wp:inline distT="0" distB="0" distL="0" distR="0" wp14:anchorId="2E52BC60" wp14:editId="7ED4CB7B">
                  <wp:extent cx="1432800" cy="3117600"/>
                  <wp:effectExtent l="0" t="0" r="0" b="6985"/>
                  <wp:docPr id="20768869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918" name=""/>
                          <pic:cNvPicPr/>
                        </pic:nvPicPr>
                        <pic:blipFill>
                          <a:blip r:embed="rId98"/>
                          <a:stretch>
                            <a:fillRect/>
                          </a:stretch>
                        </pic:blipFill>
                        <pic:spPr>
                          <a:xfrm>
                            <a:off x="0" y="0"/>
                            <a:ext cx="1432800" cy="3117600"/>
                          </a:xfrm>
                          <a:prstGeom prst="rect">
                            <a:avLst/>
                          </a:prstGeom>
                        </pic:spPr>
                      </pic:pic>
                    </a:graphicData>
                  </a:graphic>
                </wp:inline>
              </w:drawing>
            </w:r>
          </w:p>
        </w:tc>
      </w:tr>
      <w:tr w:rsidR="007B60F8" w:rsidRPr="006F5EA3" w14:paraId="71BD2A21" w14:textId="77777777" w:rsidTr="00A841F3">
        <w:trPr>
          <w:trHeight w:val="346"/>
        </w:trPr>
        <w:tc>
          <w:tcPr>
            <w:tcW w:w="0" w:type="auto"/>
            <w:gridSpan w:val="3"/>
          </w:tcPr>
          <w:p w14:paraId="136701CF" w14:textId="37152F60" w:rsidR="007B60F8" w:rsidRPr="006F5EA3" w:rsidRDefault="007B60F8" w:rsidP="007B60F8">
            <w:pPr>
              <w:pStyle w:val="afff1"/>
            </w:pPr>
            <w:r w:rsidRPr="006F5EA3">
              <w:t>圖60．語音通話設定、焦點、格狀呈現方式</w:t>
            </w:r>
          </w:p>
        </w:tc>
      </w:tr>
    </w:tbl>
    <w:p w14:paraId="5BD58487" w14:textId="06E71ACE" w:rsidR="007B60F8" w:rsidRPr="006F5EA3" w:rsidRDefault="007B60F8" w:rsidP="00C1664D">
      <w:pPr>
        <w:pStyle w:val="affc"/>
        <w:numPr>
          <w:ilvl w:val="2"/>
          <w:numId w:val="27"/>
        </w:numPr>
        <w:ind w:leftChars="0"/>
        <w:rPr>
          <w:rFonts w:ascii="微軟正黑體" w:hAnsi="微軟正黑體"/>
        </w:rPr>
      </w:pPr>
      <w:r w:rsidRPr="006F5EA3">
        <w:rPr>
          <w:rFonts w:ascii="微軟正黑體" w:hAnsi="微軟正黑體"/>
        </w:rPr>
        <w:t>退出語音通話會彈出提示再次確認</w:t>
      </w:r>
      <w:r w:rsidRPr="006F5EA3">
        <w:rPr>
          <w:rFonts w:ascii="微軟正黑體" w:hAnsi="微軟正黑體"/>
          <w:noProof/>
        </w:rPr>
        <w:drawing>
          <wp:anchor distT="0" distB="0" distL="114300" distR="114300" simplePos="0" relativeHeight="251726336" behindDoc="0" locked="0" layoutInCell="1" allowOverlap="1" wp14:anchorId="11E086B5" wp14:editId="692B6EA7">
            <wp:simplePos x="0" y="0"/>
            <wp:positionH relativeFrom="column">
              <wp:posOffset>611753</wp:posOffset>
            </wp:positionH>
            <wp:positionV relativeFrom="page">
              <wp:posOffset>5148470</wp:posOffset>
            </wp:positionV>
            <wp:extent cx="1439545" cy="3110230"/>
            <wp:effectExtent l="0" t="0" r="8255" b="0"/>
            <wp:wrapTopAndBottom/>
            <wp:docPr id="1873978811" name="圖片 1" descr="一張含有 文字, 螢幕擷取畫面, 小工具, 電子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8811" name="圖片 1" descr="一張含有 文字, 螢幕擷取畫面, 小工具, 電子裝置 的圖片&#10;&#10;自動產生的描述"/>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439545" cy="3110230"/>
                    </a:xfrm>
                    <a:prstGeom prst="rect">
                      <a:avLst/>
                    </a:prstGeom>
                  </pic:spPr>
                </pic:pic>
              </a:graphicData>
            </a:graphic>
          </wp:anchor>
        </w:drawing>
      </w:r>
    </w:p>
    <w:p w14:paraId="23193AED" w14:textId="377D3FAF" w:rsidR="00172FBA" w:rsidRPr="006F5EA3" w:rsidRDefault="00172FBA" w:rsidP="00172FBA">
      <w:pPr>
        <w:pStyle w:val="afff1"/>
        <w:ind w:left="480" w:firstLine="480"/>
      </w:pPr>
      <w:r w:rsidRPr="006F5EA3">
        <w:t>圖61．退出多人群組語音提示</w:t>
      </w:r>
    </w:p>
    <w:p w14:paraId="19741270" w14:textId="71A4D817" w:rsidR="00172FBA" w:rsidRPr="006F5EA3" w:rsidRDefault="00172FBA">
      <w:pPr>
        <w:widowControl/>
        <w:suppressAutoHyphens w:val="0"/>
        <w:rPr>
          <w:rFonts w:ascii="微軟正黑體" w:hAnsi="微軟正黑體"/>
        </w:rPr>
      </w:pPr>
      <w:r w:rsidRPr="006F5EA3">
        <w:rPr>
          <w:rFonts w:ascii="微軟正黑體" w:hAnsi="微軟正黑體"/>
        </w:rPr>
        <w:br w:type="page"/>
      </w:r>
    </w:p>
    <w:p w14:paraId="13B3BBA3" w14:textId="03A5546E" w:rsidR="00172FBA" w:rsidRPr="006F5EA3" w:rsidRDefault="00A841F3" w:rsidP="00C1664D">
      <w:pPr>
        <w:pStyle w:val="affc"/>
        <w:numPr>
          <w:ilvl w:val="2"/>
          <w:numId w:val="27"/>
        </w:numPr>
        <w:ind w:leftChars="0"/>
        <w:rPr>
          <w:rFonts w:ascii="微軟正黑體" w:hAnsi="微軟正黑體"/>
        </w:rPr>
      </w:pPr>
      <w:r w:rsidRPr="006F5EA3">
        <w:rPr>
          <w:rFonts w:ascii="微軟正黑體" w:hAnsi="微軟正黑體"/>
          <w:noProof/>
        </w:rPr>
        <w:drawing>
          <wp:anchor distT="0" distB="0" distL="114300" distR="114300" simplePos="0" relativeHeight="251727360" behindDoc="0" locked="0" layoutInCell="1" allowOverlap="1" wp14:anchorId="62C12C77" wp14:editId="4240EC3D">
            <wp:simplePos x="0" y="0"/>
            <wp:positionH relativeFrom="column">
              <wp:posOffset>611505</wp:posOffset>
            </wp:positionH>
            <wp:positionV relativeFrom="page">
              <wp:posOffset>1397635</wp:posOffset>
            </wp:positionV>
            <wp:extent cx="1439545" cy="3134995"/>
            <wp:effectExtent l="0" t="0" r="8255" b="8255"/>
            <wp:wrapTopAndBottom/>
            <wp:docPr id="682835733" name="圖片 1" descr="一張含有 螢幕擷取畫面, 文字,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35733" name="圖片 1" descr="一張含有 螢幕擷取畫面, 文字, 軟體, 作業系統 的圖片&#10;&#10;自動產生的描述"/>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39545" cy="3134995"/>
                    </a:xfrm>
                    <a:prstGeom prst="rect">
                      <a:avLst/>
                    </a:prstGeom>
                  </pic:spPr>
                </pic:pic>
              </a:graphicData>
            </a:graphic>
          </wp:anchor>
        </w:drawing>
      </w:r>
      <w:r w:rsidR="00172FBA" w:rsidRPr="006F5EA3">
        <w:rPr>
          <w:rFonts w:ascii="微軟正黑體" w:hAnsi="微軟正黑體"/>
        </w:rPr>
        <w:t>確認退出語音通話會回到群組聊天室，如果群組的語音通話還在進行，可重新加入，如果群組語音通話已結束，無法加入語音通話按鈕會反灰無法點擊</w:t>
      </w:r>
    </w:p>
    <w:p w14:paraId="42EEFE7A" w14:textId="145AACED" w:rsidR="00B75EAE" w:rsidRPr="006F5EA3" w:rsidRDefault="00B75EAE" w:rsidP="00B75EAE">
      <w:pPr>
        <w:pStyle w:val="afff1"/>
        <w:ind w:left="480" w:firstLine="480"/>
      </w:pPr>
      <w:r w:rsidRPr="006F5EA3">
        <w:t>圖62．多人群組語音通話中</w:t>
      </w:r>
    </w:p>
    <w:p w14:paraId="7CA2EA69" w14:textId="375F34B5" w:rsidR="00B75EAE" w:rsidRPr="006F5EA3" w:rsidRDefault="00B75EAE" w:rsidP="00C1664D">
      <w:pPr>
        <w:pStyle w:val="affc"/>
        <w:numPr>
          <w:ilvl w:val="2"/>
          <w:numId w:val="27"/>
        </w:numPr>
        <w:ind w:leftChars="0"/>
        <w:rPr>
          <w:rFonts w:ascii="微軟正黑體" w:hAnsi="微軟正黑體"/>
        </w:rPr>
      </w:pPr>
      <w:r w:rsidRPr="006F5EA3">
        <w:rPr>
          <w:rFonts w:ascii="微軟正黑體" w:hAnsi="微軟正黑體"/>
        </w:rPr>
        <w:t>當有朋友撥語音通話給您，您會收到語音推播通知</w:t>
      </w:r>
      <w:r w:rsidRPr="006F5EA3">
        <w:rPr>
          <w:rFonts w:ascii="微軟正黑體" w:hAnsi="微軟正黑體"/>
          <w:noProof/>
        </w:rPr>
        <w:drawing>
          <wp:anchor distT="0" distB="0" distL="114300" distR="114300" simplePos="0" relativeHeight="251728384" behindDoc="0" locked="0" layoutInCell="1" allowOverlap="1" wp14:anchorId="07A5D511" wp14:editId="4FB3A565">
            <wp:simplePos x="0" y="0"/>
            <wp:positionH relativeFrom="column">
              <wp:posOffset>611753</wp:posOffset>
            </wp:positionH>
            <wp:positionV relativeFrom="page">
              <wp:posOffset>5174974</wp:posOffset>
            </wp:positionV>
            <wp:extent cx="1439545" cy="3059430"/>
            <wp:effectExtent l="0" t="0" r="8255" b="7620"/>
            <wp:wrapTopAndBottom/>
            <wp:docPr id="1348588448" name="圖片 1" descr="一張含有 文字, 螢幕擷取畫面, 軟體,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8448" name="圖片 1" descr="一張含有 文字, 螢幕擷取畫面, 軟體, 多媒體 的圖片&#10;&#10;自動產生的描述"/>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39545" cy="3059430"/>
                    </a:xfrm>
                    <a:prstGeom prst="rect">
                      <a:avLst/>
                    </a:prstGeom>
                  </pic:spPr>
                </pic:pic>
              </a:graphicData>
            </a:graphic>
          </wp:anchor>
        </w:drawing>
      </w:r>
    </w:p>
    <w:p w14:paraId="276A36BD" w14:textId="72D0AAA4" w:rsidR="00B75EAE" w:rsidRPr="006F5EA3" w:rsidRDefault="00B75EAE" w:rsidP="00B75EAE">
      <w:pPr>
        <w:pStyle w:val="afff1"/>
        <w:ind w:left="480" w:firstLine="480"/>
      </w:pPr>
      <w:r w:rsidRPr="006F5EA3">
        <w:t>圖63．</w:t>
      </w:r>
      <w:proofErr w:type="gramStart"/>
      <w:r w:rsidRPr="006F5EA3">
        <w:t>語音推撥通知</w:t>
      </w:r>
      <w:proofErr w:type="gramEnd"/>
    </w:p>
    <w:p w14:paraId="637C85E4" w14:textId="77777777" w:rsidR="00B75EAE" w:rsidRPr="006F5EA3" w:rsidRDefault="00B75EAE">
      <w:pPr>
        <w:widowControl/>
        <w:suppressAutoHyphens w:val="0"/>
        <w:rPr>
          <w:rFonts w:ascii="微軟正黑體" w:hAnsi="微軟正黑體"/>
        </w:rPr>
      </w:pPr>
      <w:r w:rsidRPr="006F5EA3">
        <w:rPr>
          <w:rFonts w:ascii="微軟正黑體" w:hAnsi="微軟正黑體"/>
        </w:rPr>
        <w:br w:type="page"/>
      </w:r>
    </w:p>
    <w:p w14:paraId="3A4FD426" w14:textId="75A8B033" w:rsidR="00B75EAE" w:rsidRPr="006F5EA3" w:rsidRDefault="00B75EAE" w:rsidP="00C1664D">
      <w:pPr>
        <w:pStyle w:val="affc"/>
        <w:numPr>
          <w:ilvl w:val="3"/>
          <w:numId w:val="27"/>
        </w:numPr>
        <w:ind w:leftChars="0"/>
        <w:rPr>
          <w:rFonts w:ascii="微軟正黑體" w:hAnsi="微軟正黑體"/>
        </w:rPr>
      </w:pPr>
      <w:r w:rsidRPr="006F5EA3">
        <w:rPr>
          <w:rFonts w:ascii="微軟正黑體" w:hAnsi="微軟正黑體" w:hint="eastAsia"/>
        </w:rPr>
        <w:t>推播顯示撥話者名稱與App名稱語音</w:t>
      </w:r>
    </w:p>
    <w:p w14:paraId="4BDC7179" w14:textId="77777777" w:rsidR="00B75EAE" w:rsidRPr="006F5EA3" w:rsidRDefault="00B75EAE" w:rsidP="00C1664D">
      <w:pPr>
        <w:pStyle w:val="affc"/>
        <w:numPr>
          <w:ilvl w:val="3"/>
          <w:numId w:val="27"/>
        </w:numPr>
        <w:ind w:leftChars="0"/>
        <w:rPr>
          <w:rFonts w:ascii="微軟正黑體" w:hAnsi="微軟正黑體"/>
        </w:rPr>
      </w:pPr>
      <w:r w:rsidRPr="006F5EA3">
        <w:rPr>
          <w:rFonts w:ascii="微軟正黑體" w:hAnsi="微軟正黑體"/>
        </w:rPr>
        <w:t>推播右邊顯示X與</w:t>
      </w:r>
      <w:r w:rsidRPr="006F5EA3">
        <w:rPr>
          <w:rFonts w:ascii="微軟正黑體" w:hAnsi="微軟正黑體" w:hint="eastAsia"/>
        </w:rPr>
        <w:t>√</w:t>
      </w:r>
      <w:r w:rsidRPr="006F5EA3">
        <w:rPr>
          <w:rFonts w:ascii="微軟正黑體" w:hAnsi="微軟正黑體"/>
        </w:rPr>
        <w:t>，點選X為掛斷取消視訊通話，點選</w:t>
      </w:r>
      <w:r w:rsidRPr="006F5EA3">
        <w:rPr>
          <w:rFonts w:ascii="微軟正黑體" w:hAnsi="微軟正黑體" w:hint="eastAsia"/>
        </w:rPr>
        <w:t>√</w:t>
      </w:r>
      <w:r w:rsidRPr="006F5EA3">
        <w:rPr>
          <w:rFonts w:ascii="微軟正黑體" w:hAnsi="微軟正黑體"/>
        </w:rPr>
        <w:t>為接聽視訊通話</w:t>
      </w:r>
    </w:p>
    <w:p w14:paraId="6A2AF484" w14:textId="572F9CFF" w:rsidR="00B75EAE" w:rsidRPr="006F5EA3" w:rsidRDefault="00B75EAE" w:rsidP="00C1664D">
      <w:pPr>
        <w:pStyle w:val="affc"/>
        <w:numPr>
          <w:ilvl w:val="3"/>
          <w:numId w:val="27"/>
        </w:numPr>
        <w:ind w:leftChars="0"/>
        <w:rPr>
          <w:rFonts w:ascii="微軟正黑體" w:hAnsi="微軟正黑體"/>
        </w:rPr>
      </w:pPr>
      <w:r w:rsidRPr="006F5EA3">
        <w:rPr>
          <w:rFonts w:ascii="微軟正黑體" w:hAnsi="微軟正黑體"/>
        </w:rPr>
        <w:t>不管是停留在手機待機狀態、停留在桌面或是開啟</w:t>
      </w:r>
      <w:proofErr w:type="spellStart"/>
      <w:r w:rsidRPr="006F5EA3">
        <w:rPr>
          <w:rFonts w:ascii="微軟正黑體" w:hAnsi="微軟正黑體"/>
        </w:rPr>
        <w:t>Lale</w:t>
      </w:r>
      <w:proofErr w:type="spellEnd"/>
      <w:r w:rsidRPr="006F5EA3">
        <w:rPr>
          <w:rFonts w:ascii="微軟正黑體" w:hAnsi="微軟正黑體"/>
        </w:rPr>
        <w:t>情況下，只要有朋友撥視訊通話給您都會有推播顯示，</w:t>
      </w:r>
      <w:proofErr w:type="gramStart"/>
      <w:r w:rsidRPr="006F5EA3">
        <w:rPr>
          <w:rFonts w:ascii="微軟正黑體" w:hAnsi="微軟正黑體"/>
        </w:rPr>
        <w:t>如果鎖屏狀態</w:t>
      </w:r>
      <w:proofErr w:type="gramEnd"/>
      <w:r w:rsidRPr="006F5EA3">
        <w:rPr>
          <w:rFonts w:ascii="微軟正黑體" w:hAnsi="微軟正黑體"/>
        </w:rPr>
        <w:t>也會收到通知，</w:t>
      </w:r>
      <w:proofErr w:type="gramStart"/>
      <w:r w:rsidRPr="006F5EA3">
        <w:rPr>
          <w:rFonts w:ascii="微軟正黑體" w:hAnsi="微軟正黑體"/>
        </w:rPr>
        <w:t>點擊接聽</w:t>
      </w:r>
      <w:proofErr w:type="gramEnd"/>
      <w:r w:rsidRPr="006F5EA3">
        <w:rPr>
          <w:rFonts w:ascii="微軟正黑體" w:hAnsi="微軟正黑體"/>
        </w:rPr>
        <w:t>會需要先解鎖才可以接聽</w:t>
      </w:r>
    </w:p>
    <w:p w14:paraId="58A6B582" w14:textId="77777777" w:rsidR="00B75EAE" w:rsidRPr="006F5EA3" w:rsidRDefault="00B75EAE">
      <w:pPr>
        <w:widowControl/>
        <w:suppressAutoHyphens w:val="0"/>
        <w:rPr>
          <w:rFonts w:ascii="微軟正黑體" w:hAnsi="微軟正黑體"/>
        </w:rPr>
      </w:pPr>
      <w:r w:rsidRPr="006F5EA3">
        <w:rPr>
          <w:rFonts w:ascii="微軟正黑體" w:hAnsi="微軟正黑體"/>
        </w:rPr>
        <w:br w:type="page"/>
      </w:r>
    </w:p>
    <w:p w14:paraId="40855C38" w14:textId="4CE5870F" w:rsidR="00B75EAE" w:rsidRPr="006F5EA3" w:rsidRDefault="00B75EAE" w:rsidP="00B75EAE">
      <w:pPr>
        <w:pStyle w:val="afff"/>
      </w:pPr>
      <w:bookmarkStart w:id="31" w:name="_Toc139443954"/>
      <w:r w:rsidRPr="006F5EA3">
        <w:rPr>
          <w:rFonts w:hint="eastAsia"/>
        </w:rPr>
        <w:t>2</w:t>
      </w:r>
      <w:r w:rsidRPr="006F5EA3">
        <w:t>-9</w:t>
      </w:r>
      <w:r w:rsidRPr="006F5EA3">
        <w:rPr>
          <w:rFonts w:hint="eastAsia"/>
        </w:rPr>
        <w:t xml:space="preserve"> 辦公入口</w:t>
      </w:r>
      <w:bookmarkEnd w:id="31"/>
    </w:p>
    <w:p w14:paraId="2DFE4EBE" w14:textId="7DAD87BA" w:rsidR="00B75EAE" w:rsidRPr="006F5EA3" w:rsidRDefault="00A841F3" w:rsidP="00B75EAE">
      <w:pPr>
        <w:rPr>
          <w:rFonts w:ascii="微軟正黑體" w:hAnsi="微軟正黑體"/>
        </w:rPr>
      </w:pPr>
      <w:r w:rsidRPr="006F5EA3">
        <w:rPr>
          <w:rFonts w:ascii="微軟正黑體" w:hAnsi="微軟正黑體"/>
          <w:noProof/>
        </w:rPr>
        <w:drawing>
          <wp:anchor distT="0" distB="0" distL="114300" distR="114300" simplePos="0" relativeHeight="251729408" behindDoc="0" locked="0" layoutInCell="1" allowOverlap="1" wp14:anchorId="7510181F" wp14:editId="39DCE73D">
            <wp:simplePos x="0" y="0"/>
            <wp:positionH relativeFrom="column">
              <wp:posOffset>1905</wp:posOffset>
            </wp:positionH>
            <wp:positionV relativeFrom="page">
              <wp:posOffset>1987550</wp:posOffset>
            </wp:positionV>
            <wp:extent cx="2163445" cy="4665345"/>
            <wp:effectExtent l="0" t="0" r="8255" b="1905"/>
            <wp:wrapTopAndBottom/>
            <wp:docPr id="105415457" name="圖片 1" descr="一張含有 文字, 網頁,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457" name="圖片 1" descr="一張含有 文字, 網頁, 軟體, 網站 的圖片&#10;&#10;自動產生的描述"/>
                    <pic:cNvPicPr/>
                  </pic:nvPicPr>
                  <pic:blipFill>
                    <a:blip r:embed="rId102">
                      <a:extLst>
                        <a:ext uri="{28A0092B-C50C-407E-A947-70E740481C1C}">
                          <a14:useLocalDpi xmlns:a14="http://schemas.microsoft.com/office/drawing/2010/main" val="0"/>
                        </a:ext>
                      </a:extLst>
                    </a:blip>
                    <a:stretch>
                      <a:fillRect/>
                    </a:stretch>
                  </pic:blipFill>
                  <pic:spPr>
                    <a:xfrm>
                      <a:off x="0" y="0"/>
                      <a:ext cx="2163445" cy="4665345"/>
                    </a:xfrm>
                    <a:prstGeom prst="rect">
                      <a:avLst/>
                    </a:prstGeom>
                  </pic:spPr>
                </pic:pic>
              </a:graphicData>
            </a:graphic>
          </wp:anchor>
        </w:drawing>
      </w:r>
      <w:r w:rsidR="00B75EAE" w:rsidRPr="006F5EA3">
        <w:rPr>
          <w:rFonts w:ascii="微軟正黑體" w:hAnsi="微軟正黑體"/>
        </w:rPr>
        <w:t>在最下方Tab中，點選「辦公」即可進入</w:t>
      </w:r>
      <w:r w:rsidR="00B75EAE" w:rsidRPr="006F5EA3">
        <w:rPr>
          <w:rFonts w:ascii="微軟正黑體" w:hAnsi="微軟正黑體" w:hint="eastAsia"/>
        </w:rPr>
        <w:t>O</w:t>
      </w:r>
      <w:r w:rsidR="00B75EAE" w:rsidRPr="006F5EA3">
        <w:rPr>
          <w:rFonts w:ascii="微軟正黑體" w:hAnsi="微軟正黑體"/>
        </w:rPr>
        <w:t xml:space="preserve">A應用，包括行事曆、公佈欄、工作日誌、電 </w:t>
      </w:r>
      <w:proofErr w:type="gramStart"/>
      <w:r w:rsidR="00B75EAE" w:rsidRPr="006F5EA3">
        <w:rPr>
          <w:rFonts w:ascii="微軟正黑體" w:hAnsi="微軟正黑體"/>
        </w:rPr>
        <w:t>子簽核</w:t>
      </w:r>
      <w:proofErr w:type="gramEnd"/>
      <w:r w:rsidR="00B75EAE" w:rsidRPr="006F5EA3">
        <w:rPr>
          <w:rFonts w:ascii="微軟正黑體" w:hAnsi="微軟正黑體"/>
        </w:rPr>
        <w:t>、通訊錄、文件管理、會議管理、打卡等服務。</w:t>
      </w:r>
    </w:p>
    <w:p w14:paraId="0A2F11A5" w14:textId="062BD266" w:rsidR="00B75EAE" w:rsidRPr="006F5EA3" w:rsidRDefault="00B75EAE" w:rsidP="00B75EAE">
      <w:pPr>
        <w:pStyle w:val="afff1"/>
        <w:rPr>
          <w:b/>
          <w:bCs/>
        </w:rPr>
      </w:pPr>
      <w:r w:rsidRPr="006F5EA3">
        <w:t>圖64．辦公入口按鈕</w:t>
      </w:r>
    </w:p>
    <w:p w14:paraId="75955352" w14:textId="25BE58EF" w:rsidR="00B75EAE" w:rsidRPr="006F5EA3" w:rsidRDefault="00B75EAE">
      <w:pPr>
        <w:widowControl/>
        <w:suppressAutoHyphens w:val="0"/>
        <w:rPr>
          <w:rFonts w:ascii="微軟正黑體" w:hAnsi="微軟正黑體"/>
        </w:rPr>
      </w:pPr>
      <w:r w:rsidRPr="006F5EA3">
        <w:rPr>
          <w:rFonts w:ascii="微軟正黑體" w:hAnsi="微軟正黑體"/>
        </w:rPr>
        <w:br w:type="page"/>
      </w:r>
    </w:p>
    <w:p w14:paraId="12668F43" w14:textId="67B0B496" w:rsidR="00B75EAE" w:rsidRPr="006F5EA3" w:rsidRDefault="00B75EAE" w:rsidP="00B75EAE">
      <w:pPr>
        <w:pStyle w:val="afff5"/>
      </w:pPr>
      <w:bookmarkStart w:id="32" w:name="_Toc139443955"/>
      <w:r w:rsidRPr="006F5EA3">
        <w:t xml:space="preserve">2-9-1 </w:t>
      </w:r>
      <w:r w:rsidRPr="006F5EA3">
        <w:rPr>
          <w:rFonts w:hint="eastAsia"/>
        </w:rPr>
        <w:t>首頁</w:t>
      </w:r>
      <w:bookmarkEnd w:id="32"/>
    </w:p>
    <w:p w14:paraId="10797A46" w14:textId="0B2D13FC" w:rsidR="00E6340B" w:rsidRPr="006F5EA3" w:rsidRDefault="00E6340B" w:rsidP="00C1664D">
      <w:pPr>
        <w:pStyle w:val="affc"/>
        <w:numPr>
          <w:ilvl w:val="0"/>
          <w:numId w:val="30"/>
        </w:numPr>
        <w:ind w:leftChars="0"/>
        <w:rPr>
          <w:rFonts w:ascii="微軟正黑體" w:hAnsi="微軟正黑體"/>
        </w:rPr>
      </w:pPr>
      <w:r w:rsidRPr="006F5EA3">
        <w:rPr>
          <w:rFonts w:ascii="微軟正黑體" w:hAnsi="微軟正黑體" w:hint="eastAsia"/>
        </w:rPr>
        <w:t>工作面板</w:t>
      </w:r>
      <w:r w:rsidRPr="006F5EA3">
        <w:rPr>
          <w:rFonts w:ascii="微軟正黑體" w:hAnsi="微軟正黑體"/>
          <w:noProof/>
        </w:rPr>
        <w:drawing>
          <wp:anchor distT="0" distB="0" distL="114300" distR="114300" simplePos="0" relativeHeight="251730432" behindDoc="0" locked="0" layoutInCell="1" allowOverlap="1" wp14:anchorId="437BE7B9" wp14:editId="6A9FD6F0">
            <wp:simplePos x="0" y="0"/>
            <wp:positionH relativeFrom="column">
              <wp:posOffset>2153</wp:posOffset>
            </wp:positionH>
            <wp:positionV relativeFrom="page">
              <wp:posOffset>1656522</wp:posOffset>
            </wp:positionV>
            <wp:extent cx="2163445" cy="4697730"/>
            <wp:effectExtent l="0" t="0" r="8255" b="7620"/>
            <wp:wrapTopAndBottom/>
            <wp:docPr id="1329859966"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59966" name="圖片 1" descr="一張含有 文字, 螢幕擷取畫面, 行動電話, 多媒體 的圖片&#10;&#10;自動產生的描述"/>
                    <pic:cNvPicPr/>
                  </pic:nvPicPr>
                  <pic:blipFill>
                    <a:blip r:embed="rId103">
                      <a:extLst>
                        <a:ext uri="{28A0092B-C50C-407E-A947-70E740481C1C}">
                          <a14:useLocalDpi xmlns:a14="http://schemas.microsoft.com/office/drawing/2010/main" val="0"/>
                        </a:ext>
                      </a:extLst>
                    </a:blip>
                    <a:stretch>
                      <a:fillRect/>
                    </a:stretch>
                  </pic:blipFill>
                  <pic:spPr>
                    <a:xfrm>
                      <a:off x="0" y="0"/>
                      <a:ext cx="2163445" cy="4697730"/>
                    </a:xfrm>
                    <a:prstGeom prst="rect">
                      <a:avLst/>
                    </a:prstGeom>
                  </pic:spPr>
                </pic:pic>
              </a:graphicData>
            </a:graphic>
          </wp:anchor>
        </w:drawing>
      </w:r>
    </w:p>
    <w:p w14:paraId="1C42CD80" w14:textId="1F5C40B6" w:rsidR="00E6340B" w:rsidRPr="006F5EA3" w:rsidRDefault="00E6340B" w:rsidP="00E6340B">
      <w:pPr>
        <w:pStyle w:val="afff1"/>
      </w:pPr>
      <w:r w:rsidRPr="006F5EA3">
        <w:t>圖65．辦公入口按鈕</w:t>
      </w:r>
    </w:p>
    <w:p w14:paraId="4ABB54A7" w14:textId="2379461E" w:rsidR="00E6340B" w:rsidRPr="006F5EA3" w:rsidRDefault="00E6340B" w:rsidP="00C1664D">
      <w:pPr>
        <w:pStyle w:val="affc"/>
        <w:numPr>
          <w:ilvl w:val="1"/>
          <w:numId w:val="28"/>
        </w:numPr>
        <w:ind w:leftChars="0"/>
        <w:rPr>
          <w:rFonts w:ascii="微軟正黑體" w:hAnsi="微軟正黑體"/>
        </w:rPr>
      </w:pPr>
      <w:r w:rsidRPr="006F5EA3">
        <w:rPr>
          <w:rFonts w:ascii="微軟正黑體" w:hAnsi="微軟正黑體"/>
        </w:rPr>
        <w:t>公佈欄/預設輪播圖片</w:t>
      </w:r>
    </w:p>
    <w:p w14:paraId="490E16A8" w14:textId="3E6AC2FF" w:rsidR="00E6340B" w:rsidRPr="006F5EA3" w:rsidRDefault="00E6340B" w:rsidP="00C1664D">
      <w:pPr>
        <w:pStyle w:val="affc"/>
        <w:numPr>
          <w:ilvl w:val="2"/>
          <w:numId w:val="28"/>
        </w:numPr>
        <w:ind w:leftChars="0"/>
        <w:rPr>
          <w:rFonts w:ascii="微軟正黑體" w:hAnsi="微軟正黑體"/>
        </w:rPr>
      </w:pPr>
      <w:r w:rsidRPr="006F5EA3">
        <w:rPr>
          <w:rFonts w:ascii="微軟正黑體" w:hAnsi="微軟正黑體"/>
        </w:rPr>
        <w:t>使用輪播方式呈現</w:t>
      </w:r>
    </w:p>
    <w:p w14:paraId="37237568" w14:textId="3D831E0A" w:rsidR="00E6340B" w:rsidRPr="006F5EA3" w:rsidRDefault="00E6340B" w:rsidP="00C1664D">
      <w:pPr>
        <w:pStyle w:val="affc"/>
        <w:numPr>
          <w:ilvl w:val="2"/>
          <w:numId w:val="28"/>
        </w:numPr>
        <w:ind w:leftChars="0"/>
        <w:rPr>
          <w:rFonts w:ascii="微軟正黑體" w:hAnsi="微軟正黑體"/>
        </w:rPr>
      </w:pPr>
      <w:r w:rsidRPr="006F5EA3">
        <w:rPr>
          <w:rFonts w:ascii="微軟正黑體" w:hAnsi="微軟正黑體"/>
        </w:rPr>
        <w:t>若公司有設定公佈欄則會顯示公佈欄內容，若無則顯示預設的產品介紹圖片</w:t>
      </w:r>
    </w:p>
    <w:p w14:paraId="4878658E" w14:textId="77777777" w:rsidR="002B070D" w:rsidRPr="006F5EA3" w:rsidRDefault="00E6340B" w:rsidP="00C1664D">
      <w:pPr>
        <w:pStyle w:val="affc"/>
        <w:numPr>
          <w:ilvl w:val="1"/>
          <w:numId w:val="28"/>
        </w:numPr>
        <w:ind w:leftChars="0"/>
        <w:rPr>
          <w:rFonts w:ascii="微軟正黑體" w:hAnsi="微軟正黑體"/>
        </w:rPr>
      </w:pPr>
      <w:r w:rsidRPr="006F5EA3">
        <w:rPr>
          <w:rFonts w:ascii="微軟正黑體" w:hAnsi="微軟正黑體"/>
        </w:rPr>
        <w:t>分類方塊項目(顯示順序請依實做結果為主)</w:t>
      </w:r>
    </w:p>
    <w:p w14:paraId="2A553950" w14:textId="461255F5" w:rsidR="00E6340B" w:rsidRPr="006F5EA3" w:rsidRDefault="00E6340B" w:rsidP="002B070D">
      <w:pPr>
        <w:pStyle w:val="affc"/>
        <w:ind w:leftChars="0" w:left="737"/>
        <w:rPr>
          <w:rFonts w:ascii="微軟正黑體" w:hAnsi="微軟正黑體"/>
        </w:rPr>
      </w:pPr>
      <w:r w:rsidRPr="006F5EA3">
        <w:rPr>
          <w:rFonts w:ascii="微軟正黑體" w:hAnsi="微軟正黑體"/>
        </w:rPr>
        <w:t>若數據 &gt;999 時呈現 999+</w:t>
      </w:r>
    </w:p>
    <w:p w14:paraId="6617DE27" w14:textId="534D5C1B" w:rsidR="00E6340B" w:rsidRPr="006F5EA3" w:rsidRDefault="00E6340B" w:rsidP="00C1664D">
      <w:pPr>
        <w:pStyle w:val="affc"/>
        <w:numPr>
          <w:ilvl w:val="2"/>
          <w:numId w:val="28"/>
        </w:numPr>
        <w:ind w:leftChars="0"/>
        <w:rPr>
          <w:rFonts w:ascii="微軟正黑體" w:hAnsi="微軟正黑體"/>
        </w:rPr>
      </w:pPr>
      <w:r w:rsidRPr="006F5EA3">
        <w:rPr>
          <w:rFonts w:ascii="微軟正黑體" w:hAnsi="微軟正黑體"/>
        </w:rPr>
        <w:t>待處理工作</w:t>
      </w:r>
    </w:p>
    <w:p w14:paraId="45C4AE48" w14:textId="522DF8CC" w:rsidR="00E6340B" w:rsidRPr="006F5EA3" w:rsidRDefault="00E6340B" w:rsidP="00C1664D">
      <w:pPr>
        <w:pStyle w:val="affc"/>
        <w:numPr>
          <w:ilvl w:val="3"/>
          <w:numId w:val="28"/>
        </w:numPr>
        <w:ind w:leftChars="0"/>
        <w:rPr>
          <w:rFonts w:ascii="微軟正黑體" w:hAnsi="微軟正黑體"/>
        </w:rPr>
      </w:pPr>
      <w:r w:rsidRPr="006F5EA3">
        <w:rPr>
          <w:rFonts w:ascii="微軟正黑體" w:hAnsi="微軟正黑體"/>
        </w:rPr>
        <w:t>撈出工作裡歸類為"待處理"(</w:t>
      </w:r>
      <w:proofErr w:type="spellStart"/>
      <w:r w:rsidRPr="006F5EA3">
        <w:rPr>
          <w:rFonts w:ascii="微軟正黑體" w:hAnsi="微軟正黑體"/>
        </w:rPr>
        <w:t>todo</w:t>
      </w:r>
      <w:proofErr w:type="spellEnd"/>
      <w:r w:rsidRPr="006F5EA3">
        <w:rPr>
          <w:rFonts w:ascii="微軟正黑體" w:hAnsi="微軟正黑體"/>
        </w:rPr>
        <w:t>)的數據(草稿、代理...等類別數量不會計算在此)</w:t>
      </w:r>
    </w:p>
    <w:p w14:paraId="7FC811BC" w14:textId="77777777" w:rsidR="002B070D" w:rsidRPr="006F5EA3" w:rsidRDefault="002B070D">
      <w:pPr>
        <w:widowControl/>
        <w:suppressAutoHyphens w:val="0"/>
        <w:rPr>
          <w:rFonts w:ascii="微軟正黑體" w:hAnsi="微軟正黑體"/>
        </w:rPr>
      </w:pPr>
      <w:r w:rsidRPr="006F5EA3">
        <w:rPr>
          <w:rFonts w:ascii="微軟正黑體" w:hAnsi="微軟正黑體"/>
        </w:rPr>
        <w:br w:type="page"/>
      </w:r>
    </w:p>
    <w:p w14:paraId="59E34EE6" w14:textId="64B52C00" w:rsidR="002B070D" w:rsidRPr="006F5EA3" w:rsidRDefault="00A841F3" w:rsidP="00C1664D">
      <w:pPr>
        <w:pStyle w:val="affc"/>
        <w:numPr>
          <w:ilvl w:val="3"/>
          <w:numId w:val="28"/>
        </w:numPr>
        <w:ind w:leftChars="0"/>
        <w:rPr>
          <w:rFonts w:ascii="微軟正黑體" w:hAnsi="微軟正黑體"/>
        </w:rPr>
      </w:pPr>
      <w:r w:rsidRPr="006F5EA3">
        <w:rPr>
          <w:rFonts w:ascii="微軟正黑體" w:hAnsi="微軟正黑體"/>
          <w:noProof/>
        </w:rPr>
        <w:drawing>
          <wp:anchor distT="0" distB="0" distL="114300" distR="114300" simplePos="0" relativeHeight="251731456" behindDoc="0" locked="0" layoutInCell="1" allowOverlap="1" wp14:anchorId="3248CDBD" wp14:editId="1105B5D8">
            <wp:simplePos x="0" y="0"/>
            <wp:positionH relativeFrom="column">
              <wp:posOffset>717550</wp:posOffset>
            </wp:positionH>
            <wp:positionV relativeFrom="page">
              <wp:posOffset>1132205</wp:posOffset>
            </wp:positionV>
            <wp:extent cx="1079500" cy="914400"/>
            <wp:effectExtent l="0" t="0" r="6350" b="0"/>
            <wp:wrapTopAndBottom/>
            <wp:docPr id="547195913" name="圖片 1" descr="一張含有 文字, 字型, 螢幕擷取畫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5913" name="圖片 1" descr="一張含有 文字, 字型, 螢幕擷取畫面, 符號 的圖片&#10;&#10;自動產生的描述"/>
                    <pic:cNvPicPr/>
                  </pic:nvPicPr>
                  <pic:blipFill>
                    <a:blip r:embed="rId104">
                      <a:extLst>
                        <a:ext uri="{28A0092B-C50C-407E-A947-70E740481C1C}">
                          <a14:useLocalDpi xmlns:a14="http://schemas.microsoft.com/office/drawing/2010/main" val="0"/>
                        </a:ext>
                      </a:extLst>
                    </a:blip>
                    <a:stretch>
                      <a:fillRect/>
                    </a:stretch>
                  </pic:blipFill>
                  <pic:spPr>
                    <a:xfrm>
                      <a:off x="0" y="0"/>
                      <a:ext cx="1079500" cy="914400"/>
                    </a:xfrm>
                    <a:prstGeom prst="rect">
                      <a:avLst/>
                    </a:prstGeom>
                  </pic:spPr>
                </pic:pic>
              </a:graphicData>
            </a:graphic>
          </wp:anchor>
        </w:drawing>
      </w:r>
      <w:r w:rsidR="00E6340B" w:rsidRPr="006F5EA3">
        <w:rPr>
          <w:rFonts w:ascii="微軟正黑體" w:hAnsi="微軟正黑體"/>
        </w:rPr>
        <w:t>若今天新增的待辦事件優先權為"</w:t>
      </w:r>
      <w:proofErr w:type="gramStart"/>
      <w:r w:rsidR="00E6340B" w:rsidRPr="006F5EA3">
        <w:rPr>
          <w:rFonts w:ascii="微軟正黑體" w:hAnsi="微軟正黑體"/>
        </w:rPr>
        <w:t>最</w:t>
      </w:r>
      <w:proofErr w:type="gramEnd"/>
      <w:r w:rsidR="00E6340B" w:rsidRPr="006F5EA3">
        <w:rPr>
          <w:rFonts w:ascii="微軟正黑體" w:hAnsi="微軟正黑體"/>
        </w:rPr>
        <w:t>速件"則會顯示</w:t>
      </w:r>
      <w:proofErr w:type="gramStart"/>
      <w:r w:rsidR="00E6340B" w:rsidRPr="006F5EA3">
        <w:rPr>
          <w:rFonts w:ascii="微軟正黑體" w:hAnsi="微軟正黑體"/>
        </w:rPr>
        <w:t>右上角紅點點</w:t>
      </w:r>
      <w:proofErr w:type="gramEnd"/>
      <w:r w:rsidR="00E6340B" w:rsidRPr="006F5EA3">
        <w:rPr>
          <w:rFonts w:ascii="微軟正黑體" w:hAnsi="微軟正黑體"/>
        </w:rPr>
        <w:t>提醒</w:t>
      </w:r>
    </w:p>
    <w:p w14:paraId="4FED11BB" w14:textId="5861F896"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hint="eastAsia"/>
        </w:rPr>
        <w:t>當日行程</w:t>
      </w:r>
    </w:p>
    <w:p w14:paraId="421F067F" w14:textId="5DC877B0"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列出今天的事件+會議+資源借用的行程數量</w:t>
      </w:r>
    </w:p>
    <w:p w14:paraId="53589B09" w14:textId="6870955D"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若有事件類型的安排，則會顯示"從幾點到幾點"，起始時間取最早開始的事件類型時間，結束時間取最後一個事件的結束時間</w:t>
      </w:r>
    </w:p>
    <w:p w14:paraId="216638CE" w14:textId="58C8D402" w:rsidR="002B070D"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顯示今天日期</w:t>
      </w:r>
      <w:r w:rsidR="002B070D" w:rsidRPr="006F5EA3">
        <w:rPr>
          <w:rFonts w:ascii="微軟正黑體" w:hAnsi="微軟正黑體"/>
          <w:noProof/>
        </w:rPr>
        <w:drawing>
          <wp:anchor distT="0" distB="0" distL="114300" distR="114300" simplePos="0" relativeHeight="251732480" behindDoc="0" locked="0" layoutInCell="1" allowOverlap="1" wp14:anchorId="49EA4A53" wp14:editId="231DCE3A">
            <wp:simplePos x="0" y="0"/>
            <wp:positionH relativeFrom="column">
              <wp:posOffset>717771</wp:posOffset>
            </wp:positionH>
            <wp:positionV relativeFrom="page">
              <wp:posOffset>3366052</wp:posOffset>
            </wp:positionV>
            <wp:extent cx="1079500" cy="928370"/>
            <wp:effectExtent l="0" t="0" r="6350" b="5080"/>
            <wp:wrapTopAndBottom/>
            <wp:docPr id="852396303"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6303" name="圖片 1" descr="一張含有 文字, 字型, 螢幕擷取畫面, 數字 的圖片&#10;&#10;自動產生的描述"/>
                    <pic:cNvPicPr/>
                  </pic:nvPicPr>
                  <pic:blipFill>
                    <a:blip r:embed="rId105">
                      <a:extLst>
                        <a:ext uri="{28A0092B-C50C-407E-A947-70E740481C1C}">
                          <a14:useLocalDpi xmlns:a14="http://schemas.microsoft.com/office/drawing/2010/main" val="0"/>
                        </a:ext>
                      </a:extLst>
                    </a:blip>
                    <a:stretch>
                      <a:fillRect/>
                    </a:stretch>
                  </pic:blipFill>
                  <pic:spPr>
                    <a:xfrm>
                      <a:off x="0" y="0"/>
                      <a:ext cx="1079500" cy="928370"/>
                    </a:xfrm>
                    <a:prstGeom prst="rect">
                      <a:avLst/>
                    </a:prstGeom>
                  </pic:spPr>
                </pic:pic>
              </a:graphicData>
            </a:graphic>
          </wp:anchor>
        </w:drawing>
      </w:r>
    </w:p>
    <w:p w14:paraId="546BE1E7" w14:textId="0F481C3E"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訂閱文件更新</w:t>
      </w:r>
    </w:p>
    <w:p w14:paraId="1325C3F6" w14:textId="76392EA9"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數據來自</w:t>
      </w:r>
      <w:proofErr w:type="gramStart"/>
      <w:r w:rsidRPr="006F5EA3">
        <w:rPr>
          <w:rFonts w:ascii="微軟正黑體" w:hAnsi="微軟正黑體"/>
        </w:rPr>
        <w:t>於文管首頁</w:t>
      </w:r>
      <w:proofErr w:type="gramEnd"/>
      <w:r w:rsidRPr="006F5EA3">
        <w:rPr>
          <w:rFonts w:ascii="微軟正黑體" w:hAnsi="微軟正黑體"/>
        </w:rPr>
        <w:t>的"訂閱文件異動顯示"數據</w:t>
      </w:r>
    </w:p>
    <w:p w14:paraId="7C22A284" w14:textId="1BA2D3D9"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圖片輪播</w:t>
      </w:r>
    </w:p>
    <w:p w14:paraId="38ACB1E7" w14:textId="2805C3D8"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顯示第一個圖片輪播portlet的圖片，其餘的圖片輪播portlet不會顯示</w:t>
      </w:r>
    </w:p>
    <w:p w14:paraId="7659D8DB" w14:textId="018F1BA1"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延遲的專案工作</w:t>
      </w:r>
    </w:p>
    <w:p w14:paraId="564E352E" w14:textId="2B89FB84"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rPr>
        <w:t>撈出"進度"狀態為"延遲"的工作數量</w:t>
      </w:r>
    </w:p>
    <w:p w14:paraId="4D21E6B9" w14:textId="72DB1A45" w:rsidR="00974B3E" w:rsidRPr="006F5EA3" w:rsidRDefault="00974B3E" w:rsidP="00974B3E">
      <w:pPr>
        <w:pStyle w:val="affc"/>
        <w:ind w:leftChars="0" w:left="1508"/>
        <w:rPr>
          <w:rFonts w:ascii="微軟正黑體" w:hAnsi="微軟正黑體"/>
        </w:rPr>
      </w:pPr>
      <w:r w:rsidRPr="006F5EA3">
        <w:rPr>
          <w:rFonts w:ascii="微軟正黑體" w:hAnsi="微軟正黑體"/>
        </w:rPr>
        <w:t>(至</w:t>
      </w:r>
      <w:proofErr w:type="spellStart"/>
      <w:r w:rsidRPr="006F5EA3">
        <w:rPr>
          <w:rFonts w:ascii="微軟正黑體" w:hAnsi="微軟正黑體"/>
        </w:rPr>
        <w:t>UniPortal</w:t>
      </w:r>
      <w:proofErr w:type="spellEnd"/>
      <w:r w:rsidRPr="006F5EA3">
        <w:rPr>
          <w:rFonts w:ascii="微軟正黑體" w:hAnsi="微軟正黑體"/>
        </w:rPr>
        <w:t>專案管理畫面切換至"我的專案"頁籤，搜尋條件選擇專案類型</w:t>
      </w:r>
      <w:r w:rsidRPr="006F5EA3">
        <w:rPr>
          <w:rFonts w:ascii="微軟正黑體" w:hAnsi="微軟正黑體" w:hint="eastAsia"/>
        </w:rPr>
        <w:t>：</w:t>
      </w:r>
      <w:r w:rsidRPr="006F5EA3">
        <w:rPr>
          <w:rFonts w:ascii="微軟正黑體" w:hAnsi="微軟正黑體"/>
        </w:rPr>
        <w:t>全部；狀態</w:t>
      </w:r>
      <w:r w:rsidRPr="006F5EA3">
        <w:rPr>
          <w:rFonts w:ascii="微軟正黑體" w:hAnsi="微軟正黑體" w:hint="eastAsia"/>
        </w:rPr>
        <w:t>：</w:t>
      </w:r>
      <w:r w:rsidRPr="006F5EA3">
        <w:rPr>
          <w:rFonts w:ascii="微軟正黑體" w:hAnsi="微軟正黑體"/>
        </w:rPr>
        <w:t>全部；進度</w:t>
      </w:r>
      <w:r w:rsidRPr="006F5EA3">
        <w:rPr>
          <w:rFonts w:ascii="微軟正黑體" w:hAnsi="微軟正黑體" w:hint="eastAsia"/>
        </w:rPr>
        <w:t>：</w:t>
      </w:r>
      <w:r w:rsidRPr="006F5EA3">
        <w:rPr>
          <w:rFonts w:ascii="微軟正黑體" w:hAnsi="微軟正黑體"/>
        </w:rPr>
        <w:t>延遲，即可篩選出延遲的工作數量)</w:t>
      </w:r>
    </w:p>
    <w:p w14:paraId="3E847B86" w14:textId="30867F5F"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我的相簿</w:t>
      </w:r>
    </w:p>
    <w:p w14:paraId="269FCFB2" w14:textId="6A724F42"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hint="eastAsia"/>
        </w:rPr>
        <w:t>列出有權限觀看的相簿數量(搜尋條件日期要選擇全部)</w:t>
      </w:r>
    </w:p>
    <w:p w14:paraId="3E7B31F9" w14:textId="53880265"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hint="eastAsia"/>
        </w:rPr>
        <w:t>背景圖為最近一次新增的相簿封面</w:t>
      </w:r>
    </w:p>
    <w:p w14:paraId="23E108A5" w14:textId="5869CEC4"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新的討論</w:t>
      </w:r>
    </w:p>
    <w:p w14:paraId="1A505891" w14:textId="2E9A20ED"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hint="eastAsia"/>
        </w:rPr>
        <w:t>算出今天有新增的發文篇數</w:t>
      </w:r>
    </w:p>
    <w:p w14:paraId="5A42EC04" w14:textId="2C6B5CE7"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新的會議紀錄</w:t>
      </w:r>
    </w:p>
    <w:p w14:paraId="6A466104" w14:textId="598E1D23" w:rsidR="00974B3E" w:rsidRPr="006F5EA3" w:rsidRDefault="00974B3E" w:rsidP="00C1664D">
      <w:pPr>
        <w:pStyle w:val="affc"/>
        <w:numPr>
          <w:ilvl w:val="3"/>
          <w:numId w:val="28"/>
        </w:numPr>
        <w:ind w:leftChars="0"/>
        <w:rPr>
          <w:rFonts w:ascii="微軟正黑體" w:hAnsi="微軟正黑體"/>
        </w:rPr>
      </w:pPr>
      <w:r w:rsidRPr="006F5EA3">
        <w:rPr>
          <w:rFonts w:ascii="微軟正黑體" w:hAnsi="微軟正黑體" w:hint="eastAsia"/>
        </w:rPr>
        <w:t>算出今天有新增會議紀錄的會議數量</w:t>
      </w:r>
    </w:p>
    <w:p w14:paraId="4328C4B4" w14:textId="295BEFF2"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rPr>
        <w:t>問卷調查</w:t>
      </w:r>
    </w:p>
    <w:p w14:paraId="7F797F50" w14:textId="47194B3B" w:rsidR="00700245" w:rsidRPr="006F5EA3" w:rsidRDefault="00700245" w:rsidP="00C1664D">
      <w:pPr>
        <w:pStyle w:val="affc"/>
        <w:numPr>
          <w:ilvl w:val="3"/>
          <w:numId w:val="28"/>
        </w:numPr>
        <w:ind w:leftChars="0"/>
        <w:rPr>
          <w:rFonts w:ascii="微軟正黑體" w:hAnsi="微軟正黑體"/>
        </w:rPr>
      </w:pPr>
      <w:r w:rsidRPr="006F5EA3">
        <w:rPr>
          <w:rFonts w:ascii="微軟正黑體" w:hAnsi="微軟正黑體" w:hint="eastAsia"/>
        </w:rPr>
        <w:t>算出目前有開放填寫問卷的數量</w:t>
      </w:r>
    </w:p>
    <w:p w14:paraId="7FAA1199" w14:textId="70EBE5C3"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hint="eastAsia"/>
        </w:rPr>
        <w:t>活動報名</w:t>
      </w:r>
    </w:p>
    <w:p w14:paraId="1DE125F5" w14:textId="320E4C89" w:rsidR="00700245" w:rsidRPr="006F5EA3" w:rsidRDefault="00700245" w:rsidP="00C1664D">
      <w:pPr>
        <w:pStyle w:val="affc"/>
        <w:numPr>
          <w:ilvl w:val="3"/>
          <w:numId w:val="28"/>
        </w:numPr>
        <w:ind w:leftChars="0"/>
        <w:rPr>
          <w:rFonts w:ascii="微軟正黑體" w:hAnsi="微軟正黑體"/>
        </w:rPr>
      </w:pPr>
      <w:r w:rsidRPr="006F5EA3">
        <w:rPr>
          <w:rFonts w:ascii="微軟正黑體" w:hAnsi="微軟正黑體" w:hint="eastAsia"/>
        </w:rPr>
        <w:t>算出目前有開放報名的活動數量</w:t>
      </w:r>
    </w:p>
    <w:p w14:paraId="39BE5E53" w14:textId="77777777" w:rsidR="002B070D" w:rsidRPr="006F5EA3" w:rsidRDefault="002B070D">
      <w:pPr>
        <w:widowControl/>
        <w:suppressAutoHyphens w:val="0"/>
        <w:rPr>
          <w:rFonts w:ascii="微軟正黑體" w:hAnsi="微軟正黑體"/>
        </w:rPr>
      </w:pPr>
      <w:r w:rsidRPr="006F5EA3">
        <w:rPr>
          <w:rFonts w:ascii="微軟正黑體" w:hAnsi="微軟正黑體"/>
        </w:rPr>
        <w:br w:type="page"/>
      </w:r>
    </w:p>
    <w:p w14:paraId="65EA2A5E" w14:textId="6EA48CE7" w:rsidR="00974B3E" w:rsidRPr="006F5EA3" w:rsidRDefault="00974B3E" w:rsidP="00C1664D">
      <w:pPr>
        <w:pStyle w:val="affc"/>
        <w:numPr>
          <w:ilvl w:val="2"/>
          <w:numId w:val="28"/>
        </w:numPr>
        <w:ind w:leftChars="0"/>
        <w:rPr>
          <w:rFonts w:ascii="微軟正黑體" w:hAnsi="微軟正黑體"/>
        </w:rPr>
      </w:pPr>
      <w:proofErr w:type="gramStart"/>
      <w:r w:rsidRPr="006F5EA3">
        <w:rPr>
          <w:rFonts w:ascii="微軟正黑體" w:hAnsi="微軟正黑體" w:hint="eastAsia"/>
        </w:rPr>
        <w:t>線上投票</w:t>
      </w:r>
      <w:proofErr w:type="gramEnd"/>
    </w:p>
    <w:p w14:paraId="76EF5EA6" w14:textId="69C79FCE" w:rsidR="00700245" w:rsidRPr="006F5EA3" w:rsidRDefault="00700245" w:rsidP="00C1664D">
      <w:pPr>
        <w:pStyle w:val="affc"/>
        <w:numPr>
          <w:ilvl w:val="3"/>
          <w:numId w:val="28"/>
        </w:numPr>
        <w:ind w:leftChars="0"/>
        <w:rPr>
          <w:rFonts w:ascii="微軟正黑體" w:hAnsi="微軟正黑體"/>
        </w:rPr>
      </w:pPr>
      <w:r w:rsidRPr="006F5EA3">
        <w:rPr>
          <w:rFonts w:ascii="微軟正黑體" w:hAnsi="微軟正黑體" w:hint="eastAsia"/>
        </w:rPr>
        <w:t>算出目前有開放投票的活動數量</w:t>
      </w:r>
    </w:p>
    <w:p w14:paraId="5B4EF412" w14:textId="5BEFB614" w:rsidR="00974B3E" w:rsidRPr="006F5EA3" w:rsidRDefault="00974B3E" w:rsidP="00C1664D">
      <w:pPr>
        <w:pStyle w:val="affc"/>
        <w:numPr>
          <w:ilvl w:val="2"/>
          <w:numId w:val="28"/>
        </w:numPr>
        <w:ind w:leftChars="0"/>
        <w:rPr>
          <w:rFonts w:ascii="微軟正黑體" w:hAnsi="微軟正黑體"/>
        </w:rPr>
      </w:pPr>
      <w:r w:rsidRPr="006F5EA3">
        <w:rPr>
          <w:rFonts w:ascii="微軟正黑體" w:hAnsi="微軟正黑體" w:hint="eastAsia"/>
        </w:rPr>
        <w:t>團購</w:t>
      </w:r>
    </w:p>
    <w:p w14:paraId="0BA771C6" w14:textId="5D2ADF6B" w:rsidR="00700245" w:rsidRPr="006F5EA3" w:rsidRDefault="00700245" w:rsidP="00C1664D">
      <w:pPr>
        <w:pStyle w:val="affc"/>
        <w:numPr>
          <w:ilvl w:val="3"/>
          <w:numId w:val="28"/>
        </w:numPr>
        <w:ind w:leftChars="0"/>
        <w:rPr>
          <w:rFonts w:ascii="微軟正黑體" w:hAnsi="微軟正黑體"/>
        </w:rPr>
      </w:pPr>
      <w:r w:rsidRPr="006F5EA3">
        <w:rPr>
          <w:rFonts w:ascii="微軟正黑體" w:hAnsi="微軟正黑體" w:hint="eastAsia"/>
        </w:rPr>
        <w:t>算出目前有開放訂購的團購數量</w:t>
      </w:r>
    </w:p>
    <w:p w14:paraId="3D06F3B2" w14:textId="34B2E874" w:rsidR="00974B3E" w:rsidRPr="006F5EA3" w:rsidRDefault="00700245" w:rsidP="00C1664D">
      <w:pPr>
        <w:pStyle w:val="affc"/>
        <w:numPr>
          <w:ilvl w:val="2"/>
          <w:numId w:val="28"/>
        </w:numPr>
        <w:ind w:leftChars="0"/>
        <w:rPr>
          <w:rFonts w:ascii="微軟正黑體" w:hAnsi="微軟正黑體"/>
        </w:rPr>
      </w:pPr>
      <w:r w:rsidRPr="006F5EA3">
        <w:rPr>
          <w:rFonts w:ascii="微軟正黑體" w:hAnsi="微軟正黑體" w:hint="eastAsia"/>
        </w:rPr>
        <w:t>若無資料時表示方式</w:t>
      </w:r>
    </w:p>
    <w:p w14:paraId="4C2DCF8A" w14:textId="1D08287B" w:rsidR="00700245" w:rsidRPr="006F5EA3" w:rsidRDefault="00700245" w:rsidP="00C1664D">
      <w:pPr>
        <w:pStyle w:val="affc"/>
        <w:numPr>
          <w:ilvl w:val="3"/>
          <w:numId w:val="28"/>
        </w:numPr>
        <w:ind w:leftChars="0"/>
        <w:rPr>
          <w:rFonts w:ascii="微軟正黑體" w:hAnsi="微軟正黑體"/>
        </w:rPr>
      </w:pPr>
      <w:r w:rsidRPr="006F5EA3">
        <w:rPr>
          <w:rFonts w:ascii="微軟正黑體" w:hAnsi="微軟正黑體" w:hint="eastAsia"/>
        </w:rPr>
        <w:t>在方塊磚顯示0筆且呈現半透明狀態</w:t>
      </w:r>
    </w:p>
    <w:p w14:paraId="78F6E604" w14:textId="03A625A0" w:rsidR="00700245" w:rsidRPr="006F5EA3" w:rsidRDefault="00700245" w:rsidP="00C1664D">
      <w:pPr>
        <w:pStyle w:val="affc"/>
        <w:numPr>
          <w:ilvl w:val="0"/>
          <w:numId w:val="28"/>
        </w:numPr>
        <w:ind w:leftChars="0"/>
        <w:rPr>
          <w:rFonts w:ascii="微軟正黑體" w:hAnsi="微軟正黑體"/>
        </w:rPr>
      </w:pPr>
      <w:r w:rsidRPr="006F5EA3">
        <w:rPr>
          <w:rFonts w:ascii="微軟正黑體" w:hAnsi="微軟正黑體" w:hint="eastAsia"/>
        </w:rPr>
        <w:t>應用</w:t>
      </w:r>
    </w:p>
    <w:p w14:paraId="0CFF7391" w14:textId="5208A08C" w:rsidR="00700245" w:rsidRPr="006F5EA3" w:rsidRDefault="00A841F3" w:rsidP="00C1664D">
      <w:pPr>
        <w:pStyle w:val="affc"/>
        <w:numPr>
          <w:ilvl w:val="1"/>
          <w:numId w:val="29"/>
        </w:numPr>
        <w:ind w:leftChars="0"/>
        <w:rPr>
          <w:rFonts w:ascii="微軟正黑體" w:hAnsi="微軟正黑體"/>
        </w:rPr>
      </w:pPr>
      <w:r w:rsidRPr="006F5EA3">
        <w:rPr>
          <w:rFonts w:ascii="微軟正黑體" w:hAnsi="微軟正黑體"/>
          <w:noProof/>
        </w:rPr>
        <w:drawing>
          <wp:anchor distT="0" distB="0" distL="114300" distR="114300" simplePos="0" relativeHeight="251733504" behindDoc="0" locked="0" layoutInCell="1" allowOverlap="1" wp14:anchorId="53EE890B" wp14:editId="497D47BC">
            <wp:simplePos x="0" y="0"/>
            <wp:positionH relativeFrom="column">
              <wp:posOffset>611505</wp:posOffset>
            </wp:positionH>
            <wp:positionV relativeFrom="page">
              <wp:posOffset>3239770</wp:posOffset>
            </wp:positionV>
            <wp:extent cx="2163445" cy="4737100"/>
            <wp:effectExtent l="0" t="0" r="8255" b="6350"/>
            <wp:wrapTopAndBottom/>
            <wp:docPr id="913838781"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38781" name="圖片 1" descr="一張含有 文字, 螢幕擷取畫面, 行動電話, 多媒體 的圖片&#10;&#10;自動產生的描述"/>
                    <pic:cNvPicPr/>
                  </pic:nvPicPr>
                  <pic:blipFill>
                    <a:blip r:embed="rId106">
                      <a:extLst>
                        <a:ext uri="{28A0092B-C50C-407E-A947-70E740481C1C}">
                          <a14:useLocalDpi xmlns:a14="http://schemas.microsoft.com/office/drawing/2010/main" val="0"/>
                        </a:ext>
                      </a:extLst>
                    </a:blip>
                    <a:stretch>
                      <a:fillRect/>
                    </a:stretch>
                  </pic:blipFill>
                  <pic:spPr>
                    <a:xfrm>
                      <a:off x="0" y="0"/>
                      <a:ext cx="2163445" cy="4737100"/>
                    </a:xfrm>
                    <a:prstGeom prst="rect">
                      <a:avLst/>
                    </a:prstGeom>
                  </pic:spPr>
                </pic:pic>
              </a:graphicData>
            </a:graphic>
          </wp:anchor>
        </w:drawing>
      </w:r>
      <w:r w:rsidR="00700245" w:rsidRPr="006F5EA3">
        <w:rPr>
          <w:rFonts w:ascii="微軟正黑體" w:hAnsi="微軟正黑體" w:hint="eastAsia"/>
        </w:rPr>
        <w:t>預設提供：通訊錄、行事曆、工作簽核、工作日誌、公告行動入口</w:t>
      </w:r>
    </w:p>
    <w:p w14:paraId="0AC75A0A" w14:textId="18D0BB01" w:rsidR="002B070D" w:rsidRPr="006F5EA3" w:rsidRDefault="00700245" w:rsidP="00C1664D">
      <w:pPr>
        <w:pStyle w:val="affc"/>
        <w:numPr>
          <w:ilvl w:val="2"/>
          <w:numId w:val="29"/>
        </w:numPr>
        <w:ind w:leftChars="0"/>
        <w:rPr>
          <w:rFonts w:ascii="微軟正黑體" w:hAnsi="微軟正黑體"/>
        </w:rPr>
      </w:pPr>
      <w:r w:rsidRPr="006F5EA3">
        <w:rPr>
          <w:rFonts w:ascii="微軟正黑體" w:hAnsi="微軟正黑體" w:hint="eastAsia"/>
        </w:rPr>
        <w:t>若點擊的是應用選單，則畫面會切換至內層選擇多應用</w:t>
      </w:r>
    </w:p>
    <w:p w14:paraId="70828B38" w14:textId="7F4A664F" w:rsidR="002B070D" w:rsidRPr="006F5EA3" w:rsidRDefault="00700245" w:rsidP="002B070D">
      <w:pPr>
        <w:pStyle w:val="afff1"/>
        <w:ind w:left="480" w:firstLine="480"/>
      </w:pPr>
      <w:r w:rsidRPr="006F5EA3">
        <w:t>圖66．辦公應用頁面</w:t>
      </w:r>
    </w:p>
    <w:p w14:paraId="6443EB1E" w14:textId="77777777" w:rsidR="002B070D" w:rsidRPr="006F5EA3" w:rsidRDefault="002B070D">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21F99809" w14:textId="4B268FC3" w:rsidR="00700245" w:rsidRPr="006F5EA3" w:rsidRDefault="002B070D" w:rsidP="002B070D">
      <w:pPr>
        <w:pStyle w:val="afff5"/>
      </w:pPr>
      <w:bookmarkStart w:id="33" w:name="_Toc139443956"/>
      <w:r w:rsidRPr="006F5EA3">
        <w:rPr>
          <w:rFonts w:hint="eastAsia"/>
        </w:rPr>
        <w:t>2</w:t>
      </w:r>
      <w:r w:rsidRPr="006F5EA3">
        <w:t xml:space="preserve">-9-2 </w:t>
      </w:r>
      <w:r w:rsidRPr="006F5EA3">
        <w:rPr>
          <w:rFonts w:hint="eastAsia"/>
        </w:rPr>
        <w:t>辦公 公告(公佈欄)</w:t>
      </w:r>
      <w:bookmarkEnd w:id="33"/>
    </w:p>
    <w:p w14:paraId="6539303F" w14:textId="680ACA3C" w:rsidR="002B070D" w:rsidRPr="006F5EA3" w:rsidRDefault="009E532B" w:rsidP="00C1664D">
      <w:pPr>
        <w:pStyle w:val="affc"/>
        <w:numPr>
          <w:ilvl w:val="0"/>
          <w:numId w:val="31"/>
        </w:numPr>
        <w:ind w:leftChars="0"/>
        <w:rPr>
          <w:rFonts w:ascii="微軟正黑體" w:hAnsi="微軟正黑體"/>
        </w:rPr>
      </w:pPr>
      <w:r w:rsidRPr="006F5EA3">
        <w:rPr>
          <w:rFonts w:ascii="微軟正黑體" w:hAnsi="微軟正黑體" w:hint="eastAsia"/>
        </w:rPr>
        <w:t>規格</w:t>
      </w:r>
    </w:p>
    <w:p w14:paraId="1105AC72" w14:textId="083B7BEB" w:rsidR="009E532B" w:rsidRPr="006F5EA3" w:rsidRDefault="009E532B" w:rsidP="00C1664D">
      <w:pPr>
        <w:pStyle w:val="affc"/>
        <w:numPr>
          <w:ilvl w:val="1"/>
          <w:numId w:val="31"/>
        </w:numPr>
        <w:ind w:leftChars="0"/>
        <w:rPr>
          <w:rFonts w:ascii="微軟正黑體" w:hAnsi="微軟正黑體"/>
        </w:rPr>
      </w:pPr>
      <w:r w:rsidRPr="006F5EA3">
        <w:rPr>
          <w:rFonts w:ascii="微軟正黑體" w:hAnsi="微軟正黑體" w:hint="eastAsia"/>
        </w:rPr>
        <w:t>一般人員權限畫面</w:t>
      </w:r>
    </w:p>
    <w:p w14:paraId="3CF3B598" w14:textId="2B8B43CB" w:rsidR="009E532B" w:rsidRPr="006F5EA3" w:rsidRDefault="00A841F3" w:rsidP="00C1664D">
      <w:pPr>
        <w:pStyle w:val="affc"/>
        <w:numPr>
          <w:ilvl w:val="2"/>
          <w:numId w:val="31"/>
        </w:numPr>
        <w:ind w:leftChars="0"/>
        <w:rPr>
          <w:rFonts w:ascii="微軟正黑體" w:hAnsi="微軟正黑體"/>
        </w:rPr>
      </w:pPr>
      <w:r w:rsidRPr="006F5EA3">
        <w:rPr>
          <w:rFonts w:ascii="微軟正黑體" w:hAnsi="微軟正黑體"/>
          <w:noProof/>
        </w:rPr>
        <w:drawing>
          <wp:anchor distT="0" distB="0" distL="114300" distR="114300" simplePos="0" relativeHeight="251734528" behindDoc="0" locked="0" layoutInCell="1" allowOverlap="1" wp14:anchorId="321082DC" wp14:editId="6635C7C5">
            <wp:simplePos x="0" y="0"/>
            <wp:positionH relativeFrom="column">
              <wp:posOffset>611505</wp:posOffset>
            </wp:positionH>
            <wp:positionV relativeFrom="page">
              <wp:posOffset>2451100</wp:posOffset>
            </wp:positionV>
            <wp:extent cx="1619885" cy="3545840"/>
            <wp:effectExtent l="0" t="0" r="0" b="0"/>
            <wp:wrapTopAndBottom/>
            <wp:docPr id="467905121"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05121" name="圖片 1" descr="一張含有 文字, 螢幕擷取畫面, 行動電話, 多媒體 的圖片&#10;&#10;自動產生的描述"/>
                    <pic:cNvPicPr/>
                  </pic:nvPicPr>
                  <pic:blipFill>
                    <a:blip r:embed="rId107">
                      <a:extLst>
                        <a:ext uri="{28A0092B-C50C-407E-A947-70E740481C1C}">
                          <a14:useLocalDpi xmlns:a14="http://schemas.microsoft.com/office/drawing/2010/main" val="0"/>
                        </a:ext>
                      </a:extLst>
                    </a:blip>
                    <a:stretch>
                      <a:fillRect/>
                    </a:stretch>
                  </pic:blipFill>
                  <pic:spPr>
                    <a:xfrm>
                      <a:off x="0" y="0"/>
                      <a:ext cx="1619885" cy="3545840"/>
                    </a:xfrm>
                    <a:prstGeom prst="rect">
                      <a:avLst/>
                    </a:prstGeom>
                  </pic:spPr>
                </pic:pic>
              </a:graphicData>
            </a:graphic>
          </wp:anchor>
        </w:drawing>
      </w:r>
      <w:r w:rsidR="009E532B" w:rsidRPr="006F5EA3">
        <w:rPr>
          <w:rFonts w:ascii="微軟正黑體" w:hAnsi="微軟正黑體" w:hint="eastAsia"/>
        </w:rPr>
        <w:t>一般人員只可以查看所屬公司下公佈欄發布的文章，沒有權限新增公告</w:t>
      </w:r>
    </w:p>
    <w:p w14:paraId="3DFFBB06" w14:textId="17DC8FDB" w:rsidR="005617C9" w:rsidRPr="006F5EA3" w:rsidRDefault="009E532B" w:rsidP="00C1664D">
      <w:pPr>
        <w:pStyle w:val="affc"/>
        <w:numPr>
          <w:ilvl w:val="2"/>
          <w:numId w:val="31"/>
        </w:numPr>
        <w:ind w:leftChars="0"/>
        <w:rPr>
          <w:rFonts w:ascii="微軟正黑體" w:hAnsi="微軟正黑體"/>
        </w:rPr>
      </w:pPr>
      <w:r w:rsidRPr="006F5EA3">
        <w:rPr>
          <w:rFonts w:ascii="微軟正黑體" w:hAnsi="微軟正黑體" w:hint="eastAsia"/>
        </w:rPr>
        <w:t>進入</w:t>
      </w:r>
      <w:proofErr w:type="spellStart"/>
      <w:r w:rsidRPr="006F5EA3">
        <w:rPr>
          <w:rFonts w:ascii="微軟正黑體" w:hAnsi="微軟正黑體" w:hint="eastAsia"/>
        </w:rPr>
        <w:t>Lale</w:t>
      </w:r>
      <w:proofErr w:type="spellEnd"/>
      <w:r w:rsidRPr="006F5EA3">
        <w:rPr>
          <w:rFonts w:ascii="微軟正黑體" w:hAnsi="微軟正黑體" w:hint="eastAsia"/>
        </w:rPr>
        <w:t>企業＞辦公＞</w:t>
      </w:r>
      <w:r w:rsidR="005617C9" w:rsidRPr="006F5EA3">
        <w:rPr>
          <w:rFonts w:ascii="微軟正黑體" w:hAnsi="微軟正黑體" w:hint="eastAsia"/>
        </w:rPr>
        <w:t>從辦公首頁切換到應用頁面＞點擊公告</w:t>
      </w:r>
    </w:p>
    <w:p w14:paraId="5192F312" w14:textId="0149FED7" w:rsidR="00313870" w:rsidRPr="006F5EA3" w:rsidRDefault="00313870" w:rsidP="00F72147">
      <w:pPr>
        <w:pStyle w:val="afff1"/>
        <w:ind w:left="480" w:firstLine="480"/>
      </w:pPr>
      <w:r w:rsidRPr="006F5EA3">
        <w:t>圖67．辦公應用頁面</w:t>
      </w:r>
    </w:p>
    <w:p w14:paraId="03340BC5" w14:textId="77777777" w:rsidR="00F72147" w:rsidRPr="006F5EA3" w:rsidRDefault="00F72147">
      <w:pPr>
        <w:widowControl/>
        <w:suppressAutoHyphens w:val="0"/>
        <w:rPr>
          <w:rFonts w:ascii="微軟正黑體" w:hAnsi="微軟正黑體"/>
        </w:rPr>
      </w:pPr>
      <w:r w:rsidRPr="006F5EA3">
        <w:rPr>
          <w:rFonts w:ascii="微軟正黑體" w:hAnsi="微軟正黑體"/>
        </w:rPr>
        <w:br w:type="page"/>
      </w:r>
    </w:p>
    <w:tbl>
      <w:tblPr>
        <w:tblStyle w:val="af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3828"/>
        <w:gridCol w:w="5810"/>
      </w:tblGrid>
      <w:tr w:rsidR="00384936" w:rsidRPr="006F5EA3" w14:paraId="6C7FADE6" w14:textId="77777777" w:rsidTr="00384936">
        <w:tc>
          <w:tcPr>
            <w:tcW w:w="1986" w:type="pct"/>
          </w:tcPr>
          <w:p w14:paraId="58EA1275" w14:textId="0AC9B48C" w:rsidR="00384936" w:rsidRPr="006F5EA3" w:rsidRDefault="008F74FB" w:rsidP="00C1664D">
            <w:pPr>
              <w:pStyle w:val="affc"/>
              <w:numPr>
                <w:ilvl w:val="3"/>
                <w:numId w:val="32"/>
              </w:numPr>
              <w:ind w:leftChars="0"/>
              <w:rPr>
                <w:rFonts w:ascii="微軟正黑體" w:hAnsi="微軟正黑體"/>
              </w:rPr>
            </w:pPr>
            <w:r w:rsidRPr="006F5EA3">
              <w:rPr>
                <w:rFonts w:ascii="微軟正黑體" w:hAnsi="微軟正黑體"/>
                <w:noProof/>
              </w:rPr>
              <w:drawing>
                <wp:anchor distT="0" distB="0" distL="114300" distR="114300" simplePos="0" relativeHeight="251735552" behindDoc="0" locked="0" layoutInCell="1" allowOverlap="1" wp14:anchorId="0614EE62" wp14:editId="383DAD8E">
                  <wp:simplePos x="0" y="0"/>
                  <wp:positionH relativeFrom="column">
                    <wp:posOffset>717550</wp:posOffset>
                  </wp:positionH>
                  <wp:positionV relativeFrom="page">
                    <wp:posOffset>267970</wp:posOffset>
                  </wp:positionV>
                  <wp:extent cx="1619885" cy="3516630"/>
                  <wp:effectExtent l="0" t="0" r="0" b="7620"/>
                  <wp:wrapTopAndBottom/>
                  <wp:docPr id="1087957273"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7273" name="圖片 1" descr="一張含有 文字, 螢幕擷取畫面, 設計 的圖片&#10;&#10;自動產生的描述"/>
                          <pic:cNvPicPr/>
                        </pic:nvPicPr>
                        <pic:blipFill>
                          <a:blip r:embed="rId108">
                            <a:extLst>
                              <a:ext uri="{28A0092B-C50C-407E-A947-70E740481C1C}">
                                <a14:useLocalDpi xmlns:a14="http://schemas.microsoft.com/office/drawing/2010/main" val="0"/>
                              </a:ext>
                            </a:extLst>
                          </a:blip>
                          <a:stretch>
                            <a:fillRect/>
                          </a:stretch>
                        </pic:blipFill>
                        <pic:spPr>
                          <a:xfrm>
                            <a:off x="0" y="0"/>
                            <a:ext cx="1619885" cy="3516630"/>
                          </a:xfrm>
                          <a:prstGeom prst="rect">
                            <a:avLst/>
                          </a:prstGeom>
                        </pic:spPr>
                      </pic:pic>
                    </a:graphicData>
                  </a:graphic>
                </wp:anchor>
              </w:drawing>
            </w:r>
            <w:r w:rsidR="00384936" w:rsidRPr="006F5EA3">
              <w:rPr>
                <w:rFonts w:ascii="微軟正黑體" w:hAnsi="微軟正黑體"/>
              </w:rPr>
              <w:t>無公告資訊顯示畫面</w:t>
            </w:r>
          </w:p>
          <w:p w14:paraId="407C43E9" w14:textId="26D2F530" w:rsidR="00384936" w:rsidRPr="006F5EA3" w:rsidRDefault="00384936" w:rsidP="00384936">
            <w:pPr>
              <w:pStyle w:val="afff1"/>
              <w:ind w:left="1134"/>
            </w:pPr>
            <w:r w:rsidRPr="006F5EA3">
              <w:t>圖68．無公告顯示</w:t>
            </w:r>
          </w:p>
        </w:tc>
        <w:tc>
          <w:tcPr>
            <w:tcW w:w="3014" w:type="pct"/>
          </w:tcPr>
          <w:p w14:paraId="3E596DC0" w14:textId="1A00FAE1" w:rsidR="00384936" w:rsidRPr="006F5EA3" w:rsidRDefault="008F74FB" w:rsidP="00C1664D">
            <w:pPr>
              <w:pStyle w:val="affc"/>
              <w:numPr>
                <w:ilvl w:val="3"/>
                <w:numId w:val="32"/>
              </w:numPr>
              <w:ind w:leftChars="0"/>
              <w:rPr>
                <w:rFonts w:ascii="微軟正黑體" w:hAnsi="微軟正黑體"/>
              </w:rPr>
            </w:pPr>
            <w:r w:rsidRPr="006F5EA3">
              <w:rPr>
                <w:rFonts w:ascii="微軟正黑體" w:hAnsi="微軟正黑體"/>
                <w:noProof/>
              </w:rPr>
              <w:drawing>
                <wp:anchor distT="0" distB="0" distL="114300" distR="114300" simplePos="0" relativeHeight="251736576" behindDoc="0" locked="0" layoutInCell="1" allowOverlap="1" wp14:anchorId="746080F4" wp14:editId="3137E406">
                  <wp:simplePos x="0" y="0"/>
                  <wp:positionH relativeFrom="column">
                    <wp:posOffset>718185</wp:posOffset>
                  </wp:positionH>
                  <wp:positionV relativeFrom="page">
                    <wp:posOffset>267970</wp:posOffset>
                  </wp:positionV>
                  <wp:extent cx="1619885" cy="3516630"/>
                  <wp:effectExtent l="0" t="0" r="0" b="7620"/>
                  <wp:wrapTopAndBottom/>
                  <wp:docPr id="1437832160" name="圖片 1437832160"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2252" name="圖片 1" descr="一張含有 文字, 螢幕擷取畫面, 數字, 字型 的圖片&#10;&#10;自動產生的描述"/>
                          <pic:cNvPicPr/>
                        </pic:nvPicPr>
                        <pic:blipFill>
                          <a:blip r:embed="rId109">
                            <a:extLst>
                              <a:ext uri="{28A0092B-C50C-407E-A947-70E740481C1C}">
                                <a14:useLocalDpi xmlns:a14="http://schemas.microsoft.com/office/drawing/2010/main" val="0"/>
                              </a:ext>
                            </a:extLst>
                          </a:blip>
                          <a:stretch>
                            <a:fillRect/>
                          </a:stretch>
                        </pic:blipFill>
                        <pic:spPr>
                          <a:xfrm>
                            <a:off x="0" y="0"/>
                            <a:ext cx="1619885" cy="3516630"/>
                          </a:xfrm>
                          <a:prstGeom prst="rect">
                            <a:avLst/>
                          </a:prstGeom>
                        </pic:spPr>
                      </pic:pic>
                    </a:graphicData>
                  </a:graphic>
                </wp:anchor>
              </w:drawing>
            </w:r>
            <w:r w:rsidR="00384936" w:rsidRPr="006F5EA3">
              <w:rPr>
                <w:rFonts w:ascii="微軟正黑體" w:hAnsi="微軟正黑體"/>
              </w:rPr>
              <w:t>有公告資訊顯示畫面</w:t>
            </w:r>
          </w:p>
          <w:p w14:paraId="7A460D78" w14:textId="07D43E23" w:rsidR="00384936" w:rsidRPr="006F5EA3" w:rsidRDefault="00384936" w:rsidP="00384936">
            <w:pPr>
              <w:pStyle w:val="afff1"/>
              <w:ind w:left="1134"/>
            </w:pPr>
            <w:r w:rsidRPr="006F5EA3">
              <w:t>圖69．有公告顯示</w:t>
            </w:r>
          </w:p>
        </w:tc>
      </w:tr>
    </w:tbl>
    <w:p w14:paraId="64876A45" w14:textId="5FBB6953" w:rsidR="002E48E3" w:rsidRPr="006F5EA3" w:rsidRDefault="008F74FB" w:rsidP="00C1664D">
      <w:pPr>
        <w:pStyle w:val="affc"/>
        <w:numPr>
          <w:ilvl w:val="4"/>
          <w:numId w:val="32"/>
        </w:numPr>
        <w:ind w:leftChars="0"/>
        <w:rPr>
          <w:rFonts w:ascii="微軟正黑體" w:hAnsi="微軟正黑體"/>
        </w:rPr>
      </w:pPr>
      <w:r w:rsidRPr="006F5EA3">
        <w:rPr>
          <w:rFonts w:ascii="微軟正黑體" w:hAnsi="微軟正黑體"/>
          <w:noProof/>
        </w:rPr>
        <w:drawing>
          <wp:anchor distT="0" distB="0" distL="114300" distR="114300" simplePos="0" relativeHeight="251737600" behindDoc="0" locked="0" layoutInCell="1" allowOverlap="1" wp14:anchorId="7CC779C5" wp14:editId="48337FF0">
            <wp:simplePos x="0" y="0"/>
            <wp:positionH relativeFrom="column">
              <wp:posOffset>935990</wp:posOffset>
            </wp:positionH>
            <wp:positionV relativeFrom="page">
              <wp:posOffset>5293360</wp:posOffset>
            </wp:positionV>
            <wp:extent cx="4679950" cy="1205865"/>
            <wp:effectExtent l="0" t="0" r="6350" b="0"/>
            <wp:wrapTopAndBottom/>
            <wp:docPr id="928587273" name="圖片 1" descr="一張含有 文字, 字型,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87273" name="圖片 1" descr="一張含有 文字, 字型, 螢幕擷取畫面, 數字 的圖片&#10;&#10;自動產生的描述"/>
                    <pic:cNvPicPr/>
                  </pic:nvPicPr>
                  <pic:blipFill>
                    <a:blip r:embed="rId110">
                      <a:extLst>
                        <a:ext uri="{28A0092B-C50C-407E-A947-70E740481C1C}">
                          <a14:useLocalDpi xmlns:a14="http://schemas.microsoft.com/office/drawing/2010/main" val="0"/>
                        </a:ext>
                      </a:extLst>
                    </a:blip>
                    <a:stretch>
                      <a:fillRect/>
                    </a:stretch>
                  </pic:blipFill>
                  <pic:spPr>
                    <a:xfrm>
                      <a:off x="0" y="0"/>
                      <a:ext cx="4679950" cy="1205865"/>
                    </a:xfrm>
                    <a:prstGeom prst="rect">
                      <a:avLst/>
                    </a:prstGeom>
                  </pic:spPr>
                </pic:pic>
              </a:graphicData>
            </a:graphic>
          </wp:anchor>
        </w:drawing>
      </w:r>
      <w:r w:rsidR="002E48E3" w:rsidRPr="006F5EA3">
        <w:rPr>
          <w:rFonts w:ascii="微軟正黑體" w:hAnsi="微軟正黑體"/>
        </w:rPr>
        <w:t>欄位說明(作者頭像是由</w:t>
      </w:r>
      <w:proofErr w:type="spellStart"/>
      <w:r w:rsidR="002E48E3" w:rsidRPr="006F5EA3">
        <w:rPr>
          <w:rFonts w:ascii="微軟正黑體" w:hAnsi="微軟正黑體"/>
        </w:rPr>
        <w:t>UniPortal</w:t>
      </w:r>
      <w:proofErr w:type="spellEnd"/>
      <w:r w:rsidR="002E48E3" w:rsidRPr="006F5EA3">
        <w:rPr>
          <w:rFonts w:ascii="微軟正黑體" w:hAnsi="微軟正黑體"/>
        </w:rPr>
        <w:t>中個人設定的頭像做設定)</w:t>
      </w:r>
    </w:p>
    <w:p w14:paraId="75625396" w14:textId="31CFBCE9" w:rsidR="002E48E3" w:rsidRPr="006F5EA3" w:rsidRDefault="002E48E3" w:rsidP="002E48E3">
      <w:pPr>
        <w:pStyle w:val="afff1"/>
        <w:ind w:left="994" w:firstLine="480"/>
      </w:pPr>
      <w:r w:rsidRPr="006F5EA3">
        <w:t>圖70．設定欄位說明</w:t>
      </w:r>
    </w:p>
    <w:p w14:paraId="708DAC4E" w14:textId="77777777" w:rsidR="00874C77" w:rsidRPr="006F5EA3" w:rsidRDefault="00874C77">
      <w:pPr>
        <w:widowControl/>
        <w:suppressAutoHyphens w:val="0"/>
        <w:rPr>
          <w:rFonts w:ascii="微軟正黑體" w:hAnsi="微軟正黑體"/>
        </w:rPr>
      </w:pPr>
      <w:r w:rsidRPr="006F5EA3">
        <w:rPr>
          <w:rFonts w:ascii="微軟正黑體" w:hAnsi="微軟正黑體"/>
        </w:rPr>
        <w:br w:type="page"/>
      </w:r>
    </w:p>
    <w:tbl>
      <w:tblPr>
        <w:tblStyle w:val="afff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4"/>
        <w:gridCol w:w="3824"/>
      </w:tblGrid>
      <w:tr w:rsidR="00874C77" w:rsidRPr="006F5EA3" w14:paraId="3750CB88" w14:textId="77777777" w:rsidTr="008F74FB">
        <w:trPr>
          <w:trHeight w:val="6247"/>
        </w:trPr>
        <w:tc>
          <w:tcPr>
            <w:tcW w:w="3016" w:type="pct"/>
          </w:tcPr>
          <w:p w14:paraId="6D366032" w14:textId="43DA9A3C" w:rsidR="00874C77" w:rsidRPr="006F5EA3" w:rsidRDefault="008F74FB" w:rsidP="00C1664D">
            <w:pPr>
              <w:pStyle w:val="affc"/>
              <w:numPr>
                <w:ilvl w:val="5"/>
                <w:numId w:val="32"/>
              </w:numPr>
              <w:ind w:leftChars="0"/>
              <w:rPr>
                <w:rFonts w:ascii="微軟正黑體" w:hAnsi="微軟正黑體"/>
              </w:rPr>
            </w:pPr>
            <w:r w:rsidRPr="006F5EA3">
              <w:rPr>
                <w:rFonts w:ascii="微軟正黑體" w:hAnsi="微軟正黑體"/>
                <w:noProof/>
              </w:rPr>
              <w:drawing>
                <wp:anchor distT="0" distB="0" distL="114300" distR="114300" simplePos="0" relativeHeight="251738624" behindDoc="0" locked="0" layoutInCell="1" allowOverlap="1" wp14:anchorId="7ED824A7" wp14:editId="7ABFF825">
                  <wp:simplePos x="0" y="0"/>
                  <wp:positionH relativeFrom="column">
                    <wp:posOffset>1437640</wp:posOffset>
                  </wp:positionH>
                  <wp:positionV relativeFrom="page">
                    <wp:posOffset>267970</wp:posOffset>
                  </wp:positionV>
                  <wp:extent cx="1619885" cy="3495040"/>
                  <wp:effectExtent l="0" t="0" r="0" b="0"/>
                  <wp:wrapTopAndBottom/>
                  <wp:docPr id="66214443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4434" name="圖片 1" descr="一張含有 文字, 螢幕擷取畫面, 字型 的圖片&#10;&#10;自動產生的描述"/>
                          <pic:cNvPicPr/>
                        </pic:nvPicPr>
                        <pic:blipFill>
                          <a:blip r:embed="rId111">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r w:rsidR="00874C77" w:rsidRPr="006F5EA3">
              <w:rPr>
                <w:rFonts w:ascii="微軟正黑體" w:hAnsi="微軟正黑體"/>
              </w:rPr>
              <w:t>點卡片進入公告內頁-無檔案</w:t>
            </w:r>
          </w:p>
          <w:p w14:paraId="43D3686D" w14:textId="5A15512D" w:rsidR="00874C77" w:rsidRPr="006F5EA3" w:rsidRDefault="00874C77" w:rsidP="008F74FB">
            <w:pPr>
              <w:pStyle w:val="afff1"/>
              <w:spacing w:after="0"/>
              <w:ind w:left="2495" w:hanging="227"/>
            </w:pPr>
            <w:r w:rsidRPr="006F5EA3">
              <w:t>圖71．公告</w:t>
            </w:r>
            <w:proofErr w:type="gramStart"/>
            <w:r w:rsidRPr="006F5EA3">
              <w:t>內無附檔案</w:t>
            </w:r>
            <w:proofErr w:type="gramEnd"/>
          </w:p>
        </w:tc>
        <w:tc>
          <w:tcPr>
            <w:tcW w:w="1984" w:type="pct"/>
          </w:tcPr>
          <w:p w14:paraId="5FE0B164" w14:textId="573A01F5" w:rsidR="00874C77" w:rsidRPr="006F5EA3" w:rsidRDefault="008F74FB" w:rsidP="00C1664D">
            <w:pPr>
              <w:pStyle w:val="affc"/>
              <w:numPr>
                <w:ilvl w:val="5"/>
                <w:numId w:val="33"/>
              </w:numPr>
              <w:ind w:leftChars="0"/>
              <w:rPr>
                <w:rFonts w:ascii="微軟正黑體" w:hAnsi="微軟正黑體"/>
              </w:rPr>
            </w:pPr>
            <w:r w:rsidRPr="006F5EA3">
              <w:rPr>
                <w:rFonts w:ascii="微軟正黑體" w:hAnsi="微軟正黑體"/>
                <w:noProof/>
              </w:rPr>
              <w:drawing>
                <wp:anchor distT="0" distB="0" distL="114300" distR="114300" simplePos="0" relativeHeight="251739648" behindDoc="0" locked="0" layoutInCell="1" allowOverlap="1" wp14:anchorId="2219F069" wp14:editId="319F9B1A">
                  <wp:simplePos x="0" y="0"/>
                  <wp:positionH relativeFrom="column">
                    <wp:posOffset>177165</wp:posOffset>
                  </wp:positionH>
                  <wp:positionV relativeFrom="page">
                    <wp:posOffset>267970</wp:posOffset>
                  </wp:positionV>
                  <wp:extent cx="1616075" cy="3495040"/>
                  <wp:effectExtent l="0" t="0" r="3175" b="0"/>
                  <wp:wrapTopAndBottom/>
                  <wp:docPr id="4450256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5674" name=""/>
                          <pic:cNvPicPr/>
                        </pic:nvPicPr>
                        <pic:blipFill>
                          <a:blip r:embed="rId112">
                            <a:extLst>
                              <a:ext uri="{28A0092B-C50C-407E-A947-70E740481C1C}">
                                <a14:useLocalDpi xmlns:a14="http://schemas.microsoft.com/office/drawing/2010/main" val="0"/>
                              </a:ext>
                            </a:extLst>
                          </a:blip>
                          <a:stretch>
                            <a:fillRect/>
                          </a:stretch>
                        </pic:blipFill>
                        <pic:spPr>
                          <a:xfrm>
                            <a:off x="0" y="0"/>
                            <a:ext cx="1616075" cy="3495040"/>
                          </a:xfrm>
                          <a:prstGeom prst="rect">
                            <a:avLst/>
                          </a:prstGeom>
                        </pic:spPr>
                      </pic:pic>
                    </a:graphicData>
                  </a:graphic>
                </wp:anchor>
              </w:drawing>
            </w:r>
            <w:r w:rsidR="00874C77" w:rsidRPr="006F5EA3">
              <w:rPr>
                <w:rFonts w:ascii="微軟正黑體" w:hAnsi="微軟正黑體"/>
              </w:rPr>
              <w:t>點卡片進入公告內頁-附檔案</w:t>
            </w:r>
          </w:p>
          <w:p w14:paraId="2059FD22" w14:textId="11CF1A76" w:rsidR="00874C77" w:rsidRPr="006F5EA3" w:rsidRDefault="00874C77" w:rsidP="008F74FB">
            <w:pPr>
              <w:pStyle w:val="afff1"/>
              <w:spacing w:after="0"/>
              <w:ind w:left="568" w:hanging="284"/>
            </w:pPr>
            <w:r w:rsidRPr="006F5EA3">
              <w:t>圖72．公告內附檔案</w:t>
            </w:r>
          </w:p>
        </w:tc>
      </w:tr>
    </w:tbl>
    <w:p w14:paraId="10B76B23" w14:textId="0E1EE7E1" w:rsidR="002E48E3" w:rsidRPr="006F5EA3" w:rsidRDefault="00716151" w:rsidP="00C1664D">
      <w:pPr>
        <w:pStyle w:val="affc"/>
        <w:numPr>
          <w:ilvl w:val="1"/>
          <w:numId w:val="33"/>
        </w:numPr>
        <w:ind w:leftChars="0"/>
        <w:rPr>
          <w:rFonts w:ascii="微軟正黑體" w:hAnsi="微軟正黑體"/>
        </w:rPr>
      </w:pPr>
      <w:r w:rsidRPr="006F5EA3">
        <w:rPr>
          <w:rFonts w:ascii="微軟正黑體" w:hAnsi="微軟正黑體"/>
        </w:rPr>
        <w:t>系統管理者權限畫面</w:t>
      </w:r>
    </w:p>
    <w:p w14:paraId="12BE8320" w14:textId="269C8396" w:rsidR="004D196A" w:rsidRPr="006F5EA3" w:rsidRDefault="004D196A" w:rsidP="00C1664D">
      <w:pPr>
        <w:pStyle w:val="affc"/>
        <w:numPr>
          <w:ilvl w:val="2"/>
          <w:numId w:val="33"/>
        </w:numPr>
        <w:ind w:leftChars="0"/>
        <w:rPr>
          <w:rFonts w:ascii="微軟正黑體" w:hAnsi="微軟正黑體"/>
        </w:rPr>
      </w:pPr>
      <w:r w:rsidRPr="006F5EA3">
        <w:rPr>
          <w:rFonts w:ascii="微軟正黑體" w:hAnsi="微軟正黑體"/>
        </w:rPr>
        <w:t>公佈欄管理者設定情境</w:t>
      </w:r>
    </w:p>
    <w:p w14:paraId="40E79394" w14:textId="2162F8AD" w:rsidR="004D196A" w:rsidRPr="006F5EA3" w:rsidRDefault="004D196A" w:rsidP="008F74FB">
      <w:pPr>
        <w:pStyle w:val="affc"/>
        <w:ind w:leftChars="0" w:left="1134"/>
        <w:rPr>
          <w:rFonts w:ascii="微軟正黑體" w:hAnsi="微軟正黑體"/>
        </w:rPr>
      </w:pPr>
      <w:r w:rsidRPr="006F5EA3">
        <w:rPr>
          <w:rFonts w:ascii="微軟正黑體" w:hAnsi="微軟正黑體"/>
        </w:rPr>
        <w:t>進入</w:t>
      </w:r>
      <w:proofErr w:type="spellStart"/>
      <w:r w:rsidRPr="006F5EA3">
        <w:rPr>
          <w:rFonts w:ascii="微軟正黑體" w:hAnsi="微軟正黑體"/>
        </w:rPr>
        <w:t>Lale</w:t>
      </w:r>
      <w:proofErr w:type="spellEnd"/>
      <w:r w:rsidRPr="006F5EA3">
        <w:rPr>
          <w:rFonts w:ascii="微軟正黑體" w:hAnsi="微軟正黑體"/>
        </w:rPr>
        <w:t>企業</w:t>
      </w:r>
      <w:r w:rsidRPr="006F5EA3">
        <w:rPr>
          <w:rFonts w:ascii="微軟正黑體" w:hAnsi="微軟正黑體" w:hint="eastAsia"/>
        </w:rPr>
        <w:t>＞</w:t>
      </w:r>
      <w:r w:rsidRPr="006F5EA3">
        <w:rPr>
          <w:rFonts w:ascii="微軟正黑體" w:hAnsi="微軟正黑體"/>
        </w:rPr>
        <w:t>辦公</w:t>
      </w:r>
      <w:r w:rsidRPr="006F5EA3">
        <w:rPr>
          <w:rFonts w:ascii="微軟正黑體" w:hAnsi="微軟正黑體" w:hint="eastAsia"/>
        </w:rPr>
        <w:t>＞</w:t>
      </w:r>
      <w:r w:rsidRPr="006F5EA3">
        <w:rPr>
          <w:rFonts w:ascii="微軟正黑體" w:hAnsi="微軟正黑體"/>
        </w:rPr>
        <w:t>從辦公首頁切換到應用頁面</w:t>
      </w:r>
      <w:r w:rsidRPr="006F5EA3">
        <w:rPr>
          <w:rFonts w:ascii="微軟正黑體" w:hAnsi="微軟正黑體" w:hint="eastAsia"/>
        </w:rPr>
        <w:t>＞</w:t>
      </w:r>
      <w:r w:rsidRPr="006F5EA3">
        <w:rPr>
          <w:rFonts w:ascii="微軟正黑體" w:hAnsi="微軟正黑體"/>
        </w:rPr>
        <w:t>點擊公告</w:t>
      </w:r>
      <w:r w:rsidRPr="006F5EA3">
        <w:rPr>
          <w:rFonts w:ascii="微軟正黑體" w:hAnsi="微軟正黑體"/>
          <w:noProof/>
        </w:rPr>
        <w:drawing>
          <wp:anchor distT="0" distB="0" distL="114300" distR="114300" simplePos="0" relativeHeight="251740672" behindDoc="0" locked="0" layoutInCell="1" allowOverlap="1" wp14:anchorId="4894B195" wp14:editId="530E116E">
            <wp:simplePos x="0" y="0"/>
            <wp:positionH relativeFrom="column">
              <wp:posOffset>611753</wp:posOffset>
            </wp:positionH>
            <wp:positionV relativeFrom="page">
              <wp:posOffset>5724939</wp:posOffset>
            </wp:positionV>
            <wp:extent cx="1619885" cy="3470275"/>
            <wp:effectExtent l="0" t="0" r="0" b="0"/>
            <wp:wrapTopAndBottom/>
            <wp:docPr id="389521962" name="圖片 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21962" name="圖片 1" descr="一張含有 文字, 螢幕擷取畫面, 行動電話, 通訊設備 的圖片&#10;&#10;自動產生的描述"/>
                    <pic:cNvPicPr/>
                  </pic:nvPicPr>
                  <pic:blipFill>
                    <a:blip r:embed="rId113">
                      <a:extLst>
                        <a:ext uri="{28A0092B-C50C-407E-A947-70E740481C1C}">
                          <a14:useLocalDpi xmlns:a14="http://schemas.microsoft.com/office/drawing/2010/main" val="0"/>
                        </a:ext>
                      </a:extLst>
                    </a:blip>
                    <a:stretch>
                      <a:fillRect/>
                    </a:stretch>
                  </pic:blipFill>
                  <pic:spPr>
                    <a:xfrm>
                      <a:off x="0" y="0"/>
                      <a:ext cx="1619885" cy="3470275"/>
                    </a:xfrm>
                    <a:prstGeom prst="rect">
                      <a:avLst/>
                    </a:prstGeom>
                  </pic:spPr>
                </pic:pic>
              </a:graphicData>
            </a:graphic>
          </wp:anchor>
        </w:drawing>
      </w:r>
    </w:p>
    <w:p w14:paraId="276D5A9E" w14:textId="283FEBE2" w:rsidR="008F74FB" w:rsidRPr="006F5EA3" w:rsidRDefault="004D196A" w:rsidP="008F74FB">
      <w:pPr>
        <w:pStyle w:val="afff1"/>
        <w:ind w:left="480" w:firstLine="480"/>
      </w:pPr>
      <w:r w:rsidRPr="006F5EA3">
        <w:t>圖73．辦公應用頁面</w:t>
      </w:r>
    </w:p>
    <w:p w14:paraId="57A67769" w14:textId="09FC2D7C" w:rsidR="008F74FB" w:rsidRPr="006F5EA3" w:rsidRDefault="008F74FB" w:rsidP="008F74FB">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3DDD96EB" w14:textId="23FCD16F" w:rsidR="004D196A" w:rsidRPr="006F5EA3" w:rsidRDefault="008F74FB" w:rsidP="00C1664D">
      <w:pPr>
        <w:pStyle w:val="affc"/>
        <w:numPr>
          <w:ilvl w:val="3"/>
          <w:numId w:val="34"/>
        </w:numPr>
        <w:ind w:leftChars="0"/>
        <w:rPr>
          <w:rFonts w:ascii="微軟正黑體" w:hAnsi="微軟正黑體"/>
        </w:rPr>
      </w:pPr>
      <w:r w:rsidRPr="006F5EA3">
        <w:rPr>
          <w:rFonts w:ascii="微軟正黑體" w:hAnsi="微軟正黑體"/>
          <w:noProof/>
        </w:rPr>
        <w:drawing>
          <wp:anchor distT="0" distB="0" distL="114300" distR="114300" simplePos="0" relativeHeight="251741696" behindDoc="0" locked="0" layoutInCell="1" allowOverlap="1" wp14:anchorId="394E056C" wp14:editId="5DBF92C2">
            <wp:simplePos x="0" y="0"/>
            <wp:positionH relativeFrom="column">
              <wp:posOffset>717550</wp:posOffset>
            </wp:positionH>
            <wp:positionV relativeFrom="page">
              <wp:posOffset>1132205</wp:posOffset>
            </wp:positionV>
            <wp:extent cx="1619885" cy="3520440"/>
            <wp:effectExtent l="0" t="0" r="0" b="3810"/>
            <wp:wrapTopAndBottom/>
            <wp:docPr id="895745398" name="圖片 1" descr="一張含有 文字, 設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45398" name="圖片 1" descr="一張含有 文字, 設計, 螢幕擷取畫面 的圖片&#10;&#10;自動產生的描述"/>
                    <pic:cNvPicPr/>
                  </pic:nvPicPr>
                  <pic:blipFill>
                    <a:blip r:embed="rId114">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r w:rsidR="004D196A" w:rsidRPr="006F5EA3">
        <w:rPr>
          <w:rFonts w:ascii="微軟正黑體" w:hAnsi="微軟正黑體" w:hint="eastAsia"/>
        </w:rPr>
        <w:t>無公告資訊顯示畫面</w:t>
      </w:r>
    </w:p>
    <w:p w14:paraId="1D9573DB" w14:textId="79879E4D" w:rsidR="004D196A" w:rsidRPr="006F5EA3" w:rsidRDefault="004D196A" w:rsidP="004D196A">
      <w:pPr>
        <w:pStyle w:val="afff1"/>
        <w:ind w:left="960" w:firstLine="480"/>
      </w:pPr>
      <w:r w:rsidRPr="006F5EA3">
        <w:t>圖74．+號按鈕顯示</w:t>
      </w:r>
    </w:p>
    <w:p w14:paraId="2538D5E1" w14:textId="62D0FA23" w:rsidR="00D93F31" w:rsidRPr="006F5EA3" w:rsidRDefault="008F74FB" w:rsidP="00C1664D">
      <w:pPr>
        <w:pStyle w:val="affc"/>
        <w:numPr>
          <w:ilvl w:val="4"/>
          <w:numId w:val="34"/>
        </w:numPr>
        <w:ind w:leftChars="0"/>
        <w:rPr>
          <w:rFonts w:ascii="微軟正黑體" w:hAnsi="微軟正黑體"/>
        </w:rPr>
      </w:pPr>
      <w:r w:rsidRPr="006F5EA3">
        <w:rPr>
          <w:rFonts w:ascii="微軟正黑體" w:hAnsi="微軟正黑體"/>
          <w:noProof/>
        </w:rPr>
        <w:drawing>
          <wp:anchor distT="0" distB="0" distL="114300" distR="114300" simplePos="0" relativeHeight="251661824" behindDoc="0" locked="0" layoutInCell="1" allowOverlap="1" wp14:anchorId="742BE515" wp14:editId="7CADB173">
            <wp:simplePos x="0" y="0"/>
            <wp:positionH relativeFrom="column">
              <wp:posOffset>948690</wp:posOffset>
            </wp:positionH>
            <wp:positionV relativeFrom="page">
              <wp:posOffset>5558431</wp:posOffset>
            </wp:positionV>
            <wp:extent cx="1619885" cy="3484245"/>
            <wp:effectExtent l="0" t="0" r="0" b="1905"/>
            <wp:wrapTopAndBottom/>
            <wp:docPr id="766772522" name="圖片 1"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2522" name="圖片 1" descr="一張含有 文字, 螢幕擷取畫面, 行動電話, 小工具 的圖片&#10;&#10;自動產生的描述"/>
                    <pic:cNvPicPr/>
                  </pic:nvPicPr>
                  <pic:blipFill>
                    <a:blip r:embed="rId115">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14:sizeRelH relativeFrom="margin">
              <wp14:pctWidth>0</wp14:pctWidth>
            </wp14:sizeRelH>
            <wp14:sizeRelV relativeFrom="margin">
              <wp14:pctHeight>0</wp14:pctHeight>
            </wp14:sizeRelV>
          </wp:anchor>
        </w:drawing>
      </w:r>
      <w:r w:rsidR="004D196A" w:rsidRPr="006F5EA3">
        <w:rPr>
          <w:rFonts w:ascii="微軟正黑體" w:hAnsi="微軟正黑體"/>
        </w:rPr>
        <w:t>點擊右下角</w:t>
      </w:r>
      <w:r w:rsidR="00D93F31" w:rsidRPr="006F5EA3">
        <w:rPr>
          <w:rFonts w:ascii="微軟正黑體" w:hAnsi="微軟正黑體" w:hint="eastAsia"/>
        </w:rPr>
        <w:t>＋</w:t>
      </w:r>
      <w:r w:rsidR="004D196A" w:rsidRPr="006F5EA3">
        <w:rPr>
          <w:rFonts w:ascii="微軟正黑體" w:hAnsi="微軟正黑體"/>
        </w:rPr>
        <w:t>號展開會出現 公佈欄管理、公佈欄面板設定、公佈欄管</w:t>
      </w:r>
      <w:r w:rsidR="00D93F31" w:rsidRPr="006F5EA3">
        <w:rPr>
          <w:rFonts w:ascii="微軟正黑體" w:hAnsi="微軟正黑體" w:hint="eastAsia"/>
        </w:rPr>
        <w:t>理</w:t>
      </w:r>
      <w:r w:rsidR="004D196A" w:rsidRPr="006F5EA3">
        <w:rPr>
          <w:rFonts w:ascii="微軟正黑體" w:hAnsi="微軟正黑體"/>
        </w:rPr>
        <w:t>者設定按鈕</w:t>
      </w:r>
    </w:p>
    <w:p w14:paraId="767BBCB3" w14:textId="35257298" w:rsidR="00D93F31" w:rsidRPr="006F5EA3" w:rsidRDefault="00D93F31" w:rsidP="00D93F31">
      <w:pPr>
        <w:pStyle w:val="afff1"/>
        <w:ind w:left="960" w:firstLine="480"/>
      </w:pPr>
      <w:r w:rsidRPr="006F5EA3">
        <w:t>圖75．</w:t>
      </w:r>
      <w:r w:rsidRPr="006F5EA3">
        <w:rPr>
          <w:rFonts w:hint="eastAsia"/>
        </w:rPr>
        <w:t>＋</w:t>
      </w:r>
      <w:r w:rsidRPr="006F5EA3">
        <w:t>顯示更多功能</w:t>
      </w:r>
    </w:p>
    <w:p w14:paraId="065C1190" w14:textId="7D714402" w:rsidR="00D93F31" w:rsidRPr="006F5EA3" w:rsidRDefault="00D93F31">
      <w:pPr>
        <w:widowControl/>
        <w:suppressAutoHyphens w:val="0"/>
        <w:rPr>
          <w:rFonts w:ascii="微軟正黑體" w:hAnsi="微軟正黑體"/>
        </w:rPr>
      </w:pPr>
      <w:r w:rsidRPr="006F5EA3">
        <w:rPr>
          <w:rFonts w:ascii="微軟正黑體" w:hAnsi="微軟正黑體"/>
        </w:rPr>
        <w:br w:type="page"/>
      </w:r>
    </w:p>
    <w:p w14:paraId="022BF93D" w14:textId="0C4DF910" w:rsidR="00D93F31" w:rsidRPr="006F5EA3" w:rsidRDefault="008F74FB" w:rsidP="00C1664D">
      <w:pPr>
        <w:pStyle w:val="affc"/>
        <w:numPr>
          <w:ilvl w:val="4"/>
          <w:numId w:val="34"/>
        </w:numPr>
        <w:ind w:leftChars="0"/>
        <w:rPr>
          <w:rFonts w:ascii="微軟正黑體" w:hAnsi="微軟正黑體"/>
        </w:rPr>
      </w:pPr>
      <w:r w:rsidRPr="006F5EA3">
        <w:rPr>
          <w:rFonts w:ascii="微軟正黑體" w:hAnsi="微軟正黑體"/>
          <w:noProof/>
        </w:rPr>
        <w:drawing>
          <wp:anchor distT="0" distB="0" distL="114300" distR="114300" simplePos="0" relativeHeight="251742720" behindDoc="0" locked="0" layoutInCell="1" allowOverlap="1" wp14:anchorId="2D43F9C6" wp14:editId="196E089A">
            <wp:simplePos x="0" y="0"/>
            <wp:positionH relativeFrom="column">
              <wp:posOffset>935990</wp:posOffset>
            </wp:positionH>
            <wp:positionV relativeFrom="page">
              <wp:posOffset>1132205</wp:posOffset>
            </wp:positionV>
            <wp:extent cx="1619885" cy="3477260"/>
            <wp:effectExtent l="0" t="0" r="0" b="8890"/>
            <wp:wrapTopAndBottom/>
            <wp:docPr id="864765478" name="圖片 1" descr="一張含有 文字, 螢幕擷取畫面, 作業系統,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5478" name="圖片 1" descr="一張含有 文字, 螢幕擷取畫面, 作業系統, 設計 的圖片&#10;&#10;自動產生的描述"/>
                    <pic:cNvPicPr/>
                  </pic:nvPicPr>
                  <pic:blipFill>
                    <a:blip r:embed="rId116">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rsidR="00D93F31" w:rsidRPr="006F5EA3">
        <w:rPr>
          <w:rFonts w:ascii="微軟正黑體" w:hAnsi="微軟正黑體"/>
        </w:rPr>
        <w:t>點擊公佈欄管理者設定出現畫面</w:t>
      </w:r>
    </w:p>
    <w:p w14:paraId="7F96A444" w14:textId="3F71DBD8" w:rsidR="00D93F31" w:rsidRPr="006F5EA3" w:rsidRDefault="00D93F31" w:rsidP="00D93F31">
      <w:pPr>
        <w:pStyle w:val="afff1"/>
        <w:ind w:left="958" w:firstLine="482"/>
      </w:pPr>
      <w:r w:rsidRPr="006F5EA3">
        <w:t>圖76．管理者設定畫面</w:t>
      </w:r>
    </w:p>
    <w:p w14:paraId="11FCB76D" w14:textId="652DE530" w:rsidR="00D93F31" w:rsidRPr="006F5EA3" w:rsidRDefault="008F74FB" w:rsidP="00C1664D">
      <w:pPr>
        <w:pStyle w:val="affc"/>
        <w:numPr>
          <w:ilvl w:val="4"/>
          <w:numId w:val="34"/>
        </w:numPr>
        <w:ind w:leftChars="0"/>
        <w:rPr>
          <w:rFonts w:ascii="微軟正黑體" w:hAnsi="微軟正黑體"/>
        </w:rPr>
      </w:pPr>
      <w:r w:rsidRPr="006F5EA3">
        <w:rPr>
          <w:rFonts w:ascii="微軟正黑體" w:hAnsi="微軟正黑體"/>
          <w:noProof/>
        </w:rPr>
        <w:drawing>
          <wp:anchor distT="0" distB="0" distL="114300" distR="114300" simplePos="0" relativeHeight="251743744" behindDoc="0" locked="0" layoutInCell="1" allowOverlap="1" wp14:anchorId="2FBE2550" wp14:editId="2D4CB38B">
            <wp:simplePos x="0" y="0"/>
            <wp:positionH relativeFrom="column">
              <wp:posOffset>935990</wp:posOffset>
            </wp:positionH>
            <wp:positionV relativeFrom="page">
              <wp:posOffset>5518785</wp:posOffset>
            </wp:positionV>
            <wp:extent cx="5493385" cy="3477260"/>
            <wp:effectExtent l="0" t="0" r="0" b="8890"/>
            <wp:wrapTopAndBottom/>
            <wp:docPr id="1725207388"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07388" name="圖片 1" descr="一張含有 文字, 軟體, 電腦圖示, 網頁 的圖片&#10;&#10;自動產生的描述"/>
                    <pic:cNvPicPr/>
                  </pic:nvPicPr>
                  <pic:blipFill>
                    <a:blip r:embed="rId117">
                      <a:extLst>
                        <a:ext uri="{28A0092B-C50C-407E-A947-70E740481C1C}">
                          <a14:useLocalDpi xmlns:a14="http://schemas.microsoft.com/office/drawing/2010/main" val="0"/>
                        </a:ext>
                      </a:extLst>
                    </a:blip>
                    <a:stretch>
                      <a:fillRect/>
                    </a:stretch>
                  </pic:blipFill>
                  <pic:spPr>
                    <a:xfrm>
                      <a:off x="0" y="0"/>
                      <a:ext cx="5493385" cy="3477260"/>
                    </a:xfrm>
                    <a:prstGeom prst="rect">
                      <a:avLst/>
                    </a:prstGeom>
                  </pic:spPr>
                </pic:pic>
              </a:graphicData>
            </a:graphic>
          </wp:anchor>
        </w:drawing>
      </w:r>
      <w:r w:rsidR="00D93F31" w:rsidRPr="006F5EA3">
        <w:rPr>
          <w:rFonts w:ascii="微軟正黑體" w:hAnsi="微軟正黑體"/>
        </w:rPr>
        <w:t>點擊上圖(公佈欄管理者設定)右下角</w:t>
      </w:r>
      <w:r w:rsidR="00D93F31" w:rsidRPr="006F5EA3">
        <w:rPr>
          <w:rFonts w:ascii="微軟正黑體" w:hAnsi="微軟正黑體" w:hint="eastAsia"/>
        </w:rPr>
        <w:t>＋</w:t>
      </w:r>
      <w:r w:rsidR="00D93F31" w:rsidRPr="006F5EA3">
        <w:rPr>
          <w:rFonts w:ascii="微軟正黑體" w:hAnsi="微軟正黑體"/>
        </w:rPr>
        <w:t>號 進入公告模組組織樹畫面可</w:t>
      </w:r>
      <w:r w:rsidR="00D93F31" w:rsidRPr="006F5EA3">
        <w:rPr>
          <w:rFonts w:ascii="微軟正黑體" w:hAnsi="微軟正黑體" w:hint="eastAsia"/>
        </w:rPr>
        <w:t>以</w:t>
      </w:r>
      <w:r w:rsidR="00D93F31" w:rsidRPr="006F5EA3">
        <w:rPr>
          <w:rFonts w:ascii="微軟正黑體" w:hAnsi="微軟正黑體"/>
        </w:rPr>
        <w:t>加入管理者</w:t>
      </w:r>
    </w:p>
    <w:p w14:paraId="7F55C2BB" w14:textId="0575F8DC" w:rsidR="00D93F31" w:rsidRPr="006F5EA3" w:rsidRDefault="00D93F31" w:rsidP="00D93F31">
      <w:pPr>
        <w:pStyle w:val="afff1"/>
        <w:ind w:left="994" w:firstLine="480"/>
      </w:pPr>
      <w:r w:rsidRPr="006F5EA3">
        <w:t>圖77．顯示組織樹</w:t>
      </w:r>
    </w:p>
    <w:p w14:paraId="772ABB2F" w14:textId="5373C848" w:rsidR="00D93F31" w:rsidRPr="006F5EA3" w:rsidRDefault="00D93F31">
      <w:pPr>
        <w:widowControl/>
        <w:suppressAutoHyphens w:val="0"/>
        <w:rPr>
          <w:rFonts w:ascii="微軟正黑體" w:hAnsi="微軟正黑體"/>
        </w:rPr>
      </w:pPr>
      <w:r w:rsidRPr="006F5EA3">
        <w:rPr>
          <w:rFonts w:ascii="微軟正黑體" w:hAnsi="微軟正黑體"/>
        </w:rPr>
        <w:br w:type="page"/>
      </w:r>
    </w:p>
    <w:p w14:paraId="1BD753A4" w14:textId="2DF29B2A" w:rsidR="00D93F31" w:rsidRPr="006F5EA3" w:rsidRDefault="00D93F31" w:rsidP="00C1664D">
      <w:pPr>
        <w:pStyle w:val="affc"/>
        <w:numPr>
          <w:ilvl w:val="4"/>
          <w:numId w:val="34"/>
        </w:numPr>
        <w:ind w:leftChars="0"/>
        <w:rPr>
          <w:rFonts w:ascii="微軟正黑體" w:hAnsi="微軟正黑體"/>
        </w:rPr>
      </w:pPr>
      <w:r w:rsidRPr="006F5EA3">
        <w:rPr>
          <w:rFonts w:ascii="微軟正黑體" w:hAnsi="微軟正黑體"/>
        </w:rPr>
        <w:t>選完管理者設定出現畫面以及刪除行為</w:t>
      </w:r>
    </w:p>
    <w:p w14:paraId="0A9FED38" w14:textId="445C8800" w:rsidR="00D93F31" w:rsidRPr="006F5EA3" w:rsidRDefault="00261F62" w:rsidP="00C1664D">
      <w:pPr>
        <w:pStyle w:val="affc"/>
        <w:numPr>
          <w:ilvl w:val="5"/>
          <w:numId w:val="34"/>
        </w:numPr>
        <w:ind w:leftChars="0"/>
        <w:rPr>
          <w:rFonts w:ascii="微軟正黑體" w:hAnsi="微軟正黑體"/>
        </w:rPr>
      </w:pPr>
      <w:r w:rsidRPr="006F5EA3">
        <w:rPr>
          <w:rFonts w:ascii="微軟正黑體" w:hAnsi="微軟正黑體"/>
        </w:rPr>
        <w:t>上方顯示共有幾筆資料、管理者設定出現畫面卡片元件,分別呈現編號、管理員頭像、名字、電子郵件、連絡電話</w:t>
      </w:r>
    </w:p>
    <w:p w14:paraId="4D9255F7" w14:textId="0B4B74AF" w:rsidR="00261F62" w:rsidRPr="006F5EA3" w:rsidRDefault="00261F62" w:rsidP="00C1664D">
      <w:pPr>
        <w:pStyle w:val="affc"/>
        <w:numPr>
          <w:ilvl w:val="5"/>
          <w:numId w:val="34"/>
        </w:numPr>
        <w:ind w:leftChars="0"/>
        <w:rPr>
          <w:rFonts w:ascii="微軟正黑體" w:hAnsi="微軟正黑體"/>
        </w:rPr>
      </w:pPr>
      <w:r w:rsidRPr="006F5EA3">
        <w:rPr>
          <w:rFonts w:ascii="微軟正黑體" w:hAnsi="微軟正黑體"/>
        </w:rPr>
        <w:t>手指右向左滑可以刪除管理者、刪除管理者出現畫面提醒</w:t>
      </w:r>
    </w:p>
    <w:tbl>
      <w:tblPr>
        <w:tblStyle w:val="afff7"/>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718"/>
      </w:tblGrid>
      <w:tr w:rsidR="00261F62" w:rsidRPr="006F5EA3" w14:paraId="03F493F2" w14:textId="77777777" w:rsidTr="00D567FE">
        <w:trPr>
          <w:trHeight w:val="5986"/>
        </w:trPr>
        <w:tc>
          <w:tcPr>
            <w:tcW w:w="0" w:type="auto"/>
          </w:tcPr>
          <w:p w14:paraId="7B8C10C0" w14:textId="01E9CB07" w:rsidR="00261F62" w:rsidRPr="006F5EA3" w:rsidRDefault="00261F62" w:rsidP="00D567FE">
            <w:pPr>
              <w:pStyle w:val="afff1"/>
              <w:spacing w:after="0"/>
            </w:pPr>
            <w:r w:rsidRPr="006F5EA3">
              <w:rPr>
                <w:noProof/>
              </w:rPr>
              <w:drawing>
                <wp:anchor distT="0" distB="0" distL="114300" distR="114300" simplePos="0" relativeHeight="251744768" behindDoc="0" locked="0" layoutInCell="1" allowOverlap="1" wp14:anchorId="4629B39B" wp14:editId="7290ACCA">
                  <wp:simplePos x="0" y="0"/>
                  <wp:positionH relativeFrom="column">
                    <wp:posOffset>469</wp:posOffset>
                  </wp:positionH>
                  <wp:positionV relativeFrom="page">
                    <wp:posOffset>3230</wp:posOffset>
                  </wp:positionV>
                  <wp:extent cx="1619885" cy="3545840"/>
                  <wp:effectExtent l="0" t="0" r="0" b="0"/>
                  <wp:wrapTopAndBottom/>
                  <wp:docPr id="21033876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7629" name=""/>
                          <pic:cNvPicPr/>
                        </pic:nvPicPr>
                        <pic:blipFill>
                          <a:blip r:embed="rId118">
                            <a:extLst>
                              <a:ext uri="{28A0092B-C50C-407E-A947-70E740481C1C}">
                                <a14:useLocalDpi xmlns:a14="http://schemas.microsoft.com/office/drawing/2010/main" val="0"/>
                              </a:ext>
                            </a:extLst>
                          </a:blip>
                          <a:stretch>
                            <a:fillRect/>
                          </a:stretch>
                        </pic:blipFill>
                        <pic:spPr>
                          <a:xfrm>
                            <a:off x="0" y="0"/>
                            <a:ext cx="1619885" cy="3545840"/>
                          </a:xfrm>
                          <a:prstGeom prst="rect">
                            <a:avLst/>
                          </a:prstGeom>
                        </pic:spPr>
                      </pic:pic>
                    </a:graphicData>
                  </a:graphic>
                </wp:anchor>
              </w:drawing>
            </w:r>
            <w:r w:rsidRPr="006F5EA3">
              <w:t>圖78．刪除畫面</w:t>
            </w:r>
          </w:p>
        </w:tc>
        <w:tc>
          <w:tcPr>
            <w:tcW w:w="0" w:type="auto"/>
          </w:tcPr>
          <w:p w14:paraId="476B8C5D" w14:textId="11AF3817" w:rsidR="00261F62" w:rsidRPr="006F5EA3" w:rsidRDefault="00261F62" w:rsidP="00261F62">
            <w:pPr>
              <w:rPr>
                <w:rFonts w:ascii="微軟正黑體" w:hAnsi="微軟正黑體"/>
              </w:rPr>
            </w:pPr>
            <w:r w:rsidRPr="006F5EA3">
              <w:rPr>
                <w:rFonts w:ascii="微軟正黑體" w:hAnsi="微軟正黑體"/>
                <w:noProof/>
              </w:rPr>
              <w:drawing>
                <wp:anchor distT="0" distB="0" distL="114300" distR="114300" simplePos="0" relativeHeight="251745792" behindDoc="0" locked="0" layoutInCell="1" allowOverlap="1" wp14:anchorId="0A079463" wp14:editId="3341C4A9">
                  <wp:simplePos x="0" y="0"/>
                  <wp:positionH relativeFrom="column">
                    <wp:posOffset>1022</wp:posOffset>
                  </wp:positionH>
                  <wp:positionV relativeFrom="page">
                    <wp:posOffset>3230</wp:posOffset>
                  </wp:positionV>
                  <wp:extent cx="1648460" cy="3545840"/>
                  <wp:effectExtent l="0" t="0" r="8890" b="0"/>
                  <wp:wrapTopAndBottom/>
                  <wp:docPr id="533226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26597" name=""/>
                          <pic:cNvPicPr/>
                        </pic:nvPicPr>
                        <pic:blipFill>
                          <a:blip r:embed="rId119">
                            <a:extLst>
                              <a:ext uri="{28A0092B-C50C-407E-A947-70E740481C1C}">
                                <a14:useLocalDpi xmlns:a14="http://schemas.microsoft.com/office/drawing/2010/main" val="0"/>
                              </a:ext>
                            </a:extLst>
                          </a:blip>
                          <a:stretch>
                            <a:fillRect/>
                          </a:stretch>
                        </pic:blipFill>
                        <pic:spPr>
                          <a:xfrm>
                            <a:off x="0" y="0"/>
                            <a:ext cx="1648460" cy="3545840"/>
                          </a:xfrm>
                          <a:prstGeom prst="rect">
                            <a:avLst/>
                          </a:prstGeom>
                        </pic:spPr>
                      </pic:pic>
                    </a:graphicData>
                  </a:graphic>
                </wp:anchor>
              </w:drawing>
            </w:r>
          </w:p>
        </w:tc>
      </w:tr>
    </w:tbl>
    <w:p w14:paraId="3686B2D7" w14:textId="77777777" w:rsidR="00D567FE" w:rsidRPr="006F5EA3" w:rsidRDefault="00D567FE">
      <w:pPr>
        <w:widowControl/>
        <w:suppressAutoHyphens w:val="0"/>
        <w:rPr>
          <w:rFonts w:ascii="微軟正黑體" w:hAnsi="微軟正黑體"/>
        </w:rPr>
      </w:pPr>
      <w:r w:rsidRPr="006F5EA3">
        <w:rPr>
          <w:rFonts w:ascii="微軟正黑體" w:hAnsi="微軟正黑體"/>
        </w:rPr>
        <w:br w:type="page"/>
      </w:r>
    </w:p>
    <w:p w14:paraId="7E267A95" w14:textId="33509C3E" w:rsidR="00261F62" w:rsidRPr="006F5EA3" w:rsidRDefault="00261F62" w:rsidP="00C1664D">
      <w:pPr>
        <w:pStyle w:val="affc"/>
        <w:numPr>
          <w:ilvl w:val="3"/>
          <w:numId w:val="35"/>
        </w:numPr>
        <w:ind w:leftChars="0"/>
        <w:rPr>
          <w:rFonts w:ascii="微軟正黑體" w:hAnsi="微軟正黑體"/>
        </w:rPr>
      </w:pPr>
      <w:r w:rsidRPr="006F5EA3">
        <w:rPr>
          <w:rFonts w:ascii="微軟正黑體" w:hAnsi="微軟正黑體"/>
        </w:rPr>
        <w:t>有公告顯示畫面</w:t>
      </w:r>
    </w:p>
    <w:p w14:paraId="460DB1B1" w14:textId="4C8DD419" w:rsidR="00261F62" w:rsidRPr="006F5EA3" w:rsidRDefault="00261F62" w:rsidP="00C1664D">
      <w:pPr>
        <w:pStyle w:val="affc"/>
        <w:numPr>
          <w:ilvl w:val="4"/>
          <w:numId w:val="35"/>
        </w:numPr>
        <w:ind w:leftChars="0"/>
        <w:rPr>
          <w:rFonts w:ascii="微軟正黑體" w:hAnsi="微軟正黑體"/>
        </w:rPr>
      </w:pPr>
      <w:proofErr w:type="gramStart"/>
      <w:r w:rsidRPr="006F5EA3">
        <w:rPr>
          <w:rFonts w:ascii="微軟正黑體" w:hAnsi="微軟正黑體"/>
        </w:rPr>
        <w:t>點入該</w:t>
      </w:r>
      <w:proofErr w:type="gramEnd"/>
      <w:r w:rsidRPr="006F5EA3">
        <w:rPr>
          <w:rFonts w:ascii="微軟正黑體" w:hAnsi="微軟正黑體"/>
        </w:rPr>
        <w:t>公告訊息可得到詳細資訊</w:t>
      </w:r>
    </w:p>
    <w:p w14:paraId="63F757C9" w14:textId="77BACB11" w:rsidR="00D567FE" w:rsidRPr="006F5EA3" w:rsidRDefault="00D567FE" w:rsidP="00D567FE">
      <w:pPr>
        <w:ind w:left="1474"/>
        <w:rPr>
          <w:rFonts w:ascii="微軟正黑體" w:hAnsi="微軟正黑體"/>
        </w:rPr>
      </w:pPr>
      <w:r w:rsidRPr="006F5EA3">
        <w:rPr>
          <w:rFonts w:ascii="微軟正黑體" w:hAnsi="微軟正黑體"/>
          <w:noProof/>
        </w:rPr>
        <w:drawing>
          <wp:inline distT="0" distB="0" distL="0" distR="0" wp14:anchorId="540D3366" wp14:editId="67B994B6">
            <wp:extent cx="1619885" cy="3477260"/>
            <wp:effectExtent l="0" t="0" r="0" b="8890"/>
            <wp:docPr id="676646256"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6256" name="圖片 1" descr="一張含有 文字, 螢幕擷取畫面, 數字, 字型 的圖片&#10;&#10;自動產生的描述"/>
                    <pic:cNvPicPr/>
                  </pic:nvPicPr>
                  <pic:blipFill>
                    <a:blip r:embed="rId120">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inline>
        </w:drawing>
      </w:r>
    </w:p>
    <w:p w14:paraId="673D36DA" w14:textId="2FA739E4" w:rsidR="00261F62" w:rsidRPr="006F5EA3" w:rsidRDefault="00261F62" w:rsidP="00261F62">
      <w:pPr>
        <w:pStyle w:val="afff1"/>
        <w:ind w:left="960" w:firstLine="480"/>
      </w:pPr>
      <w:r w:rsidRPr="006F5EA3">
        <w:t>圖80．詳細公告資訊</w:t>
      </w:r>
    </w:p>
    <w:p w14:paraId="4934000F" w14:textId="09EF5ED5" w:rsidR="00261F62" w:rsidRPr="006F5EA3" w:rsidRDefault="00261F62">
      <w:pPr>
        <w:widowControl/>
        <w:suppressAutoHyphens w:val="0"/>
        <w:rPr>
          <w:rFonts w:ascii="微軟正黑體" w:hAnsi="微軟正黑體"/>
        </w:rPr>
      </w:pPr>
      <w:r w:rsidRPr="006F5EA3">
        <w:rPr>
          <w:rFonts w:ascii="微軟正黑體" w:hAnsi="微軟正黑體"/>
        </w:rPr>
        <w:br w:type="page"/>
      </w:r>
    </w:p>
    <w:p w14:paraId="3F15D44A" w14:textId="1A8B13A0" w:rsidR="00261F62" w:rsidRPr="006F5EA3" w:rsidRDefault="00261F62" w:rsidP="00261F62">
      <w:pPr>
        <w:pStyle w:val="afff5"/>
      </w:pPr>
      <w:bookmarkStart w:id="34" w:name="_Toc139443957"/>
      <w:r w:rsidRPr="006F5EA3">
        <w:rPr>
          <w:rFonts w:hint="eastAsia"/>
        </w:rPr>
        <w:t>2</w:t>
      </w:r>
      <w:r w:rsidRPr="006F5EA3">
        <w:t xml:space="preserve">-9-3 </w:t>
      </w:r>
      <w:r w:rsidRPr="006F5EA3">
        <w:rPr>
          <w:rFonts w:hint="eastAsia"/>
        </w:rPr>
        <w:t>辦公 電子簽核(流程作業)</w:t>
      </w:r>
      <w:bookmarkEnd w:id="34"/>
    </w:p>
    <w:p w14:paraId="199192CD" w14:textId="2621CDDF" w:rsidR="00261F62" w:rsidRPr="006F5EA3" w:rsidRDefault="00261F62" w:rsidP="00261F62">
      <w:pPr>
        <w:rPr>
          <w:rFonts w:ascii="微軟正黑體" w:hAnsi="微軟正黑體"/>
        </w:rPr>
      </w:pPr>
      <w:r w:rsidRPr="006F5EA3">
        <w:rPr>
          <w:rFonts w:ascii="微軟正黑體" w:hAnsi="微軟正黑體"/>
        </w:rPr>
        <w:t>預設排序:送達時間越接近目前時間的在上</w:t>
      </w:r>
    </w:p>
    <w:p w14:paraId="723ED18C" w14:textId="436E0E66" w:rsidR="00261F62" w:rsidRPr="006F5EA3" w:rsidRDefault="00261F62" w:rsidP="00261F62">
      <w:pPr>
        <w:rPr>
          <w:rFonts w:ascii="微軟正黑體" w:hAnsi="微軟正黑體"/>
        </w:rPr>
      </w:pPr>
      <w:r w:rsidRPr="006F5EA3">
        <w:rPr>
          <w:rFonts w:ascii="微軟正黑體" w:hAnsi="微軟正黑體"/>
        </w:rPr>
        <w:t>流程作業畫面如下</w:t>
      </w:r>
      <w:r w:rsidRPr="006F5EA3">
        <w:rPr>
          <w:rFonts w:ascii="微軟正黑體" w:hAnsi="微軟正黑體" w:hint="eastAsia"/>
        </w:rPr>
        <w:t>：</w:t>
      </w:r>
      <w:r w:rsidRPr="006F5EA3">
        <w:rPr>
          <w:rFonts w:ascii="微軟正黑體" w:hAnsi="微軟正黑體"/>
          <w:noProof/>
        </w:rPr>
        <w:drawing>
          <wp:anchor distT="0" distB="0" distL="114300" distR="114300" simplePos="0" relativeHeight="251746816" behindDoc="0" locked="0" layoutInCell="1" allowOverlap="1" wp14:anchorId="0479A9F7" wp14:editId="7D2243DC">
            <wp:simplePos x="0" y="0"/>
            <wp:positionH relativeFrom="column">
              <wp:posOffset>2153</wp:posOffset>
            </wp:positionH>
            <wp:positionV relativeFrom="page">
              <wp:posOffset>1921565</wp:posOffset>
            </wp:positionV>
            <wp:extent cx="1619885" cy="3498850"/>
            <wp:effectExtent l="0" t="0" r="0" b="6350"/>
            <wp:wrapTopAndBottom/>
            <wp:docPr id="669367683" name="圖片 1" descr="一張含有 文字, 螢幕擷取畫面, 網頁,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7683" name="圖片 1" descr="一張含有 文字, 螢幕擷取畫面, 網頁, 網站 的圖片&#10;&#10;自動產生的描述"/>
                    <pic:cNvPicPr/>
                  </pic:nvPicPr>
                  <pic:blipFill>
                    <a:blip r:embed="rId121">
                      <a:extLst>
                        <a:ext uri="{28A0092B-C50C-407E-A947-70E740481C1C}">
                          <a14:useLocalDpi xmlns:a14="http://schemas.microsoft.com/office/drawing/2010/main" val="0"/>
                        </a:ext>
                      </a:extLst>
                    </a:blip>
                    <a:stretch>
                      <a:fillRect/>
                    </a:stretch>
                  </pic:blipFill>
                  <pic:spPr>
                    <a:xfrm>
                      <a:off x="0" y="0"/>
                      <a:ext cx="1619885" cy="3498850"/>
                    </a:xfrm>
                    <a:prstGeom prst="rect">
                      <a:avLst/>
                    </a:prstGeom>
                  </pic:spPr>
                </pic:pic>
              </a:graphicData>
            </a:graphic>
          </wp:anchor>
        </w:drawing>
      </w:r>
    </w:p>
    <w:p w14:paraId="6FF90011" w14:textId="3E848A0E" w:rsidR="00261F62" w:rsidRPr="006F5EA3" w:rsidRDefault="00261F62" w:rsidP="00261F62">
      <w:pPr>
        <w:pStyle w:val="afff1"/>
      </w:pPr>
      <w:r w:rsidRPr="006F5EA3">
        <w:t>圖81．流程作業待辦事項畫面</w:t>
      </w:r>
    </w:p>
    <w:p w14:paraId="0E628F6D" w14:textId="03BE1DBF" w:rsidR="00261F62" w:rsidRPr="006F5EA3" w:rsidRDefault="00261F62" w:rsidP="00C1664D">
      <w:pPr>
        <w:pStyle w:val="affc"/>
        <w:numPr>
          <w:ilvl w:val="0"/>
          <w:numId w:val="36"/>
        </w:numPr>
        <w:ind w:leftChars="0"/>
        <w:rPr>
          <w:rFonts w:ascii="微軟正黑體" w:hAnsi="微軟正黑體"/>
        </w:rPr>
      </w:pPr>
      <w:r w:rsidRPr="006F5EA3">
        <w:rPr>
          <w:rFonts w:ascii="微軟正黑體" w:hAnsi="微軟正黑體" w:hint="eastAsia"/>
        </w:rPr>
        <w:t>卡片內資訊：</w:t>
      </w:r>
    </w:p>
    <w:p w14:paraId="0B85EDE4" w14:textId="23FC4ADE" w:rsidR="00261F62" w:rsidRPr="006F5EA3" w:rsidRDefault="00261F62" w:rsidP="00C1664D">
      <w:pPr>
        <w:pStyle w:val="affc"/>
        <w:numPr>
          <w:ilvl w:val="1"/>
          <w:numId w:val="36"/>
        </w:numPr>
        <w:ind w:leftChars="0"/>
        <w:rPr>
          <w:rFonts w:ascii="微軟正黑體" w:hAnsi="微軟正黑體"/>
        </w:rPr>
      </w:pPr>
      <w:r w:rsidRPr="006F5EA3">
        <w:rPr>
          <w:rFonts w:ascii="微軟正黑體" w:hAnsi="微軟正黑體"/>
        </w:rPr>
        <w:t>卡片左側</w:t>
      </w:r>
      <w:r w:rsidRPr="006F5EA3">
        <w:rPr>
          <w:rFonts w:ascii="微軟正黑體" w:hAnsi="微軟正黑體" w:hint="eastAsia"/>
        </w:rPr>
        <w:t>：</w:t>
      </w:r>
      <w:r w:rsidRPr="006F5EA3">
        <w:rPr>
          <w:rFonts w:ascii="微軟正黑體" w:hAnsi="微軟正黑體"/>
        </w:rPr>
        <w:t>前一關卡送出人的頭像圖片(頭像是由</w:t>
      </w:r>
      <w:proofErr w:type="spellStart"/>
      <w:r w:rsidRPr="006F5EA3">
        <w:rPr>
          <w:rFonts w:ascii="微軟正黑體" w:hAnsi="微軟正黑體"/>
        </w:rPr>
        <w:t>UniPortal</w:t>
      </w:r>
      <w:proofErr w:type="spellEnd"/>
      <w:r w:rsidRPr="006F5EA3">
        <w:rPr>
          <w:rFonts w:ascii="微軟正黑體" w:hAnsi="微軟正黑體"/>
        </w:rPr>
        <w:t>中個人設定的頭像做</w:t>
      </w:r>
      <w:r w:rsidRPr="006F5EA3">
        <w:rPr>
          <w:rFonts w:ascii="微軟正黑體" w:hAnsi="微軟正黑體" w:hint="eastAsia"/>
        </w:rPr>
        <w:t>設</w:t>
      </w:r>
      <w:r w:rsidRPr="006F5EA3">
        <w:rPr>
          <w:rFonts w:ascii="微軟正黑體" w:hAnsi="微軟正黑體"/>
        </w:rPr>
        <w:t>定)、前一關卡送出人名稱</w:t>
      </w:r>
    </w:p>
    <w:p w14:paraId="0C2F370B" w14:textId="2CCFA73E" w:rsidR="00261F62" w:rsidRPr="006F5EA3" w:rsidRDefault="008F2386" w:rsidP="00C1664D">
      <w:pPr>
        <w:pStyle w:val="affc"/>
        <w:numPr>
          <w:ilvl w:val="1"/>
          <w:numId w:val="36"/>
        </w:numPr>
        <w:ind w:leftChars="0"/>
        <w:rPr>
          <w:rFonts w:ascii="微軟正黑體" w:hAnsi="微軟正黑體"/>
        </w:rPr>
      </w:pPr>
      <w:r w:rsidRPr="006F5EA3">
        <w:rPr>
          <w:rFonts w:ascii="微軟正黑體" w:hAnsi="微軟正黑體"/>
        </w:rPr>
        <w:t>卡片右側依序為</w:t>
      </w:r>
      <w:r w:rsidRPr="006F5EA3">
        <w:rPr>
          <w:rFonts w:ascii="微軟正黑體" w:hAnsi="微軟正黑體" w:hint="eastAsia"/>
        </w:rPr>
        <w:t>：</w:t>
      </w:r>
    </w:p>
    <w:p w14:paraId="4F12B424" w14:textId="559FB972" w:rsidR="008F2386" w:rsidRPr="006F5EA3" w:rsidRDefault="008F2386" w:rsidP="00C1664D">
      <w:pPr>
        <w:pStyle w:val="affc"/>
        <w:numPr>
          <w:ilvl w:val="2"/>
          <w:numId w:val="36"/>
        </w:numPr>
        <w:ind w:leftChars="0"/>
        <w:rPr>
          <w:rFonts w:ascii="微軟正黑體" w:hAnsi="微軟正黑體"/>
        </w:rPr>
      </w:pPr>
      <w:r w:rsidRPr="006F5EA3">
        <w:rPr>
          <w:rFonts w:ascii="微軟正黑體" w:hAnsi="微軟正黑體"/>
        </w:rPr>
        <w:t>工作主題、工作名稱</w:t>
      </w:r>
    </w:p>
    <w:p w14:paraId="4A90B409" w14:textId="7A768285" w:rsidR="008F2386" w:rsidRPr="006F5EA3" w:rsidRDefault="008F2386" w:rsidP="00C1664D">
      <w:pPr>
        <w:pStyle w:val="affc"/>
        <w:numPr>
          <w:ilvl w:val="2"/>
          <w:numId w:val="36"/>
        </w:numPr>
        <w:ind w:leftChars="0"/>
        <w:rPr>
          <w:rFonts w:ascii="微軟正黑體" w:hAnsi="微軟正黑體"/>
        </w:rPr>
      </w:pPr>
      <w:r w:rsidRPr="006F5EA3">
        <w:rPr>
          <w:rFonts w:ascii="微軟正黑體" w:hAnsi="微軟正黑體" w:hint="eastAsia"/>
        </w:rPr>
        <w:t>啟動者名字、流程名稱</w:t>
      </w:r>
    </w:p>
    <w:p w14:paraId="7A2402A6" w14:textId="587D4D84" w:rsidR="008F2386" w:rsidRPr="006F5EA3" w:rsidRDefault="008F2386" w:rsidP="00C1664D">
      <w:pPr>
        <w:pStyle w:val="affc"/>
        <w:numPr>
          <w:ilvl w:val="2"/>
          <w:numId w:val="36"/>
        </w:numPr>
        <w:ind w:leftChars="0"/>
        <w:rPr>
          <w:rFonts w:ascii="微軟正黑體" w:hAnsi="微軟正黑體"/>
        </w:rPr>
      </w:pPr>
      <w:r w:rsidRPr="006F5EA3">
        <w:rPr>
          <w:rFonts w:ascii="微軟正黑體" w:hAnsi="微軟正黑體" w:hint="eastAsia"/>
        </w:rPr>
        <w:t>表單送達時間、是否有閱讀過此工作表單(若有，則顯示</w:t>
      </w:r>
      <w:proofErr w:type="gramStart"/>
      <w:r w:rsidRPr="006F5EA3">
        <w:rPr>
          <w:rFonts w:ascii="微軟正黑體" w:hAnsi="微軟正黑體" w:hint="eastAsia"/>
        </w:rPr>
        <w:t>＂</w:t>
      </w:r>
      <w:proofErr w:type="gramEnd"/>
      <w:r w:rsidRPr="006F5EA3">
        <w:rPr>
          <w:rFonts w:ascii="微軟正黑體" w:hAnsi="微軟正黑體" w:hint="eastAsia"/>
        </w:rPr>
        <w:t>看過</w:t>
      </w:r>
      <w:proofErr w:type="gramStart"/>
      <w:r w:rsidRPr="006F5EA3">
        <w:rPr>
          <w:rFonts w:ascii="微軟正黑體" w:hAnsi="微軟正黑體" w:hint="eastAsia"/>
        </w:rPr>
        <w:t>＂</w:t>
      </w:r>
      <w:proofErr w:type="gramEnd"/>
      <w:r w:rsidRPr="006F5EA3">
        <w:rPr>
          <w:rFonts w:ascii="微軟正黑體" w:hAnsi="微軟正黑體" w:hint="eastAsia"/>
        </w:rPr>
        <w:t>；若無則不顯示)</w:t>
      </w:r>
    </w:p>
    <w:p w14:paraId="40A70712" w14:textId="5B7E6CFB" w:rsidR="008F2386" w:rsidRPr="006F5EA3" w:rsidRDefault="008F2386" w:rsidP="00C1664D">
      <w:pPr>
        <w:pStyle w:val="affc"/>
        <w:numPr>
          <w:ilvl w:val="1"/>
          <w:numId w:val="36"/>
        </w:numPr>
        <w:ind w:leftChars="0"/>
        <w:rPr>
          <w:rFonts w:ascii="微軟正黑體" w:hAnsi="微軟正黑體"/>
        </w:rPr>
      </w:pPr>
      <w:r w:rsidRPr="006F5EA3">
        <w:rPr>
          <w:rFonts w:ascii="微軟正黑體" w:hAnsi="微軟正黑體"/>
        </w:rPr>
        <w:t>卡片背景顏色</w:t>
      </w:r>
      <w:r w:rsidRPr="006F5EA3">
        <w:rPr>
          <w:rFonts w:ascii="微軟正黑體" w:hAnsi="微軟正黑體" w:hint="eastAsia"/>
        </w:rPr>
        <w:t>：</w:t>
      </w:r>
      <w:r w:rsidRPr="006F5EA3">
        <w:rPr>
          <w:rFonts w:ascii="微軟正黑體" w:hAnsi="微軟正黑體"/>
        </w:rPr>
        <w:t>優先權(綠色、震動</w:t>
      </w:r>
      <w:r w:rsidRPr="006F5EA3">
        <w:rPr>
          <w:rFonts w:ascii="微軟正黑體" w:hAnsi="微軟正黑體" w:hint="eastAsia"/>
        </w:rPr>
        <w:t>＝</w:t>
      </w:r>
      <w:proofErr w:type="gramStart"/>
      <w:r w:rsidRPr="006F5EA3">
        <w:rPr>
          <w:rFonts w:ascii="微軟正黑體" w:hAnsi="微軟正黑體"/>
        </w:rPr>
        <w:t>最</w:t>
      </w:r>
      <w:proofErr w:type="gramEnd"/>
      <w:r w:rsidRPr="006F5EA3">
        <w:rPr>
          <w:rFonts w:ascii="微軟正黑體" w:hAnsi="微軟正黑體"/>
        </w:rPr>
        <w:t>速件；綠色</w:t>
      </w:r>
      <w:r w:rsidRPr="006F5EA3">
        <w:rPr>
          <w:rFonts w:ascii="微軟正黑體" w:hAnsi="微軟正黑體" w:hint="eastAsia"/>
        </w:rPr>
        <w:t>＝</w:t>
      </w:r>
      <w:r w:rsidRPr="006F5EA3">
        <w:rPr>
          <w:rFonts w:ascii="微軟正黑體" w:hAnsi="微軟正黑體"/>
        </w:rPr>
        <w:t>速件；白色</w:t>
      </w:r>
      <w:r w:rsidRPr="006F5EA3">
        <w:rPr>
          <w:rFonts w:ascii="微軟正黑體" w:hAnsi="微軟正黑體" w:hint="eastAsia"/>
        </w:rPr>
        <w:t>＝</w:t>
      </w:r>
      <w:r w:rsidRPr="006F5EA3">
        <w:rPr>
          <w:rFonts w:ascii="微軟正黑體" w:hAnsi="微軟正黑體"/>
        </w:rPr>
        <w:t>普通)</w:t>
      </w:r>
    </w:p>
    <w:p w14:paraId="39A163A3" w14:textId="44BE5F0A" w:rsidR="008F2386" w:rsidRPr="006F5EA3" w:rsidRDefault="008F2386" w:rsidP="00C1664D">
      <w:pPr>
        <w:pStyle w:val="affc"/>
        <w:numPr>
          <w:ilvl w:val="1"/>
          <w:numId w:val="36"/>
        </w:numPr>
        <w:ind w:leftChars="0"/>
        <w:rPr>
          <w:rFonts w:ascii="微軟正黑體" w:hAnsi="微軟正黑體"/>
        </w:rPr>
      </w:pPr>
      <w:r w:rsidRPr="006F5EA3">
        <w:rPr>
          <w:rFonts w:ascii="微軟正黑體" w:hAnsi="微軟正黑體"/>
        </w:rPr>
        <w:t>卡片左上方圓點顏色</w:t>
      </w:r>
      <w:r w:rsidRPr="006F5EA3">
        <w:rPr>
          <w:rFonts w:ascii="微軟正黑體" w:hAnsi="微軟正黑體" w:hint="eastAsia"/>
        </w:rPr>
        <w:t>：</w:t>
      </w:r>
      <w:r w:rsidRPr="006F5EA3">
        <w:rPr>
          <w:rFonts w:ascii="微軟正黑體" w:hAnsi="微軟正黑體"/>
        </w:rPr>
        <w:t>旗子的狀態</w:t>
      </w:r>
      <w:r w:rsidRPr="006F5EA3">
        <w:rPr>
          <w:rFonts w:ascii="微軟正黑體" w:hAnsi="微軟正黑體" w:hint="eastAsia"/>
        </w:rPr>
        <w:t>：</w:t>
      </w:r>
      <w:r w:rsidRPr="006F5EA3">
        <w:rPr>
          <w:rFonts w:ascii="微軟正黑體" w:hAnsi="微軟正黑體"/>
        </w:rPr>
        <w:t>0-6</w:t>
      </w:r>
      <w:r w:rsidRPr="006F5EA3">
        <w:rPr>
          <w:rFonts w:ascii="微軟正黑體" w:hAnsi="微軟正黑體" w:hint="eastAsia"/>
        </w:rPr>
        <w:t>：</w:t>
      </w:r>
      <w:r w:rsidRPr="006F5EA3">
        <w:rPr>
          <w:rFonts w:ascii="微軟正黑體" w:hAnsi="微軟正黑體"/>
        </w:rPr>
        <w:t>透明、紅、澄、黃、紫、藍、綠</w:t>
      </w:r>
    </w:p>
    <w:p w14:paraId="569430E2" w14:textId="77777777" w:rsidR="00D567FE" w:rsidRPr="006F5EA3" w:rsidRDefault="00D567FE">
      <w:pPr>
        <w:widowControl/>
        <w:suppressAutoHyphens w:val="0"/>
        <w:rPr>
          <w:rFonts w:ascii="微軟正黑體" w:hAnsi="微軟正黑體"/>
        </w:rPr>
      </w:pPr>
      <w:r w:rsidRPr="006F5EA3">
        <w:rPr>
          <w:rFonts w:ascii="微軟正黑體" w:hAnsi="微軟正黑體"/>
        </w:rPr>
        <w:br w:type="page"/>
      </w:r>
    </w:p>
    <w:p w14:paraId="79434750" w14:textId="198399B0" w:rsidR="008F2386" w:rsidRPr="006F5EA3" w:rsidRDefault="00D567FE" w:rsidP="00C1664D">
      <w:pPr>
        <w:pStyle w:val="affc"/>
        <w:numPr>
          <w:ilvl w:val="0"/>
          <w:numId w:val="36"/>
        </w:numPr>
        <w:ind w:leftChars="0"/>
        <w:rPr>
          <w:rFonts w:ascii="微軟正黑體" w:hAnsi="微軟正黑體"/>
        </w:rPr>
      </w:pPr>
      <w:r w:rsidRPr="006F5EA3">
        <w:rPr>
          <w:rFonts w:ascii="微軟正黑體" w:hAnsi="微軟正黑體"/>
          <w:noProof/>
        </w:rPr>
        <w:drawing>
          <wp:anchor distT="0" distB="0" distL="114300" distR="114300" simplePos="0" relativeHeight="251747840" behindDoc="0" locked="0" layoutInCell="1" allowOverlap="1" wp14:anchorId="534FA843" wp14:editId="26923F2B">
            <wp:simplePos x="0" y="0"/>
            <wp:positionH relativeFrom="column">
              <wp:posOffset>253365</wp:posOffset>
            </wp:positionH>
            <wp:positionV relativeFrom="page">
              <wp:posOffset>1397635</wp:posOffset>
            </wp:positionV>
            <wp:extent cx="1619885" cy="3505835"/>
            <wp:effectExtent l="0" t="0" r="0" b="0"/>
            <wp:wrapTopAndBottom/>
            <wp:docPr id="153541775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17750" name="圖片 1" descr="一張含有 文字, 螢幕擷取畫面, 字型, 數字 的圖片&#10;&#10;自動產生的描述"/>
                    <pic:cNvPicPr/>
                  </pic:nvPicPr>
                  <pic:blipFill>
                    <a:blip r:embed="rId122">
                      <a:extLst>
                        <a:ext uri="{28A0092B-C50C-407E-A947-70E740481C1C}">
                          <a14:useLocalDpi xmlns:a14="http://schemas.microsoft.com/office/drawing/2010/main" val="0"/>
                        </a:ext>
                      </a:extLst>
                    </a:blip>
                    <a:stretch>
                      <a:fillRect/>
                    </a:stretch>
                  </pic:blipFill>
                  <pic:spPr>
                    <a:xfrm>
                      <a:off x="0" y="0"/>
                      <a:ext cx="1619885" cy="3505835"/>
                    </a:xfrm>
                    <a:prstGeom prst="rect">
                      <a:avLst/>
                    </a:prstGeom>
                  </pic:spPr>
                </pic:pic>
              </a:graphicData>
            </a:graphic>
          </wp:anchor>
        </w:drawing>
      </w:r>
      <w:r w:rsidR="008F2386" w:rsidRPr="006F5EA3">
        <w:rPr>
          <w:rFonts w:ascii="微軟正黑體" w:hAnsi="微軟正黑體" w:hint="eastAsia"/>
        </w:rPr>
        <w:t>批次工作</w:t>
      </w:r>
    </w:p>
    <w:p w14:paraId="53E023FF" w14:textId="4B8C8BBE" w:rsidR="004A0B8C" w:rsidRPr="006F5EA3" w:rsidRDefault="008F2386" w:rsidP="00C1664D">
      <w:pPr>
        <w:pStyle w:val="affc"/>
        <w:numPr>
          <w:ilvl w:val="1"/>
          <w:numId w:val="36"/>
        </w:numPr>
        <w:ind w:leftChars="0"/>
        <w:rPr>
          <w:rFonts w:ascii="微軟正黑體" w:hAnsi="微軟正黑體"/>
        </w:rPr>
      </w:pPr>
      <w:r w:rsidRPr="006F5EA3">
        <w:rPr>
          <w:rFonts w:ascii="微軟正黑體" w:hAnsi="微軟正黑體"/>
        </w:rPr>
        <w:t>批次工作實際操作畫面</w:t>
      </w:r>
    </w:p>
    <w:p w14:paraId="0497E409" w14:textId="2981C34D" w:rsidR="004A0B8C" w:rsidRPr="006F5EA3" w:rsidRDefault="00D567FE" w:rsidP="004A0B8C">
      <w:pPr>
        <w:pStyle w:val="afff1"/>
        <w:ind w:firstLine="397"/>
      </w:pPr>
      <w:r w:rsidRPr="006F5EA3">
        <w:rPr>
          <w:noProof/>
        </w:rPr>
        <w:drawing>
          <wp:anchor distT="0" distB="0" distL="114300" distR="114300" simplePos="0" relativeHeight="251748864" behindDoc="0" locked="0" layoutInCell="1" allowOverlap="1" wp14:anchorId="71DB57D2" wp14:editId="538E0BFE">
            <wp:simplePos x="0" y="0"/>
            <wp:positionH relativeFrom="column">
              <wp:posOffset>253365</wp:posOffset>
            </wp:positionH>
            <wp:positionV relativeFrom="page">
              <wp:posOffset>5538746</wp:posOffset>
            </wp:positionV>
            <wp:extent cx="1619885" cy="3491865"/>
            <wp:effectExtent l="0" t="0" r="0" b="0"/>
            <wp:wrapTopAndBottom/>
            <wp:docPr id="862667282" name="圖片 1" descr="一張含有 文字, 數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67282" name="圖片 1" descr="一張含有 文字, 數字, 螢幕擷取畫面, 軟體 的圖片&#10;&#10;自動產生的描述"/>
                    <pic:cNvPicPr/>
                  </pic:nvPicPr>
                  <pic:blipFill>
                    <a:blip r:embed="rId123">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r w:rsidR="004A0B8C" w:rsidRPr="006F5EA3">
        <w:t>圖82．批次工作畫面</w:t>
      </w:r>
    </w:p>
    <w:p w14:paraId="358FEE05" w14:textId="6B5B74B6" w:rsidR="004A0B8C" w:rsidRPr="006F5EA3" w:rsidRDefault="004A0B8C" w:rsidP="00C1664D">
      <w:pPr>
        <w:pStyle w:val="affc"/>
        <w:numPr>
          <w:ilvl w:val="1"/>
          <w:numId w:val="36"/>
        </w:numPr>
        <w:ind w:leftChars="0"/>
        <w:rPr>
          <w:rFonts w:ascii="微軟正黑體" w:hAnsi="微軟正黑體"/>
        </w:rPr>
      </w:pPr>
      <w:r w:rsidRPr="006F5EA3">
        <w:rPr>
          <w:rFonts w:ascii="微軟正黑體" w:hAnsi="微軟正黑體" w:hint="eastAsia"/>
        </w:rPr>
        <w:t xml:space="preserve">簽核流程(上方 </w:t>
      </w:r>
      <w:proofErr w:type="gramStart"/>
      <w:r w:rsidRPr="006F5EA3">
        <w:rPr>
          <w:rFonts w:ascii="微軟正黑體" w:hAnsi="微軟正黑體" w:hint="eastAsia"/>
        </w:rPr>
        <w:t>收合</w:t>
      </w:r>
      <w:proofErr w:type="gramEnd"/>
      <w:r w:rsidRPr="006F5EA3">
        <w:rPr>
          <w:rFonts w:ascii="微軟正黑體" w:hAnsi="微軟正黑體" w:hint="eastAsia"/>
        </w:rPr>
        <w:t>/展開 全部意見欄位)</w:t>
      </w:r>
    </w:p>
    <w:p w14:paraId="39F51A09" w14:textId="15A631F7" w:rsidR="004A0B8C" w:rsidRPr="006F5EA3" w:rsidRDefault="004A0B8C" w:rsidP="004A0B8C">
      <w:pPr>
        <w:pStyle w:val="afff1"/>
        <w:ind w:firstLine="397"/>
      </w:pPr>
      <w:r w:rsidRPr="006F5EA3">
        <w:t>圖83．簽核流程畫面</w:t>
      </w:r>
    </w:p>
    <w:p w14:paraId="651EA3F9" w14:textId="099C12AB" w:rsidR="004A0B8C" w:rsidRPr="006F5EA3" w:rsidRDefault="004A0B8C">
      <w:pPr>
        <w:widowControl/>
        <w:suppressAutoHyphens w:val="0"/>
        <w:rPr>
          <w:rFonts w:ascii="微軟正黑體" w:hAnsi="微軟正黑體"/>
        </w:rPr>
      </w:pPr>
      <w:r w:rsidRPr="006F5EA3">
        <w:rPr>
          <w:rFonts w:ascii="微軟正黑體" w:hAnsi="微軟正黑體"/>
        </w:rPr>
        <w:br w:type="page"/>
      </w:r>
    </w:p>
    <w:p w14:paraId="6B56637E" w14:textId="5334D054" w:rsidR="004A0B8C" w:rsidRPr="006F5EA3" w:rsidRDefault="00D567FE" w:rsidP="00C1664D">
      <w:pPr>
        <w:pStyle w:val="affc"/>
        <w:numPr>
          <w:ilvl w:val="1"/>
          <w:numId w:val="36"/>
        </w:numPr>
        <w:ind w:leftChars="0"/>
        <w:rPr>
          <w:rFonts w:ascii="微軟正黑體" w:hAnsi="微軟正黑體"/>
        </w:rPr>
      </w:pPr>
      <w:r w:rsidRPr="006F5EA3">
        <w:rPr>
          <w:rFonts w:ascii="微軟正黑體" w:hAnsi="微軟正黑體"/>
          <w:noProof/>
        </w:rPr>
        <w:drawing>
          <wp:anchor distT="0" distB="0" distL="114300" distR="114300" simplePos="0" relativeHeight="251749888" behindDoc="0" locked="0" layoutInCell="1" allowOverlap="1" wp14:anchorId="7EC914EF" wp14:editId="0B6EF208">
            <wp:simplePos x="0" y="0"/>
            <wp:positionH relativeFrom="column">
              <wp:posOffset>253365</wp:posOffset>
            </wp:positionH>
            <wp:positionV relativeFrom="page">
              <wp:posOffset>1132205</wp:posOffset>
            </wp:positionV>
            <wp:extent cx="1619885" cy="3477260"/>
            <wp:effectExtent l="0" t="0" r="0" b="8890"/>
            <wp:wrapTopAndBottom/>
            <wp:docPr id="1259701430" name="圖片 1" descr="一張含有 文字, 軟體, 數字,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01430" name="圖片 1" descr="一張含有 文字, 軟體, 數字, 網頁 的圖片&#10;&#10;自動產生的描述"/>
                    <pic:cNvPicPr/>
                  </pic:nvPicPr>
                  <pic:blipFill>
                    <a:blip r:embed="rId124">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rsidR="004A0B8C" w:rsidRPr="006F5EA3">
        <w:rPr>
          <w:rFonts w:ascii="微軟正黑體" w:hAnsi="微軟正黑體"/>
        </w:rPr>
        <w:t>一般流程(簽核選項及意見不可編輯、下方PDE表單自動展開)</w:t>
      </w:r>
    </w:p>
    <w:p w14:paraId="4FE161F7" w14:textId="318030AD" w:rsidR="004A0B8C" w:rsidRPr="006F5EA3" w:rsidRDefault="00D567FE" w:rsidP="004A0B8C">
      <w:pPr>
        <w:pStyle w:val="afff1"/>
        <w:ind w:firstLine="397"/>
      </w:pPr>
      <w:r w:rsidRPr="006F5EA3">
        <w:rPr>
          <w:noProof/>
        </w:rPr>
        <w:drawing>
          <wp:anchor distT="0" distB="0" distL="114300" distR="114300" simplePos="0" relativeHeight="251750912" behindDoc="0" locked="0" layoutInCell="1" allowOverlap="1" wp14:anchorId="499199EF" wp14:editId="3A47DFD1">
            <wp:simplePos x="0" y="0"/>
            <wp:positionH relativeFrom="column">
              <wp:posOffset>253365</wp:posOffset>
            </wp:positionH>
            <wp:positionV relativeFrom="page">
              <wp:posOffset>5253990</wp:posOffset>
            </wp:positionV>
            <wp:extent cx="5540375" cy="3477260"/>
            <wp:effectExtent l="0" t="0" r="3175" b="8890"/>
            <wp:wrapTopAndBottom/>
            <wp:docPr id="1495501005" name="圖片 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1005" name="圖片 1" descr="一張含有 文字, 螢幕擷取畫面, 字型, 圖表 的圖片&#10;&#10;自動產生的描述"/>
                    <pic:cNvPicPr/>
                  </pic:nvPicPr>
                  <pic:blipFill>
                    <a:blip r:embed="rId125">
                      <a:extLst>
                        <a:ext uri="{28A0092B-C50C-407E-A947-70E740481C1C}">
                          <a14:useLocalDpi xmlns:a14="http://schemas.microsoft.com/office/drawing/2010/main" val="0"/>
                        </a:ext>
                      </a:extLst>
                    </a:blip>
                    <a:stretch>
                      <a:fillRect/>
                    </a:stretch>
                  </pic:blipFill>
                  <pic:spPr>
                    <a:xfrm>
                      <a:off x="0" y="0"/>
                      <a:ext cx="5540375" cy="3477260"/>
                    </a:xfrm>
                    <a:prstGeom prst="rect">
                      <a:avLst/>
                    </a:prstGeom>
                  </pic:spPr>
                </pic:pic>
              </a:graphicData>
            </a:graphic>
          </wp:anchor>
        </w:drawing>
      </w:r>
      <w:r w:rsidR="004A0B8C" w:rsidRPr="006F5EA3">
        <w:t>圖84．一般簽核畫面</w:t>
      </w:r>
    </w:p>
    <w:p w14:paraId="20714614" w14:textId="451ADEC9" w:rsidR="004A0B8C" w:rsidRPr="006F5EA3" w:rsidRDefault="004A0B8C" w:rsidP="00C1664D">
      <w:pPr>
        <w:pStyle w:val="affc"/>
        <w:numPr>
          <w:ilvl w:val="1"/>
          <w:numId w:val="36"/>
        </w:numPr>
        <w:ind w:leftChars="0"/>
        <w:rPr>
          <w:rFonts w:ascii="微軟正黑體" w:hAnsi="微軟正黑體"/>
        </w:rPr>
      </w:pPr>
      <w:r w:rsidRPr="006F5EA3">
        <w:rPr>
          <w:rFonts w:ascii="微軟正黑體" w:hAnsi="微軟正黑體" w:hint="eastAsia"/>
        </w:rPr>
        <w:t>工作卡片解說</w:t>
      </w:r>
    </w:p>
    <w:p w14:paraId="35745340" w14:textId="0237C1CF" w:rsidR="004A0B8C" w:rsidRPr="006F5EA3" w:rsidRDefault="004A0B8C" w:rsidP="004A0B8C">
      <w:pPr>
        <w:pStyle w:val="afff1"/>
        <w:ind w:firstLine="397"/>
      </w:pPr>
      <w:r w:rsidRPr="006F5EA3">
        <w:t>圖85．各欄位說明</w:t>
      </w:r>
    </w:p>
    <w:p w14:paraId="6140C672" w14:textId="1A06B5FE" w:rsidR="004A0B8C" w:rsidRPr="006F5EA3" w:rsidRDefault="004A0B8C">
      <w:pPr>
        <w:widowControl/>
        <w:suppressAutoHyphens w:val="0"/>
        <w:rPr>
          <w:rFonts w:ascii="微軟正黑體" w:hAnsi="微軟正黑體"/>
        </w:rPr>
      </w:pPr>
      <w:r w:rsidRPr="006F5EA3">
        <w:rPr>
          <w:rFonts w:ascii="微軟正黑體" w:hAnsi="微軟正黑體"/>
        </w:rPr>
        <w:br w:type="page"/>
      </w:r>
    </w:p>
    <w:p w14:paraId="772DDE04" w14:textId="2C284E39" w:rsidR="004A0B8C" w:rsidRPr="006F5EA3" w:rsidRDefault="00D567FE" w:rsidP="00C1664D">
      <w:pPr>
        <w:pStyle w:val="affc"/>
        <w:numPr>
          <w:ilvl w:val="1"/>
          <w:numId w:val="36"/>
        </w:numPr>
        <w:ind w:leftChars="0"/>
        <w:rPr>
          <w:rFonts w:ascii="微軟正黑體" w:hAnsi="微軟正黑體"/>
        </w:rPr>
      </w:pPr>
      <w:r w:rsidRPr="006F5EA3">
        <w:rPr>
          <w:rFonts w:ascii="微軟正黑體" w:hAnsi="微軟正黑體"/>
          <w:noProof/>
        </w:rPr>
        <w:drawing>
          <wp:anchor distT="0" distB="0" distL="114300" distR="114300" simplePos="0" relativeHeight="251751936" behindDoc="0" locked="0" layoutInCell="1" allowOverlap="1" wp14:anchorId="034B1135" wp14:editId="726236A1">
            <wp:simplePos x="0" y="0"/>
            <wp:positionH relativeFrom="column">
              <wp:posOffset>253365</wp:posOffset>
            </wp:positionH>
            <wp:positionV relativeFrom="page">
              <wp:posOffset>1132205</wp:posOffset>
            </wp:positionV>
            <wp:extent cx="3689985" cy="3477260"/>
            <wp:effectExtent l="0" t="0" r="5715" b="8890"/>
            <wp:wrapTopAndBottom/>
            <wp:docPr id="2114046500"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6500" name="圖片 1" descr="一張含有 文字, 螢幕擷取畫面, 數字, 字型 的圖片&#10;&#10;自動產生的描述"/>
                    <pic:cNvPicPr/>
                  </pic:nvPicPr>
                  <pic:blipFill>
                    <a:blip r:embed="rId126">
                      <a:extLst>
                        <a:ext uri="{28A0092B-C50C-407E-A947-70E740481C1C}">
                          <a14:useLocalDpi xmlns:a14="http://schemas.microsoft.com/office/drawing/2010/main" val="0"/>
                        </a:ext>
                      </a:extLst>
                    </a:blip>
                    <a:stretch>
                      <a:fillRect/>
                    </a:stretch>
                  </pic:blipFill>
                  <pic:spPr>
                    <a:xfrm>
                      <a:off x="0" y="0"/>
                      <a:ext cx="3689985" cy="3477260"/>
                    </a:xfrm>
                    <a:prstGeom prst="rect">
                      <a:avLst/>
                    </a:prstGeom>
                  </pic:spPr>
                </pic:pic>
              </a:graphicData>
            </a:graphic>
          </wp:anchor>
        </w:drawing>
      </w:r>
      <w:r w:rsidR="004A0B8C" w:rsidRPr="006F5EA3">
        <w:rPr>
          <w:rFonts w:ascii="微軟正黑體" w:hAnsi="微軟正黑體" w:hint="eastAsia"/>
        </w:rPr>
        <w:t>工作緊急程度解說</w:t>
      </w:r>
    </w:p>
    <w:p w14:paraId="7B854E61" w14:textId="4503DC9D" w:rsidR="00627825" w:rsidRPr="006F5EA3" w:rsidRDefault="00D567FE" w:rsidP="00627825">
      <w:pPr>
        <w:pStyle w:val="afff1"/>
        <w:ind w:firstLine="397"/>
      </w:pPr>
      <w:r w:rsidRPr="006F5EA3">
        <w:rPr>
          <w:noProof/>
        </w:rPr>
        <w:drawing>
          <wp:anchor distT="0" distB="0" distL="114300" distR="114300" simplePos="0" relativeHeight="251752960" behindDoc="0" locked="0" layoutInCell="1" allowOverlap="1" wp14:anchorId="47CEDA51" wp14:editId="3CD6B94C">
            <wp:simplePos x="0" y="0"/>
            <wp:positionH relativeFrom="column">
              <wp:posOffset>253365</wp:posOffset>
            </wp:positionH>
            <wp:positionV relativeFrom="page">
              <wp:posOffset>5253990</wp:posOffset>
            </wp:positionV>
            <wp:extent cx="1619885" cy="3484245"/>
            <wp:effectExtent l="0" t="0" r="0" b="1905"/>
            <wp:wrapTopAndBottom/>
            <wp:docPr id="294717078"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17078" name="圖片 1" descr="一張含有 文字, 螢幕擷取畫面, 軟體, 作業系統 的圖片&#10;&#10;自動產生的描述"/>
                    <pic:cNvPicPr/>
                  </pic:nvPicPr>
                  <pic:blipFill>
                    <a:blip r:embed="rId127">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anchor>
        </w:drawing>
      </w:r>
      <w:r w:rsidR="00627825" w:rsidRPr="006F5EA3">
        <w:t>圖86．顏色區別緊急程度</w:t>
      </w:r>
    </w:p>
    <w:p w14:paraId="4365451F" w14:textId="3F33FBFB" w:rsidR="00627825" w:rsidRPr="006F5EA3" w:rsidRDefault="00627825" w:rsidP="00C1664D">
      <w:pPr>
        <w:pStyle w:val="affc"/>
        <w:numPr>
          <w:ilvl w:val="1"/>
          <w:numId w:val="36"/>
        </w:numPr>
        <w:ind w:leftChars="0"/>
        <w:rPr>
          <w:rFonts w:ascii="微軟正黑體" w:hAnsi="微軟正黑體"/>
        </w:rPr>
      </w:pPr>
      <w:r w:rsidRPr="006F5EA3">
        <w:rPr>
          <w:rFonts w:ascii="微軟正黑體" w:hAnsi="微軟正黑體" w:hint="eastAsia"/>
        </w:rPr>
        <w:t>選擇駁回且有駁回流程選擇的情況，彈窗跳出流程選擇</w:t>
      </w:r>
    </w:p>
    <w:p w14:paraId="445D46A3" w14:textId="6A560E59" w:rsidR="00627825" w:rsidRPr="006F5EA3" w:rsidRDefault="00627825" w:rsidP="00627825">
      <w:pPr>
        <w:pStyle w:val="afff1"/>
        <w:ind w:firstLine="397"/>
      </w:pPr>
      <w:r w:rsidRPr="006F5EA3">
        <w:t>圖87．跳出選擇說明</w:t>
      </w:r>
    </w:p>
    <w:p w14:paraId="4494C5AE" w14:textId="2CB5F842" w:rsidR="00627825" w:rsidRPr="006F5EA3" w:rsidRDefault="00627825">
      <w:pPr>
        <w:widowControl/>
        <w:suppressAutoHyphens w:val="0"/>
        <w:rPr>
          <w:rFonts w:ascii="微軟正黑體" w:hAnsi="微軟正黑體"/>
        </w:rPr>
      </w:pPr>
      <w:r w:rsidRPr="006F5EA3">
        <w:rPr>
          <w:rFonts w:ascii="微軟正黑體" w:hAnsi="微軟正黑體"/>
        </w:rPr>
        <w:br w:type="page"/>
      </w:r>
    </w:p>
    <w:p w14:paraId="3C99C608" w14:textId="04508CEF" w:rsidR="00627825" w:rsidRPr="006F5EA3" w:rsidRDefault="00D567FE" w:rsidP="00C1664D">
      <w:pPr>
        <w:pStyle w:val="affc"/>
        <w:numPr>
          <w:ilvl w:val="1"/>
          <w:numId w:val="36"/>
        </w:numPr>
        <w:ind w:leftChars="0"/>
        <w:rPr>
          <w:rFonts w:ascii="微軟正黑體" w:hAnsi="微軟正黑體"/>
        </w:rPr>
      </w:pPr>
      <w:r w:rsidRPr="006F5EA3">
        <w:rPr>
          <w:rFonts w:ascii="微軟正黑體" w:hAnsi="微軟正黑體"/>
          <w:noProof/>
        </w:rPr>
        <w:drawing>
          <wp:anchor distT="0" distB="0" distL="114300" distR="114300" simplePos="0" relativeHeight="251753984" behindDoc="0" locked="0" layoutInCell="1" allowOverlap="1" wp14:anchorId="4468BABD" wp14:editId="148F675D">
            <wp:simplePos x="0" y="0"/>
            <wp:positionH relativeFrom="column">
              <wp:posOffset>253365</wp:posOffset>
            </wp:positionH>
            <wp:positionV relativeFrom="page">
              <wp:posOffset>1131846</wp:posOffset>
            </wp:positionV>
            <wp:extent cx="1619885" cy="3488055"/>
            <wp:effectExtent l="0" t="0" r="0" b="0"/>
            <wp:wrapTopAndBottom/>
            <wp:docPr id="1502878996" name="圖片 1" descr="一張含有 文字, 螢幕擷取畫面, 軟體,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78996" name="圖片 1" descr="一張含有 文字, 螢幕擷取畫面, 軟體, 行動電話 的圖片&#10;&#10;自動產生的描述"/>
                    <pic:cNvPicPr/>
                  </pic:nvPicPr>
                  <pic:blipFill>
                    <a:blip r:embed="rId128">
                      <a:extLst>
                        <a:ext uri="{28A0092B-C50C-407E-A947-70E740481C1C}">
                          <a14:useLocalDpi xmlns:a14="http://schemas.microsoft.com/office/drawing/2010/main" val="0"/>
                        </a:ext>
                      </a:extLst>
                    </a:blip>
                    <a:stretch>
                      <a:fillRect/>
                    </a:stretch>
                  </pic:blipFill>
                  <pic:spPr>
                    <a:xfrm>
                      <a:off x="0" y="0"/>
                      <a:ext cx="1619885" cy="3488055"/>
                    </a:xfrm>
                    <a:prstGeom prst="rect">
                      <a:avLst/>
                    </a:prstGeom>
                  </pic:spPr>
                </pic:pic>
              </a:graphicData>
            </a:graphic>
          </wp:anchor>
        </w:drawing>
      </w:r>
      <w:proofErr w:type="gramStart"/>
      <w:r w:rsidR="00627825" w:rsidRPr="006F5EA3">
        <w:rPr>
          <w:rFonts w:ascii="微軟正黑體" w:hAnsi="微軟正黑體" w:hint="eastAsia"/>
        </w:rPr>
        <w:t>未勾選任</w:t>
      </w:r>
      <w:proofErr w:type="gramEnd"/>
      <w:r w:rsidR="00627825" w:rsidRPr="006F5EA3">
        <w:rPr>
          <w:rFonts w:ascii="微軟正黑體" w:hAnsi="微軟正黑體" w:hint="eastAsia"/>
        </w:rPr>
        <w:t>何工作就送出，</w:t>
      </w:r>
      <w:proofErr w:type="gramStart"/>
      <w:r w:rsidR="00627825" w:rsidRPr="006F5EA3">
        <w:rPr>
          <w:rFonts w:ascii="微軟正黑體" w:hAnsi="微軟正黑體" w:hint="eastAsia"/>
        </w:rPr>
        <w:t>彈窗警示</w:t>
      </w:r>
      <w:proofErr w:type="gramEnd"/>
    </w:p>
    <w:p w14:paraId="20DD3521" w14:textId="3FAF11DD" w:rsidR="00627825" w:rsidRPr="006F5EA3" w:rsidRDefault="00627825" w:rsidP="00627825">
      <w:pPr>
        <w:pStyle w:val="afff1"/>
        <w:ind w:firstLine="397"/>
      </w:pPr>
      <w:r w:rsidRPr="006F5EA3">
        <w:t>圖88．未選擇跳出提示訊息</w:t>
      </w:r>
    </w:p>
    <w:p w14:paraId="573A05EF" w14:textId="185AFCE4" w:rsidR="00627825" w:rsidRPr="006F5EA3" w:rsidRDefault="00627825" w:rsidP="00C1664D">
      <w:pPr>
        <w:pStyle w:val="affc"/>
        <w:numPr>
          <w:ilvl w:val="1"/>
          <w:numId w:val="36"/>
        </w:numPr>
        <w:ind w:leftChars="0"/>
        <w:rPr>
          <w:rFonts w:ascii="微軟正黑體" w:hAnsi="微軟正黑體"/>
        </w:rPr>
      </w:pPr>
      <w:r w:rsidRPr="006F5EA3">
        <w:rPr>
          <w:rFonts w:ascii="微軟正黑體" w:hAnsi="微軟正黑體" w:hint="eastAsia"/>
        </w:rPr>
        <w:t>送出/儲存 結果</w:t>
      </w:r>
      <w:r w:rsidRPr="006F5EA3">
        <w:rPr>
          <w:rFonts w:ascii="微軟正黑體" w:hAnsi="微軟正黑體"/>
          <w:noProof/>
        </w:rPr>
        <w:drawing>
          <wp:anchor distT="0" distB="0" distL="114300" distR="114300" simplePos="0" relativeHeight="251755008" behindDoc="0" locked="0" layoutInCell="1" allowOverlap="1" wp14:anchorId="77DCE5BF" wp14:editId="5C7D0A97">
            <wp:simplePos x="0" y="0"/>
            <wp:positionH relativeFrom="column">
              <wp:posOffset>253945</wp:posOffset>
            </wp:positionH>
            <wp:positionV relativeFrom="page">
              <wp:posOffset>5254487</wp:posOffset>
            </wp:positionV>
            <wp:extent cx="1619885" cy="3484245"/>
            <wp:effectExtent l="0" t="0" r="0" b="1905"/>
            <wp:wrapTopAndBottom/>
            <wp:docPr id="1067387831" name="圖片 1" descr="一張含有 文字, 字型,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7831" name="圖片 1" descr="一張含有 文字, 字型, 數字, 螢幕擷取畫面 的圖片&#10;&#10;自動產生的描述"/>
                    <pic:cNvPicPr/>
                  </pic:nvPicPr>
                  <pic:blipFill>
                    <a:blip r:embed="rId129">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anchor>
        </w:drawing>
      </w:r>
    </w:p>
    <w:p w14:paraId="20D6EB58" w14:textId="78ACD3A4" w:rsidR="00627825" w:rsidRPr="006F5EA3" w:rsidRDefault="00627825" w:rsidP="00627825">
      <w:pPr>
        <w:pStyle w:val="afff1"/>
        <w:ind w:firstLine="397"/>
      </w:pPr>
      <w:r w:rsidRPr="006F5EA3">
        <w:t>圖89．送出表單</w:t>
      </w:r>
    </w:p>
    <w:p w14:paraId="172C81CB" w14:textId="77665633" w:rsidR="00627825" w:rsidRPr="006F5EA3" w:rsidRDefault="00627825">
      <w:pPr>
        <w:widowControl/>
        <w:suppressAutoHyphens w:val="0"/>
        <w:rPr>
          <w:rFonts w:ascii="微軟正黑體" w:hAnsi="微軟正黑體"/>
        </w:rPr>
      </w:pPr>
      <w:r w:rsidRPr="006F5EA3">
        <w:rPr>
          <w:rFonts w:ascii="微軟正黑體" w:hAnsi="微軟正黑體"/>
        </w:rPr>
        <w:br w:type="page"/>
      </w:r>
    </w:p>
    <w:p w14:paraId="2C05CEA7" w14:textId="2B4D1A68" w:rsidR="00627825" w:rsidRPr="006F5EA3" w:rsidRDefault="00627825" w:rsidP="00C1664D">
      <w:pPr>
        <w:pStyle w:val="affc"/>
        <w:numPr>
          <w:ilvl w:val="0"/>
          <w:numId w:val="36"/>
        </w:numPr>
        <w:ind w:leftChars="0"/>
        <w:rPr>
          <w:rFonts w:ascii="微軟正黑體" w:hAnsi="微軟正黑體"/>
        </w:rPr>
      </w:pPr>
      <w:r w:rsidRPr="006F5EA3">
        <w:rPr>
          <w:rFonts w:ascii="微軟正黑體" w:hAnsi="微軟正黑體" w:hint="eastAsia"/>
        </w:rPr>
        <w:t>認領工作</w:t>
      </w:r>
    </w:p>
    <w:p w14:paraId="1BF24441" w14:textId="1C8D0AEF" w:rsidR="00467FDB" w:rsidRPr="006F5EA3" w:rsidRDefault="00627825" w:rsidP="00C1664D">
      <w:pPr>
        <w:pStyle w:val="affc"/>
        <w:numPr>
          <w:ilvl w:val="1"/>
          <w:numId w:val="36"/>
        </w:numPr>
        <w:ind w:leftChars="0"/>
        <w:rPr>
          <w:rFonts w:ascii="微軟正黑體" w:hAnsi="微軟正黑體"/>
        </w:rPr>
      </w:pPr>
      <w:r w:rsidRPr="006F5EA3">
        <w:rPr>
          <w:rFonts w:ascii="微軟正黑體" w:hAnsi="微軟正黑體" w:hint="eastAsia"/>
        </w:rPr>
        <w:t>當工作為</w:t>
      </w:r>
      <w:r w:rsidRPr="006F5EA3">
        <w:rPr>
          <w:rFonts w:ascii="微軟正黑體" w:hAnsi="微軟正黑體"/>
        </w:rPr>
        <w:t>佇</w:t>
      </w:r>
      <w:r w:rsidRPr="006F5EA3">
        <w:rPr>
          <w:rFonts w:ascii="微軟正黑體" w:hAnsi="微軟正黑體" w:hint="eastAsia"/>
        </w:rPr>
        <w:t>列認領的狀態，</w:t>
      </w:r>
      <w:r w:rsidR="00467FDB" w:rsidRPr="006F5EA3">
        <w:rPr>
          <w:rFonts w:ascii="微軟正黑體" w:hAnsi="微軟正黑體" w:hint="eastAsia"/>
        </w:rPr>
        <w:t>且為手動認領的狀況，表單控制</w:t>
      </w:r>
      <w:proofErr w:type="gramStart"/>
      <w:r w:rsidR="00467FDB" w:rsidRPr="006F5EA3">
        <w:rPr>
          <w:rFonts w:ascii="微軟正黑體" w:hAnsi="微軟正黑體" w:hint="eastAsia"/>
        </w:rPr>
        <w:t>列會</w:t>
      </w:r>
      <w:proofErr w:type="gramEnd"/>
      <w:r w:rsidR="00467FDB" w:rsidRPr="006F5EA3">
        <w:rPr>
          <w:rFonts w:ascii="微軟正黑體" w:hAnsi="微軟正黑體" w:hint="eastAsia"/>
        </w:rPr>
        <w:t>出現認領按鈕，認領工作後轉為顯示一般控制項</w:t>
      </w:r>
      <w:r w:rsidR="00467FDB" w:rsidRPr="006F5EA3">
        <w:rPr>
          <w:rFonts w:ascii="微軟正黑體" w:hAnsi="微軟正黑體"/>
          <w:noProof/>
        </w:rPr>
        <w:drawing>
          <wp:anchor distT="0" distB="0" distL="114300" distR="114300" simplePos="0" relativeHeight="251756032" behindDoc="0" locked="0" layoutInCell="1" allowOverlap="1" wp14:anchorId="5382983D" wp14:editId="440C1859">
            <wp:simplePos x="0" y="0"/>
            <wp:positionH relativeFrom="column">
              <wp:posOffset>253945</wp:posOffset>
            </wp:positionH>
            <wp:positionV relativeFrom="page">
              <wp:posOffset>1656522</wp:posOffset>
            </wp:positionV>
            <wp:extent cx="1619885" cy="3473450"/>
            <wp:effectExtent l="0" t="0" r="0" b="0"/>
            <wp:wrapTopAndBottom/>
            <wp:docPr id="1125088227"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8227" name="圖片 1" descr="一張含有 文字, 螢幕擷取畫面, 數字 的圖片&#10;&#10;自動產生的描述"/>
                    <pic:cNvPicPr/>
                  </pic:nvPicPr>
                  <pic:blipFill>
                    <a:blip r:embed="rId130">
                      <a:extLst>
                        <a:ext uri="{28A0092B-C50C-407E-A947-70E740481C1C}">
                          <a14:useLocalDpi xmlns:a14="http://schemas.microsoft.com/office/drawing/2010/main" val="0"/>
                        </a:ext>
                      </a:extLst>
                    </a:blip>
                    <a:stretch>
                      <a:fillRect/>
                    </a:stretch>
                  </pic:blipFill>
                  <pic:spPr>
                    <a:xfrm>
                      <a:off x="0" y="0"/>
                      <a:ext cx="1619885" cy="3473450"/>
                    </a:xfrm>
                    <a:prstGeom prst="rect">
                      <a:avLst/>
                    </a:prstGeom>
                  </pic:spPr>
                </pic:pic>
              </a:graphicData>
            </a:graphic>
          </wp:anchor>
        </w:drawing>
      </w:r>
    </w:p>
    <w:p w14:paraId="04ED1D81" w14:textId="302FEC7E" w:rsidR="00B37F00" w:rsidRPr="006F5EA3" w:rsidRDefault="00467FDB" w:rsidP="00D567FE">
      <w:pPr>
        <w:pStyle w:val="afff1"/>
        <w:ind w:firstLine="397"/>
      </w:pPr>
      <w:r w:rsidRPr="006F5EA3">
        <w:t>圖90．認領工作</w:t>
      </w:r>
    </w:p>
    <w:p w14:paraId="35518BB7" w14:textId="77777777" w:rsidR="00D567FE" w:rsidRPr="006F5EA3" w:rsidRDefault="00D567FE">
      <w:pPr>
        <w:widowControl/>
        <w:suppressAutoHyphens w:val="0"/>
        <w:rPr>
          <w:rFonts w:ascii="微軟正黑體" w:hAnsi="微軟正黑體"/>
        </w:rPr>
      </w:pPr>
      <w:r w:rsidRPr="006F5EA3">
        <w:rPr>
          <w:rFonts w:ascii="微軟正黑體" w:hAnsi="微軟正黑體"/>
        </w:rPr>
        <w:br w:type="page"/>
      </w:r>
    </w:p>
    <w:p w14:paraId="45366388" w14:textId="15749A56" w:rsidR="00467FDB" w:rsidRPr="006F5EA3" w:rsidRDefault="00467FDB" w:rsidP="00C1664D">
      <w:pPr>
        <w:pStyle w:val="affc"/>
        <w:numPr>
          <w:ilvl w:val="0"/>
          <w:numId w:val="36"/>
        </w:numPr>
        <w:ind w:leftChars="0"/>
        <w:rPr>
          <w:rFonts w:ascii="微軟正黑體" w:hAnsi="微軟正黑體"/>
        </w:rPr>
      </w:pPr>
      <w:r w:rsidRPr="006F5EA3">
        <w:rPr>
          <w:rFonts w:ascii="微軟正黑體" w:hAnsi="微軟正黑體" w:hint="eastAsia"/>
        </w:rPr>
        <w:t>收回代理工作</w:t>
      </w:r>
    </w:p>
    <w:p w14:paraId="45F9A6F8" w14:textId="66DA02F6" w:rsidR="00467FDB" w:rsidRPr="006F5EA3" w:rsidRDefault="00467FDB" w:rsidP="00C1664D">
      <w:pPr>
        <w:pStyle w:val="affc"/>
        <w:numPr>
          <w:ilvl w:val="1"/>
          <w:numId w:val="36"/>
        </w:numPr>
        <w:ind w:leftChars="0"/>
        <w:rPr>
          <w:rFonts w:ascii="微軟正黑體" w:hAnsi="微軟正黑體"/>
        </w:rPr>
      </w:pPr>
      <w:r w:rsidRPr="006F5EA3">
        <w:rPr>
          <w:rFonts w:ascii="微軟正黑體" w:hAnsi="微軟正黑體" w:hint="eastAsia"/>
        </w:rPr>
        <w:t>當工作為被代理的狀態，表單控制</w:t>
      </w:r>
      <w:proofErr w:type="gramStart"/>
      <w:r w:rsidRPr="006F5EA3">
        <w:rPr>
          <w:rFonts w:ascii="微軟正黑體" w:hAnsi="微軟正黑體" w:hint="eastAsia"/>
        </w:rPr>
        <w:t>列會</w:t>
      </w:r>
      <w:proofErr w:type="gramEnd"/>
      <w:r w:rsidRPr="006F5EA3">
        <w:rPr>
          <w:rFonts w:ascii="微軟正黑體" w:hAnsi="微軟正黑體" w:hint="eastAsia"/>
        </w:rPr>
        <w:t>出現收回按鈕，進行收回系統會判斷工作是否正在執行，判斷是否可收回</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658"/>
        <w:gridCol w:w="2658"/>
      </w:tblGrid>
      <w:tr w:rsidR="00B37F00" w:rsidRPr="006F5EA3" w14:paraId="3A16E7AD" w14:textId="77777777" w:rsidTr="00B37F00">
        <w:tc>
          <w:tcPr>
            <w:tcW w:w="0" w:type="auto"/>
          </w:tcPr>
          <w:p w14:paraId="0D972948" w14:textId="77777777" w:rsidR="00B37F00" w:rsidRPr="006F5EA3" w:rsidRDefault="00B37F00" w:rsidP="00467FDB">
            <w:pPr>
              <w:rPr>
                <w:rFonts w:ascii="微軟正黑體" w:hAnsi="微軟正黑體"/>
              </w:rPr>
            </w:pPr>
            <w:r w:rsidRPr="006F5EA3">
              <w:rPr>
                <w:rFonts w:ascii="微軟正黑體" w:hAnsi="微軟正黑體"/>
                <w:noProof/>
              </w:rPr>
              <w:drawing>
                <wp:inline distT="0" distB="0" distL="0" distR="0" wp14:anchorId="16D9E21B" wp14:editId="535C482C">
                  <wp:extent cx="1619885" cy="3466465"/>
                  <wp:effectExtent l="0" t="0" r="0" b="635"/>
                  <wp:docPr id="1633382070"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82070" name="圖片 1" descr="一張含有 文字, 數字, 螢幕擷取畫面 的圖片&#10;&#10;自動產生的描述"/>
                          <pic:cNvPicPr/>
                        </pic:nvPicPr>
                        <pic:blipFill>
                          <a:blip r:embed="rId131">
                            <a:extLst>
                              <a:ext uri="{28A0092B-C50C-407E-A947-70E740481C1C}">
                                <a14:useLocalDpi xmlns:a14="http://schemas.microsoft.com/office/drawing/2010/main" val="0"/>
                              </a:ext>
                            </a:extLst>
                          </a:blip>
                          <a:stretch>
                            <a:fillRect/>
                          </a:stretch>
                        </pic:blipFill>
                        <pic:spPr>
                          <a:xfrm>
                            <a:off x="0" y="0"/>
                            <a:ext cx="1619885" cy="3466465"/>
                          </a:xfrm>
                          <a:prstGeom prst="rect">
                            <a:avLst/>
                          </a:prstGeom>
                        </pic:spPr>
                      </pic:pic>
                    </a:graphicData>
                  </a:graphic>
                </wp:inline>
              </w:drawing>
            </w:r>
          </w:p>
          <w:p w14:paraId="2173059A" w14:textId="24CEA4B0" w:rsidR="00B37F00" w:rsidRPr="006F5EA3" w:rsidRDefault="00B37F00" w:rsidP="00B37F00">
            <w:pPr>
              <w:pStyle w:val="afff1"/>
            </w:pPr>
            <w:r w:rsidRPr="006F5EA3">
              <w:t>圖91．收回代理工作</w:t>
            </w:r>
          </w:p>
        </w:tc>
        <w:tc>
          <w:tcPr>
            <w:tcW w:w="0" w:type="auto"/>
          </w:tcPr>
          <w:p w14:paraId="54AAA203" w14:textId="207A6185" w:rsidR="00B37F00" w:rsidRPr="006F5EA3" w:rsidRDefault="00B37F00" w:rsidP="00467FDB">
            <w:pPr>
              <w:rPr>
                <w:rFonts w:ascii="微軟正黑體" w:hAnsi="微軟正黑體"/>
              </w:rPr>
            </w:pPr>
            <w:r w:rsidRPr="006F5EA3">
              <w:rPr>
                <w:rFonts w:ascii="微軟正黑體" w:hAnsi="微軟正黑體"/>
                <w:noProof/>
              </w:rPr>
              <w:drawing>
                <wp:inline distT="0" distB="0" distL="0" distR="0" wp14:anchorId="11FBEC0F" wp14:editId="28E3C072">
                  <wp:extent cx="1616075" cy="3466465"/>
                  <wp:effectExtent l="0" t="0" r="3175" b="635"/>
                  <wp:docPr id="14292338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3808" name=""/>
                          <pic:cNvPicPr/>
                        </pic:nvPicPr>
                        <pic:blipFill>
                          <a:blip r:embed="rId132">
                            <a:extLst>
                              <a:ext uri="{28A0092B-C50C-407E-A947-70E740481C1C}">
                                <a14:useLocalDpi xmlns:a14="http://schemas.microsoft.com/office/drawing/2010/main" val="0"/>
                              </a:ext>
                            </a:extLst>
                          </a:blip>
                          <a:stretch>
                            <a:fillRect/>
                          </a:stretch>
                        </pic:blipFill>
                        <pic:spPr>
                          <a:xfrm>
                            <a:off x="0" y="0"/>
                            <a:ext cx="1616075" cy="3466465"/>
                          </a:xfrm>
                          <a:prstGeom prst="rect">
                            <a:avLst/>
                          </a:prstGeom>
                        </pic:spPr>
                      </pic:pic>
                    </a:graphicData>
                  </a:graphic>
                </wp:inline>
              </w:drawing>
            </w:r>
          </w:p>
        </w:tc>
        <w:tc>
          <w:tcPr>
            <w:tcW w:w="0" w:type="auto"/>
          </w:tcPr>
          <w:p w14:paraId="3116285B" w14:textId="62E011C8" w:rsidR="00B37F00" w:rsidRPr="006F5EA3" w:rsidRDefault="00B37F00" w:rsidP="00467FDB">
            <w:pPr>
              <w:rPr>
                <w:rFonts w:ascii="微軟正黑體" w:hAnsi="微軟正黑體"/>
              </w:rPr>
            </w:pPr>
            <w:r w:rsidRPr="006F5EA3">
              <w:rPr>
                <w:rFonts w:ascii="微軟正黑體" w:hAnsi="微軟正黑體"/>
                <w:noProof/>
              </w:rPr>
              <w:drawing>
                <wp:inline distT="0" distB="0" distL="0" distR="0" wp14:anchorId="49171C91" wp14:editId="46D25C67">
                  <wp:extent cx="1616400" cy="3466800"/>
                  <wp:effectExtent l="0" t="0" r="3175" b="635"/>
                  <wp:docPr id="1902266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6638" name=""/>
                          <pic:cNvPicPr/>
                        </pic:nvPicPr>
                        <pic:blipFill>
                          <a:blip r:embed="rId133">
                            <a:extLst>
                              <a:ext uri="{28A0092B-C50C-407E-A947-70E740481C1C}">
                                <a14:useLocalDpi xmlns:a14="http://schemas.microsoft.com/office/drawing/2010/main" val="0"/>
                              </a:ext>
                            </a:extLst>
                          </a:blip>
                          <a:stretch>
                            <a:fillRect/>
                          </a:stretch>
                        </pic:blipFill>
                        <pic:spPr>
                          <a:xfrm>
                            <a:off x="0" y="0"/>
                            <a:ext cx="1616400" cy="3466800"/>
                          </a:xfrm>
                          <a:prstGeom prst="rect">
                            <a:avLst/>
                          </a:prstGeom>
                        </pic:spPr>
                      </pic:pic>
                    </a:graphicData>
                  </a:graphic>
                </wp:inline>
              </w:drawing>
            </w:r>
          </w:p>
        </w:tc>
      </w:tr>
    </w:tbl>
    <w:p w14:paraId="12D63EB0" w14:textId="77777777" w:rsidR="00B37F00" w:rsidRPr="006F5EA3" w:rsidRDefault="00B37F00">
      <w:pPr>
        <w:widowControl/>
        <w:suppressAutoHyphens w:val="0"/>
        <w:rPr>
          <w:rFonts w:ascii="微軟正黑體" w:hAnsi="微軟正黑體"/>
        </w:rPr>
      </w:pPr>
      <w:r w:rsidRPr="006F5EA3">
        <w:rPr>
          <w:rFonts w:ascii="微軟正黑體" w:hAnsi="微軟正黑體"/>
        </w:rPr>
        <w:br w:type="page"/>
      </w:r>
    </w:p>
    <w:p w14:paraId="08A157C6" w14:textId="39007E7B" w:rsidR="00467FDB" w:rsidRPr="006F5EA3" w:rsidRDefault="00B37F00" w:rsidP="00B37F00">
      <w:pPr>
        <w:pStyle w:val="afff5"/>
      </w:pPr>
      <w:bookmarkStart w:id="35" w:name="_Toc139443958"/>
      <w:r w:rsidRPr="006F5EA3">
        <w:rPr>
          <w:rFonts w:hint="eastAsia"/>
        </w:rPr>
        <w:t>2</w:t>
      </w:r>
      <w:r w:rsidRPr="006F5EA3">
        <w:t xml:space="preserve">-9-4 </w:t>
      </w:r>
      <w:r w:rsidRPr="006F5EA3">
        <w:rPr>
          <w:rFonts w:hint="eastAsia"/>
        </w:rPr>
        <w:t>辦公 專案管理</w:t>
      </w:r>
      <w:bookmarkEnd w:id="35"/>
    </w:p>
    <w:p w14:paraId="399A07BC" w14:textId="17270ABE" w:rsidR="00B37F00" w:rsidRPr="006F5EA3" w:rsidRDefault="00B37F00" w:rsidP="00B37F00">
      <w:pPr>
        <w:rPr>
          <w:rFonts w:ascii="微軟正黑體" w:hAnsi="微軟正黑體"/>
        </w:rPr>
      </w:pPr>
      <w:r w:rsidRPr="006F5EA3">
        <w:rPr>
          <w:rFonts w:ascii="微軟正黑體" w:hAnsi="微軟正黑體" w:hint="eastAsia"/>
        </w:rPr>
        <w:t>系統管理者權限畫面</w:t>
      </w:r>
    </w:p>
    <w:p w14:paraId="7015FA79" w14:textId="18FFD4D2" w:rsidR="00B37F00" w:rsidRPr="006F5EA3" w:rsidRDefault="00B37F00" w:rsidP="00C1664D">
      <w:pPr>
        <w:pStyle w:val="affc"/>
        <w:numPr>
          <w:ilvl w:val="0"/>
          <w:numId w:val="37"/>
        </w:numPr>
        <w:ind w:leftChars="0"/>
        <w:rPr>
          <w:rFonts w:ascii="微軟正黑體" w:hAnsi="微軟正黑體"/>
        </w:rPr>
      </w:pPr>
      <w:r w:rsidRPr="006F5EA3">
        <w:rPr>
          <w:rFonts w:ascii="微軟正黑體" w:hAnsi="微軟正黑體" w:hint="eastAsia"/>
        </w:rPr>
        <w:t>管理員設定</w:t>
      </w:r>
      <w:r w:rsidRPr="006F5EA3">
        <w:rPr>
          <w:rFonts w:ascii="微軟正黑體" w:hAnsi="微軟正黑體"/>
          <w:noProof/>
        </w:rPr>
        <w:drawing>
          <wp:anchor distT="0" distB="0" distL="114300" distR="114300" simplePos="0" relativeHeight="251757056" behindDoc="0" locked="0" layoutInCell="1" allowOverlap="1" wp14:anchorId="374BA4B1" wp14:editId="1F0EF1D7">
            <wp:simplePos x="0" y="0"/>
            <wp:positionH relativeFrom="column">
              <wp:posOffset>2153</wp:posOffset>
            </wp:positionH>
            <wp:positionV relativeFrom="page">
              <wp:posOffset>1921565</wp:posOffset>
            </wp:positionV>
            <wp:extent cx="1619885" cy="3495040"/>
            <wp:effectExtent l="0" t="0" r="0" b="0"/>
            <wp:wrapTopAndBottom/>
            <wp:docPr id="1616062893"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2893" name="圖片 1" descr="一張含有 文字, 螢幕擷取畫面 的圖片&#10;&#10;自動產生的描述"/>
                    <pic:cNvPicPr/>
                  </pic:nvPicPr>
                  <pic:blipFill>
                    <a:blip r:embed="rId134">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p>
    <w:p w14:paraId="2B1A38FB" w14:textId="026A7F23" w:rsidR="00B37F00" w:rsidRPr="006F5EA3" w:rsidRDefault="00B37F00" w:rsidP="00B37F00">
      <w:pPr>
        <w:pStyle w:val="afff1"/>
      </w:pPr>
      <w:r w:rsidRPr="006F5EA3">
        <w:t>圖92．管理員設定畫面</w:t>
      </w:r>
    </w:p>
    <w:p w14:paraId="4F2045E2" w14:textId="2742C000" w:rsidR="00B37F00" w:rsidRPr="006F5EA3" w:rsidRDefault="00681C7F" w:rsidP="00C1664D">
      <w:pPr>
        <w:pStyle w:val="affc"/>
        <w:numPr>
          <w:ilvl w:val="1"/>
          <w:numId w:val="37"/>
        </w:numPr>
        <w:ind w:leftChars="0"/>
        <w:rPr>
          <w:rFonts w:ascii="微軟正黑體" w:hAnsi="微軟正黑體"/>
        </w:rPr>
      </w:pPr>
      <w:r w:rsidRPr="006F5EA3">
        <w:rPr>
          <w:rFonts w:ascii="微軟正黑體" w:hAnsi="微軟正黑體" w:hint="eastAsia"/>
        </w:rPr>
        <w:t>系統管理者(A</w:t>
      </w:r>
      <w:r w:rsidRPr="006F5EA3">
        <w:rPr>
          <w:rFonts w:ascii="微軟正黑體" w:hAnsi="微軟正黑體"/>
        </w:rPr>
        <w:t>dministrator)</w:t>
      </w:r>
      <w:r w:rsidRPr="006F5EA3">
        <w:rPr>
          <w:rFonts w:ascii="微軟正黑體" w:hAnsi="微軟正黑體" w:hint="eastAsia"/>
        </w:rPr>
        <w:t>：</w:t>
      </w:r>
    </w:p>
    <w:p w14:paraId="2FACFC02" w14:textId="3E26136B" w:rsidR="00681C7F" w:rsidRPr="006F5EA3" w:rsidRDefault="00681C7F" w:rsidP="00681C7F">
      <w:pPr>
        <w:pStyle w:val="affc"/>
        <w:ind w:leftChars="0" w:left="737"/>
        <w:rPr>
          <w:rFonts w:ascii="微軟正黑體" w:hAnsi="微軟正黑體"/>
        </w:rPr>
      </w:pPr>
      <w:r w:rsidRPr="006F5EA3">
        <w:rPr>
          <w:rFonts w:ascii="微軟正黑體" w:hAnsi="微軟正黑體" w:hint="eastAsia"/>
        </w:rPr>
        <w:t>可以設定AP管理員，專案負責人，郵件格式；可以新增、刪除、修改專案</w:t>
      </w:r>
    </w:p>
    <w:p w14:paraId="53B39610" w14:textId="27C52400" w:rsidR="00681C7F" w:rsidRPr="006F5EA3" w:rsidRDefault="00681C7F" w:rsidP="00C1664D">
      <w:pPr>
        <w:pStyle w:val="affc"/>
        <w:numPr>
          <w:ilvl w:val="1"/>
          <w:numId w:val="37"/>
        </w:numPr>
        <w:ind w:leftChars="0"/>
        <w:rPr>
          <w:rFonts w:ascii="微軟正黑體" w:hAnsi="微軟正黑體"/>
        </w:rPr>
      </w:pPr>
      <w:r w:rsidRPr="006F5EA3">
        <w:rPr>
          <w:rFonts w:ascii="微軟正黑體" w:hAnsi="微軟正黑體" w:hint="eastAsia"/>
        </w:rPr>
        <w:t>公司管理者(Superuser)：是每</w:t>
      </w:r>
      <w:proofErr w:type="gramStart"/>
      <w:r w:rsidRPr="006F5EA3">
        <w:rPr>
          <w:rFonts w:ascii="微軟正黑體" w:hAnsi="微軟正黑體" w:hint="eastAsia"/>
        </w:rPr>
        <w:t>個</w:t>
      </w:r>
      <w:proofErr w:type="gramEnd"/>
      <w:r w:rsidRPr="006F5EA3">
        <w:rPr>
          <w:rFonts w:ascii="微軟正黑體" w:hAnsi="微軟正黑體" w:hint="eastAsia"/>
        </w:rPr>
        <w:t>公司設定的最高權限管理者</w:t>
      </w:r>
    </w:p>
    <w:p w14:paraId="76405BBC" w14:textId="6A42574D" w:rsidR="00681C7F" w:rsidRPr="006F5EA3" w:rsidRDefault="00681C7F" w:rsidP="00681C7F">
      <w:pPr>
        <w:pStyle w:val="affc"/>
        <w:ind w:leftChars="0" w:left="737"/>
        <w:rPr>
          <w:rFonts w:ascii="微軟正黑體" w:hAnsi="微軟正黑體"/>
        </w:rPr>
      </w:pPr>
      <w:r w:rsidRPr="006F5EA3">
        <w:rPr>
          <w:rFonts w:ascii="微軟正黑體" w:hAnsi="微軟正黑體" w:hint="eastAsia"/>
        </w:rPr>
        <w:t>可以設定公司下AP管理員，專案負責人，郵件格式；可以新增、刪除、修改專案</w:t>
      </w:r>
    </w:p>
    <w:p w14:paraId="663E7E60" w14:textId="48F2E20F" w:rsidR="00681C7F" w:rsidRPr="006F5EA3" w:rsidRDefault="00681C7F" w:rsidP="00C1664D">
      <w:pPr>
        <w:pStyle w:val="affc"/>
        <w:numPr>
          <w:ilvl w:val="1"/>
          <w:numId w:val="37"/>
        </w:numPr>
        <w:ind w:leftChars="0"/>
        <w:rPr>
          <w:rFonts w:ascii="微軟正黑體" w:hAnsi="微軟正黑體"/>
        </w:rPr>
      </w:pPr>
      <w:r w:rsidRPr="006F5EA3">
        <w:rPr>
          <w:rFonts w:ascii="微軟正黑體" w:hAnsi="微軟正黑體" w:hint="eastAsia"/>
        </w:rPr>
        <w:t>AP管理者</w:t>
      </w:r>
    </w:p>
    <w:p w14:paraId="5D264263" w14:textId="77777777" w:rsidR="00E50C07" w:rsidRPr="006F5EA3" w:rsidRDefault="00E50C07">
      <w:pPr>
        <w:widowControl/>
        <w:suppressAutoHyphens w:val="0"/>
        <w:rPr>
          <w:rFonts w:ascii="微軟正黑體" w:hAnsi="微軟正黑體"/>
        </w:rPr>
      </w:pPr>
      <w:r w:rsidRPr="006F5EA3">
        <w:rPr>
          <w:rFonts w:ascii="微軟正黑體" w:hAnsi="微軟正黑體"/>
        </w:rPr>
        <w:br w:type="page"/>
      </w:r>
    </w:p>
    <w:p w14:paraId="6E7B16CB" w14:textId="1C4F4947" w:rsidR="00681C7F" w:rsidRPr="006F5EA3" w:rsidRDefault="00E50C07" w:rsidP="00C1664D">
      <w:pPr>
        <w:pStyle w:val="affc"/>
        <w:numPr>
          <w:ilvl w:val="0"/>
          <w:numId w:val="37"/>
        </w:numPr>
        <w:ind w:leftChars="0"/>
        <w:rPr>
          <w:rFonts w:ascii="微軟正黑體" w:hAnsi="微軟正黑體"/>
        </w:rPr>
      </w:pPr>
      <w:r w:rsidRPr="006F5EA3">
        <w:rPr>
          <w:rFonts w:ascii="微軟正黑體" w:hAnsi="微軟正黑體"/>
          <w:noProof/>
        </w:rPr>
        <w:drawing>
          <wp:anchor distT="0" distB="0" distL="114300" distR="114300" simplePos="0" relativeHeight="251758080" behindDoc="0" locked="0" layoutInCell="1" allowOverlap="1" wp14:anchorId="35A46ED0" wp14:editId="1B6080FA">
            <wp:simplePos x="0" y="0"/>
            <wp:positionH relativeFrom="column">
              <wp:posOffset>1905</wp:posOffset>
            </wp:positionH>
            <wp:positionV relativeFrom="page">
              <wp:posOffset>1132205</wp:posOffset>
            </wp:positionV>
            <wp:extent cx="1619885" cy="3502660"/>
            <wp:effectExtent l="0" t="0" r="0" b="2540"/>
            <wp:wrapTopAndBottom/>
            <wp:docPr id="691703851"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3851" name="圖片 1" descr="一張含有 文字, 數字, 螢幕擷取畫面 的圖片&#10;&#10;自動產生的描述"/>
                    <pic:cNvPicPr/>
                  </pic:nvPicPr>
                  <pic:blipFill>
                    <a:blip r:embed="rId135">
                      <a:extLst>
                        <a:ext uri="{28A0092B-C50C-407E-A947-70E740481C1C}">
                          <a14:useLocalDpi xmlns:a14="http://schemas.microsoft.com/office/drawing/2010/main" val="0"/>
                        </a:ext>
                      </a:extLst>
                    </a:blip>
                    <a:stretch>
                      <a:fillRect/>
                    </a:stretch>
                  </pic:blipFill>
                  <pic:spPr>
                    <a:xfrm>
                      <a:off x="0" y="0"/>
                      <a:ext cx="1619885" cy="3502660"/>
                    </a:xfrm>
                    <a:prstGeom prst="rect">
                      <a:avLst/>
                    </a:prstGeom>
                  </pic:spPr>
                </pic:pic>
              </a:graphicData>
            </a:graphic>
          </wp:anchor>
        </w:drawing>
      </w:r>
      <w:r w:rsidR="00681C7F" w:rsidRPr="006F5EA3">
        <w:rPr>
          <w:rFonts w:ascii="微軟正黑體" w:hAnsi="微軟正黑體" w:hint="eastAsia"/>
        </w:rPr>
        <w:t>專案負責人設定</w:t>
      </w:r>
    </w:p>
    <w:p w14:paraId="22FEFA33" w14:textId="5D6014B4" w:rsidR="00681C7F" w:rsidRPr="006F5EA3" w:rsidRDefault="00681C7F" w:rsidP="00681C7F">
      <w:pPr>
        <w:pStyle w:val="afff1"/>
      </w:pPr>
      <w:r w:rsidRPr="006F5EA3">
        <w:t>圖93．專案負責人設定畫面</w:t>
      </w:r>
    </w:p>
    <w:p w14:paraId="36F74682" w14:textId="18331A12" w:rsidR="00681C7F" w:rsidRPr="006F5EA3" w:rsidRDefault="00681C7F" w:rsidP="00C1664D">
      <w:pPr>
        <w:pStyle w:val="affc"/>
        <w:numPr>
          <w:ilvl w:val="1"/>
          <w:numId w:val="38"/>
        </w:numPr>
        <w:ind w:leftChars="0"/>
        <w:rPr>
          <w:rFonts w:ascii="微軟正黑體" w:hAnsi="微軟正黑體"/>
        </w:rPr>
      </w:pPr>
      <w:r w:rsidRPr="006F5EA3">
        <w:rPr>
          <w:rFonts w:ascii="微軟正黑體" w:hAnsi="微軟正黑體" w:hint="eastAsia"/>
        </w:rPr>
        <w:t>公司為負責範圍</w:t>
      </w:r>
    </w:p>
    <w:p w14:paraId="59FB1909" w14:textId="171D2907" w:rsidR="00681C7F" w:rsidRPr="006F5EA3" w:rsidRDefault="00681C7F" w:rsidP="00C1664D">
      <w:pPr>
        <w:pStyle w:val="affc"/>
        <w:numPr>
          <w:ilvl w:val="1"/>
          <w:numId w:val="38"/>
        </w:numPr>
        <w:ind w:leftChars="0"/>
        <w:rPr>
          <w:rFonts w:ascii="微軟正黑體" w:hAnsi="微軟正黑體"/>
        </w:rPr>
      </w:pPr>
      <w:r w:rsidRPr="006F5EA3">
        <w:rPr>
          <w:rFonts w:ascii="微軟正黑體" w:hAnsi="微軟正黑體" w:hint="eastAsia"/>
        </w:rPr>
        <w:t>專案負責人點</w:t>
      </w:r>
      <w:proofErr w:type="gramStart"/>
      <w:r w:rsidRPr="006F5EA3">
        <w:rPr>
          <w:rFonts w:ascii="微軟正黑體" w:hAnsi="微軟正黑體" w:hint="eastAsia"/>
        </w:rPr>
        <w:t>擊頭項符號</w:t>
      </w:r>
      <w:proofErr w:type="gramEnd"/>
      <w:r w:rsidRPr="006F5EA3">
        <w:rPr>
          <w:rFonts w:ascii="微軟正黑體" w:hAnsi="微軟正黑體" w:hint="eastAsia"/>
        </w:rPr>
        <w:t>設定，會與公司欄位連動，只能選擇公司下的職務與人員。</w:t>
      </w:r>
    </w:p>
    <w:p w14:paraId="3DB6827D" w14:textId="521CE611" w:rsidR="00681C7F" w:rsidRPr="006F5EA3" w:rsidRDefault="00681C7F" w:rsidP="00C1664D">
      <w:pPr>
        <w:pStyle w:val="affc"/>
        <w:numPr>
          <w:ilvl w:val="1"/>
          <w:numId w:val="38"/>
        </w:numPr>
        <w:ind w:leftChars="0"/>
        <w:rPr>
          <w:rFonts w:ascii="微軟正黑體" w:hAnsi="微軟正黑體"/>
        </w:rPr>
      </w:pPr>
      <w:r w:rsidRPr="006F5EA3">
        <w:rPr>
          <w:rFonts w:ascii="微軟正黑體" w:hAnsi="微軟正黑體" w:hint="eastAsia"/>
        </w:rPr>
        <w:t>觀察人為整個專案管理模組的觀察者，例如老闆，基本上是review的角色，同樣點</w:t>
      </w:r>
      <w:proofErr w:type="gramStart"/>
      <w:r w:rsidRPr="006F5EA3">
        <w:rPr>
          <w:rFonts w:ascii="微軟正黑體" w:hAnsi="微軟正黑體" w:hint="eastAsia"/>
        </w:rPr>
        <w:t>擊頭項符號</w:t>
      </w:r>
      <w:proofErr w:type="gramEnd"/>
      <w:r w:rsidRPr="006F5EA3">
        <w:rPr>
          <w:rFonts w:ascii="微軟正黑體" w:hAnsi="微軟正黑體" w:hint="eastAsia"/>
        </w:rPr>
        <w:t>設定觀察人，只能設定公司下的職務或人員。</w:t>
      </w:r>
    </w:p>
    <w:p w14:paraId="22BADE72" w14:textId="34680148" w:rsidR="00681C7F" w:rsidRPr="006F5EA3" w:rsidRDefault="00681C7F" w:rsidP="00C1664D">
      <w:pPr>
        <w:pStyle w:val="affc"/>
        <w:numPr>
          <w:ilvl w:val="0"/>
          <w:numId w:val="39"/>
        </w:numPr>
        <w:ind w:leftChars="0"/>
        <w:rPr>
          <w:rFonts w:ascii="微軟正黑體" w:hAnsi="微軟正黑體"/>
        </w:rPr>
      </w:pPr>
      <w:r w:rsidRPr="006F5EA3">
        <w:rPr>
          <w:rFonts w:ascii="微軟正黑體" w:hAnsi="微軟正黑體" w:hint="eastAsia"/>
        </w:rPr>
        <w:t>一般使用者</w:t>
      </w:r>
    </w:p>
    <w:p w14:paraId="228386C2" w14:textId="5A2BE915" w:rsidR="00681C7F" w:rsidRPr="006F5EA3" w:rsidRDefault="00795CED" w:rsidP="00795CED">
      <w:pPr>
        <w:pStyle w:val="affc"/>
        <w:ind w:leftChars="0" w:left="397"/>
        <w:rPr>
          <w:rFonts w:ascii="微軟正黑體" w:hAnsi="微軟正黑體"/>
        </w:rPr>
      </w:pPr>
      <w:r w:rsidRPr="006F5EA3">
        <w:rPr>
          <w:rFonts w:ascii="微軟正黑體" w:hAnsi="微軟正黑體" w:hint="eastAsia"/>
        </w:rPr>
        <w:t>一般使用者又有分是部門主管或是員工會影響下方功能按鈕是否有顯示部屬工作與報表頁籤，如果有參與專案的成員會顯示我的專案頁籤，總共會有五個功能按鈕「我的工作、部屬工作、我的專案、報表、管理設定」</w:t>
      </w:r>
    </w:p>
    <w:p w14:paraId="26C310A8" w14:textId="77777777" w:rsidR="00E50C07" w:rsidRPr="006F5EA3" w:rsidRDefault="00E50C07">
      <w:pPr>
        <w:widowControl/>
        <w:suppressAutoHyphens w:val="0"/>
        <w:rPr>
          <w:rFonts w:ascii="微軟正黑體" w:hAnsi="微軟正黑體"/>
        </w:rPr>
      </w:pPr>
      <w:r w:rsidRPr="006F5EA3">
        <w:rPr>
          <w:rFonts w:ascii="微軟正黑體" w:hAnsi="微軟正黑體"/>
        </w:rPr>
        <w:br w:type="page"/>
      </w:r>
    </w:p>
    <w:p w14:paraId="4C84184F" w14:textId="7464767E" w:rsidR="00EB2A6C" w:rsidRPr="006F5EA3" w:rsidRDefault="00EB2A6C" w:rsidP="00C1664D">
      <w:pPr>
        <w:pStyle w:val="affc"/>
        <w:numPr>
          <w:ilvl w:val="0"/>
          <w:numId w:val="39"/>
        </w:numPr>
        <w:ind w:leftChars="0"/>
        <w:rPr>
          <w:rFonts w:ascii="微軟正黑體" w:hAnsi="微軟正黑體"/>
        </w:rPr>
      </w:pPr>
      <w:r w:rsidRPr="006F5EA3">
        <w:rPr>
          <w:rFonts w:ascii="微軟正黑體" w:hAnsi="微軟正黑體"/>
          <w:noProof/>
        </w:rPr>
        <w:drawing>
          <wp:anchor distT="0" distB="0" distL="114300" distR="114300" simplePos="0" relativeHeight="251763200" behindDoc="0" locked="0" layoutInCell="1" allowOverlap="1" wp14:anchorId="2A1983F7" wp14:editId="6040AF51">
            <wp:simplePos x="0" y="0"/>
            <wp:positionH relativeFrom="column">
              <wp:posOffset>0</wp:posOffset>
            </wp:positionH>
            <wp:positionV relativeFrom="page">
              <wp:posOffset>1134110</wp:posOffset>
            </wp:positionV>
            <wp:extent cx="1619885" cy="3520440"/>
            <wp:effectExtent l="0" t="0" r="0" b="3810"/>
            <wp:wrapTopAndBottom/>
            <wp:docPr id="1663030758"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30758" name="圖片 1" descr="一張含有 文字, 數字, 軟體, 螢幕擷取畫面 的圖片&#10;&#10;自動產生的描述"/>
                    <pic:cNvPicPr/>
                  </pic:nvPicPr>
                  <pic:blipFill>
                    <a:blip r:embed="rId136">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r w:rsidR="00795CED" w:rsidRPr="006F5EA3">
        <w:rPr>
          <w:rFonts w:ascii="微軟正黑體" w:hAnsi="微軟正黑體" w:hint="eastAsia"/>
        </w:rPr>
        <w:t>我的工作</w:t>
      </w:r>
    </w:p>
    <w:p w14:paraId="6291958F" w14:textId="15036F27" w:rsidR="00795CED" w:rsidRPr="006F5EA3" w:rsidRDefault="00795CED" w:rsidP="00EB2A6C">
      <w:pPr>
        <w:pStyle w:val="afff1"/>
      </w:pPr>
      <w:r w:rsidRPr="006F5EA3">
        <w:t>圖94．我的工作畫面</w:t>
      </w:r>
    </w:p>
    <w:p w14:paraId="19EF53CD" w14:textId="0EAD0E53" w:rsidR="00795CED" w:rsidRPr="006F5EA3" w:rsidRDefault="00795CED" w:rsidP="00C1664D">
      <w:pPr>
        <w:pStyle w:val="affc"/>
        <w:numPr>
          <w:ilvl w:val="1"/>
          <w:numId w:val="39"/>
        </w:numPr>
        <w:ind w:leftChars="0"/>
        <w:rPr>
          <w:rFonts w:ascii="微軟正黑體" w:hAnsi="微軟正黑體"/>
        </w:rPr>
      </w:pPr>
      <w:r w:rsidRPr="006F5EA3">
        <w:rPr>
          <w:rFonts w:ascii="微軟正黑體" w:hAnsi="微軟正黑體" w:hint="eastAsia"/>
        </w:rPr>
        <w:t>工作搜尋條件如下</w:t>
      </w:r>
    </w:p>
    <w:p w14:paraId="67D17CA0" w14:textId="223D9BB1" w:rsidR="00795CED" w:rsidRPr="006F5EA3" w:rsidRDefault="00795CED" w:rsidP="00C1664D">
      <w:pPr>
        <w:pStyle w:val="affc"/>
        <w:numPr>
          <w:ilvl w:val="2"/>
          <w:numId w:val="39"/>
        </w:numPr>
        <w:ind w:leftChars="0"/>
        <w:rPr>
          <w:rFonts w:ascii="微軟正黑體" w:hAnsi="微軟正黑體"/>
        </w:rPr>
      </w:pPr>
      <w:r w:rsidRPr="006F5EA3">
        <w:rPr>
          <w:rFonts w:ascii="微軟正黑體" w:hAnsi="微軟正黑體" w:hint="eastAsia"/>
        </w:rPr>
        <w:t>關鍵字，可輸入想要查詢工作的關鍵字</w:t>
      </w:r>
    </w:p>
    <w:p w14:paraId="4F8E165E" w14:textId="0AD8E69F" w:rsidR="00795CED" w:rsidRPr="006F5EA3" w:rsidRDefault="00795CED" w:rsidP="00C1664D">
      <w:pPr>
        <w:pStyle w:val="affc"/>
        <w:numPr>
          <w:ilvl w:val="2"/>
          <w:numId w:val="39"/>
        </w:numPr>
        <w:ind w:leftChars="0"/>
        <w:rPr>
          <w:rFonts w:ascii="微軟正黑體" w:hAnsi="微軟正黑體"/>
        </w:rPr>
      </w:pPr>
      <w:r w:rsidRPr="006F5EA3">
        <w:rPr>
          <w:rFonts w:ascii="微軟正黑體" w:hAnsi="微軟正黑體" w:hint="eastAsia"/>
        </w:rPr>
        <w:t>所屬公司，可選擇公司</w:t>
      </w:r>
    </w:p>
    <w:p w14:paraId="23855693" w14:textId="2257BF77" w:rsidR="00795CED" w:rsidRPr="006F5EA3" w:rsidRDefault="00795CED" w:rsidP="00C1664D">
      <w:pPr>
        <w:pStyle w:val="affc"/>
        <w:numPr>
          <w:ilvl w:val="2"/>
          <w:numId w:val="39"/>
        </w:numPr>
        <w:ind w:leftChars="0"/>
        <w:rPr>
          <w:rFonts w:ascii="微軟正黑體" w:hAnsi="微軟正黑體"/>
        </w:rPr>
      </w:pPr>
      <w:r w:rsidRPr="006F5EA3">
        <w:rPr>
          <w:rFonts w:ascii="微軟正黑體" w:hAnsi="微軟正黑體" w:hint="eastAsia"/>
        </w:rPr>
        <w:t>進度，會有五個選項「未完成、即將到期、延遲、已完成、全部」</w:t>
      </w:r>
    </w:p>
    <w:p w14:paraId="41C99D37" w14:textId="6445A17D" w:rsidR="00795CED" w:rsidRPr="006F5EA3" w:rsidRDefault="00795CED" w:rsidP="00C1664D">
      <w:pPr>
        <w:pStyle w:val="affc"/>
        <w:numPr>
          <w:ilvl w:val="2"/>
          <w:numId w:val="39"/>
        </w:numPr>
        <w:ind w:leftChars="0"/>
        <w:rPr>
          <w:rFonts w:ascii="微軟正黑體" w:hAnsi="微軟正黑體"/>
        </w:rPr>
      </w:pPr>
      <w:r w:rsidRPr="006F5EA3">
        <w:rPr>
          <w:rFonts w:ascii="微軟正黑體" w:hAnsi="微軟正黑體" w:hint="eastAsia"/>
        </w:rPr>
        <w:t>工作類型條件會以按鈕方式選擇，就不使用下拉選單</w:t>
      </w:r>
    </w:p>
    <w:p w14:paraId="681628D5" w14:textId="5170E0AD" w:rsidR="00795CED" w:rsidRPr="006F5EA3" w:rsidRDefault="00795CED" w:rsidP="00C1664D">
      <w:pPr>
        <w:pStyle w:val="affc"/>
        <w:numPr>
          <w:ilvl w:val="1"/>
          <w:numId w:val="39"/>
        </w:numPr>
        <w:ind w:leftChars="0"/>
        <w:rPr>
          <w:rFonts w:ascii="微軟正黑體" w:hAnsi="微軟正黑體"/>
        </w:rPr>
      </w:pPr>
      <w:r w:rsidRPr="006F5EA3">
        <w:rPr>
          <w:rFonts w:ascii="微軟正黑體" w:hAnsi="微軟正黑體" w:hint="eastAsia"/>
        </w:rPr>
        <w:t>重要工作，只要其他工作類型的工作有打星號都會歸類在此按鈕中，此按鈕下方會有搜尋條件</w:t>
      </w:r>
    </w:p>
    <w:p w14:paraId="22A38876" w14:textId="26099C87" w:rsidR="00795CED" w:rsidRPr="006F5EA3" w:rsidRDefault="00795CED" w:rsidP="00C1664D">
      <w:pPr>
        <w:pStyle w:val="affc"/>
        <w:numPr>
          <w:ilvl w:val="1"/>
          <w:numId w:val="39"/>
        </w:numPr>
        <w:ind w:leftChars="0"/>
        <w:rPr>
          <w:rFonts w:ascii="微軟正黑體" w:hAnsi="微軟正黑體"/>
        </w:rPr>
      </w:pPr>
      <w:r w:rsidRPr="006F5EA3">
        <w:rPr>
          <w:rFonts w:ascii="微軟正黑體" w:hAnsi="微軟正黑體" w:hint="eastAsia"/>
        </w:rPr>
        <w:t>會議工作，</w:t>
      </w:r>
      <w:r w:rsidR="008120D9" w:rsidRPr="006F5EA3">
        <w:rPr>
          <w:rFonts w:ascii="微軟正黑體" w:hAnsi="微軟正黑體" w:hint="eastAsia"/>
        </w:rPr>
        <w:t>在會議中建立工作歸類在此Tab中</w:t>
      </w:r>
    </w:p>
    <w:p w14:paraId="35CBF357" w14:textId="5AB6B136" w:rsidR="008120D9" w:rsidRPr="006F5EA3" w:rsidRDefault="008120D9" w:rsidP="00C1664D">
      <w:pPr>
        <w:pStyle w:val="affc"/>
        <w:numPr>
          <w:ilvl w:val="1"/>
          <w:numId w:val="39"/>
        </w:numPr>
        <w:ind w:leftChars="0"/>
        <w:rPr>
          <w:rFonts w:ascii="微軟正黑體" w:hAnsi="微軟正黑體"/>
        </w:rPr>
      </w:pPr>
      <w:r w:rsidRPr="006F5EA3">
        <w:rPr>
          <w:rFonts w:ascii="微軟正黑體" w:hAnsi="微軟正黑體" w:hint="eastAsia"/>
        </w:rPr>
        <w:t>專案工作，在專案管理中建立的工作歸類在此Tab中</w:t>
      </w:r>
    </w:p>
    <w:p w14:paraId="38C5C759" w14:textId="6C4A377A" w:rsidR="008120D9" w:rsidRPr="006F5EA3" w:rsidRDefault="008120D9" w:rsidP="00C1664D">
      <w:pPr>
        <w:pStyle w:val="affc"/>
        <w:numPr>
          <w:ilvl w:val="1"/>
          <w:numId w:val="39"/>
        </w:numPr>
        <w:ind w:leftChars="0"/>
        <w:rPr>
          <w:rFonts w:ascii="微軟正黑體" w:hAnsi="微軟正黑體"/>
        </w:rPr>
      </w:pPr>
      <w:r w:rsidRPr="006F5EA3">
        <w:rPr>
          <w:rFonts w:ascii="微軟正黑體" w:hAnsi="微軟正黑體" w:hint="eastAsia"/>
        </w:rPr>
        <w:t>部門工作，在我的工作中建立的工作歸類在此Tab中</w:t>
      </w:r>
    </w:p>
    <w:p w14:paraId="7EF3D984" w14:textId="77777777" w:rsidR="00E50C07" w:rsidRPr="006F5EA3" w:rsidRDefault="00E50C07">
      <w:pPr>
        <w:widowControl/>
        <w:suppressAutoHyphens w:val="0"/>
        <w:rPr>
          <w:rFonts w:ascii="微軟正黑體" w:hAnsi="微軟正黑體"/>
        </w:rPr>
      </w:pPr>
      <w:r w:rsidRPr="006F5EA3">
        <w:rPr>
          <w:rFonts w:ascii="微軟正黑體" w:hAnsi="微軟正黑體"/>
        </w:rPr>
        <w:br w:type="page"/>
      </w:r>
    </w:p>
    <w:p w14:paraId="1945369B" w14:textId="6779F5ED" w:rsidR="00EB2A6C" w:rsidRPr="006F5EA3" w:rsidRDefault="00EB2A6C" w:rsidP="00C1664D">
      <w:pPr>
        <w:pStyle w:val="affc"/>
        <w:numPr>
          <w:ilvl w:val="0"/>
          <w:numId w:val="39"/>
        </w:numPr>
        <w:ind w:leftChars="0"/>
        <w:rPr>
          <w:rFonts w:ascii="微軟正黑體" w:hAnsi="微軟正黑體"/>
        </w:rPr>
      </w:pPr>
      <w:r w:rsidRPr="006F5EA3">
        <w:rPr>
          <w:rFonts w:ascii="微軟正黑體" w:hAnsi="微軟正黑體"/>
          <w:noProof/>
        </w:rPr>
        <w:drawing>
          <wp:anchor distT="0" distB="0" distL="114300" distR="114300" simplePos="0" relativeHeight="251765248" behindDoc="0" locked="0" layoutInCell="1" allowOverlap="1" wp14:anchorId="2B6BE286" wp14:editId="2C928E9E">
            <wp:simplePos x="0" y="0"/>
            <wp:positionH relativeFrom="column">
              <wp:posOffset>0</wp:posOffset>
            </wp:positionH>
            <wp:positionV relativeFrom="page">
              <wp:posOffset>1134110</wp:posOffset>
            </wp:positionV>
            <wp:extent cx="1619885" cy="3509645"/>
            <wp:effectExtent l="0" t="0" r="0" b="0"/>
            <wp:wrapTopAndBottom/>
            <wp:docPr id="459392096" name="圖片 1" descr="一張含有 螢幕擷取畫面,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2096" name="圖片 1" descr="一張含有 螢幕擷取畫面, 文字, 軟體 的圖片&#10;&#10;自動產生的描述"/>
                    <pic:cNvPicPr/>
                  </pic:nvPicPr>
                  <pic:blipFill>
                    <a:blip r:embed="rId137">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rsidR="008120D9" w:rsidRPr="006F5EA3">
        <w:rPr>
          <w:rFonts w:ascii="微軟正黑體" w:hAnsi="微軟正黑體" w:hint="eastAsia"/>
        </w:rPr>
        <w:t>部屬工作</w:t>
      </w:r>
    </w:p>
    <w:p w14:paraId="5E3F58E7" w14:textId="60090B95" w:rsidR="008120D9" w:rsidRPr="006F5EA3" w:rsidRDefault="008120D9" w:rsidP="00EB2A6C">
      <w:pPr>
        <w:pStyle w:val="afff1"/>
      </w:pPr>
      <w:r w:rsidRPr="006F5EA3">
        <w:t>圖95．部屬工作畫面</w:t>
      </w:r>
    </w:p>
    <w:p w14:paraId="65D8FD2E" w14:textId="15087A66" w:rsidR="008120D9" w:rsidRPr="006F5EA3" w:rsidRDefault="008120D9" w:rsidP="00C1664D">
      <w:pPr>
        <w:pStyle w:val="affc"/>
        <w:numPr>
          <w:ilvl w:val="1"/>
          <w:numId w:val="40"/>
        </w:numPr>
        <w:ind w:leftChars="0"/>
        <w:rPr>
          <w:rFonts w:ascii="微軟正黑體" w:hAnsi="微軟正黑體"/>
        </w:rPr>
      </w:pPr>
      <w:r w:rsidRPr="006F5EA3">
        <w:rPr>
          <w:rFonts w:ascii="微軟正黑體" w:hAnsi="微軟正黑體" w:hint="eastAsia"/>
        </w:rPr>
        <w:t>上方會有搜尋關鍵字欄位，關鍵字會搜尋姓名、部門、專案名稱</w:t>
      </w:r>
    </w:p>
    <w:p w14:paraId="67B565D8" w14:textId="5A816FB3" w:rsidR="008120D9" w:rsidRPr="006F5EA3" w:rsidRDefault="008120D9" w:rsidP="00C1664D">
      <w:pPr>
        <w:pStyle w:val="affc"/>
        <w:numPr>
          <w:ilvl w:val="1"/>
          <w:numId w:val="40"/>
        </w:numPr>
        <w:ind w:leftChars="0"/>
        <w:rPr>
          <w:rFonts w:ascii="微軟正黑體" w:hAnsi="微軟正黑體"/>
        </w:rPr>
      </w:pPr>
      <w:r w:rsidRPr="006F5EA3">
        <w:rPr>
          <w:rFonts w:ascii="微軟正黑體" w:hAnsi="微軟正黑體" w:hint="eastAsia"/>
        </w:rPr>
        <w:t>下方顯示部屬卡片，欄位如下：</w:t>
      </w:r>
    </w:p>
    <w:p w14:paraId="4E7E791E" w14:textId="646D167C" w:rsidR="008120D9" w:rsidRPr="006F5EA3" w:rsidRDefault="008120D9" w:rsidP="00C1664D">
      <w:pPr>
        <w:pStyle w:val="affc"/>
        <w:numPr>
          <w:ilvl w:val="2"/>
          <w:numId w:val="40"/>
        </w:numPr>
        <w:ind w:leftChars="0"/>
        <w:rPr>
          <w:rFonts w:ascii="微軟正黑體" w:hAnsi="微軟正黑體"/>
        </w:rPr>
      </w:pPr>
      <w:r w:rsidRPr="006F5EA3">
        <w:rPr>
          <w:rFonts w:ascii="微軟正黑體" w:hAnsi="微軟正黑體" w:hint="eastAsia"/>
        </w:rPr>
        <w:t>部屬頭像與姓名</w:t>
      </w:r>
    </w:p>
    <w:p w14:paraId="717DDC56" w14:textId="13A7A9B2" w:rsidR="008120D9" w:rsidRPr="006F5EA3" w:rsidRDefault="008120D9" w:rsidP="00C1664D">
      <w:pPr>
        <w:pStyle w:val="affc"/>
        <w:numPr>
          <w:ilvl w:val="2"/>
          <w:numId w:val="40"/>
        </w:numPr>
        <w:ind w:leftChars="0"/>
        <w:rPr>
          <w:rFonts w:ascii="微軟正黑體" w:hAnsi="微軟正黑體"/>
        </w:rPr>
      </w:pPr>
      <w:r w:rsidRPr="006F5EA3">
        <w:rPr>
          <w:rFonts w:ascii="微軟正黑體" w:hAnsi="微軟正黑體" w:hint="eastAsia"/>
        </w:rPr>
        <w:t>部門</w:t>
      </w:r>
    </w:p>
    <w:p w14:paraId="1CC3F65E" w14:textId="58CF9B7D" w:rsidR="008120D9" w:rsidRPr="006F5EA3" w:rsidRDefault="008120D9" w:rsidP="00C1664D">
      <w:pPr>
        <w:pStyle w:val="affc"/>
        <w:numPr>
          <w:ilvl w:val="2"/>
          <w:numId w:val="40"/>
        </w:numPr>
        <w:ind w:leftChars="0"/>
        <w:rPr>
          <w:rFonts w:ascii="微軟正黑體" w:hAnsi="微軟正黑體"/>
        </w:rPr>
      </w:pPr>
      <w:r w:rsidRPr="006F5EA3">
        <w:rPr>
          <w:rFonts w:ascii="微軟正黑體" w:hAnsi="微軟正黑體" w:hint="eastAsia"/>
        </w:rPr>
        <w:t>參與專案</w:t>
      </w:r>
    </w:p>
    <w:p w14:paraId="4F86EA19" w14:textId="1C5BC40F" w:rsidR="008120D9" w:rsidRPr="006F5EA3" w:rsidRDefault="008120D9" w:rsidP="00C1664D">
      <w:pPr>
        <w:pStyle w:val="affc"/>
        <w:numPr>
          <w:ilvl w:val="2"/>
          <w:numId w:val="40"/>
        </w:numPr>
        <w:ind w:leftChars="0"/>
        <w:rPr>
          <w:rFonts w:ascii="微軟正黑體" w:hAnsi="微軟正黑體"/>
        </w:rPr>
      </w:pPr>
      <w:r w:rsidRPr="006F5EA3">
        <w:rPr>
          <w:rFonts w:ascii="微軟正黑體" w:hAnsi="微軟正黑體" w:hint="eastAsia"/>
        </w:rPr>
        <w:t>待完成工作筆數</w:t>
      </w:r>
    </w:p>
    <w:p w14:paraId="3E9AD110" w14:textId="77777777" w:rsidR="00E50C07" w:rsidRPr="006F5EA3" w:rsidRDefault="00E50C07">
      <w:pPr>
        <w:widowControl/>
        <w:suppressAutoHyphens w:val="0"/>
        <w:rPr>
          <w:rFonts w:ascii="微軟正黑體" w:hAnsi="微軟正黑體"/>
        </w:rPr>
      </w:pPr>
      <w:r w:rsidRPr="006F5EA3">
        <w:rPr>
          <w:rFonts w:ascii="微軟正黑體" w:hAnsi="微軟正黑體"/>
        </w:rPr>
        <w:br w:type="page"/>
      </w:r>
    </w:p>
    <w:p w14:paraId="7AFA09F9" w14:textId="77777777" w:rsidR="00716117" w:rsidRPr="006F5EA3" w:rsidRDefault="00716117" w:rsidP="00C1664D">
      <w:pPr>
        <w:pStyle w:val="affc"/>
        <w:numPr>
          <w:ilvl w:val="0"/>
          <w:numId w:val="42"/>
        </w:numPr>
        <w:ind w:leftChars="0"/>
        <w:rPr>
          <w:rFonts w:ascii="微軟正黑體" w:hAnsi="微軟正黑體"/>
          <w:noProof/>
          <w:vanish/>
        </w:rPr>
      </w:pPr>
    </w:p>
    <w:p w14:paraId="4F8025F4" w14:textId="77777777" w:rsidR="00716117" w:rsidRPr="006F5EA3" w:rsidRDefault="00716117" w:rsidP="00C1664D">
      <w:pPr>
        <w:pStyle w:val="affc"/>
        <w:numPr>
          <w:ilvl w:val="0"/>
          <w:numId w:val="42"/>
        </w:numPr>
        <w:ind w:leftChars="0"/>
        <w:rPr>
          <w:rFonts w:ascii="微軟正黑體" w:hAnsi="微軟正黑體"/>
          <w:noProof/>
          <w:vanish/>
        </w:rPr>
      </w:pPr>
    </w:p>
    <w:p w14:paraId="772987E8" w14:textId="77777777" w:rsidR="00716117" w:rsidRPr="006F5EA3" w:rsidRDefault="00716117" w:rsidP="00C1664D">
      <w:pPr>
        <w:pStyle w:val="affc"/>
        <w:numPr>
          <w:ilvl w:val="0"/>
          <w:numId w:val="42"/>
        </w:numPr>
        <w:ind w:leftChars="0"/>
        <w:rPr>
          <w:rFonts w:ascii="微軟正黑體" w:hAnsi="微軟正黑體"/>
          <w:noProof/>
          <w:vanish/>
        </w:rPr>
      </w:pPr>
    </w:p>
    <w:p w14:paraId="413F83DF" w14:textId="023CF256" w:rsidR="00716117" w:rsidRPr="006F5EA3" w:rsidRDefault="00716117" w:rsidP="00C1664D">
      <w:pPr>
        <w:pStyle w:val="affc"/>
        <w:numPr>
          <w:ilvl w:val="0"/>
          <w:numId w:val="42"/>
        </w:numPr>
        <w:ind w:leftChars="0"/>
        <w:rPr>
          <w:rFonts w:ascii="微軟正黑體" w:hAnsi="微軟正黑體"/>
        </w:rPr>
      </w:pPr>
      <w:r w:rsidRPr="006F5EA3">
        <w:rPr>
          <w:rFonts w:ascii="微軟正黑體" w:hAnsi="微軟正黑體"/>
          <w:noProof/>
        </w:rPr>
        <w:drawing>
          <wp:anchor distT="0" distB="0" distL="114300" distR="114300" simplePos="0" relativeHeight="251767296" behindDoc="0" locked="0" layoutInCell="1" allowOverlap="1" wp14:anchorId="08AB588D" wp14:editId="0D761539">
            <wp:simplePos x="0" y="0"/>
            <wp:positionH relativeFrom="column">
              <wp:posOffset>0</wp:posOffset>
            </wp:positionH>
            <wp:positionV relativeFrom="page">
              <wp:posOffset>1134110</wp:posOffset>
            </wp:positionV>
            <wp:extent cx="1619885" cy="3495040"/>
            <wp:effectExtent l="0" t="0" r="0" b="0"/>
            <wp:wrapTopAndBottom/>
            <wp:docPr id="2108581918"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1918" name="圖片 1" descr="一張含有 文字, 數字, 軟體, 螢幕擷取畫面 的圖片&#10;&#10;自動產生的描述"/>
                    <pic:cNvPicPr/>
                  </pic:nvPicPr>
                  <pic:blipFill>
                    <a:blip r:embed="rId138">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r w:rsidR="008120D9" w:rsidRPr="006F5EA3">
        <w:rPr>
          <w:rFonts w:ascii="微軟正黑體" w:hAnsi="微軟正黑體" w:hint="eastAsia"/>
        </w:rPr>
        <w:t>我的專案</w:t>
      </w:r>
    </w:p>
    <w:p w14:paraId="683BFDFF" w14:textId="32EC7F3B" w:rsidR="008120D9" w:rsidRPr="006F5EA3" w:rsidRDefault="008120D9" w:rsidP="00716117">
      <w:pPr>
        <w:pStyle w:val="afff1"/>
      </w:pPr>
      <w:r w:rsidRPr="006F5EA3">
        <w:t>圖96．我的專案畫面</w:t>
      </w:r>
    </w:p>
    <w:p w14:paraId="6E5F0CD2" w14:textId="0CD5CA31" w:rsidR="008120D9" w:rsidRPr="006F5EA3" w:rsidRDefault="008120D9" w:rsidP="00C1664D">
      <w:pPr>
        <w:pStyle w:val="affc"/>
        <w:numPr>
          <w:ilvl w:val="1"/>
          <w:numId w:val="41"/>
        </w:numPr>
        <w:ind w:leftChars="0"/>
        <w:rPr>
          <w:rFonts w:ascii="微軟正黑體" w:hAnsi="微軟正黑體"/>
        </w:rPr>
      </w:pPr>
      <w:r w:rsidRPr="006F5EA3">
        <w:rPr>
          <w:rFonts w:ascii="微軟正黑體" w:hAnsi="微軟正黑體" w:hint="eastAsia"/>
        </w:rPr>
        <w:t>上方會有搜尋專案條件欄位，條件如下</w:t>
      </w:r>
    </w:p>
    <w:p w14:paraId="09332329" w14:textId="19FECDB6" w:rsidR="008120D9" w:rsidRPr="006F5EA3" w:rsidRDefault="008120D9" w:rsidP="00C1664D">
      <w:pPr>
        <w:pStyle w:val="affc"/>
        <w:numPr>
          <w:ilvl w:val="2"/>
          <w:numId w:val="41"/>
        </w:numPr>
        <w:ind w:leftChars="0"/>
        <w:rPr>
          <w:rFonts w:ascii="微軟正黑體" w:hAnsi="微軟正黑體"/>
        </w:rPr>
      </w:pPr>
      <w:r w:rsidRPr="006F5EA3">
        <w:rPr>
          <w:rFonts w:ascii="微軟正黑體" w:hAnsi="微軟正黑體" w:hint="eastAsia"/>
        </w:rPr>
        <w:t>關鍵字，可輸入想要查詢專案的關鍵字，查詢欄位為專案名稱</w:t>
      </w:r>
    </w:p>
    <w:p w14:paraId="6300EC21" w14:textId="30D7C4DF" w:rsidR="008120D9" w:rsidRPr="006F5EA3" w:rsidRDefault="008120D9" w:rsidP="00C1664D">
      <w:pPr>
        <w:pStyle w:val="affc"/>
        <w:numPr>
          <w:ilvl w:val="2"/>
          <w:numId w:val="41"/>
        </w:numPr>
        <w:ind w:leftChars="0"/>
        <w:rPr>
          <w:rFonts w:ascii="微軟正黑體" w:hAnsi="微軟正黑體"/>
        </w:rPr>
      </w:pPr>
      <w:r w:rsidRPr="006F5EA3">
        <w:rPr>
          <w:rFonts w:ascii="微軟正黑體" w:hAnsi="微軟正黑體" w:hint="eastAsia"/>
        </w:rPr>
        <w:t>所屬公司，可選擇公司</w:t>
      </w:r>
    </w:p>
    <w:p w14:paraId="37BE7110" w14:textId="1928BBAA" w:rsidR="008120D9" w:rsidRPr="006F5EA3" w:rsidRDefault="008120D9" w:rsidP="00C1664D">
      <w:pPr>
        <w:pStyle w:val="affc"/>
        <w:numPr>
          <w:ilvl w:val="2"/>
          <w:numId w:val="41"/>
        </w:numPr>
        <w:ind w:leftChars="0"/>
        <w:rPr>
          <w:rFonts w:ascii="微軟正黑體" w:hAnsi="微軟正黑體"/>
        </w:rPr>
      </w:pPr>
      <w:r w:rsidRPr="006F5EA3">
        <w:rPr>
          <w:rFonts w:ascii="微軟正黑體" w:hAnsi="微軟正黑體" w:hint="eastAsia"/>
        </w:rPr>
        <w:t>專案類型，可選擇專案類型</w:t>
      </w:r>
    </w:p>
    <w:p w14:paraId="7D833ABF" w14:textId="55088957" w:rsidR="008120D9" w:rsidRPr="006F5EA3" w:rsidRDefault="008120D9" w:rsidP="00C1664D">
      <w:pPr>
        <w:pStyle w:val="affc"/>
        <w:numPr>
          <w:ilvl w:val="2"/>
          <w:numId w:val="41"/>
        </w:numPr>
        <w:ind w:leftChars="0"/>
        <w:rPr>
          <w:rFonts w:ascii="微軟正黑體" w:hAnsi="微軟正黑體"/>
        </w:rPr>
      </w:pPr>
      <w:r w:rsidRPr="006F5EA3">
        <w:rPr>
          <w:rFonts w:ascii="微軟正黑體" w:hAnsi="微軟正黑體" w:hint="eastAsia"/>
        </w:rPr>
        <w:t>狀態，選項有進行中、未開始、暫停、中止、結案與全部，總共有六項</w:t>
      </w:r>
    </w:p>
    <w:p w14:paraId="15B090D4" w14:textId="11A9F276" w:rsidR="008120D9"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進度，會有五個選項「未完成、即將到期、延遲、已完成、全部」</w:t>
      </w:r>
    </w:p>
    <w:p w14:paraId="5A7B2CA4" w14:textId="3382B92A" w:rsidR="00082E6C" w:rsidRPr="006F5EA3" w:rsidRDefault="00082E6C" w:rsidP="00C1664D">
      <w:pPr>
        <w:pStyle w:val="affc"/>
        <w:numPr>
          <w:ilvl w:val="1"/>
          <w:numId w:val="41"/>
        </w:numPr>
        <w:ind w:leftChars="0"/>
        <w:rPr>
          <w:rFonts w:ascii="微軟正黑體" w:hAnsi="微軟正黑體"/>
        </w:rPr>
      </w:pPr>
      <w:r w:rsidRPr="006F5EA3">
        <w:rPr>
          <w:rFonts w:ascii="微軟正黑體" w:hAnsi="微軟正黑體" w:hint="eastAsia"/>
        </w:rPr>
        <w:t>下方顯示專案卡片。顯示欄位如下</w:t>
      </w:r>
    </w:p>
    <w:p w14:paraId="4203768A" w14:textId="7D163271" w:rsidR="00082E6C"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編號，跟工作一樣底色會依專案狀況改變顏色(未完成、即將到期、延遲、已完成、全部)</w:t>
      </w:r>
    </w:p>
    <w:p w14:paraId="4D6BA87F" w14:textId="2502DAC1" w:rsidR="00082E6C"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專案名稱</w:t>
      </w:r>
    </w:p>
    <w:p w14:paraId="7744DCF0" w14:textId="7758F682" w:rsidR="00082E6C"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負責人，有可能多人所以最多只顯示</w:t>
      </w:r>
      <w:proofErr w:type="gramStart"/>
      <w:r w:rsidRPr="006F5EA3">
        <w:rPr>
          <w:rFonts w:ascii="微軟正黑體" w:hAnsi="微軟正黑體" w:hint="eastAsia"/>
        </w:rPr>
        <w:t>三</w:t>
      </w:r>
      <w:proofErr w:type="gramEnd"/>
      <w:r w:rsidRPr="006F5EA3">
        <w:rPr>
          <w:rFonts w:ascii="微軟正黑體" w:hAnsi="微軟正黑體" w:hint="eastAsia"/>
        </w:rPr>
        <w:t>個頭像，太多用＋號呈現</w:t>
      </w:r>
    </w:p>
    <w:p w14:paraId="315BC879" w14:textId="740B475E" w:rsidR="00082E6C"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實際起始日期與結束日期</w:t>
      </w:r>
    </w:p>
    <w:p w14:paraId="5F0E52F6" w14:textId="4DB71EE3" w:rsidR="00082E6C"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專案進度</w:t>
      </w:r>
    </w:p>
    <w:p w14:paraId="0661C8A2" w14:textId="04E46A59" w:rsidR="009610DD" w:rsidRPr="006F5EA3" w:rsidRDefault="00082E6C" w:rsidP="00C1664D">
      <w:pPr>
        <w:pStyle w:val="affc"/>
        <w:numPr>
          <w:ilvl w:val="2"/>
          <w:numId w:val="41"/>
        </w:numPr>
        <w:ind w:leftChars="0"/>
        <w:rPr>
          <w:rFonts w:ascii="微軟正黑體" w:hAnsi="微軟正黑體"/>
        </w:rPr>
      </w:pPr>
      <w:r w:rsidRPr="006F5EA3">
        <w:rPr>
          <w:rFonts w:ascii="微軟正黑體" w:hAnsi="微軟正黑體" w:hint="eastAsia"/>
        </w:rPr>
        <w:t>專案狀態(進行中、未開始、暫停、中止、結案)</w:t>
      </w:r>
    </w:p>
    <w:p w14:paraId="49D07D0C" w14:textId="77777777" w:rsidR="009610DD" w:rsidRPr="006F5EA3" w:rsidRDefault="009610DD">
      <w:pPr>
        <w:widowControl/>
        <w:suppressAutoHyphens w:val="0"/>
        <w:rPr>
          <w:rFonts w:ascii="微軟正黑體" w:hAnsi="微軟正黑體"/>
        </w:rPr>
      </w:pPr>
      <w:r w:rsidRPr="006F5EA3">
        <w:rPr>
          <w:rFonts w:ascii="微軟正黑體" w:hAnsi="微軟正黑體"/>
        </w:rPr>
        <w:br w:type="page"/>
      </w:r>
    </w:p>
    <w:p w14:paraId="246048DA" w14:textId="77777777" w:rsidR="00716117" w:rsidRPr="006F5EA3" w:rsidRDefault="00716117" w:rsidP="00C1664D">
      <w:pPr>
        <w:pStyle w:val="affc"/>
        <w:numPr>
          <w:ilvl w:val="0"/>
          <w:numId w:val="43"/>
        </w:numPr>
        <w:ind w:leftChars="0"/>
        <w:rPr>
          <w:rFonts w:ascii="微軟正黑體" w:hAnsi="微軟正黑體"/>
          <w:vanish/>
        </w:rPr>
      </w:pPr>
    </w:p>
    <w:p w14:paraId="17F3B102" w14:textId="77777777" w:rsidR="00716117" w:rsidRPr="006F5EA3" w:rsidRDefault="00716117" w:rsidP="00C1664D">
      <w:pPr>
        <w:pStyle w:val="affc"/>
        <w:numPr>
          <w:ilvl w:val="0"/>
          <w:numId w:val="43"/>
        </w:numPr>
        <w:ind w:leftChars="0"/>
        <w:rPr>
          <w:rFonts w:ascii="微軟正黑體" w:hAnsi="微軟正黑體"/>
          <w:vanish/>
        </w:rPr>
      </w:pPr>
    </w:p>
    <w:p w14:paraId="22E2004C" w14:textId="77777777" w:rsidR="00716117" w:rsidRPr="006F5EA3" w:rsidRDefault="00716117" w:rsidP="00C1664D">
      <w:pPr>
        <w:pStyle w:val="affc"/>
        <w:numPr>
          <w:ilvl w:val="0"/>
          <w:numId w:val="43"/>
        </w:numPr>
        <w:ind w:leftChars="0"/>
        <w:rPr>
          <w:rFonts w:ascii="微軟正黑體" w:hAnsi="微軟正黑體"/>
          <w:vanish/>
        </w:rPr>
      </w:pPr>
    </w:p>
    <w:p w14:paraId="48E23CA8" w14:textId="77777777" w:rsidR="00716117" w:rsidRPr="006F5EA3" w:rsidRDefault="00716117" w:rsidP="00C1664D">
      <w:pPr>
        <w:pStyle w:val="affc"/>
        <w:numPr>
          <w:ilvl w:val="0"/>
          <w:numId w:val="43"/>
        </w:numPr>
        <w:ind w:leftChars="0"/>
        <w:rPr>
          <w:rFonts w:ascii="微軟正黑體" w:hAnsi="微軟正黑體"/>
          <w:vanish/>
        </w:rPr>
      </w:pPr>
    </w:p>
    <w:p w14:paraId="2102D64F" w14:textId="533239DA" w:rsidR="00082E6C" w:rsidRPr="006F5EA3" w:rsidRDefault="00E50C07" w:rsidP="00C1664D">
      <w:pPr>
        <w:pStyle w:val="affc"/>
        <w:numPr>
          <w:ilvl w:val="0"/>
          <w:numId w:val="43"/>
        </w:numPr>
        <w:ind w:leftChars="0"/>
        <w:rPr>
          <w:rFonts w:ascii="微軟正黑體" w:hAnsi="微軟正黑體"/>
        </w:rPr>
      </w:pPr>
      <w:r w:rsidRPr="006F5EA3">
        <w:rPr>
          <w:rFonts w:ascii="微軟正黑體" w:hAnsi="微軟正黑體" w:hint="eastAsia"/>
        </w:rPr>
        <w:t>報表</w:t>
      </w:r>
    </w:p>
    <w:tbl>
      <w:tblPr>
        <w:tblStyle w:val="af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718"/>
      </w:tblGrid>
      <w:tr w:rsidR="00716117" w:rsidRPr="006F5EA3" w14:paraId="0D3F307D" w14:textId="77777777" w:rsidTr="00716117">
        <w:tc>
          <w:tcPr>
            <w:tcW w:w="0" w:type="auto"/>
          </w:tcPr>
          <w:p w14:paraId="64E76A9E" w14:textId="1185F648" w:rsidR="00716117" w:rsidRPr="006F5EA3" w:rsidRDefault="00716117" w:rsidP="006214B1">
            <w:pPr>
              <w:pStyle w:val="afff1"/>
            </w:pPr>
            <w:r w:rsidRPr="006F5EA3">
              <w:rPr>
                <w:noProof/>
              </w:rPr>
              <w:drawing>
                <wp:anchor distT="0" distB="0" distL="114300" distR="114300" simplePos="0" relativeHeight="251773440" behindDoc="0" locked="0" layoutInCell="1" allowOverlap="1" wp14:anchorId="4C33EE05" wp14:editId="4F2222AD">
                  <wp:simplePos x="0" y="0"/>
                  <wp:positionH relativeFrom="column">
                    <wp:posOffset>0</wp:posOffset>
                  </wp:positionH>
                  <wp:positionV relativeFrom="page">
                    <wp:posOffset>2540</wp:posOffset>
                  </wp:positionV>
                  <wp:extent cx="1619885" cy="3538220"/>
                  <wp:effectExtent l="0" t="0" r="0" b="5080"/>
                  <wp:wrapTopAndBottom/>
                  <wp:docPr id="761938053"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8053" name="圖片 1" descr="一張含有 文字, 螢幕擷取畫面, 數字 的圖片&#10;&#10;自動產生的描述"/>
                          <pic:cNvPicPr/>
                        </pic:nvPicPr>
                        <pic:blipFill>
                          <a:blip r:embed="rId139">
                            <a:extLst>
                              <a:ext uri="{28A0092B-C50C-407E-A947-70E740481C1C}">
                                <a14:useLocalDpi xmlns:a14="http://schemas.microsoft.com/office/drawing/2010/main" val="0"/>
                              </a:ext>
                            </a:extLst>
                          </a:blip>
                          <a:stretch>
                            <a:fillRect/>
                          </a:stretch>
                        </pic:blipFill>
                        <pic:spPr>
                          <a:xfrm>
                            <a:off x="0" y="0"/>
                            <a:ext cx="1619885" cy="3538220"/>
                          </a:xfrm>
                          <a:prstGeom prst="rect">
                            <a:avLst/>
                          </a:prstGeom>
                        </pic:spPr>
                      </pic:pic>
                    </a:graphicData>
                  </a:graphic>
                </wp:anchor>
              </w:drawing>
            </w:r>
            <w:r w:rsidRPr="006F5EA3">
              <w:t>圖97．報表畫面</w:t>
            </w:r>
          </w:p>
        </w:tc>
        <w:tc>
          <w:tcPr>
            <w:tcW w:w="0" w:type="auto"/>
          </w:tcPr>
          <w:p w14:paraId="1CF20F3C" w14:textId="77777777" w:rsidR="00716117" w:rsidRPr="006F5EA3" w:rsidRDefault="00716117" w:rsidP="003F0C84">
            <w:pPr>
              <w:rPr>
                <w:rFonts w:ascii="微軟正黑體" w:hAnsi="微軟正黑體"/>
              </w:rPr>
            </w:pPr>
            <w:r w:rsidRPr="006F5EA3">
              <w:rPr>
                <w:rFonts w:ascii="微軟正黑體" w:hAnsi="微軟正黑體"/>
                <w:noProof/>
              </w:rPr>
              <w:drawing>
                <wp:anchor distT="0" distB="0" distL="114300" distR="114300" simplePos="0" relativeHeight="251774464" behindDoc="0" locked="0" layoutInCell="1" allowOverlap="1" wp14:anchorId="3408B205" wp14:editId="6B991FA3">
                  <wp:simplePos x="0" y="0"/>
                  <wp:positionH relativeFrom="column">
                    <wp:posOffset>0</wp:posOffset>
                  </wp:positionH>
                  <wp:positionV relativeFrom="page">
                    <wp:posOffset>2540</wp:posOffset>
                  </wp:positionV>
                  <wp:extent cx="1655445" cy="3538220"/>
                  <wp:effectExtent l="0" t="0" r="1905" b="5080"/>
                  <wp:wrapTopAndBottom/>
                  <wp:docPr id="4370396" name="圖片 1" descr="一張含有 文字, 數字, 設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396" name="圖片 1" descr="一張含有 文字, 數字, 設計, 螢幕擷取畫面 的圖片&#10;&#10;自動產生的描述"/>
                          <pic:cNvPicPr/>
                        </pic:nvPicPr>
                        <pic:blipFill>
                          <a:blip r:embed="rId140">
                            <a:extLst>
                              <a:ext uri="{28A0092B-C50C-407E-A947-70E740481C1C}">
                                <a14:useLocalDpi xmlns:a14="http://schemas.microsoft.com/office/drawing/2010/main" val="0"/>
                              </a:ext>
                            </a:extLst>
                          </a:blip>
                          <a:stretch>
                            <a:fillRect/>
                          </a:stretch>
                        </pic:blipFill>
                        <pic:spPr>
                          <a:xfrm>
                            <a:off x="0" y="0"/>
                            <a:ext cx="1655445" cy="3538220"/>
                          </a:xfrm>
                          <a:prstGeom prst="rect">
                            <a:avLst/>
                          </a:prstGeom>
                        </pic:spPr>
                      </pic:pic>
                    </a:graphicData>
                  </a:graphic>
                </wp:anchor>
              </w:drawing>
            </w:r>
          </w:p>
        </w:tc>
      </w:tr>
    </w:tbl>
    <w:p w14:paraId="2CBA13D4" w14:textId="5624D537" w:rsidR="00E50C07" w:rsidRPr="006F5EA3" w:rsidRDefault="00E50C07" w:rsidP="00C1664D">
      <w:pPr>
        <w:pStyle w:val="affc"/>
        <w:numPr>
          <w:ilvl w:val="1"/>
          <w:numId w:val="44"/>
        </w:numPr>
        <w:ind w:leftChars="0"/>
        <w:rPr>
          <w:rFonts w:ascii="微軟正黑體" w:hAnsi="微軟正黑體"/>
        </w:rPr>
      </w:pPr>
      <w:r w:rsidRPr="006F5EA3">
        <w:rPr>
          <w:rFonts w:ascii="微軟正黑體" w:hAnsi="微軟正黑體" w:hint="eastAsia"/>
        </w:rPr>
        <w:t>上方會有5個Tab，「工作總表、延遲工作表、部門工作表、會議工作表、專案工作表」</w:t>
      </w:r>
    </w:p>
    <w:p w14:paraId="511B9117" w14:textId="293A5D4C" w:rsidR="00E50C07" w:rsidRPr="006F5EA3" w:rsidRDefault="00E50C07" w:rsidP="00C1664D">
      <w:pPr>
        <w:pStyle w:val="affc"/>
        <w:numPr>
          <w:ilvl w:val="1"/>
          <w:numId w:val="44"/>
        </w:numPr>
        <w:ind w:leftChars="0"/>
        <w:rPr>
          <w:rFonts w:ascii="微軟正黑體" w:hAnsi="微軟正黑體"/>
        </w:rPr>
      </w:pPr>
      <w:r w:rsidRPr="006F5EA3">
        <w:rPr>
          <w:rFonts w:ascii="微軟正黑體" w:hAnsi="微軟正黑體" w:hint="eastAsia"/>
        </w:rPr>
        <w:t>工作總表</w:t>
      </w:r>
    </w:p>
    <w:p w14:paraId="5F37D7D8" w14:textId="4FF95A48" w:rsidR="00E50C07" w:rsidRPr="006F5EA3" w:rsidRDefault="00E50C07" w:rsidP="00C1664D">
      <w:pPr>
        <w:pStyle w:val="affc"/>
        <w:numPr>
          <w:ilvl w:val="2"/>
          <w:numId w:val="44"/>
        </w:numPr>
        <w:ind w:leftChars="0"/>
        <w:rPr>
          <w:rFonts w:ascii="微軟正黑體" w:hAnsi="微軟正黑體"/>
        </w:rPr>
      </w:pPr>
      <w:r w:rsidRPr="006F5EA3">
        <w:rPr>
          <w:rFonts w:ascii="微軟正黑體" w:hAnsi="微軟正黑體" w:hint="eastAsia"/>
        </w:rPr>
        <w:t>會依公司與年份區別，以</w:t>
      </w:r>
      <w:proofErr w:type="gramStart"/>
      <w:r w:rsidRPr="006F5EA3">
        <w:rPr>
          <w:rFonts w:ascii="微軟正黑體" w:hAnsi="微軟正黑體" w:hint="eastAsia"/>
        </w:rPr>
        <w:t>圓餅圖或</w:t>
      </w:r>
      <w:proofErr w:type="gramEnd"/>
      <w:r w:rsidRPr="006F5EA3">
        <w:rPr>
          <w:rFonts w:ascii="微軟正黑體" w:hAnsi="微軟正黑體" w:hint="eastAsia"/>
        </w:rPr>
        <w:t>長條圖顯示</w:t>
      </w:r>
      <w:r w:rsidR="00D60871" w:rsidRPr="006F5EA3">
        <w:rPr>
          <w:rFonts w:ascii="微軟正黑體" w:hAnsi="微軟正黑體" w:hint="eastAsia"/>
        </w:rPr>
        <w:t>，圖一，總工作數、延遲工作數、完成工作數，圖二，總工作數、部門工作數、會議工作數、專案工作數</w:t>
      </w:r>
    </w:p>
    <w:p w14:paraId="7E7F7A6F" w14:textId="546B2BFD" w:rsidR="00D60871" w:rsidRPr="006F5EA3" w:rsidRDefault="00D60871" w:rsidP="00C1664D">
      <w:pPr>
        <w:pStyle w:val="affc"/>
        <w:numPr>
          <w:ilvl w:val="1"/>
          <w:numId w:val="44"/>
        </w:numPr>
        <w:ind w:leftChars="0"/>
        <w:rPr>
          <w:rFonts w:ascii="微軟正黑體" w:hAnsi="微軟正黑體"/>
        </w:rPr>
      </w:pPr>
      <w:r w:rsidRPr="006F5EA3">
        <w:rPr>
          <w:rFonts w:ascii="微軟正黑體" w:hAnsi="微軟正黑體" w:hint="eastAsia"/>
        </w:rPr>
        <w:t>延遲工作表</w:t>
      </w:r>
    </w:p>
    <w:p w14:paraId="53D5CCF3" w14:textId="756FC5AB" w:rsidR="00D60871" w:rsidRPr="006F5EA3" w:rsidRDefault="00D60871" w:rsidP="00C1664D">
      <w:pPr>
        <w:pStyle w:val="affc"/>
        <w:numPr>
          <w:ilvl w:val="2"/>
          <w:numId w:val="44"/>
        </w:numPr>
        <w:ind w:leftChars="0"/>
        <w:rPr>
          <w:rFonts w:ascii="微軟正黑體" w:hAnsi="微軟正黑體"/>
        </w:rPr>
      </w:pPr>
      <w:r w:rsidRPr="006F5EA3">
        <w:rPr>
          <w:rFonts w:ascii="微軟正黑體" w:hAnsi="微軟正黑體" w:hint="eastAsia"/>
        </w:rPr>
        <w:t>依公司與年份區別，以</w:t>
      </w:r>
      <w:proofErr w:type="gramStart"/>
      <w:r w:rsidRPr="006F5EA3">
        <w:rPr>
          <w:rFonts w:ascii="微軟正黑體" w:hAnsi="微軟正黑體" w:hint="eastAsia"/>
        </w:rPr>
        <w:t>圓餅圖或</w:t>
      </w:r>
      <w:proofErr w:type="gramEnd"/>
      <w:r w:rsidRPr="006F5EA3">
        <w:rPr>
          <w:rFonts w:ascii="微軟正黑體" w:hAnsi="微軟正黑體" w:hint="eastAsia"/>
        </w:rPr>
        <w:t>長條圖顯示，總延遲工作數、會議工作數、專案工作數、部門工作數，主要是查看哪</w:t>
      </w:r>
      <w:proofErr w:type="gramStart"/>
      <w:r w:rsidRPr="006F5EA3">
        <w:rPr>
          <w:rFonts w:ascii="微軟正黑體" w:hAnsi="微軟正黑體" w:hint="eastAsia"/>
        </w:rPr>
        <w:t>個</w:t>
      </w:r>
      <w:proofErr w:type="gramEnd"/>
      <w:r w:rsidRPr="006F5EA3">
        <w:rPr>
          <w:rFonts w:ascii="微軟正黑體" w:hAnsi="微軟正黑體" w:hint="eastAsia"/>
        </w:rPr>
        <w:t>類型的工作最多被delay</w:t>
      </w:r>
    </w:p>
    <w:p w14:paraId="64F7D2CC" w14:textId="451B830F" w:rsidR="00D60871" w:rsidRPr="006F5EA3" w:rsidRDefault="00D60871" w:rsidP="00C1664D">
      <w:pPr>
        <w:pStyle w:val="affc"/>
        <w:numPr>
          <w:ilvl w:val="1"/>
          <w:numId w:val="44"/>
        </w:numPr>
        <w:ind w:leftChars="0"/>
        <w:rPr>
          <w:rFonts w:ascii="微軟正黑體" w:hAnsi="微軟正黑體"/>
        </w:rPr>
      </w:pPr>
      <w:r w:rsidRPr="006F5EA3">
        <w:rPr>
          <w:rFonts w:ascii="微軟正黑體" w:hAnsi="微軟正黑體" w:hint="eastAsia"/>
        </w:rPr>
        <w:t>部門工作表</w:t>
      </w:r>
    </w:p>
    <w:p w14:paraId="387DEAFD" w14:textId="1965803E" w:rsidR="00D60871" w:rsidRPr="006F5EA3" w:rsidRDefault="00D60871" w:rsidP="00C1664D">
      <w:pPr>
        <w:pStyle w:val="affc"/>
        <w:numPr>
          <w:ilvl w:val="2"/>
          <w:numId w:val="44"/>
        </w:numPr>
        <w:ind w:leftChars="0"/>
        <w:rPr>
          <w:rFonts w:ascii="微軟正黑體" w:hAnsi="微軟正黑體"/>
        </w:rPr>
      </w:pPr>
      <w:r w:rsidRPr="006F5EA3">
        <w:rPr>
          <w:rFonts w:ascii="微軟正黑體" w:hAnsi="微軟正黑體" w:hint="eastAsia"/>
        </w:rPr>
        <w:t>依公司與年份區別，以</w:t>
      </w:r>
      <w:proofErr w:type="gramStart"/>
      <w:r w:rsidRPr="006F5EA3">
        <w:rPr>
          <w:rFonts w:ascii="微軟正黑體" w:hAnsi="微軟正黑體" w:hint="eastAsia"/>
        </w:rPr>
        <w:t>圓餅圖或</w:t>
      </w:r>
      <w:proofErr w:type="gramEnd"/>
      <w:r w:rsidRPr="006F5EA3">
        <w:rPr>
          <w:rFonts w:ascii="微軟正黑體" w:hAnsi="微軟正黑體" w:hint="eastAsia"/>
        </w:rPr>
        <w:t>長條圖顯示，總部門工作數、完成工作數、延遲工作數、待完成工作數</w:t>
      </w:r>
    </w:p>
    <w:p w14:paraId="1856BC00" w14:textId="5A58DAF6" w:rsidR="00D60871" w:rsidRPr="006F5EA3" w:rsidRDefault="00D60871" w:rsidP="00C1664D">
      <w:pPr>
        <w:pStyle w:val="affc"/>
        <w:numPr>
          <w:ilvl w:val="1"/>
          <w:numId w:val="44"/>
        </w:numPr>
        <w:ind w:leftChars="0"/>
        <w:rPr>
          <w:rFonts w:ascii="微軟正黑體" w:hAnsi="微軟正黑體"/>
        </w:rPr>
      </w:pPr>
      <w:r w:rsidRPr="006F5EA3">
        <w:rPr>
          <w:rFonts w:ascii="微軟正黑體" w:hAnsi="微軟正黑體" w:hint="eastAsia"/>
        </w:rPr>
        <w:t>會議工作表</w:t>
      </w:r>
    </w:p>
    <w:p w14:paraId="0C8A81DA" w14:textId="0A39D1F9" w:rsidR="00D60871" w:rsidRPr="006F5EA3" w:rsidRDefault="00D60871" w:rsidP="00C1664D">
      <w:pPr>
        <w:pStyle w:val="affc"/>
        <w:numPr>
          <w:ilvl w:val="2"/>
          <w:numId w:val="44"/>
        </w:numPr>
        <w:ind w:leftChars="0"/>
        <w:rPr>
          <w:rFonts w:ascii="微軟正黑體" w:hAnsi="微軟正黑體"/>
        </w:rPr>
      </w:pPr>
      <w:r w:rsidRPr="006F5EA3">
        <w:rPr>
          <w:rFonts w:ascii="微軟正黑體" w:hAnsi="微軟正黑體" w:hint="eastAsia"/>
        </w:rPr>
        <w:t>依公司與年份區別，以</w:t>
      </w:r>
      <w:proofErr w:type="gramStart"/>
      <w:r w:rsidRPr="006F5EA3">
        <w:rPr>
          <w:rFonts w:ascii="微軟正黑體" w:hAnsi="微軟正黑體" w:hint="eastAsia"/>
        </w:rPr>
        <w:t>圓餅圖或</w:t>
      </w:r>
      <w:proofErr w:type="gramEnd"/>
      <w:r w:rsidRPr="006F5EA3">
        <w:rPr>
          <w:rFonts w:ascii="微軟正黑體" w:hAnsi="微軟正黑體" w:hint="eastAsia"/>
        </w:rPr>
        <w:t>長條圖顯示，總會議工作數、完成工作數、延遲工作數、待完成工作數</w:t>
      </w:r>
    </w:p>
    <w:p w14:paraId="0C8E88DF" w14:textId="6196A9F4" w:rsidR="00D60871" w:rsidRPr="006F5EA3" w:rsidRDefault="00D60871" w:rsidP="00C1664D">
      <w:pPr>
        <w:pStyle w:val="affc"/>
        <w:numPr>
          <w:ilvl w:val="1"/>
          <w:numId w:val="44"/>
        </w:numPr>
        <w:ind w:leftChars="0"/>
        <w:rPr>
          <w:rFonts w:ascii="微軟正黑體" w:hAnsi="微軟正黑體"/>
        </w:rPr>
      </w:pPr>
      <w:r w:rsidRPr="006F5EA3">
        <w:rPr>
          <w:rFonts w:ascii="微軟正黑體" w:hAnsi="微軟正黑體" w:hint="eastAsia"/>
        </w:rPr>
        <w:t>專案工作表</w:t>
      </w:r>
    </w:p>
    <w:p w14:paraId="46176E3D" w14:textId="72AFDDBE" w:rsidR="00D60871" w:rsidRPr="006F5EA3" w:rsidRDefault="00D60871" w:rsidP="00C1664D">
      <w:pPr>
        <w:pStyle w:val="affc"/>
        <w:numPr>
          <w:ilvl w:val="2"/>
          <w:numId w:val="44"/>
        </w:numPr>
        <w:ind w:leftChars="0"/>
        <w:rPr>
          <w:rFonts w:ascii="微軟正黑體" w:hAnsi="微軟正黑體"/>
        </w:rPr>
      </w:pPr>
      <w:r w:rsidRPr="006F5EA3">
        <w:rPr>
          <w:rFonts w:ascii="微軟正黑體" w:hAnsi="微軟正黑體" w:hint="eastAsia"/>
        </w:rPr>
        <w:t>依公司與年份區別，以</w:t>
      </w:r>
      <w:proofErr w:type="gramStart"/>
      <w:r w:rsidRPr="006F5EA3">
        <w:rPr>
          <w:rFonts w:ascii="微軟正黑體" w:hAnsi="微軟正黑體" w:hint="eastAsia"/>
        </w:rPr>
        <w:t>圓餅圖或</w:t>
      </w:r>
      <w:proofErr w:type="gramEnd"/>
      <w:r w:rsidRPr="006F5EA3">
        <w:rPr>
          <w:rFonts w:ascii="微軟正黑體" w:hAnsi="微軟正黑體" w:hint="eastAsia"/>
        </w:rPr>
        <w:t>長條圖顯示，總專案工作數、完成工作數、延遲工作數、待完成工作數</w:t>
      </w:r>
    </w:p>
    <w:p w14:paraId="5FDAAC58" w14:textId="77777777" w:rsidR="00D60871" w:rsidRPr="006F5EA3" w:rsidRDefault="00D60871">
      <w:pPr>
        <w:widowControl/>
        <w:suppressAutoHyphens w:val="0"/>
        <w:rPr>
          <w:rFonts w:ascii="微軟正黑體" w:hAnsi="微軟正黑體"/>
        </w:rPr>
      </w:pPr>
      <w:r w:rsidRPr="006F5EA3">
        <w:rPr>
          <w:rFonts w:ascii="微軟正黑體" w:hAnsi="微軟正黑體"/>
        </w:rPr>
        <w:br w:type="page"/>
      </w:r>
    </w:p>
    <w:p w14:paraId="7AE053BA" w14:textId="77777777" w:rsidR="00716117" w:rsidRPr="006F5EA3" w:rsidRDefault="00716117" w:rsidP="00C1664D">
      <w:pPr>
        <w:pStyle w:val="affc"/>
        <w:numPr>
          <w:ilvl w:val="0"/>
          <w:numId w:val="44"/>
        </w:numPr>
        <w:ind w:leftChars="0"/>
        <w:rPr>
          <w:rFonts w:ascii="微軟正黑體" w:hAnsi="微軟正黑體"/>
          <w:vanish/>
        </w:rPr>
      </w:pPr>
    </w:p>
    <w:p w14:paraId="0BAE6C79" w14:textId="77777777" w:rsidR="00716117" w:rsidRPr="006F5EA3" w:rsidRDefault="00716117" w:rsidP="00C1664D">
      <w:pPr>
        <w:pStyle w:val="affc"/>
        <w:numPr>
          <w:ilvl w:val="0"/>
          <w:numId w:val="44"/>
        </w:numPr>
        <w:ind w:leftChars="0"/>
        <w:rPr>
          <w:rFonts w:ascii="微軟正黑體" w:hAnsi="微軟正黑體"/>
          <w:vanish/>
        </w:rPr>
      </w:pPr>
    </w:p>
    <w:p w14:paraId="11A89DF4" w14:textId="77777777" w:rsidR="00716117" w:rsidRPr="006F5EA3" w:rsidRDefault="00716117" w:rsidP="00C1664D">
      <w:pPr>
        <w:pStyle w:val="affc"/>
        <w:numPr>
          <w:ilvl w:val="0"/>
          <w:numId w:val="44"/>
        </w:numPr>
        <w:ind w:leftChars="0"/>
        <w:rPr>
          <w:rFonts w:ascii="微軟正黑體" w:hAnsi="微軟正黑體"/>
          <w:vanish/>
        </w:rPr>
      </w:pPr>
    </w:p>
    <w:p w14:paraId="47A631B8" w14:textId="77777777" w:rsidR="00716117" w:rsidRPr="006F5EA3" w:rsidRDefault="00716117" w:rsidP="00C1664D">
      <w:pPr>
        <w:pStyle w:val="affc"/>
        <w:numPr>
          <w:ilvl w:val="0"/>
          <w:numId w:val="44"/>
        </w:numPr>
        <w:ind w:leftChars="0"/>
        <w:rPr>
          <w:rFonts w:ascii="微軟正黑體" w:hAnsi="微軟正黑體"/>
          <w:vanish/>
        </w:rPr>
      </w:pPr>
    </w:p>
    <w:p w14:paraId="57BDA671" w14:textId="5D9C47F6" w:rsidR="00716117" w:rsidRPr="006F5EA3" w:rsidRDefault="00716117" w:rsidP="00C1664D">
      <w:pPr>
        <w:pStyle w:val="affc"/>
        <w:numPr>
          <w:ilvl w:val="0"/>
          <w:numId w:val="44"/>
        </w:numPr>
        <w:ind w:leftChars="0"/>
        <w:rPr>
          <w:rFonts w:ascii="微軟正黑體" w:hAnsi="微軟正黑體"/>
        </w:rPr>
      </w:pPr>
      <w:r w:rsidRPr="006F5EA3">
        <w:rPr>
          <w:rFonts w:ascii="微軟正黑體" w:hAnsi="微軟正黑體" w:hint="eastAsia"/>
        </w:rPr>
        <w:t>WBS</w:t>
      </w:r>
      <w:r w:rsidRPr="006F5EA3">
        <w:rPr>
          <w:rFonts w:ascii="微軟正黑體" w:hAnsi="微軟正黑體"/>
          <w:noProof/>
        </w:rPr>
        <w:drawing>
          <wp:anchor distT="0" distB="0" distL="114300" distR="114300" simplePos="0" relativeHeight="251772416" behindDoc="0" locked="0" layoutInCell="1" allowOverlap="1" wp14:anchorId="5087DCCB" wp14:editId="2AE5DB7D">
            <wp:simplePos x="0" y="0"/>
            <wp:positionH relativeFrom="column">
              <wp:posOffset>-2540</wp:posOffset>
            </wp:positionH>
            <wp:positionV relativeFrom="page">
              <wp:posOffset>1130300</wp:posOffset>
            </wp:positionV>
            <wp:extent cx="1619885" cy="3484245"/>
            <wp:effectExtent l="0" t="0" r="0" b="1905"/>
            <wp:wrapTopAndBottom/>
            <wp:docPr id="1429789786" name="圖片 1"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9786" name="圖片 1" descr="一張含有 文字, 數字, 字型, 螢幕擷取畫面 的圖片&#10;&#10;自動產生的描述"/>
                    <pic:cNvPicPr/>
                  </pic:nvPicPr>
                  <pic:blipFill>
                    <a:blip r:embed="rId141">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anchor>
        </w:drawing>
      </w:r>
    </w:p>
    <w:p w14:paraId="74A7CA82" w14:textId="22ED8DCA" w:rsidR="00716117" w:rsidRPr="006F5EA3" w:rsidRDefault="00716117" w:rsidP="00716117">
      <w:pPr>
        <w:pStyle w:val="afff1"/>
      </w:pPr>
      <w:r w:rsidRPr="006F5EA3">
        <w:t>圖98．WBS 畫面</w:t>
      </w:r>
    </w:p>
    <w:p w14:paraId="5735A236" w14:textId="221056FB" w:rsidR="00716117" w:rsidRPr="006F5EA3" w:rsidRDefault="00716117" w:rsidP="00C1664D">
      <w:pPr>
        <w:pStyle w:val="affc"/>
        <w:numPr>
          <w:ilvl w:val="1"/>
          <w:numId w:val="45"/>
        </w:numPr>
        <w:ind w:leftChars="0"/>
        <w:rPr>
          <w:rFonts w:ascii="微軟正黑體" w:hAnsi="微軟正黑體"/>
        </w:rPr>
      </w:pPr>
      <w:r w:rsidRPr="006F5EA3">
        <w:rPr>
          <w:rFonts w:ascii="微軟正黑體" w:hAnsi="微軟正黑體" w:hint="eastAsia"/>
        </w:rPr>
        <w:t>功能列項目</w:t>
      </w:r>
    </w:p>
    <w:p w14:paraId="6DEC2C10" w14:textId="4570F433" w:rsidR="00716117" w:rsidRPr="006F5EA3" w:rsidRDefault="00716117" w:rsidP="00C1664D">
      <w:pPr>
        <w:pStyle w:val="affc"/>
        <w:numPr>
          <w:ilvl w:val="2"/>
          <w:numId w:val="45"/>
        </w:numPr>
        <w:ind w:leftChars="0"/>
        <w:rPr>
          <w:rFonts w:ascii="微軟正黑體" w:hAnsi="微軟正黑體"/>
        </w:rPr>
      </w:pPr>
      <w:r w:rsidRPr="006F5EA3">
        <w:rPr>
          <w:rFonts w:ascii="微軟正黑體" w:hAnsi="微軟正黑體" w:hint="eastAsia"/>
        </w:rPr>
        <w:t>新增里程碑/工作</w:t>
      </w:r>
    </w:p>
    <w:p w14:paraId="72451F9E" w14:textId="19FDDBCF" w:rsidR="00716117" w:rsidRPr="006F5EA3" w:rsidRDefault="00716117" w:rsidP="00C1664D">
      <w:pPr>
        <w:pStyle w:val="affc"/>
        <w:numPr>
          <w:ilvl w:val="3"/>
          <w:numId w:val="45"/>
        </w:numPr>
        <w:ind w:leftChars="0"/>
        <w:rPr>
          <w:rFonts w:ascii="微軟正黑體" w:hAnsi="微軟正黑體"/>
        </w:rPr>
      </w:pPr>
      <w:r w:rsidRPr="006F5EA3">
        <w:rPr>
          <w:rFonts w:ascii="微軟正黑體" w:hAnsi="微軟正黑體" w:hint="eastAsia"/>
        </w:rPr>
        <w:t>WBS中新增的工作，一律放在該層級的最後</w:t>
      </w:r>
    </w:p>
    <w:p w14:paraId="3388B948" w14:textId="7F54BC45" w:rsidR="00716117" w:rsidRPr="006F5EA3" w:rsidRDefault="00790117" w:rsidP="00C1664D">
      <w:pPr>
        <w:pStyle w:val="affc"/>
        <w:numPr>
          <w:ilvl w:val="2"/>
          <w:numId w:val="45"/>
        </w:numPr>
        <w:ind w:leftChars="0"/>
        <w:rPr>
          <w:rFonts w:ascii="微軟正黑體" w:hAnsi="微軟正黑體"/>
        </w:rPr>
      </w:pPr>
      <w:r w:rsidRPr="006F5EA3">
        <w:rPr>
          <w:rFonts w:ascii="微軟正黑體" w:hAnsi="微軟正黑體" w:hint="eastAsia"/>
        </w:rPr>
        <w:t>轉為里程碑：未來v2會有里程碑portlet或是圖表</w:t>
      </w:r>
    </w:p>
    <w:p w14:paraId="339BF92A" w14:textId="3AA3B886" w:rsidR="00790117" w:rsidRPr="006F5EA3" w:rsidRDefault="00790117" w:rsidP="00C1664D">
      <w:pPr>
        <w:pStyle w:val="affc"/>
        <w:numPr>
          <w:ilvl w:val="2"/>
          <w:numId w:val="45"/>
        </w:numPr>
        <w:ind w:leftChars="0"/>
        <w:rPr>
          <w:rFonts w:ascii="微軟正黑體" w:hAnsi="微軟正黑體"/>
        </w:rPr>
      </w:pPr>
      <w:r w:rsidRPr="006F5EA3">
        <w:rPr>
          <w:rFonts w:ascii="微軟正黑體" w:hAnsi="微軟正黑體" w:hint="eastAsia"/>
        </w:rPr>
        <w:t>轉為工作：可將里程碑轉為工作</w:t>
      </w:r>
    </w:p>
    <w:p w14:paraId="08F18376" w14:textId="06192994" w:rsidR="00790117" w:rsidRPr="006F5EA3" w:rsidRDefault="00790117" w:rsidP="00C1664D">
      <w:pPr>
        <w:pStyle w:val="affc"/>
        <w:numPr>
          <w:ilvl w:val="2"/>
          <w:numId w:val="45"/>
        </w:numPr>
        <w:ind w:leftChars="0"/>
        <w:rPr>
          <w:rFonts w:ascii="微軟正黑體" w:hAnsi="微軟正黑體"/>
        </w:rPr>
      </w:pPr>
      <w:proofErr w:type="gramStart"/>
      <w:r w:rsidRPr="006F5EA3">
        <w:rPr>
          <w:rFonts w:ascii="微軟正黑體" w:hAnsi="微軟正黑體" w:hint="eastAsia"/>
        </w:rPr>
        <w:t>凸</w:t>
      </w:r>
      <w:proofErr w:type="gramEnd"/>
      <w:r w:rsidRPr="006F5EA3">
        <w:rPr>
          <w:rFonts w:ascii="微軟正黑體" w:hAnsi="微軟正黑體" w:hint="eastAsia"/>
        </w:rPr>
        <w:t>排：只有一筆或是第一筆工作無法</w:t>
      </w:r>
      <w:proofErr w:type="gramStart"/>
      <w:r w:rsidRPr="006F5EA3">
        <w:rPr>
          <w:rFonts w:ascii="微軟正黑體" w:hAnsi="微軟正黑體" w:hint="eastAsia"/>
        </w:rPr>
        <w:t>凸</w:t>
      </w:r>
      <w:proofErr w:type="gramEnd"/>
      <w:r w:rsidRPr="006F5EA3">
        <w:rPr>
          <w:rFonts w:ascii="微軟正黑體" w:hAnsi="微軟正黑體" w:hint="eastAsia"/>
        </w:rPr>
        <w:t>排，子工作可選擇</w:t>
      </w:r>
      <w:proofErr w:type="gramStart"/>
      <w:r w:rsidRPr="006F5EA3">
        <w:rPr>
          <w:rFonts w:ascii="微軟正黑體" w:hAnsi="微軟正黑體" w:hint="eastAsia"/>
        </w:rPr>
        <w:t>凸</w:t>
      </w:r>
      <w:proofErr w:type="gramEnd"/>
      <w:r w:rsidRPr="006F5EA3">
        <w:rPr>
          <w:rFonts w:ascii="微軟正黑體" w:hAnsi="微軟正黑體" w:hint="eastAsia"/>
        </w:rPr>
        <w:t>排</w:t>
      </w:r>
    </w:p>
    <w:p w14:paraId="1B1688B4" w14:textId="6DAE9AED" w:rsidR="00790117" w:rsidRPr="006F5EA3" w:rsidRDefault="00790117" w:rsidP="00C1664D">
      <w:pPr>
        <w:pStyle w:val="affc"/>
        <w:numPr>
          <w:ilvl w:val="2"/>
          <w:numId w:val="45"/>
        </w:numPr>
        <w:ind w:leftChars="0"/>
        <w:rPr>
          <w:rFonts w:ascii="微軟正黑體" w:hAnsi="微軟正黑體"/>
        </w:rPr>
      </w:pPr>
      <w:r w:rsidRPr="006F5EA3">
        <w:rPr>
          <w:rFonts w:ascii="微軟正黑體" w:hAnsi="微軟正黑體" w:hint="eastAsia"/>
        </w:rPr>
        <w:t>縮排：只有一筆或是第一筆工作無法縮排，子工作不可選擇縮排</w:t>
      </w:r>
    </w:p>
    <w:p w14:paraId="1BC891C2" w14:textId="113B93BC" w:rsidR="00790117" w:rsidRPr="006F5EA3" w:rsidRDefault="00790117" w:rsidP="00C1664D">
      <w:pPr>
        <w:pStyle w:val="affc"/>
        <w:numPr>
          <w:ilvl w:val="2"/>
          <w:numId w:val="45"/>
        </w:numPr>
        <w:ind w:leftChars="0"/>
        <w:rPr>
          <w:rFonts w:ascii="微軟正黑體" w:hAnsi="微軟正黑體"/>
        </w:rPr>
      </w:pPr>
      <w:r w:rsidRPr="006F5EA3">
        <w:rPr>
          <w:rFonts w:ascii="微軟正黑體" w:hAnsi="微軟正黑體" w:hint="eastAsia"/>
        </w:rPr>
        <w:t>向上移動：只有一筆或第一筆工作無法上移，如果為子工作，</w:t>
      </w:r>
      <w:proofErr w:type="gramStart"/>
      <w:r w:rsidRPr="006F5EA3">
        <w:rPr>
          <w:rFonts w:ascii="微軟正黑體" w:hAnsi="微軟正黑體" w:hint="eastAsia"/>
        </w:rPr>
        <w:t>第一筆子工作</w:t>
      </w:r>
      <w:proofErr w:type="gramEnd"/>
      <w:r w:rsidRPr="006F5EA3">
        <w:rPr>
          <w:rFonts w:ascii="微軟正黑體" w:hAnsi="微軟正黑體" w:hint="eastAsia"/>
        </w:rPr>
        <w:t>無法上移</w:t>
      </w:r>
    </w:p>
    <w:p w14:paraId="3CBB27F7" w14:textId="1C1D6FE4" w:rsidR="00790117" w:rsidRPr="006F5EA3" w:rsidRDefault="00790117" w:rsidP="00C1664D">
      <w:pPr>
        <w:pStyle w:val="affc"/>
        <w:numPr>
          <w:ilvl w:val="2"/>
          <w:numId w:val="45"/>
        </w:numPr>
        <w:ind w:leftChars="472" w:left="1303"/>
        <w:rPr>
          <w:rFonts w:ascii="微軟正黑體" w:hAnsi="微軟正黑體"/>
        </w:rPr>
      </w:pPr>
      <w:r w:rsidRPr="006F5EA3">
        <w:rPr>
          <w:rFonts w:ascii="微軟正黑體" w:hAnsi="微軟正黑體" w:hint="eastAsia"/>
        </w:rPr>
        <w:t>向下移動：只有一筆工作無法下移，如果為子工作，最後一筆子工作無法下移</w:t>
      </w:r>
    </w:p>
    <w:p w14:paraId="137D9CD5" w14:textId="7E72CDFB" w:rsidR="00790117" w:rsidRPr="006F5EA3" w:rsidRDefault="00790117" w:rsidP="00C1664D">
      <w:pPr>
        <w:pStyle w:val="affc"/>
        <w:numPr>
          <w:ilvl w:val="2"/>
          <w:numId w:val="45"/>
        </w:numPr>
        <w:ind w:leftChars="472" w:left="1303"/>
        <w:rPr>
          <w:rFonts w:ascii="微軟正黑體" w:hAnsi="微軟正黑體"/>
        </w:rPr>
      </w:pPr>
      <w:r w:rsidRPr="006F5EA3">
        <w:rPr>
          <w:rFonts w:ascii="微軟正黑體" w:hAnsi="微軟正黑體" w:hint="eastAsia"/>
        </w:rPr>
        <w:t>刪除：以下人員可以刪除專案內的工作，a</w:t>
      </w:r>
      <w:r w:rsidRPr="006F5EA3">
        <w:rPr>
          <w:rFonts w:ascii="微軟正黑體" w:hAnsi="微軟正黑體"/>
        </w:rPr>
        <w:t>dministrator</w:t>
      </w:r>
      <w:r w:rsidRPr="006F5EA3">
        <w:rPr>
          <w:rFonts w:ascii="微軟正黑體" w:hAnsi="微軟正黑體" w:hint="eastAsia"/>
        </w:rPr>
        <w:t>、superuser、A</w:t>
      </w:r>
      <w:r w:rsidRPr="006F5EA3">
        <w:rPr>
          <w:rFonts w:ascii="微軟正黑體" w:hAnsi="微軟正黑體"/>
        </w:rPr>
        <w:t>P</w:t>
      </w:r>
      <w:r w:rsidRPr="006F5EA3">
        <w:rPr>
          <w:rFonts w:ascii="微軟正黑體" w:hAnsi="微軟正黑體" w:hint="eastAsia"/>
        </w:rPr>
        <w:t>管理者、管理設定專案負責人、單一專案負責人。刪除母工作會詢問是否只刪除母工作或是連子工作一起刪除</w:t>
      </w:r>
      <w:r w:rsidR="00DB3B03" w:rsidRPr="006F5EA3">
        <w:rPr>
          <w:rFonts w:ascii="微軟正黑體" w:hAnsi="微軟正黑體" w:hint="eastAsia"/>
        </w:rPr>
        <w:t>，如果只刪除母工作，子工作會向上一層</w:t>
      </w:r>
      <w:proofErr w:type="gramStart"/>
      <w:r w:rsidR="00DB3B03" w:rsidRPr="006F5EA3">
        <w:rPr>
          <w:rFonts w:ascii="微軟正黑體" w:hAnsi="微軟正黑體" w:hint="eastAsia"/>
        </w:rPr>
        <w:t>凸</w:t>
      </w:r>
      <w:proofErr w:type="gramEnd"/>
      <w:r w:rsidR="00DB3B03" w:rsidRPr="006F5EA3">
        <w:rPr>
          <w:rFonts w:ascii="微軟正黑體" w:hAnsi="微軟正黑體" w:hint="eastAsia"/>
        </w:rPr>
        <w:t>排，例如：A是B的母工作，B是C的母工作，只刪除B工作，C工作會變成A工作的子工作。</w:t>
      </w:r>
    </w:p>
    <w:p w14:paraId="7AF854EA" w14:textId="23DE9224" w:rsidR="00DB3B03" w:rsidRPr="006F5EA3" w:rsidRDefault="00DB3B03">
      <w:pPr>
        <w:widowControl/>
        <w:suppressAutoHyphens w:val="0"/>
        <w:rPr>
          <w:rFonts w:ascii="微軟正黑體" w:hAnsi="微軟正黑體"/>
        </w:rPr>
      </w:pPr>
      <w:r w:rsidRPr="006F5EA3">
        <w:rPr>
          <w:rFonts w:ascii="微軟正黑體" w:hAnsi="微軟正黑體"/>
        </w:rPr>
        <w:br w:type="page"/>
      </w:r>
    </w:p>
    <w:p w14:paraId="2C992FBE" w14:textId="5DB2BDE8" w:rsidR="00DB3B03" w:rsidRPr="006F5EA3" w:rsidRDefault="00DB3B03" w:rsidP="00C1664D">
      <w:pPr>
        <w:pStyle w:val="affc"/>
        <w:numPr>
          <w:ilvl w:val="1"/>
          <w:numId w:val="45"/>
        </w:numPr>
        <w:ind w:leftChars="0"/>
        <w:rPr>
          <w:rFonts w:ascii="微軟正黑體" w:hAnsi="微軟正黑體"/>
        </w:rPr>
      </w:pPr>
      <w:r w:rsidRPr="006F5EA3">
        <w:rPr>
          <w:rFonts w:ascii="微軟正黑體" w:hAnsi="微軟正黑體" w:hint="eastAsia"/>
        </w:rPr>
        <w:t>列表欄位</w:t>
      </w:r>
    </w:p>
    <w:p w14:paraId="1B882A32" w14:textId="2E45F61D"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編號</w:t>
      </w:r>
    </w:p>
    <w:p w14:paraId="03EDBD91" w14:textId="7954FAF9"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刪除：</w:t>
      </w:r>
    </w:p>
    <w:p w14:paraId="6AF2648A" w14:textId="0B82541C"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工作主題</w:t>
      </w:r>
    </w:p>
    <w:p w14:paraId="7907F10A" w14:textId="01E157E7" w:rsidR="00DB3B03" w:rsidRPr="006F5EA3" w:rsidRDefault="00DB3B03" w:rsidP="00C1664D">
      <w:pPr>
        <w:pStyle w:val="affc"/>
        <w:numPr>
          <w:ilvl w:val="3"/>
          <w:numId w:val="45"/>
        </w:numPr>
        <w:ind w:leftChars="0"/>
        <w:rPr>
          <w:rFonts w:ascii="微軟正黑體" w:hAnsi="微軟正黑體"/>
        </w:rPr>
      </w:pPr>
      <w:r w:rsidRPr="006F5EA3">
        <w:rPr>
          <w:rFonts w:ascii="微軟正黑體" w:hAnsi="微軟正黑體" w:hint="eastAsia"/>
        </w:rPr>
        <w:t>留言數</w:t>
      </w:r>
    </w:p>
    <w:p w14:paraId="3EEE2DB9" w14:textId="7B249730"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負責人</w:t>
      </w:r>
    </w:p>
    <w:p w14:paraId="4E9A6E71" w14:textId="32A68286"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優先權</w:t>
      </w:r>
    </w:p>
    <w:p w14:paraId="0952514E" w14:textId="1862F0CC"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起始日期：包含預計起始日期、實際起始日期，分別加上無底色邊框</w:t>
      </w:r>
    </w:p>
    <w:p w14:paraId="26317617" w14:textId="637CC06B" w:rsidR="00DB3B03" w:rsidRPr="006F5EA3" w:rsidRDefault="00DB3B03" w:rsidP="00C1664D">
      <w:pPr>
        <w:pStyle w:val="affc"/>
        <w:numPr>
          <w:ilvl w:val="2"/>
          <w:numId w:val="45"/>
        </w:numPr>
        <w:ind w:leftChars="0"/>
        <w:rPr>
          <w:rFonts w:ascii="微軟正黑體" w:hAnsi="微軟正黑體"/>
        </w:rPr>
      </w:pPr>
      <w:r w:rsidRPr="006F5EA3">
        <w:rPr>
          <w:rFonts w:ascii="微軟正黑體" w:hAnsi="微軟正黑體" w:hint="eastAsia"/>
        </w:rPr>
        <w:t>結束日期：包含預計結束日期、實際結束日期，預計結束日期根據是否到期加上相對應的狀態底色，實際結束日期加上無底色邊框</w:t>
      </w:r>
    </w:p>
    <w:p w14:paraId="392940A5" w14:textId="421C8C39" w:rsidR="00DB3B03" w:rsidRPr="006F5EA3" w:rsidRDefault="00DB3B03" w:rsidP="00C1664D">
      <w:pPr>
        <w:pStyle w:val="affc"/>
        <w:numPr>
          <w:ilvl w:val="3"/>
          <w:numId w:val="45"/>
        </w:numPr>
        <w:ind w:leftChars="0"/>
        <w:rPr>
          <w:rFonts w:ascii="微軟正黑體" w:hAnsi="微軟正黑體"/>
        </w:rPr>
      </w:pPr>
      <w:r w:rsidRPr="006F5EA3">
        <w:rPr>
          <w:rFonts w:ascii="微軟正黑體" w:hAnsi="微軟正黑體" w:hint="eastAsia"/>
        </w:rPr>
        <w:t>待完成：工作進度未到100%且工作結束時間在7之後(</w:t>
      </w:r>
      <w:proofErr w:type="gramStart"/>
      <w:r w:rsidRPr="006F5EA3">
        <w:rPr>
          <w:rFonts w:ascii="微軟正黑體" w:hAnsi="微軟正黑體" w:hint="eastAsia"/>
        </w:rPr>
        <w:t>線色</w:t>
      </w:r>
      <w:proofErr w:type="gramEnd"/>
      <w:r w:rsidRPr="006F5EA3">
        <w:rPr>
          <w:rFonts w:ascii="微軟正黑體" w:hAnsi="微軟正黑體" w:hint="eastAsia"/>
        </w:rPr>
        <w:t>)</w:t>
      </w:r>
    </w:p>
    <w:p w14:paraId="107EF5C6" w14:textId="66A4DD63" w:rsidR="00DB3B03" w:rsidRPr="006F5EA3" w:rsidRDefault="00DB3B03" w:rsidP="00C1664D">
      <w:pPr>
        <w:pStyle w:val="affc"/>
        <w:numPr>
          <w:ilvl w:val="3"/>
          <w:numId w:val="45"/>
        </w:numPr>
        <w:ind w:leftChars="0"/>
        <w:rPr>
          <w:rFonts w:ascii="微軟正黑體" w:hAnsi="微軟正黑體"/>
        </w:rPr>
      </w:pPr>
      <w:r w:rsidRPr="006F5EA3">
        <w:rPr>
          <w:rFonts w:ascii="微軟正黑體" w:hAnsi="微軟正黑體" w:hint="eastAsia"/>
        </w:rPr>
        <w:t>即將到期：工作進度未到100%且工作結束時間在7天之內(</w:t>
      </w:r>
      <w:proofErr w:type="gramStart"/>
      <w:r w:rsidRPr="006F5EA3">
        <w:rPr>
          <w:rFonts w:ascii="微軟正黑體" w:hAnsi="微軟正黑體" w:hint="eastAsia"/>
        </w:rPr>
        <w:t>橘</w:t>
      </w:r>
      <w:proofErr w:type="gramEnd"/>
      <w:r w:rsidRPr="006F5EA3">
        <w:rPr>
          <w:rFonts w:ascii="微軟正黑體" w:hAnsi="微軟正黑體" w:hint="eastAsia"/>
        </w:rPr>
        <w:t>色)</w:t>
      </w:r>
    </w:p>
    <w:p w14:paraId="44DF8534" w14:textId="3A64947D" w:rsidR="00DB3B03" w:rsidRPr="006F5EA3" w:rsidRDefault="00DB3B03" w:rsidP="00C1664D">
      <w:pPr>
        <w:pStyle w:val="affc"/>
        <w:numPr>
          <w:ilvl w:val="3"/>
          <w:numId w:val="45"/>
        </w:numPr>
        <w:ind w:leftChars="0"/>
        <w:rPr>
          <w:rFonts w:ascii="微軟正黑體" w:hAnsi="微軟正黑體"/>
        </w:rPr>
      </w:pPr>
      <w:r w:rsidRPr="006F5EA3">
        <w:rPr>
          <w:rFonts w:ascii="微軟正黑體" w:hAnsi="微軟正黑體" w:hint="eastAsia"/>
        </w:rPr>
        <w:t>已延期：工作進度未到100%且工作結束時間在今天之前(紅色)</w:t>
      </w:r>
    </w:p>
    <w:p w14:paraId="29D315FA" w14:textId="2835E114" w:rsidR="00DB3B03" w:rsidRPr="006F5EA3" w:rsidRDefault="00DB3B03" w:rsidP="00C1664D">
      <w:pPr>
        <w:pStyle w:val="affc"/>
        <w:numPr>
          <w:ilvl w:val="3"/>
          <w:numId w:val="45"/>
        </w:numPr>
        <w:ind w:leftChars="0"/>
        <w:rPr>
          <w:rFonts w:ascii="微軟正黑體" w:hAnsi="微軟正黑體"/>
        </w:rPr>
      </w:pPr>
      <w:r w:rsidRPr="006F5EA3">
        <w:rPr>
          <w:rFonts w:ascii="微軟正黑體" w:hAnsi="微軟正黑體" w:hint="eastAsia"/>
        </w:rPr>
        <w:t>已完成：工作進度為100%(灰色)</w:t>
      </w:r>
    </w:p>
    <w:p w14:paraId="0042D4B4" w14:textId="4167B8D5" w:rsidR="00DB3B03" w:rsidRPr="006F5EA3" w:rsidRDefault="004056F9" w:rsidP="00C1664D">
      <w:pPr>
        <w:pStyle w:val="affc"/>
        <w:numPr>
          <w:ilvl w:val="2"/>
          <w:numId w:val="45"/>
        </w:numPr>
        <w:ind w:leftChars="0"/>
        <w:rPr>
          <w:rFonts w:ascii="微軟正黑體" w:hAnsi="微軟正黑體"/>
        </w:rPr>
      </w:pPr>
      <w:r w:rsidRPr="006F5EA3">
        <w:rPr>
          <w:rFonts w:ascii="微軟正黑體" w:hAnsi="微軟正黑體" w:hint="eastAsia"/>
        </w:rPr>
        <w:t>進度</w:t>
      </w:r>
    </w:p>
    <w:p w14:paraId="44376E60" w14:textId="77777777" w:rsidR="004056F9" w:rsidRPr="006F5EA3" w:rsidRDefault="004056F9">
      <w:pPr>
        <w:widowControl/>
        <w:suppressAutoHyphens w:val="0"/>
        <w:rPr>
          <w:rFonts w:ascii="微軟正黑體" w:hAnsi="微軟正黑體"/>
        </w:rPr>
      </w:pPr>
      <w:r w:rsidRPr="006F5EA3">
        <w:rPr>
          <w:rFonts w:ascii="微軟正黑體" w:hAnsi="微軟正黑體"/>
        </w:rPr>
        <w:br w:type="page"/>
      </w:r>
    </w:p>
    <w:p w14:paraId="5496623F" w14:textId="43E85CA8" w:rsidR="004056F9" w:rsidRPr="006F5EA3" w:rsidRDefault="004056F9" w:rsidP="00C1664D">
      <w:pPr>
        <w:pStyle w:val="affc"/>
        <w:numPr>
          <w:ilvl w:val="0"/>
          <w:numId w:val="47"/>
        </w:numPr>
        <w:ind w:leftChars="0"/>
        <w:rPr>
          <w:rFonts w:ascii="微軟正黑體" w:hAnsi="微軟正黑體"/>
        </w:rPr>
      </w:pPr>
      <w:r w:rsidRPr="006F5EA3">
        <w:rPr>
          <w:rFonts w:ascii="微軟正黑體" w:hAnsi="微軟正黑體" w:hint="eastAsia"/>
        </w:rPr>
        <w:t>甘特</w:t>
      </w:r>
    </w:p>
    <w:tbl>
      <w:tblPr>
        <w:tblStyle w:val="af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642"/>
      </w:tblGrid>
      <w:tr w:rsidR="004056F9" w:rsidRPr="006F5EA3" w14:paraId="6A1EA727" w14:textId="77777777" w:rsidTr="004056F9">
        <w:tc>
          <w:tcPr>
            <w:tcW w:w="0" w:type="auto"/>
          </w:tcPr>
          <w:p w14:paraId="0BE5A1A0" w14:textId="78633F77" w:rsidR="004056F9" w:rsidRPr="006F5EA3" w:rsidRDefault="004056F9" w:rsidP="006214B1">
            <w:pPr>
              <w:pStyle w:val="afff1"/>
            </w:pPr>
            <w:r w:rsidRPr="006F5EA3">
              <w:rPr>
                <w:noProof/>
              </w:rPr>
              <w:drawing>
                <wp:anchor distT="0" distB="0" distL="114300" distR="114300" simplePos="0" relativeHeight="251770368" behindDoc="0" locked="0" layoutInCell="1" allowOverlap="1" wp14:anchorId="4353368B" wp14:editId="74B4F018">
                  <wp:simplePos x="0" y="0"/>
                  <wp:positionH relativeFrom="column">
                    <wp:posOffset>0</wp:posOffset>
                  </wp:positionH>
                  <wp:positionV relativeFrom="page">
                    <wp:posOffset>2540</wp:posOffset>
                  </wp:positionV>
                  <wp:extent cx="1619885" cy="3470275"/>
                  <wp:effectExtent l="0" t="0" r="0" b="0"/>
                  <wp:wrapTopAndBottom/>
                  <wp:docPr id="13232544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54479" name=""/>
                          <pic:cNvPicPr/>
                        </pic:nvPicPr>
                        <pic:blipFill>
                          <a:blip r:embed="rId142">
                            <a:extLst>
                              <a:ext uri="{28A0092B-C50C-407E-A947-70E740481C1C}">
                                <a14:useLocalDpi xmlns:a14="http://schemas.microsoft.com/office/drawing/2010/main" val="0"/>
                              </a:ext>
                            </a:extLst>
                          </a:blip>
                          <a:stretch>
                            <a:fillRect/>
                          </a:stretch>
                        </pic:blipFill>
                        <pic:spPr>
                          <a:xfrm>
                            <a:off x="0" y="0"/>
                            <a:ext cx="1619885" cy="3470275"/>
                          </a:xfrm>
                          <a:prstGeom prst="rect">
                            <a:avLst/>
                          </a:prstGeom>
                        </pic:spPr>
                      </pic:pic>
                    </a:graphicData>
                  </a:graphic>
                </wp:anchor>
              </w:drawing>
            </w:r>
            <w:r w:rsidRPr="006F5EA3">
              <w:t>圖99．甘特圖畫面</w:t>
            </w:r>
          </w:p>
        </w:tc>
        <w:tc>
          <w:tcPr>
            <w:tcW w:w="0" w:type="auto"/>
          </w:tcPr>
          <w:p w14:paraId="03763D69" w14:textId="11C806C5" w:rsidR="004056F9" w:rsidRPr="006F5EA3" w:rsidRDefault="004056F9" w:rsidP="004056F9">
            <w:pPr>
              <w:rPr>
                <w:rFonts w:ascii="微軟正黑體" w:hAnsi="微軟正黑體"/>
              </w:rPr>
            </w:pPr>
            <w:r w:rsidRPr="006F5EA3">
              <w:rPr>
                <w:rFonts w:ascii="微軟正黑體" w:hAnsi="微軟正黑體"/>
                <w:noProof/>
              </w:rPr>
              <w:drawing>
                <wp:anchor distT="0" distB="0" distL="114300" distR="114300" simplePos="0" relativeHeight="251771392" behindDoc="0" locked="0" layoutInCell="1" allowOverlap="1" wp14:anchorId="41B86458" wp14:editId="5C6BB404">
                  <wp:simplePos x="0" y="0"/>
                  <wp:positionH relativeFrom="column">
                    <wp:posOffset>0</wp:posOffset>
                  </wp:positionH>
                  <wp:positionV relativeFrom="page">
                    <wp:posOffset>2540</wp:posOffset>
                  </wp:positionV>
                  <wp:extent cx="1609090" cy="3470275"/>
                  <wp:effectExtent l="0" t="0" r="0" b="0"/>
                  <wp:wrapTopAndBottom/>
                  <wp:docPr id="10537368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6872" name=""/>
                          <pic:cNvPicPr/>
                        </pic:nvPicPr>
                        <pic:blipFill>
                          <a:blip r:embed="rId143">
                            <a:extLst>
                              <a:ext uri="{28A0092B-C50C-407E-A947-70E740481C1C}">
                                <a14:useLocalDpi xmlns:a14="http://schemas.microsoft.com/office/drawing/2010/main" val="0"/>
                              </a:ext>
                            </a:extLst>
                          </a:blip>
                          <a:stretch>
                            <a:fillRect/>
                          </a:stretch>
                        </pic:blipFill>
                        <pic:spPr>
                          <a:xfrm>
                            <a:off x="0" y="0"/>
                            <a:ext cx="1609090" cy="3470275"/>
                          </a:xfrm>
                          <a:prstGeom prst="rect">
                            <a:avLst/>
                          </a:prstGeom>
                        </pic:spPr>
                      </pic:pic>
                    </a:graphicData>
                  </a:graphic>
                </wp:anchor>
              </w:drawing>
            </w:r>
          </w:p>
        </w:tc>
      </w:tr>
    </w:tbl>
    <w:p w14:paraId="415F8037" w14:textId="71E8741E" w:rsidR="004056F9" w:rsidRPr="006F5EA3" w:rsidRDefault="004056F9" w:rsidP="00C1664D">
      <w:pPr>
        <w:pStyle w:val="affc"/>
        <w:numPr>
          <w:ilvl w:val="1"/>
          <w:numId w:val="47"/>
        </w:numPr>
        <w:ind w:leftChars="0"/>
        <w:rPr>
          <w:rFonts w:ascii="微軟正黑體" w:hAnsi="微軟正黑體"/>
        </w:rPr>
      </w:pPr>
      <w:r w:rsidRPr="006F5EA3">
        <w:rPr>
          <w:rFonts w:ascii="微軟正黑體" w:hAnsi="微軟正黑體" w:hint="eastAsia"/>
        </w:rPr>
        <w:t>工作</w:t>
      </w:r>
      <w:proofErr w:type="gramStart"/>
      <w:r w:rsidRPr="006F5EA3">
        <w:rPr>
          <w:rFonts w:ascii="微軟正黑體" w:hAnsi="微軟正黑體" w:hint="eastAsia"/>
        </w:rPr>
        <w:t>鈕</w:t>
      </w:r>
      <w:proofErr w:type="gramEnd"/>
    </w:p>
    <w:p w14:paraId="213C3BE7" w14:textId="19A0AD06" w:rsidR="004056F9" w:rsidRPr="006F5EA3" w:rsidRDefault="004056F9" w:rsidP="00C1664D">
      <w:pPr>
        <w:pStyle w:val="affc"/>
        <w:numPr>
          <w:ilvl w:val="2"/>
          <w:numId w:val="47"/>
        </w:numPr>
        <w:ind w:leftChars="0"/>
        <w:rPr>
          <w:rFonts w:ascii="微軟正黑體" w:hAnsi="微軟正黑體"/>
        </w:rPr>
      </w:pPr>
      <w:r w:rsidRPr="006F5EA3">
        <w:rPr>
          <w:rFonts w:ascii="微軟正黑體" w:hAnsi="微軟正黑體" w:hint="eastAsia"/>
        </w:rPr>
        <w:t>展開：展開選定工作的下層工作</w:t>
      </w:r>
    </w:p>
    <w:p w14:paraId="49C0D9C2" w14:textId="6284456C" w:rsidR="004056F9" w:rsidRPr="006F5EA3" w:rsidRDefault="004056F9" w:rsidP="00C1664D">
      <w:pPr>
        <w:pStyle w:val="affc"/>
        <w:numPr>
          <w:ilvl w:val="2"/>
          <w:numId w:val="47"/>
        </w:numPr>
        <w:ind w:leftChars="0"/>
        <w:rPr>
          <w:rFonts w:ascii="微軟正黑體" w:hAnsi="微軟正黑體"/>
        </w:rPr>
      </w:pPr>
      <w:proofErr w:type="gramStart"/>
      <w:r w:rsidRPr="006F5EA3">
        <w:rPr>
          <w:rFonts w:ascii="微軟正黑體" w:hAnsi="微軟正黑體" w:hint="eastAsia"/>
        </w:rPr>
        <w:t>收合</w:t>
      </w:r>
      <w:proofErr w:type="gramEnd"/>
      <w:r w:rsidRPr="006F5EA3">
        <w:rPr>
          <w:rFonts w:ascii="微軟正黑體" w:hAnsi="微軟正黑體" w:hint="eastAsia"/>
        </w:rPr>
        <w:t>：</w:t>
      </w:r>
      <w:proofErr w:type="gramStart"/>
      <w:r w:rsidRPr="006F5EA3">
        <w:rPr>
          <w:rFonts w:ascii="微軟正黑體" w:hAnsi="微軟正黑體" w:hint="eastAsia"/>
        </w:rPr>
        <w:t>收合選定</w:t>
      </w:r>
      <w:proofErr w:type="gramEnd"/>
      <w:r w:rsidRPr="006F5EA3">
        <w:rPr>
          <w:rFonts w:ascii="微軟正黑體" w:hAnsi="微軟正黑體" w:hint="eastAsia"/>
        </w:rPr>
        <w:t>工作的下層工作</w:t>
      </w:r>
    </w:p>
    <w:p w14:paraId="41C5652B" w14:textId="66FC909A" w:rsidR="004056F9" w:rsidRPr="006F5EA3" w:rsidRDefault="004056F9" w:rsidP="00C1664D">
      <w:pPr>
        <w:pStyle w:val="affc"/>
        <w:numPr>
          <w:ilvl w:val="2"/>
          <w:numId w:val="47"/>
        </w:numPr>
        <w:ind w:leftChars="0"/>
        <w:rPr>
          <w:rFonts w:ascii="微軟正黑體" w:hAnsi="微軟正黑體"/>
        </w:rPr>
      </w:pPr>
      <w:r w:rsidRPr="006F5EA3">
        <w:rPr>
          <w:rFonts w:ascii="微軟正黑體" w:hAnsi="微軟正黑體" w:hint="eastAsia"/>
        </w:rPr>
        <w:t>放大甘特</w:t>
      </w:r>
    </w:p>
    <w:p w14:paraId="10958797" w14:textId="1795DBAE" w:rsidR="004056F9" w:rsidRPr="006F5EA3" w:rsidRDefault="004056F9" w:rsidP="00C1664D">
      <w:pPr>
        <w:pStyle w:val="affc"/>
        <w:numPr>
          <w:ilvl w:val="2"/>
          <w:numId w:val="47"/>
        </w:numPr>
        <w:ind w:leftChars="0"/>
        <w:rPr>
          <w:rFonts w:ascii="微軟正黑體" w:hAnsi="微軟正黑體"/>
        </w:rPr>
      </w:pPr>
      <w:r w:rsidRPr="006F5EA3">
        <w:rPr>
          <w:rFonts w:ascii="微軟正黑體" w:hAnsi="微軟正黑體" w:hint="eastAsia"/>
        </w:rPr>
        <w:t>縮小甘特</w:t>
      </w:r>
    </w:p>
    <w:p w14:paraId="4646AF1E" w14:textId="1A0DD72A" w:rsidR="004056F9" w:rsidRPr="006F5EA3" w:rsidRDefault="004056F9" w:rsidP="00C1664D">
      <w:pPr>
        <w:pStyle w:val="affc"/>
        <w:numPr>
          <w:ilvl w:val="2"/>
          <w:numId w:val="47"/>
        </w:numPr>
        <w:ind w:leftChars="0"/>
        <w:rPr>
          <w:rFonts w:ascii="微軟正黑體" w:hAnsi="微軟正黑體"/>
        </w:rPr>
      </w:pPr>
      <w:r w:rsidRPr="006F5EA3">
        <w:rPr>
          <w:rFonts w:ascii="微軟正黑體" w:hAnsi="微軟正黑體" w:hint="eastAsia"/>
        </w:rPr>
        <w:t>顯示要徑：</w:t>
      </w:r>
    </w:p>
    <w:p w14:paraId="5B33523F" w14:textId="3B487163" w:rsidR="004056F9" w:rsidRPr="006F5EA3" w:rsidRDefault="004056F9" w:rsidP="00C1664D">
      <w:pPr>
        <w:pStyle w:val="affc"/>
        <w:numPr>
          <w:ilvl w:val="3"/>
          <w:numId w:val="47"/>
        </w:numPr>
        <w:ind w:leftChars="0"/>
        <w:rPr>
          <w:rFonts w:ascii="微軟正黑體" w:hAnsi="微軟正黑體"/>
        </w:rPr>
      </w:pPr>
      <w:r w:rsidRPr="006F5EA3">
        <w:rPr>
          <w:rFonts w:ascii="微軟正黑體" w:hAnsi="微軟正黑體" w:hint="eastAsia"/>
        </w:rPr>
        <w:t>該工作結束日在專案當中，是最後一筆的工作，其所有相關前置(</w:t>
      </w:r>
      <w:r w:rsidRPr="006F5EA3">
        <w:rPr>
          <w:rFonts w:ascii="微軟正黑體" w:hAnsi="微軟正黑體"/>
        </w:rPr>
        <w:t>n</w:t>
      </w:r>
      <w:r w:rsidRPr="006F5EA3">
        <w:rPr>
          <w:rFonts w:ascii="微軟正黑體" w:hAnsi="微軟正黑體" w:hint="eastAsia"/>
        </w:rPr>
        <w:t>層)工作即為要</w:t>
      </w:r>
      <w:proofErr w:type="gramStart"/>
      <w:r w:rsidRPr="006F5EA3">
        <w:rPr>
          <w:rFonts w:ascii="微軟正黑體" w:hAnsi="微軟正黑體" w:hint="eastAsia"/>
        </w:rPr>
        <w:t>徑</w:t>
      </w:r>
      <w:proofErr w:type="gramEnd"/>
    </w:p>
    <w:p w14:paraId="1555282E" w14:textId="6FE4565E"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以紅色框標示</w:t>
      </w:r>
    </w:p>
    <w:p w14:paraId="0D601C09" w14:textId="177527A6"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可能會有多個要徑</w:t>
      </w:r>
    </w:p>
    <w:p w14:paraId="0D4751E2" w14:textId="2A0651C3"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要徑之間不比較工時長短</w:t>
      </w:r>
    </w:p>
    <w:p w14:paraId="4E3D3AA2" w14:textId="5C414634"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相同</w:t>
      </w:r>
      <w:proofErr w:type="gramStart"/>
      <w:r w:rsidRPr="006F5EA3">
        <w:rPr>
          <w:rFonts w:ascii="微軟正黑體" w:hAnsi="微軟正黑體" w:hint="eastAsia"/>
        </w:rPr>
        <w:t>要徑內會</w:t>
      </w:r>
      <w:proofErr w:type="gramEnd"/>
      <w:r w:rsidRPr="006F5EA3">
        <w:rPr>
          <w:rFonts w:ascii="微軟正黑體" w:hAnsi="微軟正黑體" w:hint="eastAsia"/>
        </w:rPr>
        <w:t>比較工時長短</w:t>
      </w:r>
    </w:p>
    <w:p w14:paraId="5C27DF04" w14:textId="0C2BA88F"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當該要徑中有工作完成，則其相關前置(n層)工作的要</w:t>
      </w:r>
      <w:proofErr w:type="gramStart"/>
      <w:r w:rsidRPr="006F5EA3">
        <w:rPr>
          <w:rFonts w:ascii="微軟正黑體" w:hAnsi="微軟正黑體" w:hint="eastAsia"/>
        </w:rPr>
        <w:t>徑紅框則</w:t>
      </w:r>
      <w:proofErr w:type="gramEnd"/>
      <w:r w:rsidRPr="006F5EA3">
        <w:rPr>
          <w:rFonts w:ascii="微軟正黑體" w:hAnsi="微軟正黑體" w:hint="eastAsia"/>
        </w:rPr>
        <w:t>不顯示</w:t>
      </w:r>
    </w:p>
    <w:p w14:paraId="2A1F7319" w14:textId="1B63DE58"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顯示甘特：將中間的</w:t>
      </w:r>
      <w:proofErr w:type="gramStart"/>
      <w:r w:rsidRPr="006F5EA3">
        <w:rPr>
          <w:rFonts w:ascii="微軟正黑體" w:hAnsi="微軟正黑體" w:hint="eastAsia"/>
        </w:rPr>
        <w:t>分割軸往左邊</w:t>
      </w:r>
      <w:proofErr w:type="gramEnd"/>
      <w:r w:rsidRPr="006F5EA3">
        <w:rPr>
          <w:rFonts w:ascii="微軟正黑體" w:hAnsi="微軟正黑體" w:hint="eastAsia"/>
        </w:rPr>
        <w:t>移，將甘特圖的</w:t>
      </w:r>
      <w:proofErr w:type="gramStart"/>
      <w:r w:rsidRPr="006F5EA3">
        <w:rPr>
          <w:rFonts w:ascii="微軟正黑體" w:hAnsi="微軟正黑體" w:hint="eastAsia"/>
        </w:rPr>
        <w:t>區塊放到</w:t>
      </w:r>
      <w:proofErr w:type="gramEnd"/>
      <w:r w:rsidRPr="006F5EA3">
        <w:rPr>
          <w:rFonts w:ascii="微軟正黑體" w:hAnsi="微軟正黑體" w:hint="eastAsia"/>
        </w:rPr>
        <w:t>最大</w:t>
      </w:r>
    </w:p>
    <w:p w14:paraId="2BF39027" w14:textId="32B8EF21"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顯示列表與甘特：將中間的分割</w:t>
      </w:r>
      <w:proofErr w:type="gramStart"/>
      <w:r w:rsidRPr="006F5EA3">
        <w:rPr>
          <w:rFonts w:ascii="微軟正黑體" w:hAnsi="微軟正黑體" w:hint="eastAsia"/>
        </w:rPr>
        <w:t>軸往置</w:t>
      </w:r>
      <w:proofErr w:type="gramEnd"/>
      <w:r w:rsidRPr="006F5EA3">
        <w:rPr>
          <w:rFonts w:ascii="微軟正黑體" w:hAnsi="微軟正黑體" w:hint="eastAsia"/>
        </w:rPr>
        <w:t>中</w:t>
      </w:r>
    </w:p>
    <w:p w14:paraId="3DA90803" w14:textId="4E8E0679"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顯示列表：將中間</w:t>
      </w:r>
      <w:proofErr w:type="gramStart"/>
      <w:r w:rsidRPr="006F5EA3">
        <w:rPr>
          <w:rFonts w:ascii="微軟正黑體" w:hAnsi="微軟正黑體" w:hint="eastAsia"/>
        </w:rPr>
        <w:t>個</w:t>
      </w:r>
      <w:proofErr w:type="gramEnd"/>
      <w:r w:rsidRPr="006F5EA3">
        <w:rPr>
          <w:rFonts w:ascii="微軟正黑體" w:hAnsi="微軟正黑體" w:hint="eastAsia"/>
        </w:rPr>
        <w:t>分割</w:t>
      </w:r>
      <w:proofErr w:type="gramStart"/>
      <w:r w:rsidRPr="006F5EA3">
        <w:rPr>
          <w:rFonts w:ascii="微軟正黑體" w:hAnsi="微軟正黑體" w:hint="eastAsia"/>
        </w:rPr>
        <w:t>軸往座</w:t>
      </w:r>
      <w:proofErr w:type="gramEnd"/>
      <w:r w:rsidRPr="006F5EA3">
        <w:rPr>
          <w:rFonts w:ascii="微軟正黑體" w:hAnsi="微軟正黑體" w:hint="eastAsia"/>
        </w:rPr>
        <w:t>右邊移，將列表的</w:t>
      </w:r>
      <w:proofErr w:type="gramStart"/>
      <w:r w:rsidRPr="006F5EA3">
        <w:rPr>
          <w:rFonts w:ascii="微軟正黑體" w:hAnsi="微軟正黑體" w:hint="eastAsia"/>
        </w:rPr>
        <w:t>區塊放到</w:t>
      </w:r>
      <w:proofErr w:type="gramEnd"/>
      <w:r w:rsidRPr="006F5EA3">
        <w:rPr>
          <w:rFonts w:ascii="微軟正黑體" w:hAnsi="微軟正黑體" w:hint="eastAsia"/>
        </w:rPr>
        <w:t>最大</w:t>
      </w:r>
    </w:p>
    <w:p w14:paraId="11C47B98" w14:textId="39C62AE5" w:rsidR="00514D7E" w:rsidRPr="006F5EA3" w:rsidRDefault="00514D7E">
      <w:pPr>
        <w:widowControl/>
        <w:suppressAutoHyphens w:val="0"/>
        <w:rPr>
          <w:rFonts w:ascii="微軟正黑體" w:hAnsi="微軟正黑體"/>
        </w:rPr>
      </w:pPr>
      <w:r w:rsidRPr="006F5EA3">
        <w:rPr>
          <w:rFonts w:ascii="微軟正黑體" w:hAnsi="微軟正黑體"/>
        </w:rPr>
        <w:br w:type="page"/>
      </w:r>
    </w:p>
    <w:p w14:paraId="02686145" w14:textId="2414F255" w:rsidR="00514D7E" w:rsidRPr="006F5EA3" w:rsidRDefault="00514D7E" w:rsidP="00C1664D">
      <w:pPr>
        <w:pStyle w:val="affc"/>
        <w:numPr>
          <w:ilvl w:val="1"/>
          <w:numId w:val="47"/>
        </w:numPr>
        <w:ind w:leftChars="0"/>
        <w:rPr>
          <w:rFonts w:ascii="微軟正黑體" w:hAnsi="微軟正黑體"/>
        </w:rPr>
      </w:pPr>
      <w:r w:rsidRPr="006F5EA3">
        <w:rPr>
          <w:rFonts w:ascii="微軟正黑體" w:hAnsi="微軟正黑體" w:hint="eastAsia"/>
        </w:rPr>
        <w:t>工作列表</w:t>
      </w:r>
    </w:p>
    <w:p w14:paraId="18190CED" w14:textId="70CDA26E"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編號</w:t>
      </w:r>
    </w:p>
    <w:p w14:paraId="12E6961D" w14:textId="677DFB11"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工作狀態：</w:t>
      </w:r>
    </w:p>
    <w:p w14:paraId="47830CC1" w14:textId="1DCC7E82"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紅色：延遲</w:t>
      </w:r>
    </w:p>
    <w:p w14:paraId="1ED99CB3" w14:textId="51864746" w:rsidR="00514D7E" w:rsidRPr="006F5EA3" w:rsidRDefault="00514D7E" w:rsidP="00C1664D">
      <w:pPr>
        <w:pStyle w:val="affc"/>
        <w:numPr>
          <w:ilvl w:val="3"/>
          <w:numId w:val="47"/>
        </w:numPr>
        <w:ind w:leftChars="0"/>
        <w:rPr>
          <w:rFonts w:ascii="微軟正黑體" w:hAnsi="微軟正黑體"/>
        </w:rPr>
      </w:pPr>
      <w:proofErr w:type="gramStart"/>
      <w:r w:rsidRPr="006F5EA3">
        <w:rPr>
          <w:rFonts w:ascii="微軟正黑體" w:hAnsi="微軟正黑體" w:hint="eastAsia"/>
        </w:rPr>
        <w:t>橘</w:t>
      </w:r>
      <w:proofErr w:type="gramEnd"/>
      <w:r w:rsidRPr="006F5EA3">
        <w:rPr>
          <w:rFonts w:ascii="微軟正黑體" w:hAnsi="微軟正黑體" w:hint="eastAsia"/>
        </w:rPr>
        <w:t>色：即將到期</w:t>
      </w:r>
    </w:p>
    <w:p w14:paraId="0AD83A43" w14:textId="14BDF149"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綠色：其他</w:t>
      </w:r>
    </w:p>
    <w:p w14:paraId="4B5D5207" w14:textId="03F8F658"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工作主題</w:t>
      </w:r>
    </w:p>
    <w:p w14:paraId="402F1105" w14:textId="442F2829"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有子項目時，前面會有＋號，展開會變為－號</w:t>
      </w:r>
    </w:p>
    <w:p w14:paraId="717D4C8E" w14:textId="01721AA1" w:rsidR="00514D7E" w:rsidRPr="006F5EA3" w:rsidRDefault="00514D7E" w:rsidP="00C1664D">
      <w:pPr>
        <w:pStyle w:val="affc"/>
        <w:numPr>
          <w:ilvl w:val="3"/>
          <w:numId w:val="47"/>
        </w:numPr>
        <w:ind w:leftChars="0"/>
        <w:rPr>
          <w:rFonts w:ascii="微軟正黑體" w:hAnsi="微軟正黑體"/>
        </w:rPr>
      </w:pPr>
      <w:r w:rsidRPr="006F5EA3">
        <w:rPr>
          <w:rFonts w:ascii="微軟正黑體" w:hAnsi="微軟正黑體" w:hint="eastAsia"/>
        </w:rPr>
        <w:t>用空白區域來表現縮排</w:t>
      </w:r>
    </w:p>
    <w:p w14:paraId="33BE5123" w14:textId="3DE81255"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起始日期：實際起始日期</w:t>
      </w:r>
    </w:p>
    <w:p w14:paraId="1E51E35B" w14:textId="1FC8265A"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結束日期：實際結束日期</w:t>
      </w:r>
    </w:p>
    <w:p w14:paraId="699CE7A3" w14:textId="115ACF36"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天數：單位(天)，最小單位為1天。實際結束日減實際開始日+1為工時。</w:t>
      </w:r>
    </w:p>
    <w:p w14:paraId="27B1046C" w14:textId="3FBF2A6F"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%：進度百分比</w:t>
      </w:r>
    </w:p>
    <w:p w14:paraId="57264724" w14:textId="1814E42A"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前置工作：顯示前置工作的編號</w:t>
      </w:r>
    </w:p>
    <w:p w14:paraId="380793B9" w14:textId="63D32938"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處理人</w:t>
      </w:r>
    </w:p>
    <w:p w14:paraId="78993684" w14:textId="5DB01328" w:rsidR="00514D7E" w:rsidRPr="006F5EA3" w:rsidRDefault="00514D7E" w:rsidP="00C1664D">
      <w:pPr>
        <w:pStyle w:val="affc"/>
        <w:numPr>
          <w:ilvl w:val="1"/>
          <w:numId w:val="47"/>
        </w:numPr>
        <w:ind w:leftChars="0"/>
        <w:rPr>
          <w:rFonts w:ascii="微軟正黑體" w:hAnsi="微軟正黑體"/>
        </w:rPr>
      </w:pPr>
      <w:r w:rsidRPr="006F5EA3">
        <w:rPr>
          <w:rFonts w:ascii="微軟正黑體" w:hAnsi="微軟正黑體" w:hint="eastAsia"/>
        </w:rPr>
        <w:t>分割軸</w:t>
      </w:r>
    </w:p>
    <w:p w14:paraId="787FE337" w14:textId="18985C90" w:rsidR="00514D7E" w:rsidRPr="006F5EA3" w:rsidRDefault="00514D7E" w:rsidP="00C1664D">
      <w:pPr>
        <w:pStyle w:val="affc"/>
        <w:numPr>
          <w:ilvl w:val="2"/>
          <w:numId w:val="47"/>
        </w:numPr>
        <w:ind w:leftChars="0"/>
        <w:rPr>
          <w:rFonts w:ascii="微軟正黑體" w:hAnsi="微軟正黑體"/>
        </w:rPr>
      </w:pPr>
      <w:r w:rsidRPr="006F5EA3">
        <w:rPr>
          <w:rFonts w:ascii="微軟正黑體" w:hAnsi="微軟正黑體" w:hint="eastAsia"/>
        </w:rPr>
        <w:t>向左箭：將中間的</w:t>
      </w:r>
      <w:proofErr w:type="gramStart"/>
      <w:r w:rsidRPr="006F5EA3">
        <w:rPr>
          <w:rFonts w:ascii="微軟正黑體" w:hAnsi="微軟正黑體" w:hint="eastAsia"/>
        </w:rPr>
        <w:t>分割軸往左邊</w:t>
      </w:r>
      <w:proofErr w:type="gramEnd"/>
      <w:r w:rsidRPr="006F5EA3">
        <w:rPr>
          <w:rFonts w:ascii="微軟正黑體" w:hAnsi="微軟正黑體" w:hint="eastAsia"/>
        </w:rPr>
        <w:t>移，將甘特圖的</w:t>
      </w:r>
      <w:proofErr w:type="gramStart"/>
      <w:r w:rsidRPr="006F5EA3">
        <w:rPr>
          <w:rFonts w:ascii="微軟正黑體" w:hAnsi="微軟正黑體" w:hint="eastAsia"/>
        </w:rPr>
        <w:t>區塊放到</w:t>
      </w:r>
      <w:proofErr w:type="gramEnd"/>
      <w:r w:rsidRPr="006F5EA3">
        <w:rPr>
          <w:rFonts w:ascii="微軟正黑體" w:hAnsi="微軟正黑體" w:hint="eastAsia"/>
        </w:rPr>
        <w:t>最大</w:t>
      </w:r>
    </w:p>
    <w:p w14:paraId="0FA88806" w14:textId="068A004A"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hint="eastAsia"/>
        </w:rPr>
        <w:t>圓點：平均顯示列表與甘特</w:t>
      </w:r>
    </w:p>
    <w:p w14:paraId="7F73D8D3" w14:textId="7F60E022"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hint="eastAsia"/>
        </w:rPr>
        <w:t>向右箭：將中間的分割</w:t>
      </w:r>
      <w:proofErr w:type="gramStart"/>
      <w:r w:rsidRPr="006F5EA3">
        <w:rPr>
          <w:rFonts w:ascii="微軟正黑體" w:hAnsi="微軟正黑體" w:hint="eastAsia"/>
        </w:rPr>
        <w:t>軸往座</w:t>
      </w:r>
      <w:proofErr w:type="gramEnd"/>
      <w:r w:rsidRPr="006F5EA3">
        <w:rPr>
          <w:rFonts w:ascii="微軟正黑體" w:hAnsi="微軟正黑體" w:hint="eastAsia"/>
        </w:rPr>
        <w:t>右邊移，將列表的</w:t>
      </w:r>
      <w:proofErr w:type="gramStart"/>
      <w:r w:rsidRPr="006F5EA3">
        <w:rPr>
          <w:rFonts w:ascii="微軟正黑體" w:hAnsi="微軟正黑體" w:hint="eastAsia"/>
        </w:rPr>
        <w:t>區塊放到</w:t>
      </w:r>
      <w:proofErr w:type="gramEnd"/>
      <w:r w:rsidRPr="006F5EA3">
        <w:rPr>
          <w:rFonts w:ascii="微軟正黑體" w:hAnsi="微軟正黑體" w:hint="eastAsia"/>
        </w:rPr>
        <w:t>最大</w:t>
      </w:r>
    </w:p>
    <w:p w14:paraId="49A90644" w14:textId="13405CC0"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hint="eastAsia"/>
        </w:rPr>
        <w:t>拖拉：</w:t>
      </w:r>
      <w:proofErr w:type="gramStart"/>
      <w:r w:rsidRPr="006F5EA3">
        <w:rPr>
          <w:rFonts w:ascii="微軟正黑體" w:hAnsi="微軟正黑體" w:hint="eastAsia"/>
        </w:rPr>
        <w:t>桌機版</w:t>
      </w:r>
      <w:proofErr w:type="gramEnd"/>
      <w:r w:rsidRPr="006F5EA3">
        <w:rPr>
          <w:rFonts w:ascii="微軟正黑體" w:hAnsi="微軟正黑體" w:hint="eastAsia"/>
        </w:rPr>
        <w:t>可以使用滑鼠拖拉控制</w:t>
      </w:r>
    </w:p>
    <w:p w14:paraId="68B89AE9" w14:textId="03299243" w:rsidR="00A77D31" w:rsidRPr="006F5EA3" w:rsidRDefault="00A77D31" w:rsidP="00C1664D">
      <w:pPr>
        <w:pStyle w:val="affc"/>
        <w:numPr>
          <w:ilvl w:val="1"/>
          <w:numId w:val="47"/>
        </w:numPr>
        <w:ind w:leftChars="0"/>
        <w:rPr>
          <w:rFonts w:ascii="微軟正黑體" w:hAnsi="微軟正黑體"/>
        </w:rPr>
      </w:pPr>
      <w:r w:rsidRPr="006F5EA3">
        <w:rPr>
          <w:rFonts w:ascii="微軟正黑體" w:hAnsi="微軟正黑體" w:hint="eastAsia"/>
        </w:rPr>
        <w:t>甘特圖</w:t>
      </w:r>
    </w:p>
    <w:p w14:paraId="6EC1D963" w14:textId="1C1B7C83"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hint="eastAsia"/>
        </w:rPr>
        <w:t>日曆：</w:t>
      </w:r>
      <w:proofErr w:type="gramStart"/>
      <w:r w:rsidRPr="006F5EA3">
        <w:rPr>
          <w:rFonts w:ascii="微軟正黑體" w:hAnsi="微軟正黑體" w:hint="eastAsia"/>
        </w:rPr>
        <w:t>依縮放</w:t>
      </w:r>
      <w:proofErr w:type="gramEnd"/>
      <w:r w:rsidRPr="006F5EA3">
        <w:rPr>
          <w:rFonts w:ascii="微軟正黑體" w:hAnsi="微軟正黑體" w:hint="eastAsia"/>
        </w:rPr>
        <w:t>可顯示為</w:t>
      </w:r>
    </w:p>
    <w:p w14:paraId="246F851F" w14:textId="531CCBA6"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1</w:t>
      </w:r>
    </w:p>
    <w:p w14:paraId="0CEE0ED0" w14:textId="7EF5D3F3"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w:t>
      </w:r>
      <w:r w:rsidRPr="006F5EA3">
        <w:rPr>
          <w:rFonts w:ascii="微軟正黑體" w:hAnsi="微軟正黑體"/>
        </w:rPr>
        <w:t>yyy</w:t>
      </w:r>
      <w:proofErr w:type="spellEnd"/>
    </w:p>
    <w:p w14:paraId="67AA2F42" w14:textId="09584483"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第二列：年度n</w:t>
      </w:r>
    </w:p>
    <w:p w14:paraId="7DF38E18" w14:textId="7EFAA16C"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2</w:t>
      </w:r>
    </w:p>
    <w:p w14:paraId="24EF6F82" w14:textId="2330E0A8"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yyyy</w:t>
      </w:r>
      <w:proofErr w:type="spellEnd"/>
      <w:r w:rsidRPr="006F5EA3">
        <w:rPr>
          <w:rFonts w:ascii="微軟正黑體" w:hAnsi="微軟正黑體" w:hint="eastAsia"/>
        </w:rPr>
        <w:t>年度n</w:t>
      </w:r>
    </w:p>
    <w:p w14:paraId="6FD99644" w14:textId="03F4F8C6"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第二列：M(6個月為一組)</w:t>
      </w:r>
    </w:p>
    <w:p w14:paraId="43F80C36" w14:textId="3886DE74"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3</w:t>
      </w:r>
    </w:p>
    <w:p w14:paraId="08C29FF6" w14:textId="08DE6935"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w:t>
      </w:r>
      <w:r w:rsidRPr="006F5EA3">
        <w:rPr>
          <w:rFonts w:ascii="微軟正黑體" w:hAnsi="微軟正黑體"/>
        </w:rPr>
        <w:t>yyy</w:t>
      </w:r>
      <w:proofErr w:type="spellEnd"/>
      <w:r w:rsidRPr="006F5EA3">
        <w:rPr>
          <w:rFonts w:ascii="微軟正黑體" w:hAnsi="微軟正黑體" w:hint="eastAsia"/>
        </w:rPr>
        <w:t>季度n</w:t>
      </w:r>
    </w:p>
    <w:p w14:paraId="023D1E14" w14:textId="2AD91ECE"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第二列：M(</w:t>
      </w:r>
      <w:r w:rsidRPr="006F5EA3">
        <w:rPr>
          <w:rFonts w:ascii="微軟正黑體" w:hAnsi="微軟正黑體"/>
        </w:rPr>
        <w:t>3</w:t>
      </w:r>
      <w:r w:rsidRPr="006F5EA3">
        <w:rPr>
          <w:rFonts w:ascii="微軟正黑體" w:hAnsi="微軟正黑體" w:hint="eastAsia"/>
        </w:rPr>
        <w:t>個月為一組)</w:t>
      </w:r>
    </w:p>
    <w:p w14:paraId="096D9204" w14:textId="77777777" w:rsidR="008F7014" w:rsidRDefault="008F7014">
      <w:pPr>
        <w:widowControl/>
        <w:suppressAutoHyphens w:val="0"/>
        <w:rPr>
          <w:rFonts w:ascii="微軟正黑體" w:hAnsi="微軟正黑體"/>
        </w:rPr>
      </w:pPr>
      <w:r>
        <w:rPr>
          <w:rFonts w:ascii="微軟正黑體" w:hAnsi="微軟正黑體"/>
        </w:rPr>
        <w:br w:type="page"/>
      </w:r>
    </w:p>
    <w:p w14:paraId="467EC0F9" w14:textId="1028D484"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4</w:t>
      </w:r>
      <w:r w:rsidRPr="006F5EA3">
        <w:rPr>
          <w:rFonts w:ascii="微軟正黑體" w:hAnsi="微軟正黑體" w:hint="eastAsia"/>
        </w:rPr>
        <w:t>：相較</w:t>
      </w:r>
      <w:r w:rsidRPr="006F5EA3">
        <w:rPr>
          <w:rFonts w:ascii="微軟正黑體" w:hAnsi="微軟正黑體"/>
        </w:rPr>
        <w:t xml:space="preserve">zoom </w:t>
      </w:r>
      <w:r w:rsidRPr="006F5EA3">
        <w:rPr>
          <w:rFonts w:ascii="微軟正黑體" w:hAnsi="微軟正黑體" w:hint="eastAsia"/>
        </w:rPr>
        <w:t>3。寬度較為寬裕</w:t>
      </w:r>
    </w:p>
    <w:p w14:paraId="5956A754" w14:textId="7D6C462A"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rPr>
        <w:t>第一列：</w:t>
      </w:r>
      <w:proofErr w:type="spellStart"/>
      <w:r w:rsidRPr="006F5EA3">
        <w:rPr>
          <w:rFonts w:ascii="微軟正黑體" w:hAnsi="微軟正黑體"/>
        </w:rPr>
        <w:t>yyyy</w:t>
      </w:r>
      <w:proofErr w:type="spellEnd"/>
      <w:r w:rsidRPr="006F5EA3">
        <w:rPr>
          <w:rFonts w:ascii="微軟正黑體" w:hAnsi="微軟正黑體"/>
        </w:rPr>
        <w:t>季度n</w:t>
      </w:r>
    </w:p>
    <w:p w14:paraId="65067982" w14:textId="64B4823F" w:rsidR="00A77D31" w:rsidRPr="008F7014" w:rsidRDefault="00A77D31" w:rsidP="008F7014">
      <w:pPr>
        <w:pStyle w:val="affc"/>
        <w:numPr>
          <w:ilvl w:val="4"/>
          <w:numId w:val="47"/>
        </w:numPr>
        <w:ind w:leftChars="0"/>
        <w:rPr>
          <w:rFonts w:ascii="微軟正黑體" w:hAnsi="微軟正黑體"/>
        </w:rPr>
      </w:pPr>
      <w:r w:rsidRPr="006F5EA3">
        <w:rPr>
          <w:rFonts w:ascii="微軟正黑體" w:hAnsi="微軟正黑體" w:hint="eastAsia"/>
        </w:rPr>
        <w:t>第二列：M(</w:t>
      </w:r>
      <w:r w:rsidRPr="006F5EA3">
        <w:rPr>
          <w:rFonts w:ascii="微軟正黑體" w:hAnsi="微軟正黑體"/>
        </w:rPr>
        <w:t>3</w:t>
      </w:r>
      <w:r w:rsidRPr="006F5EA3">
        <w:rPr>
          <w:rFonts w:ascii="微軟正黑體" w:hAnsi="微軟正黑體" w:hint="eastAsia"/>
        </w:rPr>
        <w:t>個月為一組)</w:t>
      </w:r>
    </w:p>
    <w:p w14:paraId="46BF3950" w14:textId="2A3BFD51"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 xml:space="preserve">zoom </w:t>
      </w:r>
      <w:r w:rsidRPr="006F5EA3">
        <w:rPr>
          <w:rFonts w:ascii="微軟正黑體" w:hAnsi="微軟正黑體" w:hint="eastAsia"/>
        </w:rPr>
        <w:t>5</w:t>
      </w:r>
    </w:p>
    <w:p w14:paraId="5AE6FB0D" w14:textId="212ED126"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w:t>
      </w:r>
      <w:r w:rsidRPr="006F5EA3">
        <w:rPr>
          <w:rFonts w:ascii="微軟正黑體" w:hAnsi="微軟正黑體"/>
        </w:rPr>
        <w:t>yyy</w:t>
      </w:r>
      <w:proofErr w:type="spellEnd"/>
      <w:r w:rsidRPr="006F5EA3">
        <w:rPr>
          <w:rFonts w:ascii="微軟正黑體" w:hAnsi="微軟正黑體"/>
        </w:rPr>
        <w:t xml:space="preserve"> M</w:t>
      </w:r>
    </w:p>
    <w:p w14:paraId="394C2066" w14:textId="2A38BF37"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第二列：d</w:t>
      </w:r>
    </w:p>
    <w:p w14:paraId="1F777FF9" w14:textId="3E6C61F7"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6</w:t>
      </w:r>
    </w:p>
    <w:p w14:paraId="49475EC3" w14:textId="18C57A27"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yyyy</w:t>
      </w:r>
      <w:proofErr w:type="spellEnd"/>
      <w:r w:rsidRPr="006F5EA3">
        <w:rPr>
          <w:rFonts w:ascii="微軟正黑體" w:hAnsi="微軟正黑體" w:hint="eastAsia"/>
        </w:rPr>
        <w:t>(w)md－md</w:t>
      </w:r>
    </w:p>
    <w:p w14:paraId="7A2F003C" w14:textId="2D756DCE"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第二列：w</w:t>
      </w:r>
      <w:r w:rsidRPr="006F5EA3">
        <w:rPr>
          <w:rFonts w:ascii="微軟正黑體" w:hAnsi="微軟正黑體"/>
        </w:rPr>
        <w:t>(d)(</w:t>
      </w:r>
      <w:proofErr w:type="gramStart"/>
      <w:r w:rsidRPr="006F5EA3">
        <w:rPr>
          <w:rFonts w:ascii="微軟正黑體" w:hAnsi="微軟正黑體" w:hint="eastAsia"/>
        </w:rPr>
        <w:t>一週</w:t>
      </w:r>
      <w:proofErr w:type="gramEnd"/>
      <w:r w:rsidRPr="006F5EA3">
        <w:rPr>
          <w:rFonts w:ascii="微軟正黑體" w:hAnsi="微軟正黑體" w:hint="eastAsia"/>
        </w:rPr>
        <w:t>為一組，由週日開始)</w:t>
      </w:r>
    </w:p>
    <w:p w14:paraId="2AB1264B" w14:textId="1627728F"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zoom 8</w:t>
      </w:r>
    </w:p>
    <w:p w14:paraId="1883322C" w14:textId="7D8C1486"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第一列：</w:t>
      </w:r>
      <w:proofErr w:type="spellStart"/>
      <w:r w:rsidRPr="006F5EA3">
        <w:rPr>
          <w:rFonts w:ascii="微軟正黑體" w:hAnsi="微軟正黑體" w:hint="eastAsia"/>
        </w:rPr>
        <w:t>yyyy</w:t>
      </w:r>
      <w:proofErr w:type="spellEnd"/>
      <w:r w:rsidRPr="006F5EA3">
        <w:rPr>
          <w:rFonts w:ascii="微軟正黑體" w:hAnsi="微軟正黑體" w:hint="eastAsia"/>
        </w:rPr>
        <w:t>(w)md－md</w:t>
      </w:r>
    </w:p>
    <w:p w14:paraId="4680A394" w14:textId="41302382" w:rsidR="00A77D31" w:rsidRPr="006F5EA3" w:rsidRDefault="00A77D31" w:rsidP="00C1664D">
      <w:pPr>
        <w:pStyle w:val="affc"/>
        <w:numPr>
          <w:ilvl w:val="4"/>
          <w:numId w:val="47"/>
        </w:numPr>
        <w:ind w:leftChars="0"/>
        <w:rPr>
          <w:rFonts w:ascii="微軟正黑體" w:hAnsi="微軟正黑體"/>
        </w:rPr>
      </w:pPr>
      <w:r w:rsidRPr="006F5EA3">
        <w:rPr>
          <w:rFonts w:ascii="微軟正黑體" w:hAnsi="微軟正黑體" w:hint="eastAsia"/>
        </w:rPr>
        <w:t>第二列：w</w:t>
      </w:r>
      <w:r w:rsidRPr="006F5EA3">
        <w:rPr>
          <w:rFonts w:ascii="微軟正黑體" w:hAnsi="微軟正黑體"/>
        </w:rPr>
        <w:t>(D)(</w:t>
      </w:r>
      <w:proofErr w:type="gramStart"/>
      <w:r w:rsidRPr="006F5EA3">
        <w:rPr>
          <w:rFonts w:ascii="微軟正黑體" w:hAnsi="微軟正黑體" w:hint="eastAsia"/>
        </w:rPr>
        <w:t>一週</w:t>
      </w:r>
      <w:proofErr w:type="gramEnd"/>
      <w:r w:rsidRPr="006F5EA3">
        <w:rPr>
          <w:rFonts w:ascii="微軟正黑體" w:hAnsi="微軟正黑體" w:hint="eastAsia"/>
        </w:rPr>
        <w:t>為一組，由週日開始)</w:t>
      </w:r>
    </w:p>
    <w:p w14:paraId="16796C16" w14:textId="607F6D25"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rPr>
        <w:t>六日：為紅色</w:t>
      </w:r>
    </w:p>
    <w:p w14:paraId="6A01EE7C" w14:textId="7F7F5FB1"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rPr>
        <w:t>紅色虛線：表示現在時間</w:t>
      </w:r>
    </w:p>
    <w:p w14:paraId="087B7D32" w14:textId="55A043C7"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rPr>
        <w:t>長條圖：工作甘特圖</w:t>
      </w:r>
    </w:p>
    <w:p w14:paraId="46678064" w14:textId="369D2BB1" w:rsidR="00A77D31" w:rsidRPr="006F5EA3" w:rsidRDefault="00A77D31" w:rsidP="00C1664D">
      <w:pPr>
        <w:pStyle w:val="affc"/>
        <w:numPr>
          <w:ilvl w:val="3"/>
          <w:numId w:val="47"/>
        </w:numPr>
        <w:ind w:leftChars="0"/>
        <w:rPr>
          <w:rFonts w:ascii="微軟正黑體" w:hAnsi="微軟正黑體"/>
        </w:rPr>
      </w:pPr>
      <w:proofErr w:type="gramStart"/>
      <w:r w:rsidRPr="006F5EA3">
        <w:rPr>
          <w:rFonts w:ascii="微軟正黑體" w:hAnsi="微軟正黑體"/>
        </w:rPr>
        <w:t>上方黑</w:t>
      </w:r>
      <w:proofErr w:type="gramEnd"/>
      <w:r w:rsidRPr="006F5EA3">
        <w:rPr>
          <w:rFonts w:ascii="微軟正黑體" w:hAnsi="微軟正黑體"/>
        </w:rPr>
        <w:t>線，表示有子工作</w:t>
      </w:r>
    </w:p>
    <w:p w14:paraId="76F033C3" w14:textId="31BBC638" w:rsidR="00A77D31" w:rsidRPr="006F5EA3" w:rsidRDefault="00A77D31" w:rsidP="00C1664D">
      <w:pPr>
        <w:pStyle w:val="affc"/>
        <w:numPr>
          <w:ilvl w:val="3"/>
          <w:numId w:val="47"/>
        </w:numPr>
        <w:ind w:leftChars="0"/>
        <w:rPr>
          <w:rFonts w:ascii="微軟正黑體" w:hAnsi="微軟正黑體"/>
        </w:rPr>
      </w:pPr>
      <w:r w:rsidRPr="006F5EA3">
        <w:rPr>
          <w:rFonts w:ascii="微軟正黑體" w:hAnsi="微軟正黑體"/>
        </w:rPr>
        <w:t>中間實線：表示進度，並顯示百分比</w:t>
      </w:r>
    </w:p>
    <w:p w14:paraId="6CBD8EEF" w14:textId="17302F8E" w:rsidR="00A77D31" w:rsidRPr="006F5EA3" w:rsidRDefault="00A77D31" w:rsidP="00C1664D">
      <w:pPr>
        <w:pStyle w:val="affc"/>
        <w:numPr>
          <w:ilvl w:val="2"/>
          <w:numId w:val="47"/>
        </w:numPr>
        <w:ind w:leftChars="0"/>
        <w:rPr>
          <w:rFonts w:ascii="微軟正黑體" w:hAnsi="微軟正黑體"/>
        </w:rPr>
      </w:pPr>
      <w:proofErr w:type="gramStart"/>
      <w:r w:rsidRPr="006F5EA3">
        <w:rPr>
          <w:rFonts w:ascii="微軟正黑體" w:hAnsi="微軟正黑體"/>
        </w:rPr>
        <w:t>箭線</w:t>
      </w:r>
      <w:proofErr w:type="gramEnd"/>
      <w:r w:rsidRPr="006F5EA3">
        <w:rPr>
          <w:rFonts w:ascii="微軟正黑體" w:hAnsi="微軟正黑體"/>
        </w:rPr>
        <w:t>：表示有建立前置工作關係</w:t>
      </w:r>
    </w:p>
    <w:p w14:paraId="420F4570" w14:textId="07EA8B3A" w:rsidR="00A77D31" w:rsidRPr="006F5EA3" w:rsidRDefault="00A77D31" w:rsidP="00C1664D">
      <w:pPr>
        <w:pStyle w:val="affc"/>
        <w:numPr>
          <w:ilvl w:val="2"/>
          <w:numId w:val="47"/>
        </w:numPr>
        <w:ind w:leftChars="0"/>
        <w:rPr>
          <w:rFonts w:ascii="微軟正黑體" w:hAnsi="微軟正黑體"/>
        </w:rPr>
      </w:pPr>
      <w:r w:rsidRPr="006F5EA3">
        <w:rPr>
          <w:rFonts w:ascii="微軟正黑體" w:hAnsi="微軟正黑體"/>
        </w:rPr>
        <w:t>主題：位於長條圖右側，顯示工作主題名稱</w:t>
      </w:r>
    </w:p>
    <w:p w14:paraId="3165FBFA" w14:textId="77777777" w:rsidR="00977F8E" w:rsidRDefault="00977F8E">
      <w:pPr>
        <w:widowControl/>
        <w:suppressAutoHyphens w:val="0"/>
        <w:rPr>
          <w:rFonts w:ascii="微軟正黑體" w:hAnsi="微軟正黑體"/>
        </w:rPr>
      </w:pPr>
      <w:r>
        <w:rPr>
          <w:rFonts w:ascii="微軟正黑體" w:hAnsi="微軟正黑體"/>
        </w:rPr>
        <w:br w:type="page"/>
      </w:r>
    </w:p>
    <w:p w14:paraId="489AD703" w14:textId="7F78C3E4" w:rsidR="00977F8E" w:rsidRPr="00977F8E" w:rsidRDefault="006214B1" w:rsidP="00977F8E">
      <w:pPr>
        <w:pStyle w:val="affc"/>
        <w:numPr>
          <w:ilvl w:val="0"/>
          <w:numId w:val="47"/>
        </w:numPr>
        <w:ind w:leftChars="0"/>
        <w:rPr>
          <w:rFonts w:ascii="微軟正黑體" w:hAnsi="微軟正黑體"/>
        </w:rPr>
      </w:pPr>
      <w:r w:rsidRPr="006F5EA3">
        <w:rPr>
          <w:rFonts w:ascii="微軟正黑體" w:hAnsi="微軟正黑體" w:hint="eastAsia"/>
        </w:rPr>
        <w:t>大事記</w:t>
      </w:r>
      <w:r w:rsidR="00977F8E" w:rsidRPr="006F5EA3">
        <w:rPr>
          <w:noProof/>
        </w:rPr>
        <w:drawing>
          <wp:anchor distT="0" distB="0" distL="114300" distR="114300" simplePos="0" relativeHeight="251858432" behindDoc="0" locked="0" layoutInCell="1" allowOverlap="1" wp14:anchorId="3B257CF3" wp14:editId="2E88E4EE">
            <wp:simplePos x="0" y="0"/>
            <wp:positionH relativeFrom="column">
              <wp:posOffset>-2540</wp:posOffset>
            </wp:positionH>
            <wp:positionV relativeFrom="page">
              <wp:posOffset>1130300</wp:posOffset>
            </wp:positionV>
            <wp:extent cx="1619885" cy="3484245"/>
            <wp:effectExtent l="0" t="0" r="0" b="1905"/>
            <wp:wrapTopAndBottom/>
            <wp:docPr id="253685079"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5079" name="圖片 1" descr="一張含有 文字, 螢幕擷取畫面, 數字 的圖片&#10;&#10;自動產生的描述"/>
                    <pic:cNvPicPr/>
                  </pic:nvPicPr>
                  <pic:blipFill>
                    <a:blip r:embed="rId144">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anchor>
        </w:drawing>
      </w:r>
    </w:p>
    <w:p w14:paraId="2105FC5C" w14:textId="792BB19F" w:rsidR="006214B1" w:rsidRPr="006F5EA3" w:rsidRDefault="006214B1" w:rsidP="0003428C">
      <w:pPr>
        <w:pStyle w:val="afff1"/>
      </w:pPr>
      <w:r w:rsidRPr="006F5EA3">
        <w:t>圖100．大事記畫面</w:t>
      </w:r>
    </w:p>
    <w:p w14:paraId="648042A6" w14:textId="231997D1" w:rsidR="006214B1" w:rsidRPr="00977F8E" w:rsidRDefault="006214B1" w:rsidP="00977F8E">
      <w:pPr>
        <w:pStyle w:val="affc"/>
        <w:numPr>
          <w:ilvl w:val="1"/>
          <w:numId w:val="48"/>
        </w:numPr>
        <w:ind w:leftChars="0"/>
        <w:rPr>
          <w:rFonts w:ascii="微軟正黑體" w:hAnsi="微軟正黑體"/>
        </w:rPr>
      </w:pPr>
      <w:r w:rsidRPr="006F5EA3">
        <w:rPr>
          <w:rFonts w:ascii="微軟正黑體" w:hAnsi="微軟正黑體"/>
        </w:rPr>
        <w:t>Administrator、</w:t>
      </w:r>
      <w:proofErr w:type="spellStart"/>
      <w:r w:rsidRPr="006F5EA3">
        <w:rPr>
          <w:rFonts w:ascii="微軟正黑體" w:hAnsi="微軟正黑體"/>
        </w:rPr>
        <w:t>SuperUser</w:t>
      </w:r>
      <w:proofErr w:type="spellEnd"/>
      <w:r w:rsidRPr="006F5EA3">
        <w:rPr>
          <w:rFonts w:ascii="微軟正黑體" w:hAnsi="微軟正黑體"/>
        </w:rPr>
        <w:t>、AP管理者、管理設定專案負責人，以上人員可以</w:t>
      </w:r>
      <w:r w:rsidRPr="006F5EA3">
        <w:rPr>
          <w:rFonts w:ascii="微軟正黑體" w:hAnsi="微軟正黑體" w:hint="eastAsia"/>
        </w:rPr>
        <w:t>新</w:t>
      </w:r>
      <w:r w:rsidRPr="006F5EA3">
        <w:rPr>
          <w:rFonts w:ascii="微軟正黑體" w:hAnsi="微軟正黑體"/>
        </w:rPr>
        <w:t>增、編輯、移除項目</w:t>
      </w:r>
    </w:p>
    <w:p w14:paraId="30DE574B" w14:textId="2888A803" w:rsidR="006214B1" w:rsidRPr="006F5EA3" w:rsidRDefault="006214B1" w:rsidP="00C1664D">
      <w:pPr>
        <w:pStyle w:val="affc"/>
        <w:numPr>
          <w:ilvl w:val="1"/>
          <w:numId w:val="48"/>
        </w:numPr>
        <w:ind w:leftChars="0"/>
        <w:rPr>
          <w:rFonts w:ascii="微軟正黑體" w:hAnsi="微軟正黑體"/>
        </w:rPr>
      </w:pPr>
      <w:r w:rsidRPr="006F5EA3">
        <w:rPr>
          <w:rFonts w:ascii="微軟正黑體" w:hAnsi="微軟正黑體"/>
        </w:rPr>
        <w:t>專案中的成員都可以建立大事記記錄</w:t>
      </w:r>
    </w:p>
    <w:p w14:paraId="0C3C6389" w14:textId="306986D8" w:rsidR="006214B1" w:rsidRPr="006F5EA3" w:rsidRDefault="006214B1" w:rsidP="00C1664D">
      <w:pPr>
        <w:pStyle w:val="affc"/>
        <w:numPr>
          <w:ilvl w:val="1"/>
          <w:numId w:val="48"/>
        </w:numPr>
        <w:ind w:leftChars="0"/>
        <w:rPr>
          <w:rFonts w:ascii="微軟正黑體" w:hAnsi="微軟正黑體"/>
        </w:rPr>
      </w:pPr>
      <w:r w:rsidRPr="006F5EA3">
        <w:rPr>
          <w:rFonts w:ascii="微軟正黑體" w:hAnsi="微軟正黑體"/>
        </w:rPr>
        <w:t>建立者只可以編輯與刪除自己的記錄，不能編輯刪除別人的記錄</w:t>
      </w:r>
    </w:p>
    <w:p w14:paraId="78FF8CC2" w14:textId="3168439D" w:rsidR="006214B1" w:rsidRPr="006F5EA3" w:rsidRDefault="006214B1" w:rsidP="00C1664D">
      <w:pPr>
        <w:pStyle w:val="affc"/>
        <w:numPr>
          <w:ilvl w:val="1"/>
          <w:numId w:val="48"/>
        </w:numPr>
        <w:ind w:leftChars="0"/>
        <w:rPr>
          <w:rFonts w:ascii="微軟正黑體" w:hAnsi="微軟正黑體"/>
        </w:rPr>
      </w:pPr>
      <w:r w:rsidRPr="006F5EA3">
        <w:rPr>
          <w:rFonts w:ascii="微軟正黑體" w:hAnsi="微軟正黑體"/>
        </w:rPr>
        <w:t>表格</w:t>
      </w:r>
    </w:p>
    <w:p w14:paraId="0ACE9181" w14:textId="69C61BC5"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rPr>
        <w:t>刪除核取方塊</w:t>
      </w:r>
    </w:p>
    <w:p w14:paraId="779225FA" w14:textId="25325E95"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rPr>
        <w:t>編號</w:t>
      </w:r>
    </w:p>
    <w:p w14:paraId="581A2F1B" w14:textId="42E2DD9A"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rPr>
        <w:t>時間：</w:t>
      </w:r>
      <w:proofErr w:type="spellStart"/>
      <w:r w:rsidRPr="006F5EA3">
        <w:rPr>
          <w:rFonts w:ascii="微軟正黑體" w:hAnsi="微軟正黑體"/>
        </w:rPr>
        <w:t>yyyy</w:t>
      </w:r>
      <w:proofErr w:type="spellEnd"/>
      <w:r w:rsidRPr="006F5EA3">
        <w:rPr>
          <w:rFonts w:ascii="微軟正黑體" w:hAnsi="微軟正黑體"/>
        </w:rPr>
        <w:t xml:space="preserve">/MM/dd </w:t>
      </w:r>
      <w:proofErr w:type="spellStart"/>
      <w:r w:rsidRPr="006F5EA3">
        <w:rPr>
          <w:rFonts w:ascii="微軟正黑體" w:hAnsi="微軟正黑體"/>
        </w:rPr>
        <w:t>HH:</w:t>
      </w:r>
      <w:proofErr w:type="gramStart"/>
      <w:r w:rsidRPr="006F5EA3">
        <w:rPr>
          <w:rFonts w:ascii="微軟正黑體" w:hAnsi="微軟正黑體"/>
        </w:rPr>
        <w:t>mm:ss</w:t>
      </w:r>
      <w:proofErr w:type="spellEnd"/>
      <w:proofErr w:type="gramEnd"/>
    </w:p>
    <w:p w14:paraId="183EFEAB" w14:textId="20DA9B3C"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hint="eastAsia"/>
        </w:rPr>
        <w:t>姓名</w:t>
      </w:r>
    </w:p>
    <w:p w14:paraId="7FC449ED" w14:textId="3748F7D4"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hint="eastAsia"/>
        </w:rPr>
        <w:t>內容</w:t>
      </w:r>
    </w:p>
    <w:p w14:paraId="273A323A" w14:textId="080DAA1C" w:rsidR="006214B1" w:rsidRPr="006F5EA3" w:rsidRDefault="006214B1" w:rsidP="00C1664D">
      <w:pPr>
        <w:pStyle w:val="affc"/>
        <w:numPr>
          <w:ilvl w:val="2"/>
          <w:numId w:val="48"/>
        </w:numPr>
        <w:ind w:leftChars="0"/>
        <w:rPr>
          <w:rFonts w:ascii="微軟正黑體" w:hAnsi="微軟正黑體"/>
        </w:rPr>
      </w:pPr>
      <w:r w:rsidRPr="006F5EA3">
        <w:rPr>
          <w:rFonts w:ascii="微軟正黑體" w:hAnsi="微軟正黑體" w:hint="eastAsia"/>
        </w:rPr>
        <w:t>附檔</w:t>
      </w:r>
    </w:p>
    <w:p w14:paraId="346BDB7B" w14:textId="37E9C7D5" w:rsidR="006214B1" w:rsidRPr="006F5EA3" w:rsidRDefault="006214B1" w:rsidP="00C1664D">
      <w:pPr>
        <w:pStyle w:val="affc"/>
        <w:numPr>
          <w:ilvl w:val="2"/>
          <w:numId w:val="48"/>
        </w:numPr>
        <w:ind w:leftChars="0"/>
        <w:rPr>
          <w:rFonts w:ascii="微軟正黑體" w:hAnsi="微軟正黑體"/>
        </w:rPr>
      </w:pPr>
      <w:proofErr w:type="gramStart"/>
      <w:r w:rsidRPr="006F5EA3">
        <w:rPr>
          <w:rFonts w:ascii="微軟正黑體" w:hAnsi="微軟正黑體" w:hint="eastAsia"/>
        </w:rPr>
        <w:t>置頂</w:t>
      </w:r>
      <w:proofErr w:type="gramEnd"/>
      <w:r w:rsidRPr="006F5EA3">
        <w:rPr>
          <w:rFonts w:ascii="微軟正黑體" w:hAnsi="微軟正黑體" w:hint="eastAsia"/>
        </w:rPr>
        <w:t>：是/否</w:t>
      </w:r>
    </w:p>
    <w:p w14:paraId="6D3DD609" w14:textId="77777777" w:rsidR="00977F8E" w:rsidRDefault="00977F8E">
      <w:pPr>
        <w:widowControl/>
        <w:suppressAutoHyphens w:val="0"/>
        <w:rPr>
          <w:rFonts w:ascii="微軟正黑體" w:hAnsi="微軟正黑體"/>
          <w:b/>
          <w:color w:val="2E74B5"/>
          <w:sz w:val="32"/>
          <w:szCs w:val="32"/>
        </w:rPr>
      </w:pPr>
      <w:r>
        <w:br w:type="page"/>
      </w:r>
    </w:p>
    <w:p w14:paraId="177C411B" w14:textId="69AB5737" w:rsidR="006214B1" w:rsidRPr="006F5EA3" w:rsidRDefault="006214B1" w:rsidP="006214B1">
      <w:pPr>
        <w:pStyle w:val="afff5"/>
      </w:pPr>
      <w:bookmarkStart w:id="36" w:name="_Toc139443959"/>
      <w:r w:rsidRPr="006F5EA3">
        <w:rPr>
          <w:rFonts w:hint="eastAsia"/>
        </w:rPr>
        <w:t>2</w:t>
      </w:r>
      <w:r w:rsidRPr="006F5EA3">
        <w:t xml:space="preserve">-9-5 </w:t>
      </w:r>
      <w:r w:rsidRPr="006F5EA3">
        <w:rPr>
          <w:rFonts w:hint="eastAsia"/>
        </w:rPr>
        <w:t>辦公 工作日誌</w:t>
      </w:r>
      <w:bookmarkEnd w:id="36"/>
    </w:p>
    <w:p w14:paraId="6101F8D8" w14:textId="15D35F37" w:rsidR="006214B1" w:rsidRPr="006F5EA3" w:rsidRDefault="006214B1" w:rsidP="006214B1">
      <w:pPr>
        <w:rPr>
          <w:rFonts w:ascii="微軟正黑體" w:hAnsi="微軟正黑體"/>
        </w:rPr>
      </w:pPr>
      <w:r w:rsidRPr="006F5EA3">
        <w:rPr>
          <w:rFonts w:ascii="微軟正黑體" w:hAnsi="微軟正黑體" w:hint="eastAsia"/>
        </w:rPr>
        <w:t>工作日誌簡介</w:t>
      </w:r>
    </w:p>
    <w:p w14:paraId="20B205FE" w14:textId="0189FF67" w:rsidR="006214B1" w:rsidRPr="006F5EA3" w:rsidRDefault="006214B1" w:rsidP="006214B1">
      <w:pPr>
        <w:rPr>
          <w:rFonts w:ascii="微軟正黑體" w:hAnsi="微軟正黑體"/>
        </w:rPr>
      </w:pPr>
      <w:r w:rsidRPr="006F5EA3">
        <w:rPr>
          <w:rFonts w:ascii="微軟正黑體" w:hAnsi="微軟正黑體" w:hint="eastAsia"/>
        </w:rPr>
        <w:t>工作日誌提供個人日誌、工作交辦、開方給我的日誌；主管可查看部屬日誌。</w:t>
      </w:r>
    </w:p>
    <w:p w14:paraId="772FA975" w14:textId="071A9466" w:rsidR="006214B1" w:rsidRPr="006F5EA3" w:rsidRDefault="006214B1" w:rsidP="00C1664D">
      <w:pPr>
        <w:pStyle w:val="affc"/>
        <w:numPr>
          <w:ilvl w:val="0"/>
          <w:numId w:val="49"/>
        </w:numPr>
        <w:ind w:leftChars="0"/>
        <w:rPr>
          <w:rFonts w:ascii="微軟正黑體" w:hAnsi="微軟正黑體"/>
        </w:rPr>
      </w:pPr>
      <w:r w:rsidRPr="006F5EA3">
        <w:rPr>
          <w:rFonts w:ascii="微軟正黑體" w:hAnsi="微軟正黑體" w:hint="eastAsia"/>
        </w:rPr>
        <w:t>工作日誌進入點</w:t>
      </w:r>
    </w:p>
    <w:p w14:paraId="7FC15297" w14:textId="11D152EE" w:rsidR="006214B1" w:rsidRPr="006F5EA3" w:rsidRDefault="006214B1" w:rsidP="006214B1">
      <w:pPr>
        <w:pStyle w:val="affc"/>
        <w:ind w:leftChars="0" w:left="397"/>
        <w:rPr>
          <w:rFonts w:ascii="微軟正黑體" w:hAnsi="微軟正黑體"/>
        </w:rPr>
      </w:pPr>
      <w:r w:rsidRPr="006F5EA3">
        <w:rPr>
          <w:rFonts w:ascii="微軟正黑體" w:hAnsi="微軟正黑體" w:hint="eastAsia"/>
        </w:rPr>
        <w:t>進入</w:t>
      </w:r>
      <w:proofErr w:type="spellStart"/>
      <w:r w:rsidRPr="006F5EA3">
        <w:rPr>
          <w:rFonts w:ascii="微軟正黑體" w:hAnsi="微軟正黑體" w:hint="eastAsia"/>
        </w:rPr>
        <w:t>Lale</w:t>
      </w:r>
      <w:proofErr w:type="spellEnd"/>
      <w:r w:rsidRPr="006F5EA3">
        <w:rPr>
          <w:rFonts w:ascii="微軟正黑體" w:hAnsi="微軟正黑體" w:hint="eastAsia"/>
        </w:rPr>
        <w:t>企業＞辦公＞應用＞工作日誌</w:t>
      </w:r>
    </w:p>
    <w:p w14:paraId="3C7F5FF0" w14:textId="02CD0C36" w:rsidR="00977F8E" w:rsidRPr="00977F8E" w:rsidRDefault="006214B1" w:rsidP="00977F8E">
      <w:pPr>
        <w:pStyle w:val="affc"/>
        <w:ind w:leftChars="0" w:left="397"/>
        <w:rPr>
          <w:rFonts w:ascii="微軟正黑體" w:hAnsi="微軟正黑體"/>
        </w:rPr>
      </w:pPr>
      <w:r w:rsidRPr="006F5EA3">
        <w:rPr>
          <w:rFonts w:ascii="微軟正黑體" w:hAnsi="微軟正黑體" w:hint="eastAsia"/>
        </w:rPr>
        <w:t>個人日誌</w:t>
      </w:r>
      <w:r w:rsidR="00977F8E" w:rsidRPr="006F5EA3">
        <w:rPr>
          <w:rFonts w:ascii="微軟正黑體" w:hAnsi="微軟正黑體"/>
          <w:noProof/>
        </w:rPr>
        <w:drawing>
          <wp:anchor distT="0" distB="0" distL="114300" distR="114300" simplePos="0" relativeHeight="251859456" behindDoc="0" locked="0" layoutInCell="1" allowOverlap="1" wp14:anchorId="3FCDABDB" wp14:editId="19BD009B">
            <wp:simplePos x="0" y="0"/>
            <wp:positionH relativeFrom="column">
              <wp:posOffset>-2540</wp:posOffset>
            </wp:positionH>
            <wp:positionV relativeFrom="page">
              <wp:posOffset>2711450</wp:posOffset>
            </wp:positionV>
            <wp:extent cx="1619885" cy="3451860"/>
            <wp:effectExtent l="0" t="0" r="0" b="0"/>
            <wp:wrapTopAndBottom/>
            <wp:docPr id="1965981470" name="圖片 1" descr="一張含有 文字, 螢幕擷取畫面, 網頁,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1470" name="圖片 1" descr="一張含有 文字, 螢幕擷取畫面, 網頁, 軟體 的圖片&#10;&#10;自動產生的描述"/>
                    <pic:cNvPicPr/>
                  </pic:nvPicPr>
                  <pic:blipFill>
                    <a:blip r:embed="rId145">
                      <a:extLst>
                        <a:ext uri="{28A0092B-C50C-407E-A947-70E740481C1C}">
                          <a14:useLocalDpi xmlns:a14="http://schemas.microsoft.com/office/drawing/2010/main" val="0"/>
                        </a:ext>
                      </a:extLst>
                    </a:blip>
                    <a:stretch>
                      <a:fillRect/>
                    </a:stretch>
                  </pic:blipFill>
                  <pic:spPr>
                    <a:xfrm>
                      <a:off x="0" y="0"/>
                      <a:ext cx="1619885" cy="3451860"/>
                    </a:xfrm>
                    <a:prstGeom prst="rect">
                      <a:avLst/>
                    </a:prstGeom>
                  </pic:spPr>
                </pic:pic>
              </a:graphicData>
            </a:graphic>
          </wp:anchor>
        </w:drawing>
      </w:r>
    </w:p>
    <w:p w14:paraId="0AE5AEB1" w14:textId="194466DE" w:rsidR="006214B1" w:rsidRPr="006F5EA3" w:rsidRDefault="006214B1" w:rsidP="0003428C">
      <w:pPr>
        <w:pStyle w:val="afff1"/>
        <w:spacing w:after="0"/>
      </w:pPr>
      <w:r w:rsidRPr="006F5EA3">
        <w:t>圖101．工作日誌顯示</w:t>
      </w:r>
    </w:p>
    <w:p w14:paraId="1C3F2C92" w14:textId="77777777" w:rsidR="006214B1" w:rsidRPr="006F5EA3" w:rsidRDefault="006214B1">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786BE86D" w14:textId="2DB3F265" w:rsidR="006214B1" w:rsidRPr="006F5EA3" w:rsidRDefault="0003428C" w:rsidP="00C1664D">
      <w:pPr>
        <w:pStyle w:val="affc"/>
        <w:numPr>
          <w:ilvl w:val="0"/>
          <w:numId w:val="49"/>
        </w:numPr>
        <w:ind w:leftChars="0"/>
        <w:rPr>
          <w:rFonts w:ascii="微軟正黑體" w:hAnsi="微軟正黑體"/>
        </w:rPr>
      </w:pPr>
      <w:r w:rsidRPr="006F5EA3">
        <w:rPr>
          <w:rFonts w:ascii="微軟正黑體" w:hAnsi="微軟正黑體"/>
        </w:rPr>
        <w:t>日誌交辦(有日誌交辦與沒有日誌交辦畫面)</w:t>
      </w:r>
    </w:p>
    <w:tbl>
      <w:tblPr>
        <w:tblStyle w:val="aff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966"/>
        <w:gridCol w:w="2636"/>
      </w:tblGrid>
      <w:tr w:rsidR="0003428C" w:rsidRPr="006F5EA3" w14:paraId="466476FA" w14:textId="77777777" w:rsidTr="0003428C">
        <w:tc>
          <w:tcPr>
            <w:tcW w:w="0" w:type="auto"/>
          </w:tcPr>
          <w:p w14:paraId="21157A47" w14:textId="01F6B5F1" w:rsidR="0003428C" w:rsidRPr="006F5EA3" w:rsidRDefault="0003428C" w:rsidP="0003428C">
            <w:pPr>
              <w:pStyle w:val="afff1"/>
            </w:pPr>
            <w:r w:rsidRPr="006F5EA3">
              <w:rPr>
                <w:noProof/>
              </w:rPr>
              <w:drawing>
                <wp:anchor distT="0" distB="0" distL="114300" distR="114300" simplePos="0" relativeHeight="251775488" behindDoc="0" locked="0" layoutInCell="1" allowOverlap="1" wp14:anchorId="5D40AB20" wp14:editId="6C5F936B">
                  <wp:simplePos x="0" y="0"/>
                  <wp:positionH relativeFrom="column">
                    <wp:posOffset>0</wp:posOffset>
                  </wp:positionH>
                  <wp:positionV relativeFrom="page">
                    <wp:posOffset>2540</wp:posOffset>
                  </wp:positionV>
                  <wp:extent cx="1619885" cy="3466465"/>
                  <wp:effectExtent l="0" t="0" r="0" b="635"/>
                  <wp:wrapTopAndBottom/>
                  <wp:docPr id="988123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2312" name=""/>
                          <pic:cNvPicPr/>
                        </pic:nvPicPr>
                        <pic:blipFill>
                          <a:blip r:embed="rId146">
                            <a:extLst>
                              <a:ext uri="{28A0092B-C50C-407E-A947-70E740481C1C}">
                                <a14:useLocalDpi xmlns:a14="http://schemas.microsoft.com/office/drawing/2010/main" val="0"/>
                              </a:ext>
                            </a:extLst>
                          </a:blip>
                          <a:stretch>
                            <a:fillRect/>
                          </a:stretch>
                        </pic:blipFill>
                        <pic:spPr>
                          <a:xfrm>
                            <a:off x="0" y="0"/>
                            <a:ext cx="1619885" cy="3466465"/>
                          </a:xfrm>
                          <a:prstGeom prst="rect">
                            <a:avLst/>
                          </a:prstGeom>
                        </pic:spPr>
                      </pic:pic>
                    </a:graphicData>
                  </a:graphic>
                </wp:anchor>
              </w:drawing>
            </w:r>
            <w:r w:rsidRPr="006F5EA3">
              <w:t>圖102．日誌畫面有與無顯示</w:t>
            </w:r>
          </w:p>
        </w:tc>
        <w:tc>
          <w:tcPr>
            <w:tcW w:w="0" w:type="auto"/>
          </w:tcPr>
          <w:p w14:paraId="5000B675" w14:textId="4EFD07C1" w:rsidR="0003428C" w:rsidRPr="006F5EA3" w:rsidRDefault="0003428C" w:rsidP="0003428C">
            <w:pPr>
              <w:rPr>
                <w:rFonts w:ascii="微軟正黑體" w:hAnsi="微軟正黑體"/>
              </w:rPr>
            </w:pPr>
            <w:r w:rsidRPr="006F5EA3">
              <w:rPr>
                <w:rFonts w:ascii="微軟正黑體" w:hAnsi="微軟正黑體"/>
                <w:noProof/>
              </w:rPr>
              <w:drawing>
                <wp:anchor distT="0" distB="0" distL="114300" distR="114300" simplePos="0" relativeHeight="251776512" behindDoc="0" locked="0" layoutInCell="1" allowOverlap="1" wp14:anchorId="5C1F5ED0" wp14:editId="29A75C98">
                  <wp:simplePos x="0" y="0"/>
                  <wp:positionH relativeFrom="column">
                    <wp:posOffset>0</wp:posOffset>
                  </wp:positionH>
                  <wp:positionV relativeFrom="page">
                    <wp:posOffset>2540</wp:posOffset>
                  </wp:positionV>
                  <wp:extent cx="1605280" cy="3466465"/>
                  <wp:effectExtent l="0" t="0" r="0" b="635"/>
                  <wp:wrapTopAndBottom/>
                  <wp:docPr id="16739094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9429" name=""/>
                          <pic:cNvPicPr/>
                        </pic:nvPicPr>
                        <pic:blipFill>
                          <a:blip r:embed="rId147">
                            <a:extLst>
                              <a:ext uri="{28A0092B-C50C-407E-A947-70E740481C1C}">
                                <a14:useLocalDpi xmlns:a14="http://schemas.microsoft.com/office/drawing/2010/main" val="0"/>
                              </a:ext>
                            </a:extLst>
                          </a:blip>
                          <a:stretch>
                            <a:fillRect/>
                          </a:stretch>
                        </pic:blipFill>
                        <pic:spPr>
                          <a:xfrm>
                            <a:off x="0" y="0"/>
                            <a:ext cx="1605280" cy="3466465"/>
                          </a:xfrm>
                          <a:prstGeom prst="rect">
                            <a:avLst/>
                          </a:prstGeom>
                        </pic:spPr>
                      </pic:pic>
                    </a:graphicData>
                  </a:graphic>
                </wp:anchor>
              </w:drawing>
            </w:r>
          </w:p>
        </w:tc>
      </w:tr>
    </w:tbl>
    <w:p w14:paraId="7793AA85" w14:textId="77312696" w:rsidR="0003428C" w:rsidRPr="006F5EA3" w:rsidRDefault="0003428C" w:rsidP="00C1664D">
      <w:pPr>
        <w:pStyle w:val="affc"/>
        <w:numPr>
          <w:ilvl w:val="0"/>
          <w:numId w:val="49"/>
        </w:numPr>
        <w:ind w:leftChars="0"/>
        <w:rPr>
          <w:rFonts w:ascii="微軟正黑體" w:hAnsi="微軟正黑體"/>
        </w:rPr>
      </w:pPr>
      <w:r w:rsidRPr="006F5EA3">
        <w:rPr>
          <w:rFonts w:ascii="微軟正黑體" w:hAnsi="微軟正黑體"/>
          <w:noProof/>
        </w:rPr>
        <w:drawing>
          <wp:anchor distT="0" distB="0" distL="114300" distR="114300" simplePos="0" relativeHeight="251777536" behindDoc="0" locked="0" layoutInCell="1" allowOverlap="1" wp14:anchorId="13347197" wp14:editId="1497FC47">
            <wp:simplePos x="0" y="0"/>
            <wp:positionH relativeFrom="column">
              <wp:posOffset>-2540</wp:posOffset>
            </wp:positionH>
            <wp:positionV relativeFrom="page">
              <wp:posOffset>5499100</wp:posOffset>
            </wp:positionV>
            <wp:extent cx="1619885" cy="3495040"/>
            <wp:effectExtent l="0" t="0" r="0" b="0"/>
            <wp:wrapTopAndBottom/>
            <wp:docPr id="603176418" name="圖片 1" descr="一張含有 螢幕擷取畫面, 文字,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6418" name="圖片 1" descr="一張含有 螢幕擷取畫面, 文字, 軟體, 網頁 的圖片&#10;&#10;自動產生的描述"/>
                    <pic:cNvPicPr/>
                  </pic:nvPicPr>
                  <pic:blipFill>
                    <a:blip r:embed="rId148">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r w:rsidRPr="006F5EA3">
        <w:rPr>
          <w:rFonts w:ascii="微軟正黑體" w:hAnsi="微軟正黑體"/>
        </w:rPr>
        <w:t xml:space="preserve">若使用者為職員，則沒有部屬日誌，因此不會有"部屬日誌"的選項。 </w:t>
      </w:r>
    </w:p>
    <w:p w14:paraId="48F91287" w14:textId="4B96E9C9" w:rsidR="0003428C" w:rsidRPr="006F5EA3" w:rsidRDefault="0003428C" w:rsidP="0003428C">
      <w:pPr>
        <w:pStyle w:val="affc"/>
        <w:ind w:leftChars="0" w:left="397"/>
        <w:rPr>
          <w:rFonts w:ascii="微軟正黑體" w:hAnsi="微軟正黑體"/>
        </w:rPr>
      </w:pPr>
      <w:r w:rsidRPr="006F5EA3">
        <w:rPr>
          <w:rFonts w:ascii="微軟正黑體" w:hAnsi="微軟正黑體"/>
        </w:rPr>
        <w:t>若使用者為主管，則有部屬日誌</w:t>
      </w:r>
    </w:p>
    <w:p w14:paraId="16D330A3" w14:textId="624C2185" w:rsidR="0003428C" w:rsidRPr="006F5EA3" w:rsidRDefault="0003428C" w:rsidP="0003428C">
      <w:pPr>
        <w:pStyle w:val="afff1"/>
      </w:pPr>
      <w:r w:rsidRPr="006F5EA3">
        <w:t>圖103．部屬日誌顯示</w:t>
      </w:r>
    </w:p>
    <w:p w14:paraId="1DAEC695" w14:textId="77777777" w:rsidR="0003428C" w:rsidRPr="006F5EA3" w:rsidRDefault="0003428C">
      <w:pPr>
        <w:widowControl/>
        <w:suppressAutoHyphens w:val="0"/>
        <w:rPr>
          <w:rFonts w:ascii="微軟正黑體" w:hAnsi="微軟正黑體" w:cs="Mangal"/>
          <w:color w:val="7F7F7F"/>
          <w:sz w:val="22"/>
          <w:szCs w:val="24"/>
        </w:rPr>
      </w:pPr>
      <w:r w:rsidRPr="006F5EA3">
        <w:rPr>
          <w:rFonts w:ascii="微軟正黑體" w:hAnsi="微軟正黑體"/>
        </w:rPr>
        <w:br w:type="page"/>
      </w:r>
    </w:p>
    <w:p w14:paraId="4F574703" w14:textId="2650F640" w:rsidR="0003428C" w:rsidRPr="006F5EA3" w:rsidRDefault="0003428C" w:rsidP="00C1664D">
      <w:pPr>
        <w:pStyle w:val="affc"/>
        <w:numPr>
          <w:ilvl w:val="0"/>
          <w:numId w:val="49"/>
        </w:numPr>
        <w:ind w:leftChars="0"/>
        <w:rPr>
          <w:rFonts w:ascii="微軟正黑體" w:hAnsi="微軟正黑體"/>
        </w:rPr>
      </w:pPr>
      <w:r w:rsidRPr="006F5EA3">
        <w:rPr>
          <w:rFonts w:ascii="微軟正黑體" w:hAnsi="微軟正黑體"/>
          <w:noProof/>
        </w:rPr>
        <w:drawing>
          <wp:anchor distT="0" distB="0" distL="114300" distR="114300" simplePos="0" relativeHeight="251778560" behindDoc="0" locked="0" layoutInCell="1" allowOverlap="1" wp14:anchorId="5CB59719" wp14:editId="25B5E718">
            <wp:simplePos x="0" y="0"/>
            <wp:positionH relativeFrom="column">
              <wp:posOffset>-2540</wp:posOffset>
            </wp:positionH>
            <wp:positionV relativeFrom="page">
              <wp:posOffset>1397000</wp:posOffset>
            </wp:positionV>
            <wp:extent cx="1619885" cy="3462655"/>
            <wp:effectExtent l="0" t="0" r="0" b="4445"/>
            <wp:wrapTopAndBottom/>
            <wp:docPr id="1530180662"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0662" name="圖片 1" descr="一張含有 文字, 螢幕擷取畫面 的圖片&#10;&#10;自動產生的描述"/>
                    <pic:cNvPicPr/>
                  </pic:nvPicPr>
                  <pic:blipFill>
                    <a:blip r:embed="rId149">
                      <a:extLst>
                        <a:ext uri="{28A0092B-C50C-407E-A947-70E740481C1C}">
                          <a14:useLocalDpi xmlns:a14="http://schemas.microsoft.com/office/drawing/2010/main" val="0"/>
                        </a:ext>
                      </a:extLst>
                    </a:blip>
                    <a:stretch>
                      <a:fillRect/>
                    </a:stretch>
                  </pic:blipFill>
                  <pic:spPr>
                    <a:xfrm>
                      <a:off x="0" y="0"/>
                      <a:ext cx="1619885" cy="3462655"/>
                    </a:xfrm>
                    <a:prstGeom prst="rect">
                      <a:avLst/>
                    </a:prstGeom>
                  </pic:spPr>
                </pic:pic>
              </a:graphicData>
            </a:graphic>
          </wp:anchor>
        </w:drawing>
      </w:r>
      <w:r w:rsidRPr="006F5EA3">
        <w:rPr>
          <w:rFonts w:ascii="微軟正黑體" w:hAnsi="微軟正黑體"/>
        </w:rPr>
        <w:t>開放給我的日誌不一定每個人都有，是有主管將他人的日誌開放給該使用者，</w:t>
      </w:r>
      <w:r w:rsidRPr="006F5EA3">
        <w:rPr>
          <w:rFonts w:ascii="微軟正黑體" w:hAnsi="微軟正黑體" w:hint="eastAsia"/>
        </w:rPr>
        <w:t>此</w:t>
      </w:r>
      <w:r w:rsidRPr="006F5EA3">
        <w:rPr>
          <w:rFonts w:ascii="微軟正黑體" w:hAnsi="微軟正黑體"/>
        </w:rPr>
        <w:t>Tab才 會出現。</w:t>
      </w:r>
    </w:p>
    <w:p w14:paraId="20B6432C" w14:textId="0B3BC501" w:rsidR="0003428C" w:rsidRPr="006F5EA3" w:rsidRDefault="0003428C" w:rsidP="0003428C">
      <w:pPr>
        <w:pStyle w:val="afff1"/>
      </w:pPr>
      <w:r w:rsidRPr="006F5EA3">
        <w:t>圖104．主管開啟他人日誌</w:t>
      </w:r>
    </w:p>
    <w:p w14:paraId="476EE91E" w14:textId="2DF272B8" w:rsidR="0003428C" w:rsidRPr="006F5EA3" w:rsidRDefault="0003428C" w:rsidP="0003428C">
      <w:pPr>
        <w:pStyle w:val="afff5"/>
      </w:pPr>
      <w:bookmarkStart w:id="37" w:name="_Toc139443960"/>
      <w:r w:rsidRPr="006F5EA3">
        <w:rPr>
          <w:rFonts w:hint="eastAsia"/>
        </w:rPr>
        <w:t>2</w:t>
      </w:r>
      <w:r w:rsidRPr="006F5EA3">
        <w:t xml:space="preserve">-9-6 </w:t>
      </w:r>
      <w:r w:rsidRPr="006F5EA3">
        <w:rPr>
          <w:rFonts w:hint="eastAsia"/>
        </w:rPr>
        <w:t>辦公 文件管理</w:t>
      </w:r>
      <w:bookmarkEnd w:id="37"/>
    </w:p>
    <w:p w14:paraId="17559568" w14:textId="3364E8F5" w:rsidR="0003428C" w:rsidRPr="006F5EA3" w:rsidRDefault="0003428C" w:rsidP="0003428C">
      <w:pPr>
        <w:rPr>
          <w:rFonts w:ascii="微軟正黑體" w:hAnsi="微軟正黑體"/>
        </w:rPr>
      </w:pPr>
      <w:proofErr w:type="spellStart"/>
      <w:r w:rsidRPr="006F5EA3">
        <w:rPr>
          <w:rFonts w:ascii="微軟正黑體" w:hAnsi="微軟正黑體"/>
        </w:rPr>
        <w:t>Docpedia</w:t>
      </w:r>
      <w:proofErr w:type="spellEnd"/>
      <w:r w:rsidRPr="006F5EA3">
        <w:rPr>
          <w:rFonts w:ascii="微軟正黑體" w:hAnsi="微軟正黑體"/>
        </w:rPr>
        <w:t>文件管理系統是一套Web-based的文件管理系統，可以協助企業管理內部的非結構化數位資料，透過簡單易懂的使用介面與無遠弗屆的網際網路，讓使用者可以透過瀏</w:t>
      </w:r>
      <w:r w:rsidRPr="006F5EA3">
        <w:rPr>
          <w:rFonts w:ascii="微軟正黑體" w:hAnsi="微軟正黑體" w:hint="eastAsia"/>
        </w:rPr>
        <w:t>覽</w:t>
      </w:r>
      <w:r w:rsidRPr="006F5EA3">
        <w:rPr>
          <w:rFonts w:ascii="微軟正黑體" w:hAnsi="微軟正黑體"/>
        </w:rPr>
        <w:t>器，輕易的瀏覽、搜尋與使用企業內部的資訊或知識。</w:t>
      </w:r>
    </w:p>
    <w:p w14:paraId="499D81CE" w14:textId="77777777" w:rsidR="0003428C" w:rsidRPr="006F5EA3" w:rsidRDefault="0003428C" w:rsidP="0003428C">
      <w:pPr>
        <w:rPr>
          <w:rFonts w:ascii="微軟正黑體" w:hAnsi="微軟正黑體"/>
        </w:rPr>
      </w:pPr>
    </w:p>
    <w:p w14:paraId="3FF44ABF" w14:textId="19E45CA7" w:rsidR="0003428C" w:rsidRPr="006F5EA3" w:rsidRDefault="0003428C" w:rsidP="0003428C">
      <w:pPr>
        <w:rPr>
          <w:rFonts w:ascii="微軟正黑體" w:hAnsi="微軟正黑體"/>
        </w:rPr>
      </w:pPr>
      <w:r w:rsidRPr="006F5EA3">
        <w:rPr>
          <w:rFonts w:ascii="微軟正黑體" w:hAnsi="微軟正黑體"/>
        </w:rPr>
        <w:t>企業可以透過</w:t>
      </w:r>
      <w:proofErr w:type="spellStart"/>
      <w:r w:rsidRPr="006F5EA3">
        <w:rPr>
          <w:rFonts w:ascii="微軟正黑體" w:hAnsi="微軟正黑體"/>
        </w:rPr>
        <w:t>Docpedia</w:t>
      </w:r>
      <w:proofErr w:type="spellEnd"/>
      <w:r w:rsidRPr="006F5EA3">
        <w:rPr>
          <w:rFonts w:ascii="微軟正黑體" w:hAnsi="微軟正黑體"/>
        </w:rPr>
        <w:t xml:space="preserve">文件管理系統的文件管理機制，將文件集中的置放於統一的系統中，避免因使用者將檔案儲存到個人的電腦而造成版本不一或企業知識無法保存的問題。利用權限管控與版本控制，讓內部的文件可以適切地開放給相關人員使用，同時也可確保文件使用的正確性與即時性，企業可以更有效的管理與使用內部的所有文件。 </w:t>
      </w:r>
    </w:p>
    <w:p w14:paraId="6FB02222" w14:textId="77777777" w:rsidR="0003428C" w:rsidRPr="006F5EA3" w:rsidRDefault="0003428C" w:rsidP="0003428C">
      <w:pPr>
        <w:rPr>
          <w:rFonts w:ascii="微軟正黑體" w:hAnsi="微軟正黑體"/>
        </w:rPr>
      </w:pPr>
      <w:r w:rsidRPr="006F5EA3">
        <w:rPr>
          <w:rFonts w:ascii="微軟正黑體" w:hAnsi="微軟正黑體"/>
        </w:rPr>
        <w:t>「知識的累積，是促進企業創新進步的原動力」，如何完善的保留企業內部知識，已經成為 現代企業不可或缺的一環。透過</w:t>
      </w:r>
      <w:proofErr w:type="spellStart"/>
      <w:r w:rsidRPr="006F5EA3">
        <w:rPr>
          <w:rFonts w:ascii="微軟正黑體" w:hAnsi="微軟正黑體"/>
        </w:rPr>
        <w:t>Docpedia</w:t>
      </w:r>
      <w:proofErr w:type="spellEnd"/>
      <w:r w:rsidRPr="006F5EA3">
        <w:rPr>
          <w:rFonts w:ascii="微軟正黑體" w:hAnsi="微軟正黑體"/>
        </w:rPr>
        <w:t>文件管理系統，企業可以將非結構化資料（文 件），做最好的保存、管理與分享擴散，結合</w:t>
      </w:r>
      <w:proofErr w:type="spellStart"/>
      <w:r w:rsidRPr="006F5EA3">
        <w:rPr>
          <w:rFonts w:ascii="微軟正黑體" w:hAnsi="微軟正黑體"/>
        </w:rPr>
        <w:t>Agentflow</w:t>
      </w:r>
      <w:proofErr w:type="spellEnd"/>
      <w:r w:rsidRPr="006F5EA3">
        <w:rPr>
          <w:rFonts w:ascii="微軟正黑體" w:hAnsi="微軟正黑體"/>
        </w:rPr>
        <w:t>流程管理的機制，可以應用於ISO 文件管理、技術文件資料庫、專案管理的文件儲存、內部會議記錄的管理等，甚至可以藉此 做為知識管理的基礎。</w:t>
      </w:r>
    </w:p>
    <w:p w14:paraId="49AA91C1" w14:textId="5EA2319C" w:rsidR="006F5EA3" w:rsidRDefault="0003428C" w:rsidP="0003428C">
      <w:pPr>
        <w:rPr>
          <w:rFonts w:ascii="微軟正黑體" w:hAnsi="微軟正黑體"/>
          <w:b/>
          <w:bCs/>
        </w:rPr>
      </w:pPr>
      <w:r w:rsidRPr="006F5EA3">
        <w:rPr>
          <w:rFonts w:ascii="微軟正黑體" w:hAnsi="微軟正黑體"/>
          <w:b/>
          <w:bCs/>
        </w:rPr>
        <w:t>文件管理詳細規格請參照</w:t>
      </w:r>
      <w:proofErr w:type="spellStart"/>
      <w:r w:rsidRPr="006F5EA3">
        <w:rPr>
          <w:rFonts w:ascii="微軟正黑體" w:hAnsi="微軟正黑體"/>
          <w:b/>
          <w:bCs/>
        </w:rPr>
        <w:t>Docpedia</w:t>
      </w:r>
      <w:proofErr w:type="spellEnd"/>
      <w:r w:rsidRPr="006F5EA3">
        <w:rPr>
          <w:rFonts w:ascii="微軟正黑體" w:hAnsi="微軟正黑體"/>
          <w:b/>
          <w:bCs/>
        </w:rPr>
        <w:t>使用者手冊</w:t>
      </w:r>
    </w:p>
    <w:p w14:paraId="0F560A83" w14:textId="77777777" w:rsidR="006F5EA3" w:rsidRDefault="006F5EA3">
      <w:pPr>
        <w:widowControl/>
        <w:suppressAutoHyphens w:val="0"/>
        <w:rPr>
          <w:rFonts w:ascii="微軟正黑體" w:hAnsi="微軟正黑體"/>
          <w:b/>
          <w:bCs/>
        </w:rPr>
      </w:pPr>
      <w:r>
        <w:rPr>
          <w:rFonts w:ascii="微軟正黑體" w:hAnsi="微軟正黑體"/>
          <w:b/>
          <w:bCs/>
        </w:rPr>
        <w:br w:type="page"/>
      </w:r>
    </w:p>
    <w:p w14:paraId="72165AB1" w14:textId="6C001D9A" w:rsidR="0003428C" w:rsidRDefault="006F5EA3" w:rsidP="006F5EA3">
      <w:pPr>
        <w:pStyle w:val="afff5"/>
      </w:pPr>
      <w:bookmarkStart w:id="38" w:name="_Toc139443961"/>
      <w:r>
        <w:rPr>
          <w:rFonts w:hint="eastAsia"/>
        </w:rPr>
        <w:t>2</w:t>
      </w:r>
      <w:r>
        <w:t xml:space="preserve">-9-7 </w:t>
      </w:r>
      <w:r>
        <w:rPr>
          <w:rFonts w:hint="eastAsia"/>
        </w:rPr>
        <w:t>辦公 會議管理</w:t>
      </w:r>
      <w:bookmarkEnd w:id="38"/>
    </w:p>
    <w:p w14:paraId="549A6416" w14:textId="67D4198B" w:rsidR="006F5EA3" w:rsidRDefault="006F5EA3" w:rsidP="00C1664D">
      <w:pPr>
        <w:pStyle w:val="affc"/>
        <w:numPr>
          <w:ilvl w:val="0"/>
          <w:numId w:val="50"/>
        </w:numPr>
        <w:ind w:leftChars="0"/>
      </w:pPr>
      <w:r>
        <w:t>一般人員權限畫面</w:t>
      </w:r>
    </w:p>
    <w:p w14:paraId="17BCCDD1" w14:textId="2E770A21" w:rsidR="006F5EA3" w:rsidRDefault="006F5EA3" w:rsidP="00C1664D">
      <w:pPr>
        <w:pStyle w:val="affc"/>
        <w:numPr>
          <w:ilvl w:val="1"/>
          <w:numId w:val="50"/>
        </w:numPr>
        <w:ind w:leftChars="0"/>
      </w:pPr>
      <w:r>
        <w:t>進入點</w:t>
      </w:r>
      <w:r>
        <w:rPr>
          <w:rFonts w:hint="eastAsia"/>
        </w:rPr>
        <w:t>＞</w:t>
      </w:r>
      <w:r>
        <w:t>工作首頁點擊會議管理</w:t>
      </w:r>
    </w:p>
    <w:p w14:paraId="13CD1272" w14:textId="668B7DA1" w:rsidR="006F5EA3" w:rsidRDefault="006F5EA3" w:rsidP="00C1664D">
      <w:pPr>
        <w:pStyle w:val="affc"/>
        <w:numPr>
          <w:ilvl w:val="1"/>
          <w:numId w:val="50"/>
        </w:numPr>
        <w:ind w:leftChars="0"/>
      </w:pPr>
      <w:r>
        <w:t>安排</w:t>
      </w:r>
      <w:proofErr w:type="gramStart"/>
      <w:r>
        <w:t>會議</w:t>
      </w:r>
      <w:r>
        <w:rPr>
          <w:rFonts w:hint="eastAsia"/>
        </w:rPr>
        <w:t>－</w:t>
      </w:r>
      <w:r>
        <w:t>可新增</w:t>
      </w:r>
      <w:proofErr w:type="gramEnd"/>
      <w:r>
        <w:t>一筆會議</w:t>
      </w:r>
      <w:r w:rsidRPr="006F5EA3">
        <w:rPr>
          <w:noProof/>
        </w:rPr>
        <w:drawing>
          <wp:anchor distT="0" distB="0" distL="114300" distR="114300" simplePos="0" relativeHeight="251781632" behindDoc="0" locked="0" layoutInCell="1" allowOverlap="1" wp14:anchorId="43F9AE5B" wp14:editId="625B8E4A">
            <wp:simplePos x="0" y="0"/>
            <wp:positionH relativeFrom="column">
              <wp:posOffset>251460</wp:posOffset>
            </wp:positionH>
            <wp:positionV relativeFrom="page">
              <wp:posOffset>2184400</wp:posOffset>
            </wp:positionV>
            <wp:extent cx="1619885" cy="3513455"/>
            <wp:effectExtent l="0" t="0" r="0" b="0"/>
            <wp:wrapTopAndBottom/>
            <wp:docPr id="752880909"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80909" name="圖片 1" descr="一張含有 文字, 螢幕擷取畫面, 數字 的圖片&#10;&#10;自動產生的描述"/>
                    <pic:cNvPicPr/>
                  </pic:nvPicPr>
                  <pic:blipFill>
                    <a:blip r:embed="rId150">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p>
    <w:p w14:paraId="682D7ACE" w14:textId="255F58BF" w:rsidR="006F5EA3" w:rsidRDefault="006F5EA3" w:rsidP="006F5EA3">
      <w:pPr>
        <w:pStyle w:val="afff1"/>
        <w:ind w:firstLine="397"/>
      </w:pPr>
      <w:r>
        <w:t>圖105．新增會議</w:t>
      </w:r>
    </w:p>
    <w:p w14:paraId="467011FD" w14:textId="026AF0F0" w:rsidR="006F5EA3" w:rsidRDefault="006F5EA3" w:rsidP="00C1664D">
      <w:pPr>
        <w:pStyle w:val="affc"/>
        <w:numPr>
          <w:ilvl w:val="2"/>
          <w:numId w:val="51"/>
        </w:numPr>
        <w:ind w:leftChars="0"/>
      </w:pPr>
      <w:r>
        <w:t>工作內容：會議工作的內容。</w:t>
      </w:r>
    </w:p>
    <w:p w14:paraId="789EF837" w14:textId="0693B1D9" w:rsidR="006F5EA3" w:rsidRDefault="006F5EA3" w:rsidP="00C1664D">
      <w:pPr>
        <w:pStyle w:val="affc"/>
        <w:numPr>
          <w:ilvl w:val="2"/>
          <w:numId w:val="51"/>
        </w:numPr>
        <w:ind w:leftChars="0"/>
      </w:pPr>
      <w:r>
        <w:t>工作主題：工作的主題。</w:t>
      </w:r>
    </w:p>
    <w:p w14:paraId="18625AF8" w14:textId="769EEEC1" w:rsidR="006F5EA3" w:rsidRDefault="006F5EA3" w:rsidP="00C1664D">
      <w:pPr>
        <w:pStyle w:val="affc"/>
        <w:numPr>
          <w:ilvl w:val="2"/>
          <w:numId w:val="51"/>
        </w:numPr>
        <w:ind w:leftChars="0"/>
      </w:pPr>
      <w:r>
        <w:t>工作描述：工作的內容細節。</w:t>
      </w:r>
    </w:p>
    <w:p w14:paraId="25DEAF66" w14:textId="58FF1F95" w:rsidR="006F5EA3" w:rsidRDefault="006F5EA3" w:rsidP="00C1664D">
      <w:pPr>
        <w:pStyle w:val="affc"/>
        <w:numPr>
          <w:ilvl w:val="2"/>
          <w:numId w:val="51"/>
        </w:numPr>
        <w:ind w:leftChars="0"/>
      </w:pPr>
      <w:r>
        <w:t>優先權：工作的優先權重，下拉式選單可選的值有</w:t>
      </w:r>
      <w:r>
        <w:rPr>
          <w:rFonts w:hint="eastAsia"/>
        </w:rPr>
        <w:t>【</w:t>
      </w:r>
      <w:r>
        <w:t>普通】、【高】和【最高】。</w:t>
      </w:r>
    </w:p>
    <w:p w14:paraId="0F54982B" w14:textId="2DF039BA" w:rsidR="006F5EA3" w:rsidRDefault="006F5EA3" w:rsidP="00C1664D">
      <w:pPr>
        <w:pStyle w:val="affc"/>
        <w:numPr>
          <w:ilvl w:val="2"/>
          <w:numId w:val="51"/>
        </w:numPr>
        <w:ind w:leftChars="0"/>
      </w:pPr>
      <w:r>
        <w:t>到期時間：工作的期限，右方快捷按鈕提供快速設訂日期，分別為【三天後】、</w:t>
      </w:r>
      <w:r>
        <w:t xml:space="preserve"> </w:t>
      </w:r>
      <w:r>
        <w:t>【七天後】和【三十天後】。</w:t>
      </w:r>
    </w:p>
    <w:p w14:paraId="7AABA81D" w14:textId="65C239D6" w:rsidR="006F5EA3" w:rsidRDefault="006F5EA3" w:rsidP="00C1664D">
      <w:pPr>
        <w:pStyle w:val="affc"/>
        <w:numPr>
          <w:ilvl w:val="2"/>
          <w:numId w:val="51"/>
        </w:numPr>
        <w:ind w:leftChars="0"/>
      </w:pPr>
      <w:r>
        <w:t>工作狀態：目前工作的進度狀況。</w:t>
      </w:r>
    </w:p>
    <w:p w14:paraId="3F182793" w14:textId="55169D63" w:rsidR="006F5EA3" w:rsidRDefault="006F5EA3" w:rsidP="00C1664D">
      <w:pPr>
        <w:pStyle w:val="affc"/>
        <w:numPr>
          <w:ilvl w:val="2"/>
          <w:numId w:val="51"/>
        </w:numPr>
        <w:ind w:leftChars="0"/>
      </w:pPr>
      <w:r>
        <w:t>負責人：設定工作的負責人。</w:t>
      </w:r>
    </w:p>
    <w:p w14:paraId="5FC185A8" w14:textId="6FF6D248" w:rsidR="006F5EA3" w:rsidRDefault="006F5EA3" w:rsidP="00C1664D">
      <w:pPr>
        <w:pStyle w:val="affc"/>
        <w:numPr>
          <w:ilvl w:val="3"/>
          <w:numId w:val="51"/>
        </w:numPr>
        <w:ind w:leftChars="0"/>
      </w:pPr>
      <w:r>
        <w:t>新增：點擊【</w:t>
      </w:r>
      <w:r>
        <w:t xml:space="preserve"> </w:t>
      </w:r>
      <w:r>
        <w:t>】打開組織樹，選擇工作的負責人員。</w:t>
      </w:r>
    </w:p>
    <w:p w14:paraId="5B5EA531" w14:textId="311EF3FE" w:rsidR="006F5EA3" w:rsidRDefault="006F5EA3" w:rsidP="00C1664D">
      <w:pPr>
        <w:pStyle w:val="affc"/>
        <w:numPr>
          <w:ilvl w:val="3"/>
          <w:numId w:val="51"/>
        </w:numPr>
        <w:ind w:leftChars="0"/>
      </w:pPr>
      <w:r>
        <w:t>快捷按鈕：點擊快速設定負責人，分別為【我】、【我主管】和【會議主管】。</w:t>
      </w:r>
    </w:p>
    <w:p w14:paraId="7EBDAA32" w14:textId="256749FC" w:rsidR="006F5EA3" w:rsidRDefault="006F5EA3" w:rsidP="00C1664D">
      <w:pPr>
        <w:pStyle w:val="affc"/>
        <w:numPr>
          <w:ilvl w:val="3"/>
          <w:numId w:val="51"/>
        </w:numPr>
        <w:ind w:leftChars="0"/>
      </w:pPr>
      <w:r>
        <w:t>新增從會議人員：下拉式選單選擇工作的負責人員，可選擇的值為會議相關</w:t>
      </w:r>
      <w:r>
        <w:t xml:space="preserve"> </w:t>
      </w:r>
      <w:r>
        <w:t>人員。</w:t>
      </w:r>
    </w:p>
    <w:p w14:paraId="3A441DBE" w14:textId="77777777" w:rsidR="006F5EA3" w:rsidRDefault="006F5EA3">
      <w:pPr>
        <w:widowControl/>
        <w:suppressAutoHyphens w:val="0"/>
      </w:pPr>
      <w:r>
        <w:br w:type="page"/>
      </w:r>
    </w:p>
    <w:p w14:paraId="28B7E09D" w14:textId="544A1CEA" w:rsidR="006F5EA3" w:rsidRDefault="006F5EA3" w:rsidP="00C1664D">
      <w:pPr>
        <w:pStyle w:val="affc"/>
        <w:numPr>
          <w:ilvl w:val="2"/>
          <w:numId w:val="51"/>
        </w:numPr>
        <w:ind w:leftChars="0"/>
      </w:pPr>
      <w:r>
        <w:t>處理人：設定工作的處理人。</w:t>
      </w:r>
    </w:p>
    <w:p w14:paraId="6329C3D1" w14:textId="4BB52935" w:rsidR="006F5EA3" w:rsidRDefault="006F5EA3" w:rsidP="00C1664D">
      <w:pPr>
        <w:pStyle w:val="affc"/>
        <w:numPr>
          <w:ilvl w:val="3"/>
          <w:numId w:val="51"/>
        </w:numPr>
        <w:ind w:leftChars="0"/>
      </w:pPr>
      <w:r>
        <w:t>加入會議所有人員：點擊加入所有會議相關人員。</w:t>
      </w:r>
    </w:p>
    <w:p w14:paraId="1429938F" w14:textId="56496641" w:rsidR="006F5EA3" w:rsidRDefault="006F5EA3" w:rsidP="00C1664D">
      <w:pPr>
        <w:pStyle w:val="affc"/>
        <w:numPr>
          <w:ilvl w:val="3"/>
          <w:numId w:val="51"/>
        </w:numPr>
        <w:ind w:leftChars="0"/>
      </w:pPr>
      <w:r>
        <w:t>新增從會議人員：下拉式選單選擇工作的處理人員，可選擇的值為會議相關</w:t>
      </w:r>
      <w:r>
        <w:t xml:space="preserve"> </w:t>
      </w:r>
      <w:r>
        <w:t>人員。</w:t>
      </w:r>
    </w:p>
    <w:p w14:paraId="52B2AF06" w14:textId="15B770B2" w:rsidR="006F5EA3" w:rsidRDefault="006F5EA3" w:rsidP="00C1664D">
      <w:pPr>
        <w:pStyle w:val="affc"/>
        <w:numPr>
          <w:ilvl w:val="3"/>
          <w:numId w:val="51"/>
        </w:numPr>
        <w:ind w:leftChars="0"/>
      </w:pPr>
      <w:r>
        <w:t>新增：點擊【</w:t>
      </w:r>
      <w:r w:rsidR="00D95F1C">
        <w:rPr>
          <w:noProof/>
        </w:rPr>
        <mc:AlternateContent>
          <mc:Choice Requires="wpg">
            <w:drawing>
              <wp:inline distT="0" distB="0" distL="0" distR="0" wp14:anchorId="3BAFF8A0" wp14:editId="64605733">
                <wp:extent cx="101600" cy="101600"/>
                <wp:effectExtent l="0" t="0" r="12700" b="12700"/>
                <wp:docPr id="325612961" name="圖形 3" descr="通訊錄 外框"/>
                <wp:cNvGraphicFramePr/>
                <a:graphic xmlns:a="http://schemas.openxmlformats.org/drawingml/2006/main">
                  <a:graphicData uri="http://schemas.microsoft.com/office/word/2010/wordprocessingGroup">
                    <wpg:wgp>
                      <wpg:cNvGrpSpPr/>
                      <wpg:grpSpPr>
                        <a:xfrm>
                          <a:off x="0" y="0"/>
                          <a:ext cx="101600" cy="101600"/>
                          <a:chOff x="183480" y="204684"/>
                          <a:chExt cx="292769" cy="309400"/>
                        </a:xfrm>
                        <a:solidFill>
                          <a:schemeClr val="tx1"/>
                        </a:solidFill>
                      </wpg:grpSpPr>
                      <wps:wsp>
                        <wps:cNvPr id="465800052" name="手繪多邊形: 圖案 465800052"/>
                        <wps:cNvSpPr/>
                        <wps:spPr>
                          <a:xfrm>
                            <a:off x="256660" y="204684"/>
                            <a:ext cx="145656" cy="145655"/>
                          </a:xfrm>
                          <a:custGeom>
                            <a:avLst/>
                            <a:gdLst>
                              <a:gd name="connsiteX0" fmla="*/ 73190 w 145656"/>
                              <a:gd name="connsiteY0" fmla="*/ 145655 h 145655"/>
                              <a:gd name="connsiteX1" fmla="*/ 145655 w 145656"/>
                              <a:gd name="connsiteY1" fmla="*/ 72466 h 145655"/>
                              <a:gd name="connsiteX2" fmla="*/ 72466 w 145656"/>
                              <a:gd name="connsiteY2" fmla="*/ 1 h 145655"/>
                              <a:gd name="connsiteX3" fmla="*/ 0 w 145656"/>
                              <a:gd name="connsiteY3" fmla="*/ 72827 h 145655"/>
                              <a:gd name="connsiteX4" fmla="*/ 73190 w 145656"/>
                              <a:gd name="connsiteY4" fmla="*/ 145655 h 145655"/>
                              <a:gd name="connsiteX5" fmla="*/ 73190 w 145656"/>
                              <a:gd name="connsiteY5" fmla="*/ 19049 h 145655"/>
                              <a:gd name="connsiteX6" fmla="*/ 126605 w 145656"/>
                              <a:gd name="connsiteY6" fmla="*/ 73188 h 145655"/>
                              <a:gd name="connsiteX7" fmla="*/ 72466 w 145656"/>
                              <a:gd name="connsiteY7" fmla="*/ 126602 h 145655"/>
                              <a:gd name="connsiteX8" fmla="*/ 19050 w 145656"/>
                              <a:gd name="connsiteY8" fmla="*/ 72827 h 145655"/>
                              <a:gd name="connsiteX9" fmla="*/ 73190 w 145656"/>
                              <a:gd name="connsiteY9" fmla="*/ 19049 h 145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45656" h="145655">
                                <a:moveTo>
                                  <a:pt x="73190" y="145655"/>
                                </a:moveTo>
                                <a:cubicBezTo>
                                  <a:pt x="113411" y="145455"/>
                                  <a:pt x="145855" y="112687"/>
                                  <a:pt x="145655" y="72466"/>
                                </a:cubicBezTo>
                                <a:cubicBezTo>
                                  <a:pt x="145455" y="32245"/>
                                  <a:pt x="112687" y="-199"/>
                                  <a:pt x="72466" y="1"/>
                                </a:cubicBezTo>
                                <a:cubicBezTo>
                                  <a:pt x="32387" y="200"/>
                                  <a:pt x="1" y="32747"/>
                                  <a:pt x="0" y="72827"/>
                                </a:cubicBezTo>
                                <a:cubicBezTo>
                                  <a:pt x="100" y="113148"/>
                                  <a:pt x="32868" y="145755"/>
                                  <a:pt x="73190" y="145655"/>
                                </a:cubicBezTo>
                                <a:close/>
                                <a:moveTo>
                                  <a:pt x="73190" y="19049"/>
                                </a:moveTo>
                                <a:cubicBezTo>
                                  <a:pt x="102890" y="19249"/>
                                  <a:pt x="126805" y="43487"/>
                                  <a:pt x="126605" y="73188"/>
                                </a:cubicBezTo>
                                <a:cubicBezTo>
                                  <a:pt x="126405" y="102888"/>
                                  <a:pt x="102166" y="126802"/>
                                  <a:pt x="72466" y="126602"/>
                                </a:cubicBezTo>
                                <a:cubicBezTo>
                                  <a:pt x="42908" y="126404"/>
                                  <a:pt x="19051" y="102386"/>
                                  <a:pt x="19050" y="72827"/>
                                </a:cubicBezTo>
                                <a:cubicBezTo>
                                  <a:pt x="19186" y="43042"/>
                                  <a:pt x="43404" y="18985"/>
                                  <a:pt x="73190" y="19049"/>
                                </a:cubicBezTo>
                                <a:close/>
                              </a:path>
                            </a:pathLst>
                          </a:custGeom>
                          <a:ln/>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531674" name="手繪多邊形: 圖案 390531674"/>
                        <wps:cNvSpPr/>
                        <wps:spPr>
                          <a:xfrm>
                            <a:off x="183480" y="368428"/>
                            <a:ext cx="292769" cy="145656"/>
                          </a:xfrm>
                          <a:custGeom>
                            <a:avLst/>
                            <a:gdLst>
                              <a:gd name="connsiteX0" fmla="*/ 278130 w 292769"/>
                              <a:gd name="connsiteY0" fmla="*/ 43701 h 145656"/>
                              <a:gd name="connsiteX1" fmla="*/ 206750 w 292769"/>
                              <a:gd name="connsiteY1" fmla="*/ 9144 h 145656"/>
                              <a:gd name="connsiteX2" fmla="*/ 146371 w 292769"/>
                              <a:gd name="connsiteY2" fmla="*/ 0 h 145656"/>
                              <a:gd name="connsiteX3" fmla="*/ 14640 w 292769"/>
                              <a:gd name="connsiteY3" fmla="*/ 43701 h 145656"/>
                              <a:gd name="connsiteX4" fmla="*/ 0 w 292769"/>
                              <a:gd name="connsiteY4" fmla="*/ 72828 h 145656"/>
                              <a:gd name="connsiteX5" fmla="*/ 0 w 292769"/>
                              <a:gd name="connsiteY5" fmla="*/ 145656 h 145656"/>
                              <a:gd name="connsiteX6" fmla="*/ 292770 w 292769"/>
                              <a:gd name="connsiteY6" fmla="*/ 145656 h 145656"/>
                              <a:gd name="connsiteX7" fmla="*/ 292770 w 292769"/>
                              <a:gd name="connsiteY7" fmla="*/ 72828 h 145656"/>
                              <a:gd name="connsiteX8" fmla="*/ 278130 w 292769"/>
                              <a:gd name="connsiteY8" fmla="*/ 43701 h 145656"/>
                              <a:gd name="connsiteX9" fmla="*/ 273720 w 292769"/>
                              <a:gd name="connsiteY9" fmla="*/ 126606 h 145656"/>
                              <a:gd name="connsiteX10" fmla="*/ 19031 w 292769"/>
                              <a:gd name="connsiteY10" fmla="*/ 126606 h 145656"/>
                              <a:gd name="connsiteX11" fmla="*/ 19031 w 292769"/>
                              <a:gd name="connsiteY11" fmla="*/ 72828 h 145656"/>
                              <a:gd name="connsiteX12" fmla="*/ 26203 w 292769"/>
                              <a:gd name="connsiteY12" fmla="*/ 58826 h 145656"/>
                              <a:gd name="connsiteX13" fmla="*/ 90973 w 292769"/>
                              <a:gd name="connsiteY13" fmla="*/ 27527 h 145656"/>
                              <a:gd name="connsiteX14" fmla="*/ 146380 w 292769"/>
                              <a:gd name="connsiteY14" fmla="*/ 19050 h 145656"/>
                              <a:gd name="connsiteX15" fmla="*/ 201625 w 292769"/>
                              <a:gd name="connsiteY15" fmla="*/ 27470 h 145656"/>
                              <a:gd name="connsiteX16" fmla="*/ 266395 w 292769"/>
                              <a:gd name="connsiteY16" fmla="*/ 58664 h 145656"/>
                              <a:gd name="connsiteX17" fmla="*/ 273720 w 292769"/>
                              <a:gd name="connsiteY17" fmla="*/ 72828 h 1456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92769" h="145656">
                                <a:moveTo>
                                  <a:pt x="278130" y="43701"/>
                                </a:moveTo>
                                <a:cubicBezTo>
                                  <a:pt x="256887" y="27523"/>
                                  <a:pt x="232615" y="15772"/>
                                  <a:pt x="206750" y="9144"/>
                                </a:cubicBezTo>
                                <a:cubicBezTo>
                                  <a:pt x="187183" y="3139"/>
                                  <a:pt x="166837" y="58"/>
                                  <a:pt x="146371" y="0"/>
                                </a:cubicBezTo>
                                <a:cubicBezTo>
                                  <a:pt x="99056" y="938"/>
                                  <a:pt x="53133" y="16172"/>
                                  <a:pt x="14640" y="43701"/>
                                </a:cubicBezTo>
                                <a:cubicBezTo>
                                  <a:pt x="5614" y="50703"/>
                                  <a:pt x="233" y="61407"/>
                                  <a:pt x="0" y="72828"/>
                                </a:cubicBezTo>
                                <a:lnTo>
                                  <a:pt x="0" y="145656"/>
                                </a:lnTo>
                                <a:lnTo>
                                  <a:pt x="292770" y="145656"/>
                                </a:lnTo>
                                <a:lnTo>
                                  <a:pt x="292770" y="72828"/>
                                </a:lnTo>
                                <a:cubicBezTo>
                                  <a:pt x="292555" y="61403"/>
                                  <a:pt x="287170" y="50691"/>
                                  <a:pt x="278130" y="43701"/>
                                </a:cubicBezTo>
                                <a:close/>
                                <a:moveTo>
                                  <a:pt x="273720" y="126606"/>
                                </a:moveTo>
                                <a:lnTo>
                                  <a:pt x="19031" y="126606"/>
                                </a:lnTo>
                                <a:lnTo>
                                  <a:pt x="19031" y="72828"/>
                                </a:lnTo>
                                <a:cubicBezTo>
                                  <a:pt x="19285" y="67344"/>
                                  <a:pt x="21901" y="62237"/>
                                  <a:pt x="26203" y="58826"/>
                                </a:cubicBezTo>
                                <a:cubicBezTo>
                                  <a:pt x="45890" y="44842"/>
                                  <a:pt x="67784" y="34262"/>
                                  <a:pt x="90973" y="27527"/>
                                </a:cubicBezTo>
                                <a:cubicBezTo>
                                  <a:pt x="108983" y="22251"/>
                                  <a:pt x="127617" y="19401"/>
                                  <a:pt x="146380" y="19050"/>
                                </a:cubicBezTo>
                                <a:cubicBezTo>
                                  <a:pt x="165109" y="19128"/>
                                  <a:pt x="183724" y="21965"/>
                                  <a:pt x="201625" y="27470"/>
                                </a:cubicBezTo>
                                <a:cubicBezTo>
                                  <a:pt x="225097" y="33397"/>
                                  <a:pt x="247128" y="44007"/>
                                  <a:pt x="266395" y="58664"/>
                                </a:cubicBezTo>
                                <a:cubicBezTo>
                                  <a:pt x="270823" y="62060"/>
                                  <a:pt x="273508" y="67252"/>
                                  <a:pt x="273720" y="72828"/>
                                </a:cubicBezTo>
                                <a:close/>
                              </a:path>
                            </a:pathLst>
                          </a:custGeom>
                          <a:ln/>
                        </wps:spPr>
                        <wps:style>
                          <a:lnRef idx="2">
                            <a:schemeClr val="dk1">
                              <a:shade val="15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0BAAD3" id="圖形 3" o:spid="_x0000_s1026" alt="通訊錄 外框" style="width:8pt;height:8pt;mso-position-horizontal-relative:char;mso-position-vertical-relative:line" coordorigin="183480,204684" coordsize="292769,30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">
                <v:shape id="手繪多邊形: 圖案 465800052" o:spid="_x0000_s1027" style="position:absolute;left:256660;top:204684;width:145656;height:145655;visibility:visible;mso-wrap-style:square;v-text-anchor:middle" coordsize="145656,14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" path="m73190,145655v40221,-200,72665,-32968,72465,-73189c145455,32245,112687,-199,72466,1,32387,200,1,32747,,72827v100,40321,32868,72928,73190,72828xm73190,19049v29700,200,53615,24438,53415,54139c126405,102888,102166,126802,72466,126602,42908,126404,19051,102386,19050,72827,19186,43042,43404,18985,73190,19049xe" fillcolor="black [3200]" strokecolor="black [480]" strokeweight="1pt">
                  <v:stroke joinstyle="miter"/>
                  <v:path arrowok="t" o:connecttype="custom" o:connectlocs="73190,145655;145655,72466;72466,1;0,72827;73190,145655;73190,19049;126605,73188;72466,126602;19050,72827;73190,19049" o:connectangles="0,0,0,0,0,0,0,0,0,0"/>
                </v:shape>
                <v:shape id="手繪多邊形: 圖案 390531674" o:spid="_x0000_s1028" style="position:absolute;left:183480;top:368428;width:292769;height:145656;visibility:visible;mso-wrap-style:square;v-text-anchor:middle" coordsize="292769,14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" path="m278130,43701c256887,27523,232615,15772,206750,9144,187183,3139,166837,58,146371,,99056,938,53133,16172,14640,43701,5614,50703,233,61407,,72828r,72828l292770,145656r,-72828c292555,61403,287170,50691,278130,43701xm273720,126606r-254689,l19031,72828v254,-5484,2870,-10591,7172,-14002c45890,44842,67784,34262,90973,27527v18010,-5276,36644,-8126,55407,-8477c165109,19128,183724,21965,201625,27470v23472,5927,45503,16537,64770,31194c270823,62060,273508,67252,273720,72828r,53778xe" fillcolor="black [3200]" strokecolor="black [480]" strokeweight="1pt">
                  <v:stroke joinstyle="miter"/>
                  <v:path arrowok="t" o:connecttype="custom" o:connectlocs="278130,43701;206750,9144;146371,0;14640,43701;0,72828;0,145656;292770,145656;292770,72828;278130,43701;273720,126606;19031,126606;19031,72828;26203,58826;90973,27527;146380,19050;201625,27470;266395,58664;273720,72828" o:connectangles="0,0,0,0,0,0,0,0,0,0,0,0,0,0,0,0,0,0"/>
                </v:shape>
                <w10:anchorlock/>
              </v:group>
            </w:pict>
          </mc:Fallback>
        </mc:AlternateContent>
      </w:r>
      <w:r>
        <w:t>】打開組織樹，選擇工作的處理人員。</w:t>
      </w:r>
    </w:p>
    <w:p w14:paraId="1479D7E8" w14:textId="4CFB3A0C" w:rsidR="006F5EA3" w:rsidRDefault="006F5EA3" w:rsidP="00C1664D">
      <w:pPr>
        <w:pStyle w:val="affc"/>
        <w:numPr>
          <w:ilvl w:val="2"/>
          <w:numId w:val="51"/>
        </w:numPr>
        <w:ind w:leftChars="0"/>
      </w:pPr>
      <w:r>
        <w:t>附檔：夾帶檔案到此工作中，點擊【</w:t>
      </w:r>
      <w:r>
        <w:rPr>
          <w:noProof/>
          <w:lang w:val="zh-TW"/>
        </w:rPr>
        <w:drawing>
          <wp:inline distT="0" distB="0" distL="0" distR="0" wp14:anchorId="3E2B329A" wp14:editId="2D5811A8">
            <wp:extent cx="184150" cy="184150"/>
            <wp:effectExtent l="0" t="0" r="0" b="6350"/>
            <wp:docPr id="709904170" name="圖形 1" descr="迴紋針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04170" name="圖形 709904170" descr="迴紋針 外框"/>
                    <pic:cNvPicPr/>
                  </pic:nvPicPr>
                  <pic:blipFill>
                    <a:blip r:embed="rId151" cstate="print">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184150" cy="184150"/>
                    </a:xfrm>
                    <a:prstGeom prst="rect">
                      <a:avLst/>
                    </a:prstGeom>
                  </pic:spPr>
                </pic:pic>
              </a:graphicData>
            </a:graphic>
          </wp:inline>
        </w:drawing>
      </w:r>
      <w:r>
        <w:t>】將檔案加到附檔列表。</w:t>
      </w:r>
    </w:p>
    <w:p w14:paraId="665354B2" w14:textId="52D8564B" w:rsidR="006F5EA3" w:rsidRDefault="006F5EA3" w:rsidP="00C1664D">
      <w:pPr>
        <w:pStyle w:val="affc"/>
        <w:numPr>
          <w:ilvl w:val="3"/>
          <w:numId w:val="51"/>
        </w:numPr>
        <w:ind w:leftChars="0"/>
      </w:pPr>
      <w:r>
        <w:t>附檔列表：顯示已經夾帶的檔案。</w:t>
      </w:r>
    </w:p>
    <w:p w14:paraId="0C10B2AF" w14:textId="09356CA5" w:rsidR="006F5EA3" w:rsidRDefault="006F5EA3" w:rsidP="00C1664D">
      <w:pPr>
        <w:pStyle w:val="affc"/>
        <w:numPr>
          <w:ilvl w:val="3"/>
          <w:numId w:val="51"/>
        </w:numPr>
        <w:ind w:leftChars="0"/>
      </w:pPr>
      <w:r>
        <w:t>移除檔案：點擊【</w:t>
      </w:r>
      <w:r>
        <w:t xml:space="preserve"> </w:t>
      </w:r>
      <w:r>
        <w:t>】將檔案移除。</w:t>
      </w:r>
    </w:p>
    <w:p w14:paraId="7280AFCF" w14:textId="287955DF" w:rsidR="006F5EA3" w:rsidRDefault="006F5EA3" w:rsidP="00C1664D">
      <w:pPr>
        <w:pStyle w:val="affc"/>
        <w:numPr>
          <w:ilvl w:val="3"/>
          <w:numId w:val="51"/>
        </w:numPr>
        <w:ind w:leftChars="0"/>
      </w:pPr>
      <w:r>
        <w:t>檔案名稱：上傳的檔名。</w:t>
      </w:r>
    </w:p>
    <w:p w14:paraId="7462A876" w14:textId="5CE9D7A6" w:rsidR="006F5EA3" w:rsidRDefault="006F5EA3" w:rsidP="00C1664D">
      <w:pPr>
        <w:pStyle w:val="affc"/>
        <w:numPr>
          <w:ilvl w:val="3"/>
          <w:numId w:val="51"/>
        </w:numPr>
        <w:ind w:leftChars="0"/>
      </w:pPr>
      <w:r>
        <w:t>上傳時間：顯示上傳時間。</w:t>
      </w:r>
    </w:p>
    <w:p w14:paraId="4092BD40" w14:textId="4F739BD0" w:rsidR="006F5EA3" w:rsidRDefault="006F5EA3" w:rsidP="00C1664D">
      <w:pPr>
        <w:pStyle w:val="affc"/>
        <w:numPr>
          <w:ilvl w:val="3"/>
          <w:numId w:val="51"/>
        </w:numPr>
        <w:ind w:leftChars="0"/>
      </w:pPr>
      <w:r>
        <w:t>檔案說明：顯示上傳說明。</w:t>
      </w:r>
    </w:p>
    <w:p w14:paraId="46DC235E" w14:textId="2A8CD523" w:rsidR="006F5EA3" w:rsidRDefault="006F5EA3" w:rsidP="00C1664D">
      <w:pPr>
        <w:pStyle w:val="affc"/>
        <w:numPr>
          <w:ilvl w:val="3"/>
          <w:numId w:val="51"/>
        </w:numPr>
        <w:ind w:leftChars="0"/>
      </w:pPr>
      <w:r>
        <w:t>檔案大小：顯示檔案大小。</w:t>
      </w:r>
    </w:p>
    <w:p w14:paraId="40EA3702" w14:textId="6FCD0111" w:rsidR="006F5EA3" w:rsidRDefault="006F5EA3" w:rsidP="00C1664D">
      <w:pPr>
        <w:pStyle w:val="affc"/>
        <w:numPr>
          <w:ilvl w:val="2"/>
          <w:numId w:val="51"/>
        </w:numPr>
        <w:ind w:leftChars="0"/>
      </w:pPr>
      <w:r>
        <w:t>新增會議按鈕：顯示會議的按鈕。</w:t>
      </w:r>
    </w:p>
    <w:p w14:paraId="1BB96920" w14:textId="536664EA" w:rsidR="006F5EA3" w:rsidRDefault="006F5EA3" w:rsidP="00C1664D">
      <w:pPr>
        <w:pStyle w:val="affc"/>
        <w:numPr>
          <w:ilvl w:val="3"/>
          <w:numId w:val="51"/>
        </w:numPr>
        <w:ind w:leftChars="0"/>
      </w:pPr>
      <w:r>
        <w:t>儲存：點擊【</w:t>
      </w:r>
      <w:r w:rsidR="00D95F1C" w:rsidRPr="00D95F1C">
        <w:rPr>
          <w:noProof/>
        </w:rPr>
        <w:drawing>
          <wp:inline distT="0" distB="0" distL="0" distR="0" wp14:anchorId="1A3A45BE" wp14:editId="79EB2865">
            <wp:extent cx="330200" cy="165100"/>
            <wp:effectExtent l="0" t="0" r="0" b="6350"/>
            <wp:docPr id="2424592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9238" name=""/>
                    <pic:cNvPicPr/>
                  </pic:nvPicPr>
                  <pic:blipFill>
                    <a:blip r:embed="rId153"/>
                    <a:stretch>
                      <a:fillRect/>
                    </a:stretch>
                  </pic:blipFill>
                  <pic:spPr>
                    <a:xfrm>
                      <a:off x="0" y="0"/>
                      <a:ext cx="330200" cy="165100"/>
                    </a:xfrm>
                    <a:prstGeom prst="rect">
                      <a:avLst/>
                    </a:prstGeom>
                  </pic:spPr>
                </pic:pic>
              </a:graphicData>
            </a:graphic>
          </wp:inline>
        </w:drawing>
      </w:r>
      <w:r>
        <w:t>】新增會議。</w:t>
      </w:r>
    </w:p>
    <w:p w14:paraId="4C482B6C" w14:textId="5617FBC3" w:rsidR="00D95F1C" w:rsidRDefault="00D95F1C" w:rsidP="00C1664D">
      <w:pPr>
        <w:pStyle w:val="affc"/>
        <w:numPr>
          <w:ilvl w:val="3"/>
          <w:numId w:val="51"/>
        </w:numPr>
        <w:ind w:leftChars="0"/>
      </w:pPr>
      <w:r>
        <w:t>關閉：點擊【</w:t>
      </w:r>
      <w:r w:rsidRPr="00D95F1C">
        <w:rPr>
          <w:noProof/>
        </w:rPr>
        <w:drawing>
          <wp:inline distT="0" distB="0" distL="0" distR="0" wp14:anchorId="712259F4" wp14:editId="079DF008">
            <wp:extent cx="331200" cy="162000"/>
            <wp:effectExtent l="0" t="0" r="0" b="0"/>
            <wp:docPr id="4864499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9945" name=""/>
                    <pic:cNvPicPr/>
                  </pic:nvPicPr>
                  <pic:blipFill>
                    <a:blip r:embed="rId154"/>
                    <a:stretch>
                      <a:fillRect/>
                    </a:stretch>
                  </pic:blipFill>
                  <pic:spPr>
                    <a:xfrm>
                      <a:off x="0" y="0"/>
                      <a:ext cx="331200" cy="162000"/>
                    </a:xfrm>
                    <a:prstGeom prst="rect">
                      <a:avLst/>
                    </a:prstGeom>
                  </pic:spPr>
                </pic:pic>
              </a:graphicData>
            </a:graphic>
          </wp:inline>
        </w:drawing>
      </w:r>
      <w:r>
        <w:t>】關閉新增會議視窗。</w:t>
      </w:r>
    </w:p>
    <w:p w14:paraId="2640CAF9" w14:textId="22763404" w:rsidR="00D95F1C" w:rsidRDefault="00D95F1C" w:rsidP="00C1664D">
      <w:pPr>
        <w:pStyle w:val="affc"/>
        <w:numPr>
          <w:ilvl w:val="1"/>
          <w:numId w:val="52"/>
        </w:numPr>
        <w:ind w:leftChars="0"/>
      </w:pPr>
      <w:r>
        <w:t>總</w:t>
      </w:r>
      <w:proofErr w:type="gramStart"/>
      <w:r>
        <w:t>覽</w:t>
      </w:r>
      <w:proofErr w:type="gramEnd"/>
      <w:r>
        <w:t>畫面</w:t>
      </w:r>
    </w:p>
    <w:p w14:paraId="6E9A93F4" w14:textId="27BCBC40" w:rsidR="00D95F1C" w:rsidRDefault="00E43615" w:rsidP="00C1664D">
      <w:pPr>
        <w:pStyle w:val="affc"/>
        <w:numPr>
          <w:ilvl w:val="2"/>
          <w:numId w:val="52"/>
        </w:numPr>
        <w:ind w:leftChars="0"/>
      </w:pPr>
      <w:r w:rsidRPr="00D95F1C">
        <w:rPr>
          <w:noProof/>
        </w:rPr>
        <w:drawing>
          <wp:anchor distT="0" distB="0" distL="114300" distR="114300" simplePos="0" relativeHeight="251780608" behindDoc="0" locked="0" layoutInCell="1" allowOverlap="1" wp14:anchorId="533C7E04" wp14:editId="1BF0077A">
            <wp:simplePos x="0" y="0"/>
            <wp:positionH relativeFrom="column">
              <wp:posOffset>613410</wp:posOffset>
            </wp:positionH>
            <wp:positionV relativeFrom="page">
              <wp:posOffset>5613400</wp:posOffset>
            </wp:positionV>
            <wp:extent cx="1619885" cy="3459480"/>
            <wp:effectExtent l="0" t="0" r="0" b="7620"/>
            <wp:wrapTopAndBottom/>
            <wp:docPr id="98363212" name="圖片 1"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212" name="圖片 1" descr="一張含有 文字, 數字, 字型, 螢幕擷取畫面 的圖片&#10;&#10;自動產生的描述"/>
                    <pic:cNvPicPr/>
                  </pic:nvPicPr>
                  <pic:blipFill>
                    <a:blip r:embed="rId155">
                      <a:extLst>
                        <a:ext uri="{28A0092B-C50C-407E-A947-70E740481C1C}">
                          <a14:useLocalDpi xmlns:a14="http://schemas.microsoft.com/office/drawing/2010/main" val="0"/>
                        </a:ext>
                      </a:extLst>
                    </a:blip>
                    <a:stretch>
                      <a:fillRect/>
                    </a:stretch>
                  </pic:blipFill>
                  <pic:spPr>
                    <a:xfrm>
                      <a:off x="0" y="0"/>
                      <a:ext cx="1619885" cy="3459480"/>
                    </a:xfrm>
                    <a:prstGeom prst="rect">
                      <a:avLst/>
                    </a:prstGeom>
                  </pic:spPr>
                </pic:pic>
              </a:graphicData>
            </a:graphic>
          </wp:anchor>
        </w:drawing>
      </w:r>
      <w:r w:rsidR="00D95F1C">
        <w:t>以顯示最近的會議為目的，將會議依照時間分類成【即將到來的會議】、【進行</w:t>
      </w:r>
      <w:r w:rsidR="00D95F1C">
        <w:t xml:space="preserve"> </w:t>
      </w:r>
      <w:r w:rsidR="00D95F1C">
        <w:t>中的會議】和【已結束的會議】，並與【會議交辦工作清單】一起呈現</w:t>
      </w:r>
    </w:p>
    <w:p w14:paraId="7A6C0235" w14:textId="3FE81205" w:rsidR="00D95F1C" w:rsidRDefault="00D95F1C" w:rsidP="00D95F1C">
      <w:pPr>
        <w:pStyle w:val="afff1"/>
        <w:ind w:left="480" w:firstLine="480"/>
      </w:pPr>
      <w:r>
        <w:t>圖106．會議總</w:t>
      </w:r>
      <w:proofErr w:type="gramStart"/>
      <w:r>
        <w:t>覽</w:t>
      </w:r>
      <w:proofErr w:type="gramEnd"/>
      <w:r>
        <w:t>畫面</w:t>
      </w:r>
    </w:p>
    <w:p w14:paraId="64C8073E" w14:textId="7ADE3EA6" w:rsidR="00D95F1C" w:rsidRDefault="00D95F1C">
      <w:pPr>
        <w:widowControl/>
        <w:suppressAutoHyphens w:val="0"/>
      </w:pPr>
      <w:r>
        <w:br w:type="page"/>
      </w:r>
    </w:p>
    <w:p w14:paraId="3B165A72" w14:textId="37A1B55B" w:rsidR="00D95F1C" w:rsidRDefault="00D95F1C" w:rsidP="00C1664D">
      <w:pPr>
        <w:pStyle w:val="affc"/>
        <w:numPr>
          <w:ilvl w:val="2"/>
          <w:numId w:val="52"/>
        </w:numPr>
        <w:ind w:leftChars="0"/>
      </w:pPr>
      <w:r>
        <w:t>即將到來的會議：將會議依時間分類，顯示尚未開始的會議，並最靠近現在時</w:t>
      </w:r>
      <w:r>
        <w:t xml:space="preserve"> </w:t>
      </w:r>
      <w:proofErr w:type="gramStart"/>
      <w:r>
        <w:t>間的會議</w:t>
      </w:r>
      <w:proofErr w:type="gramEnd"/>
      <w:r>
        <w:t>顯示在第一筆。</w:t>
      </w:r>
    </w:p>
    <w:p w14:paraId="76797F09" w14:textId="4B9699FD" w:rsidR="00776DC0" w:rsidRDefault="00776DC0" w:rsidP="00C1664D">
      <w:pPr>
        <w:pStyle w:val="affc"/>
        <w:numPr>
          <w:ilvl w:val="3"/>
          <w:numId w:val="52"/>
        </w:numPr>
        <w:ind w:leftChars="0"/>
      </w:pPr>
      <w:r>
        <w:t>列：表示會議清單中的一筆會議，點擊檢視會議內容。</w:t>
      </w:r>
    </w:p>
    <w:p w14:paraId="03A87EED" w14:textId="01D01154" w:rsidR="00776DC0" w:rsidRDefault="00776DC0" w:rsidP="00C1664D">
      <w:pPr>
        <w:pStyle w:val="affc"/>
        <w:numPr>
          <w:ilvl w:val="3"/>
          <w:numId w:val="52"/>
        </w:numPr>
        <w:ind w:leftChars="0"/>
      </w:pPr>
      <w:r>
        <w:t>編號：顯示在此清單中的編號，最靠近現在時間的會議為第一筆。</w:t>
      </w:r>
    </w:p>
    <w:p w14:paraId="315E8050" w14:textId="76EFB18D" w:rsidR="00776DC0" w:rsidRDefault="00776DC0" w:rsidP="00C1664D">
      <w:pPr>
        <w:pStyle w:val="affc"/>
        <w:numPr>
          <w:ilvl w:val="3"/>
          <w:numId w:val="52"/>
        </w:numPr>
        <w:ind w:leftChars="0"/>
      </w:pPr>
      <w:r>
        <w:t>標記：點擊【</w:t>
      </w:r>
      <w:r>
        <w:rPr>
          <w:noProof/>
        </w:rPr>
        <w:drawing>
          <wp:inline distT="0" distB="0" distL="0" distR="0" wp14:anchorId="037EC5A0" wp14:editId="15D528C3">
            <wp:extent cx="133350" cy="133350"/>
            <wp:effectExtent l="0" t="0" r="0" b="0"/>
            <wp:docPr id="1748864079" name="圖形 8"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】將此會議加入我的最愛，反之點擊【</w:t>
      </w:r>
      <w:r>
        <w:rPr>
          <w:noProof/>
        </w:rPr>
        <w:drawing>
          <wp:inline distT="0" distB="0" distL="0" distR="0" wp14:anchorId="647B5ADE" wp14:editId="6B59DF2C">
            <wp:extent cx="133350" cy="133350"/>
            <wp:effectExtent l="0" t="0" r="0" b="0"/>
            <wp:docPr id="2058122307" name="圖形 2058122307"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】將此會議移除我的最愛。</w:t>
      </w:r>
    </w:p>
    <w:p w14:paraId="3E9B43BD" w14:textId="0B46DC13" w:rsidR="00776DC0" w:rsidRDefault="00776DC0" w:rsidP="00C1664D">
      <w:pPr>
        <w:pStyle w:val="affc"/>
        <w:numPr>
          <w:ilvl w:val="3"/>
          <w:numId w:val="52"/>
        </w:numPr>
        <w:ind w:leftChars="0"/>
      </w:pPr>
      <w:r>
        <w:t>會議室：顯示開會地點。</w:t>
      </w:r>
    </w:p>
    <w:p w14:paraId="25228F19" w14:textId="61C28B37" w:rsidR="00776DC0" w:rsidRDefault="00776DC0" w:rsidP="00C1664D">
      <w:pPr>
        <w:pStyle w:val="affc"/>
        <w:numPr>
          <w:ilvl w:val="3"/>
          <w:numId w:val="52"/>
        </w:numPr>
        <w:ind w:leftChars="0"/>
      </w:pPr>
      <w:r>
        <w:t>會議主題：顯示會議主題。</w:t>
      </w:r>
    </w:p>
    <w:p w14:paraId="1B019FF0" w14:textId="2E7DC12E" w:rsidR="00776DC0" w:rsidRDefault="00776DC0" w:rsidP="00C1664D">
      <w:pPr>
        <w:pStyle w:val="affc"/>
        <w:numPr>
          <w:ilvl w:val="3"/>
          <w:numId w:val="52"/>
        </w:numPr>
        <w:ind w:leftChars="0"/>
      </w:pPr>
      <w:r>
        <w:t>主席：顯示主席。</w:t>
      </w:r>
    </w:p>
    <w:p w14:paraId="337CC745" w14:textId="5861722A" w:rsidR="00776DC0" w:rsidRDefault="00776DC0" w:rsidP="00C1664D">
      <w:pPr>
        <w:pStyle w:val="affc"/>
        <w:numPr>
          <w:ilvl w:val="3"/>
          <w:numId w:val="52"/>
        </w:numPr>
        <w:ind w:leftChars="0"/>
      </w:pPr>
      <w:r>
        <w:t>會議時間：顯示會議時間。</w:t>
      </w:r>
    </w:p>
    <w:p w14:paraId="122B7002" w14:textId="1543FB2A" w:rsidR="00776DC0" w:rsidRDefault="00776DC0" w:rsidP="00C1664D">
      <w:pPr>
        <w:pStyle w:val="affc"/>
        <w:numPr>
          <w:ilvl w:val="3"/>
          <w:numId w:val="52"/>
        </w:numPr>
        <w:ind w:leftChars="0"/>
      </w:pPr>
      <w:r>
        <w:t>進行中的會議：顯示正在進行中的會議。</w:t>
      </w:r>
    </w:p>
    <w:p w14:paraId="48F48CA7" w14:textId="63EC6B9B" w:rsidR="00776DC0" w:rsidRDefault="00776DC0" w:rsidP="00C1664D">
      <w:pPr>
        <w:pStyle w:val="affc"/>
        <w:numPr>
          <w:ilvl w:val="2"/>
          <w:numId w:val="52"/>
        </w:numPr>
        <w:ind w:leftChars="0"/>
      </w:pPr>
      <w:r>
        <w:t>已結束的會議：將會議依時間分類，顯示過往的會議，並最靠近現在時間的會</w:t>
      </w:r>
      <w:r>
        <w:t xml:space="preserve"> </w:t>
      </w:r>
      <w:r>
        <w:t>議顯示在第一筆。</w:t>
      </w:r>
    </w:p>
    <w:p w14:paraId="6A8DE6A4" w14:textId="77777777" w:rsidR="00776DC0" w:rsidRDefault="00776DC0" w:rsidP="00C1664D">
      <w:pPr>
        <w:pStyle w:val="affc"/>
        <w:numPr>
          <w:ilvl w:val="3"/>
          <w:numId w:val="52"/>
        </w:numPr>
        <w:ind w:leftChars="0"/>
      </w:pPr>
      <w:r>
        <w:t>列：表示會議清單中的一筆會議，點擊檢視會議內容。</w:t>
      </w:r>
    </w:p>
    <w:p w14:paraId="60D60FDF" w14:textId="77777777" w:rsidR="00776DC0" w:rsidRDefault="00776DC0" w:rsidP="00C1664D">
      <w:pPr>
        <w:pStyle w:val="affc"/>
        <w:numPr>
          <w:ilvl w:val="3"/>
          <w:numId w:val="52"/>
        </w:numPr>
        <w:ind w:leftChars="0"/>
      </w:pPr>
      <w:r>
        <w:t>編號：顯示在此清單中的編號，最靠近現在時間的會議為第一筆。</w:t>
      </w:r>
    </w:p>
    <w:p w14:paraId="0F2BC63E" w14:textId="77777777" w:rsidR="00776DC0" w:rsidRDefault="00776DC0" w:rsidP="00C1664D">
      <w:pPr>
        <w:pStyle w:val="affc"/>
        <w:numPr>
          <w:ilvl w:val="3"/>
          <w:numId w:val="52"/>
        </w:numPr>
        <w:ind w:leftChars="0"/>
      </w:pPr>
      <w:r>
        <w:t>標記：點擊【</w:t>
      </w:r>
      <w:r>
        <w:rPr>
          <w:noProof/>
        </w:rPr>
        <w:drawing>
          <wp:inline distT="0" distB="0" distL="0" distR="0" wp14:anchorId="20B76FDD" wp14:editId="384B3A57">
            <wp:extent cx="133350" cy="133350"/>
            <wp:effectExtent l="0" t="0" r="0" b="0"/>
            <wp:docPr id="1709530340" name="圖形 1709530340"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】將此會議加入我的最愛，反之點擊【</w:t>
      </w:r>
      <w:r>
        <w:rPr>
          <w:noProof/>
        </w:rPr>
        <w:drawing>
          <wp:inline distT="0" distB="0" distL="0" distR="0" wp14:anchorId="3909F944" wp14:editId="4EAC817D">
            <wp:extent cx="133350" cy="133350"/>
            <wp:effectExtent l="0" t="0" r="0" b="0"/>
            <wp:docPr id="1313880736" name="圖形 1313880736"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】將此會議移除我的最愛。</w:t>
      </w:r>
    </w:p>
    <w:p w14:paraId="1D60DF0A" w14:textId="77777777" w:rsidR="00776DC0" w:rsidRDefault="00776DC0" w:rsidP="00C1664D">
      <w:pPr>
        <w:pStyle w:val="affc"/>
        <w:numPr>
          <w:ilvl w:val="3"/>
          <w:numId w:val="52"/>
        </w:numPr>
        <w:ind w:leftChars="0"/>
      </w:pPr>
      <w:r>
        <w:t>會議室：顯示開會地點。</w:t>
      </w:r>
    </w:p>
    <w:p w14:paraId="2859440C" w14:textId="77777777" w:rsidR="00776DC0" w:rsidRDefault="00776DC0" w:rsidP="00C1664D">
      <w:pPr>
        <w:pStyle w:val="affc"/>
        <w:numPr>
          <w:ilvl w:val="3"/>
          <w:numId w:val="52"/>
        </w:numPr>
        <w:ind w:leftChars="0"/>
      </w:pPr>
      <w:r>
        <w:t>會議主題：顯示會議主題。</w:t>
      </w:r>
    </w:p>
    <w:p w14:paraId="039449CB" w14:textId="77777777" w:rsidR="00776DC0" w:rsidRDefault="00776DC0" w:rsidP="00C1664D">
      <w:pPr>
        <w:pStyle w:val="affc"/>
        <w:numPr>
          <w:ilvl w:val="3"/>
          <w:numId w:val="52"/>
        </w:numPr>
        <w:ind w:leftChars="0"/>
      </w:pPr>
      <w:r>
        <w:t>主席：顯示主席。</w:t>
      </w:r>
    </w:p>
    <w:p w14:paraId="2E50BDCB" w14:textId="6ADFA485" w:rsidR="00776DC0" w:rsidRDefault="00776DC0" w:rsidP="00C1664D">
      <w:pPr>
        <w:pStyle w:val="affc"/>
        <w:numPr>
          <w:ilvl w:val="3"/>
          <w:numId w:val="52"/>
        </w:numPr>
        <w:ind w:leftChars="0"/>
      </w:pPr>
      <w:r>
        <w:t>會議時間：顯示會議時間。</w:t>
      </w:r>
    </w:p>
    <w:p w14:paraId="1C817697" w14:textId="3E9EE7E8" w:rsidR="00776DC0" w:rsidRDefault="00776DC0" w:rsidP="00C1664D">
      <w:pPr>
        <w:pStyle w:val="affc"/>
        <w:numPr>
          <w:ilvl w:val="2"/>
          <w:numId w:val="52"/>
        </w:numPr>
        <w:ind w:leftChars="0"/>
      </w:pPr>
      <w:r>
        <w:t>會議交辦工作清單：會議中交待的工作事項。</w:t>
      </w:r>
    </w:p>
    <w:p w14:paraId="73F1225D" w14:textId="3DF62990" w:rsidR="00776DC0" w:rsidRDefault="00776DC0" w:rsidP="00C1664D">
      <w:pPr>
        <w:pStyle w:val="affc"/>
        <w:numPr>
          <w:ilvl w:val="3"/>
          <w:numId w:val="52"/>
        </w:numPr>
        <w:ind w:leftChars="0"/>
      </w:pPr>
      <w:r>
        <w:t>列：表示工作清單中的一筆工作，點擊展開工作內容。</w:t>
      </w:r>
    </w:p>
    <w:p w14:paraId="09AE061D" w14:textId="60BFC982" w:rsidR="00776DC0" w:rsidRDefault="00776DC0" w:rsidP="00C1664D">
      <w:pPr>
        <w:pStyle w:val="affc"/>
        <w:numPr>
          <w:ilvl w:val="3"/>
          <w:numId w:val="52"/>
        </w:numPr>
        <w:ind w:leftChars="0"/>
      </w:pPr>
      <w:r>
        <w:t>編號：顯示在此清單中的編號。</w:t>
      </w:r>
    </w:p>
    <w:p w14:paraId="2EB04CFE" w14:textId="168AF03B" w:rsidR="00776DC0" w:rsidRDefault="004A5328" w:rsidP="00C1664D">
      <w:pPr>
        <w:pStyle w:val="affc"/>
        <w:numPr>
          <w:ilvl w:val="3"/>
          <w:numId w:val="52"/>
        </w:numPr>
        <w:ind w:leftChars="0"/>
      </w:pPr>
      <w:r>
        <w:rPr>
          <w:rFonts w:hint="eastAsia"/>
        </w:rPr>
        <w:t>標記：</w:t>
      </w:r>
      <w:r w:rsidR="00776DC0">
        <w:t>點擊【</w:t>
      </w:r>
      <w:r w:rsidR="00776DC0">
        <w:rPr>
          <w:noProof/>
        </w:rPr>
        <w:drawing>
          <wp:inline distT="0" distB="0" distL="0" distR="0" wp14:anchorId="0678182A" wp14:editId="4843ADE5">
            <wp:extent cx="133350" cy="133350"/>
            <wp:effectExtent l="0" t="0" r="0" b="0"/>
            <wp:docPr id="1680944510" name="圖形 1680944510"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rsidR="00776DC0">
        <w:t>】將此</w:t>
      </w:r>
      <w:r w:rsidR="00776DC0">
        <w:rPr>
          <w:rFonts w:hint="eastAsia"/>
        </w:rPr>
        <w:t>工作</w:t>
      </w:r>
      <w:r w:rsidR="00776DC0">
        <w:t>加入我的最愛，反之點擊【</w:t>
      </w:r>
      <w:r w:rsidR="00776DC0">
        <w:rPr>
          <w:noProof/>
        </w:rPr>
        <w:drawing>
          <wp:inline distT="0" distB="0" distL="0" distR="0" wp14:anchorId="67730238" wp14:editId="42291FAC">
            <wp:extent cx="133350" cy="133350"/>
            <wp:effectExtent l="0" t="0" r="0" b="0"/>
            <wp:docPr id="25950715" name="圖形 25950715"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rsidR="00776DC0">
        <w:t>】將此</w:t>
      </w:r>
      <w:r w:rsidR="00E43615">
        <w:rPr>
          <w:rFonts w:hint="eastAsia"/>
        </w:rPr>
        <w:t>工作</w:t>
      </w:r>
      <w:r w:rsidR="00776DC0">
        <w:t>移除我的最愛。</w:t>
      </w:r>
    </w:p>
    <w:p w14:paraId="3EE9D2B5" w14:textId="08F0A273" w:rsidR="00E43615" w:rsidRDefault="00E43615" w:rsidP="00C1664D">
      <w:pPr>
        <w:pStyle w:val="affc"/>
        <w:numPr>
          <w:ilvl w:val="3"/>
          <w:numId w:val="52"/>
        </w:numPr>
        <w:ind w:leftChars="0"/>
      </w:pPr>
      <w:r>
        <w:t>優先權：指派工作的優先權。</w:t>
      </w:r>
    </w:p>
    <w:p w14:paraId="532390F5" w14:textId="40013D7E" w:rsidR="00E43615" w:rsidRDefault="00E43615" w:rsidP="00C1664D">
      <w:pPr>
        <w:pStyle w:val="affc"/>
        <w:numPr>
          <w:ilvl w:val="3"/>
          <w:numId w:val="52"/>
        </w:numPr>
        <w:ind w:leftChars="0"/>
      </w:pPr>
      <w:r>
        <w:t>工作主題：交辦的工作主題。</w:t>
      </w:r>
    </w:p>
    <w:p w14:paraId="7222451F" w14:textId="1D1DB05A" w:rsidR="00E43615" w:rsidRDefault="00E43615" w:rsidP="00C1664D">
      <w:pPr>
        <w:pStyle w:val="affc"/>
        <w:numPr>
          <w:ilvl w:val="3"/>
          <w:numId w:val="52"/>
        </w:numPr>
        <w:ind w:leftChars="0"/>
      </w:pPr>
      <w:r>
        <w:t>負責人：顯示工作負責人。</w:t>
      </w:r>
    </w:p>
    <w:p w14:paraId="4146B6CD" w14:textId="2A60BC0B" w:rsidR="00E43615" w:rsidRDefault="00E43615" w:rsidP="00C1664D">
      <w:pPr>
        <w:pStyle w:val="affc"/>
        <w:numPr>
          <w:ilvl w:val="3"/>
          <w:numId w:val="52"/>
        </w:numPr>
        <w:ind w:leftChars="0"/>
      </w:pPr>
      <w:r>
        <w:t>處理人：顯示工作處理人。</w:t>
      </w:r>
    </w:p>
    <w:p w14:paraId="518870C2" w14:textId="1AFF2D07" w:rsidR="00E43615" w:rsidRDefault="00E43615" w:rsidP="00C1664D">
      <w:pPr>
        <w:pStyle w:val="affc"/>
        <w:numPr>
          <w:ilvl w:val="3"/>
          <w:numId w:val="52"/>
        </w:numPr>
        <w:ind w:leftChars="0"/>
      </w:pPr>
      <w:r>
        <w:t>指派時間：指派工作的時間。</w:t>
      </w:r>
    </w:p>
    <w:p w14:paraId="23EB67C3" w14:textId="573B0F09" w:rsidR="00E43615" w:rsidRDefault="00E43615" w:rsidP="00C1664D">
      <w:pPr>
        <w:pStyle w:val="affc"/>
        <w:numPr>
          <w:ilvl w:val="3"/>
          <w:numId w:val="52"/>
        </w:numPr>
        <w:ind w:leftChars="0"/>
      </w:pPr>
      <w:r>
        <w:t>到期時間：工作到期的時間。</w:t>
      </w:r>
    </w:p>
    <w:p w14:paraId="760AA4AD" w14:textId="2903C9A0" w:rsidR="004A5328" w:rsidRDefault="00E43615" w:rsidP="00C1664D">
      <w:pPr>
        <w:pStyle w:val="affc"/>
        <w:numPr>
          <w:ilvl w:val="3"/>
          <w:numId w:val="52"/>
        </w:numPr>
        <w:ind w:leftChars="0"/>
      </w:pPr>
      <w:r>
        <w:t>狀態：工作處理狀況。</w:t>
      </w:r>
    </w:p>
    <w:p w14:paraId="5A812F63" w14:textId="507C0616" w:rsidR="00E43615" w:rsidRDefault="004A5328" w:rsidP="004A5328">
      <w:pPr>
        <w:widowControl/>
        <w:suppressAutoHyphens w:val="0"/>
      </w:pPr>
      <w:r>
        <w:br w:type="page"/>
      </w:r>
    </w:p>
    <w:p w14:paraId="18D59462" w14:textId="59DCBE14" w:rsidR="00E43615" w:rsidRDefault="00E43615" w:rsidP="00C1664D">
      <w:pPr>
        <w:pStyle w:val="affc"/>
        <w:numPr>
          <w:ilvl w:val="3"/>
          <w:numId w:val="52"/>
        </w:numPr>
        <w:ind w:leftChars="0"/>
      </w:pPr>
      <w:r>
        <w:t>留言數：顯示交辦工作的留言數。</w:t>
      </w:r>
    </w:p>
    <w:p w14:paraId="2C178319" w14:textId="3B433AB2" w:rsidR="00E43615" w:rsidRDefault="004A5328" w:rsidP="00C1664D">
      <w:pPr>
        <w:pStyle w:val="affc"/>
        <w:numPr>
          <w:ilvl w:val="1"/>
          <w:numId w:val="52"/>
        </w:numPr>
        <w:ind w:leftChars="0"/>
      </w:pPr>
      <w:r w:rsidRPr="00E43615">
        <w:rPr>
          <w:noProof/>
        </w:rPr>
        <w:drawing>
          <wp:anchor distT="0" distB="0" distL="114300" distR="114300" simplePos="0" relativeHeight="251779584" behindDoc="0" locked="0" layoutInCell="1" allowOverlap="1" wp14:anchorId="123C6BD5" wp14:editId="4E6F3924">
            <wp:simplePos x="0" y="0"/>
            <wp:positionH relativeFrom="column">
              <wp:posOffset>613410</wp:posOffset>
            </wp:positionH>
            <wp:positionV relativeFrom="page">
              <wp:posOffset>1657350</wp:posOffset>
            </wp:positionV>
            <wp:extent cx="1619885" cy="3470275"/>
            <wp:effectExtent l="0" t="0" r="0" b="0"/>
            <wp:wrapTopAndBottom/>
            <wp:docPr id="53275031"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031" name="圖片 1" descr="一張含有 文字, 螢幕擷取畫面, 數字 的圖片&#10;&#10;自動產生的描述"/>
                    <pic:cNvPicPr/>
                  </pic:nvPicPr>
                  <pic:blipFill>
                    <a:blip r:embed="rId158">
                      <a:extLst>
                        <a:ext uri="{28A0092B-C50C-407E-A947-70E740481C1C}">
                          <a14:useLocalDpi xmlns:a14="http://schemas.microsoft.com/office/drawing/2010/main" val="0"/>
                        </a:ext>
                      </a:extLst>
                    </a:blip>
                    <a:stretch>
                      <a:fillRect/>
                    </a:stretch>
                  </pic:blipFill>
                  <pic:spPr>
                    <a:xfrm>
                      <a:off x="0" y="0"/>
                      <a:ext cx="1619885" cy="3470275"/>
                    </a:xfrm>
                    <a:prstGeom prst="rect">
                      <a:avLst/>
                    </a:prstGeom>
                  </pic:spPr>
                </pic:pic>
              </a:graphicData>
            </a:graphic>
          </wp:anchor>
        </w:drawing>
      </w:r>
      <w:r w:rsidR="00E43615">
        <w:t>會議清單查詢畫面</w:t>
      </w:r>
    </w:p>
    <w:p w14:paraId="521CA275" w14:textId="16DD1A36" w:rsidR="00E43615" w:rsidRDefault="00E43615" w:rsidP="00C1664D">
      <w:pPr>
        <w:pStyle w:val="affc"/>
        <w:numPr>
          <w:ilvl w:val="2"/>
          <w:numId w:val="52"/>
        </w:numPr>
        <w:ind w:leftChars="0"/>
      </w:pPr>
      <w:r>
        <w:t>將清單分類顯示，並提供搜尋工具尋找會議</w:t>
      </w:r>
    </w:p>
    <w:p w14:paraId="0135B28A" w14:textId="234EFF6E" w:rsidR="00E43615" w:rsidRDefault="00E43615" w:rsidP="00E43615">
      <w:pPr>
        <w:pStyle w:val="afff1"/>
        <w:ind w:left="480" w:firstLine="480"/>
      </w:pPr>
      <w:r>
        <w:t>圖107．會議清單查看</w:t>
      </w:r>
    </w:p>
    <w:p w14:paraId="4F31DD5F" w14:textId="0BB4AFE7" w:rsidR="00E43615" w:rsidRDefault="00E43615" w:rsidP="00C1664D">
      <w:pPr>
        <w:pStyle w:val="affc"/>
        <w:numPr>
          <w:ilvl w:val="2"/>
          <w:numId w:val="52"/>
        </w:numPr>
        <w:ind w:leftChars="0"/>
      </w:pPr>
      <w:r>
        <w:t>會議清單：將依照【會議分類匣】顯示該分類下的會議。</w:t>
      </w:r>
    </w:p>
    <w:p w14:paraId="027C2BF4" w14:textId="6CA18E65" w:rsidR="00E43615" w:rsidRDefault="00E43615" w:rsidP="00C1664D">
      <w:pPr>
        <w:pStyle w:val="affc"/>
        <w:numPr>
          <w:ilvl w:val="3"/>
          <w:numId w:val="52"/>
        </w:numPr>
        <w:ind w:leftChars="0"/>
      </w:pPr>
      <w:r>
        <w:t>列：表示會議清單中的一筆會議，點擊檢視會議內容。</w:t>
      </w:r>
    </w:p>
    <w:p w14:paraId="0B692BE1" w14:textId="05234E19" w:rsidR="00E43615" w:rsidRDefault="00E43615" w:rsidP="00C1664D">
      <w:pPr>
        <w:pStyle w:val="affc"/>
        <w:numPr>
          <w:ilvl w:val="3"/>
          <w:numId w:val="52"/>
        </w:numPr>
        <w:ind w:leftChars="0"/>
      </w:pPr>
      <w:r>
        <w:t>編號：顯示在此清單中的編號。</w:t>
      </w:r>
    </w:p>
    <w:p w14:paraId="2998A169" w14:textId="068E0AA7" w:rsidR="00E43615" w:rsidRDefault="004A5328" w:rsidP="00C1664D">
      <w:pPr>
        <w:pStyle w:val="affc"/>
        <w:numPr>
          <w:ilvl w:val="3"/>
          <w:numId w:val="52"/>
        </w:numPr>
        <w:ind w:leftChars="0"/>
      </w:pPr>
      <w:r>
        <w:rPr>
          <w:rFonts w:hint="eastAsia"/>
        </w:rPr>
        <w:t>標記：</w:t>
      </w:r>
      <w:r w:rsidR="00E43615">
        <w:t>點擊【</w:t>
      </w:r>
      <w:r w:rsidR="00E43615">
        <w:rPr>
          <w:noProof/>
        </w:rPr>
        <w:drawing>
          <wp:inline distT="0" distB="0" distL="0" distR="0" wp14:anchorId="2763965F" wp14:editId="328C764E">
            <wp:extent cx="133350" cy="133350"/>
            <wp:effectExtent l="0" t="0" r="0" b="0"/>
            <wp:docPr id="337027937" name="圖形 337027937"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rsidR="00E43615">
        <w:t>】將此會議加入我的最愛，反之點擊【</w:t>
      </w:r>
      <w:r w:rsidR="00E43615">
        <w:rPr>
          <w:noProof/>
        </w:rPr>
        <w:drawing>
          <wp:inline distT="0" distB="0" distL="0" distR="0" wp14:anchorId="51A3663A" wp14:editId="04959B63">
            <wp:extent cx="133350" cy="133350"/>
            <wp:effectExtent l="0" t="0" r="0" b="0"/>
            <wp:docPr id="207956854" name="圖形 207956854"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rsidR="00E43615">
        <w:t>】將此會議移除我的最愛。</w:t>
      </w:r>
    </w:p>
    <w:p w14:paraId="3B184735" w14:textId="75363271" w:rsidR="00E43615" w:rsidRDefault="00E43615" w:rsidP="00C1664D">
      <w:pPr>
        <w:pStyle w:val="affc"/>
        <w:numPr>
          <w:ilvl w:val="3"/>
          <w:numId w:val="52"/>
        </w:numPr>
        <w:ind w:leftChars="0"/>
      </w:pPr>
      <w:r>
        <w:t>會議室：顯示開會地點。</w:t>
      </w:r>
    </w:p>
    <w:p w14:paraId="644D0734" w14:textId="587E648A" w:rsidR="00E43615" w:rsidRDefault="00E43615" w:rsidP="00C1664D">
      <w:pPr>
        <w:pStyle w:val="affc"/>
        <w:numPr>
          <w:ilvl w:val="3"/>
          <w:numId w:val="52"/>
        </w:numPr>
        <w:ind w:leftChars="0"/>
      </w:pPr>
      <w:r>
        <w:t>會議主題：顯示會議主題。</w:t>
      </w:r>
    </w:p>
    <w:p w14:paraId="7438CA39" w14:textId="3A4F516A" w:rsidR="00E43615" w:rsidRDefault="00E43615" w:rsidP="00C1664D">
      <w:pPr>
        <w:pStyle w:val="affc"/>
        <w:numPr>
          <w:ilvl w:val="3"/>
          <w:numId w:val="52"/>
        </w:numPr>
        <w:ind w:leftChars="0"/>
      </w:pPr>
      <w:r>
        <w:t>主席：顯示主席。</w:t>
      </w:r>
    </w:p>
    <w:p w14:paraId="14DFFC32" w14:textId="1DA45C23" w:rsidR="00E43615" w:rsidRDefault="00E43615" w:rsidP="00C1664D">
      <w:pPr>
        <w:pStyle w:val="affc"/>
        <w:numPr>
          <w:ilvl w:val="3"/>
          <w:numId w:val="52"/>
        </w:numPr>
        <w:ind w:leftChars="0"/>
      </w:pPr>
      <w:r>
        <w:t>會議時間：顯示會議時間。</w:t>
      </w:r>
    </w:p>
    <w:p w14:paraId="4C3910DE" w14:textId="77777777" w:rsidR="00E43615" w:rsidRDefault="00E43615">
      <w:pPr>
        <w:widowControl/>
        <w:suppressAutoHyphens w:val="0"/>
      </w:pPr>
      <w:r>
        <w:br w:type="page"/>
      </w:r>
    </w:p>
    <w:p w14:paraId="437D59E6" w14:textId="5B4D6DCC" w:rsidR="00E43615" w:rsidRDefault="00E43615" w:rsidP="00C1664D">
      <w:pPr>
        <w:pStyle w:val="affc"/>
        <w:numPr>
          <w:ilvl w:val="1"/>
          <w:numId w:val="52"/>
        </w:numPr>
        <w:ind w:leftChars="0"/>
      </w:pPr>
      <w:r w:rsidRPr="00E43615">
        <w:rPr>
          <w:noProof/>
        </w:rPr>
        <w:drawing>
          <wp:anchor distT="0" distB="0" distL="114300" distR="114300" simplePos="0" relativeHeight="251782656" behindDoc="0" locked="0" layoutInCell="1" allowOverlap="1" wp14:anchorId="0417C56D" wp14:editId="6D6E84D9">
            <wp:simplePos x="0" y="0"/>
            <wp:positionH relativeFrom="column">
              <wp:posOffset>613410</wp:posOffset>
            </wp:positionH>
            <wp:positionV relativeFrom="page">
              <wp:posOffset>1397000</wp:posOffset>
            </wp:positionV>
            <wp:extent cx="1619885" cy="3462655"/>
            <wp:effectExtent l="0" t="0" r="0" b="4445"/>
            <wp:wrapTopAndBottom/>
            <wp:docPr id="1721086402"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6402" name="圖片 1" descr="一張含有 文字, 螢幕擷取畫面, 數字, 字型 的圖片&#10;&#10;自動產生的描述"/>
                    <pic:cNvPicPr/>
                  </pic:nvPicPr>
                  <pic:blipFill>
                    <a:blip r:embed="rId159">
                      <a:extLst>
                        <a:ext uri="{28A0092B-C50C-407E-A947-70E740481C1C}">
                          <a14:useLocalDpi xmlns:a14="http://schemas.microsoft.com/office/drawing/2010/main" val="0"/>
                        </a:ext>
                      </a:extLst>
                    </a:blip>
                    <a:stretch>
                      <a:fillRect/>
                    </a:stretch>
                  </pic:blipFill>
                  <pic:spPr>
                    <a:xfrm>
                      <a:off x="0" y="0"/>
                      <a:ext cx="1619885" cy="3462655"/>
                    </a:xfrm>
                    <a:prstGeom prst="rect">
                      <a:avLst/>
                    </a:prstGeom>
                  </pic:spPr>
                </pic:pic>
              </a:graphicData>
            </a:graphic>
          </wp:anchor>
        </w:drawing>
      </w:r>
      <w:r>
        <w:t>工作清單畫面</w:t>
      </w:r>
    </w:p>
    <w:p w14:paraId="266CE6B5" w14:textId="63698182" w:rsidR="00E43615" w:rsidRDefault="00E43615" w:rsidP="00C1664D">
      <w:pPr>
        <w:pStyle w:val="affc"/>
        <w:numPr>
          <w:ilvl w:val="2"/>
          <w:numId w:val="52"/>
        </w:numPr>
        <w:ind w:leftChars="0"/>
      </w:pPr>
      <w:r>
        <w:t>顯示個人的會議工作清單。</w:t>
      </w:r>
    </w:p>
    <w:p w14:paraId="47327F4C" w14:textId="38B2A91D" w:rsidR="00E43615" w:rsidRDefault="00E43615" w:rsidP="00E43615">
      <w:pPr>
        <w:pStyle w:val="afff1"/>
        <w:ind w:left="480" w:firstLine="480"/>
      </w:pPr>
      <w:r>
        <w:t>圖108．工作清單查看</w:t>
      </w:r>
    </w:p>
    <w:p w14:paraId="2EBB9F68" w14:textId="5CCA1494" w:rsidR="00E43615" w:rsidRDefault="00E43615" w:rsidP="00C1664D">
      <w:pPr>
        <w:pStyle w:val="affc"/>
        <w:numPr>
          <w:ilvl w:val="2"/>
          <w:numId w:val="52"/>
        </w:numPr>
        <w:ind w:leftChars="0"/>
      </w:pPr>
      <w:r>
        <w:t>會議工作分類匣：將所有此人的會議工作自動分類，並統計數量，點擊後顯示該分類。</w:t>
      </w:r>
    </w:p>
    <w:p w14:paraId="5A883229" w14:textId="03D060F4" w:rsidR="00E43615" w:rsidRDefault="00E43615" w:rsidP="00C1664D">
      <w:pPr>
        <w:pStyle w:val="affc"/>
        <w:numPr>
          <w:ilvl w:val="2"/>
          <w:numId w:val="52"/>
        </w:numPr>
        <w:ind w:leftChars="0"/>
      </w:pPr>
      <w:r>
        <w:t>工作清單分類：依個人擔任角色進行分類。</w:t>
      </w:r>
    </w:p>
    <w:p w14:paraId="3FE5FD73" w14:textId="41ABC0E5" w:rsidR="00E43615" w:rsidRDefault="00E43615" w:rsidP="00C1664D">
      <w:pPr>
        <w:pStyle w:val="affc"/>
        <w:numPr>
          <w:ilvl w:val="3"/>
          <w:numId w:val="52"/>
        </w:numPr>
        <w:ind w:leftChars="0"/>
      </w:pPr>
      <w:r>
        <w:t>關鍵字搜尋：輸入部分的【工作主題】，點擊【</w:t>
      </w:r>
      <w:r w:rsidRPr="00E43615">
        <w:rPr>
          <w:noProof/>
        </w:rPr>
        <w:drawing>
          <wp:inline distT="0" distB="0" distL="0" distR="0" wp14:anchorId="7513F78A" wp14:editId="00BCD49A">
            <wp:extent cx="331200" cy="154800"/>
            <wp:effectExtent l="0" t="0" r="0" b="0"/>
            <wp:docPr id="9142001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0139" name=""/>
                    <pic:cNvPicPr/>
                  </pic:nvPicPr>
                  <pic:blipFill>
                    <a:blip r:embed="rId160"/>
                    <a:stretch>
                      <a:fillRect/>
                    </a:stretch>
                  </pic:blipFill>
                  <pic:spPr>
                    <a:xfrm>
                      <a:off x="0" y="0"/>
                      <a:ext cx="331200" cy="154800"/>
                    </a:xfrm>
                    <a:prstGeom prst="rect">
                      <a:avLst/>
                    </a:prstGeom>
                  </pic:spPr>
                </pic:pic>
              </a:graphicData>
            </a:graphic>
          </wp:inline>
        </w:drawing>
      </w:r>
      <w:r>
        <w:t>】將搜尋結果顯示在右方的【工作清單】</w:t>
      </w:r>
    </w:p>
    <w:p w14:paraId="6F10C40B" w14:textId="3B3808E0" w:rsidR="00E43615" w:rsidRDefault="00E43615" w:rsidP="00C1664D">
      <w:pPr>
        <w:pStyle w:val="affc"/>
        <w:numPr>
          <w:ilvl w:val="3"/>
          <w:numId w:val="52"/>
        </w:numPr>
        <w:ind w:leftChars="0"/>
      </w:pPr>
      <w:r>
        <w:t>待辦工作：顯示所有尚未完成工作。</w:t>
      </w:r>
    </w:p>
    <w:p w14:paraId="1D2EA176" w14:textId="0F462FC5" w:rsidR="00E43615" w:rsidRDefault="00E43615" w:rsidP="00C1664D">
      <w:pPr>
        <w:pStyle w:val="affc"/>
        <w:numPr>
          <w:ilvl w:val="3"/>
          <w:numId w:val="52"/>
        </w:numPr>
        <w:ind w:leftChars="0"/>
      </w:pPr>
      <w:r>
        <w:t>我負責的：顯示負責人是我的工作。</w:t>
      </w:r>
    </w:p>
    <w:p w14:paraId="07997774" w14:textId="2367E6E9" w:rsidR="00E43615" w:rsidRDefault="00E43615" w:rsidP="00C1664D">
      <w:pPr>
        <w:pStyle w:val="affc"/>
        <w:numPr>
          <w:ilvl w:val="3"/>
          <w:numId w:val="52"/>
        </w:numPr>
        <w:ind w:leftChars="0"/>
      </w:pPr>
      <w:r>
        <w:t>我部屬的：擔任主管才會顯示此功能，點擊該分類並點擊【</w:t>
      </w:r>
      <w:r>
        <w:t xml:space="preserve"> </w:t>
      </w:r>
      <w:r>
        <w:t>】選取要檢閱</w:t>
      </w:r>
      <w:r>
        <w:t xml:space="preserve"> </w:t>
      </w:r>
      <w:r>
        <w:t>的部屬工作，將部屬的會議工作顯示在右方【工作清單】。</w:t>
      </w:r>
    </w:p>
    <w:p w14:paraId="5B0EEA07" w14:textId="5EC432C2" w:rsidR="00E43615" w:rsidRDefault="00E43615" w:rsidP="00C1664D">
      <w:pPr>
        <w:pStyle w:val="affc"/>
        <w:numPr>
          <w:ilvl w:val="3"/>
          <w:numId w:val="52"/>
        </w:numPr>
        <w:ind w:leftChars="0"/>
      </w:pPr>
      <w:r>
        <w:t>我是主席：顯示主席是我的工作。</w:t>
      </w:r>
    </w:p>
    <w:p w14:paraId="65E08E6C" w14:textId="13803BD7" w:rsidR="00E43615" w:rsidRDefault="00E43615" w:rsidP="00C1664D">
      <w:pPr>
        <w:pStyle w:val="affc"/>
        <w:numPr>
          <w:ilvl w:val="3"/>
          <w:numId w:val="52"/>
        </w:numPr>
        <w:ind w:leftChars="0"/>
      </w:pPr>
      <w:r>
        <w:t>我參與的會議：顯示我有參與會議的工作。</w:t>
      </w:r>
    </w:p>
    <w:p w14:paraId="2B9A9E82" w14:textId="18F2A4EA" w:rsidR="00E43615" w:rsidRDefault="00E43615" w:rsidP="00C1664D">
      <w:pPr>
        <w:pStyle w:val="affc"/>
        <w:numPr>
          <w:ilvl w:val="3"/>
          <w:numId w:val="52"/>
        </w:numPr>
        <w:ind w:leftChars="0"/>
      </w:pPr>
      <w:r>
        <w:t>重要工作：顯示被我設定為【我的最愛】的工作。</w:t>
      </w:r>
    </w:p>
    <w:p w14:paraId="55C2A678" w14:textId="38B31B08" w:rsidR="00E43615" w:rsidRDefault="00E43615" w:rsidP="00C1664D">
      <w:pPr>
        <w:pStyle w:val="affc"/>
        <w:numPr>
          <w:ilvl w:val="3"/>
          <w:numId w:val="52"/>
        </w:numPr>
        <w:ind w:leftChars="0"/>
      </w:pPr>
      <w:r>
        <w:t>歷史查詢：展開搜尋介面。</w:t>
      </w:r>
    </w:p>
    <w:p w14:paraId="4B7D5B8D" w14:textId="42AC81A5" w:rsidR="00E43615" w:rsidRDefault="00E43615" w:rsidP="00C1664D">
      <w:pPr>
        <w:pStyle w:val="affc"/>
        <w:numPr>
          <w:ilvl w:val="2"/>
          <w:numId w:val="52"/>
        </w:numPr>
        <w:ind w:leftChars="0"/>
      </w:pPr>
      <w:r>
        <w:t>會議交辦工作清單：依照【會議工作分類匣】分類，顯示此人的會議工作清單。</w:t>
      </w:r>
    </w:p>
    <w:p w14:paraId="179193B0" w14:textId="4E8B0670" w:rsidR="00E43615" w:rsidRDefault="00E43615" w:rsidP="00C1664D">
      <w:pPr>
        <w:pStyle w:val="affc"/>
        <w:numPr>
          <w:ilvl w:val="3"/>
          <w:numId w:val="52"/>
        </w:numPr>
        <w:ind w:leftChars="0"/>
      </w:pPr>
      <w:r>
        <w:t>列：表示工作清單中的一筆工作，點擊展開工作內容。</w:t>
      </w:r>
    </w:p>
    <w:p w14:paraId="3553A2B5" w14:textId="56C765A7" w:rsidR="00E43615" w:rsidRDefault="00E43615" w:rsidP="00C1664D">
      <w:pPr>
        <w:pStyle w:val="affc"/>
        <w:numPr>
          <w:ilvl w:val="3"/>
          <w:numId w:val="52"/>
        </w:numPr>
        <w:ind w:leftChars="0"/>
      </w:pPr>
      <w:r>
        <w:t>編號：顯示在此清單中的編號。</w:t>
      </w:r>
    </w:p>
    <w:p w14:paraId="1BD7D194" w14:textId="77777777" w:rsidR="00E43615" w:rsidRDefault="00E43615">
      <w:pPr>
        <w:widowControl/>
        <w:suppressAutoHyphens w:val="0"/>
      </w:pPr>
      <w:r>
        <w:br w:type="page"/>
      </w:r>
    </w:p>
    <w:p w14:paraId="135BCFCC" w14:textId="4C66D6AC" w:rsidR="00E43615" w:rsidRDefault="00E43615" w:rsidP="00C1664D">
      <w:pPr>
        <w:pStyle w:val="affc"/>
        <w:numPr>
          <w:ilvl w:val="3"/>
          <w:numId w:val="52"/>
        </w:numPr>
        <w:ind w:leftChars="0"/>
      </w:pPr>
      <w:r>
        <w:rPr>
          <w:rFonts w:hint="eastAsia"/>
        </w:rPr>
        <w:t>標記：</w:t>
      </w:r>
      <w:r>
        <w:t>點擊【</w:t>
      </w:r>
      <w:r>
        <w:rPr>
          <w:noProof/>
        </w:rPr>
        <w:drawing>
          <wp:inline distT="0" distB="0" distL="0" distR="0" wp14:anchorId="55EA3728" wp14:editId="1552EA9A">
            <wp:extent cx="133350" cy="133350"/>
            <wp:effectExtent l="0" t="0" r="0" b="0"/>
            <wp:docPr id="2048367756" name="圖形 2048367756"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w:t>
      </w:r>
      <w:r>
        <w:rPr>
          <w:rFonts w:hint="eastAsia"/>
        </w:rPr>
        <w:t>工作</w:t>
      </w:r>
      <w:r>
        <w:t>加入我的最愛，反之點擊【</w:t>
      </w:r>
      <w:r>
        <w:rPr>
          <w:noProof/>
        </w:rPr>
        <w:drawing>
          <wp:inline distT="0" distB="0" distL="0" distR="0" wp14:anchorId="28FECD18" wp14:editId="520EDF92">
            <wp:extent cx="133350" cy="133350"/>
            <wp:effectExtent l="0" t="0" r="0" b="0"/>
            <wp:docPr id="879147203" name="圖形 879147203" descr="星星 外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4079" name="圖形 1748864079" descr="星星 外框"/>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133350" cy="133350"/>
                    </a:xfrm>
                    <a:prstGeom prst="rect">
                      <a:avLst/>
                    </a:prstGeom>
                  </pic:spPr>
                </pic:pic>
              </a:graphicData>
            </a:graphic>
          </wp:inline>
        </w:drawing>
      </w:r>
      <w:r>
        <w:t>】將此</w:t>
      </w:r>
      <w:r>
        <w:rPr>
          <w:rFonts w:hint="eastAsia"/>
        </w:rPr>
        <w:t>工作</w:t>
      </w:r>
      <w:r>
        <w:t>移除我的最愛。</w:t>
      </w:r>
    </w:p>
    <w:p w14:paraId="2D00C738" w14:textId="40BED11D" w:rsidR="004A5328" w:rsidRDefault="004A5328" w:rsidP="00C1664D">
      <w:pPr>
        <w:pStyle w:val="affc"/>
        <w:numPr>
          <w:ilvl w:val="3"/>
          <w:numId w:val="52"/>
        </w:numPr>
        <w:ind w:leftChars="0"/>
      </w:pPr>
      <w:r>
        <w:t>優先權：指派工作的優先權。</w:t>
      </w:r>
    </w:p>
    <w:p w14:paraId="63B3A5F8" w14:textId="67202585" w:rsidR="004A5328" w:rsidRDefault="004A5328" w:rsidP="00C1664D">
      <w:pPr>
        <w:pStyle w:val="affc"/>
        <w:numPr>
          <w:ilvl w:val="3"/>
          <w:numId w:val="52"/>
        </w:numPr>
        <w:ind w:leftChars="0"/>
      </w:pPr>
      <w:r>
        <w:t>工作主題：交辦的工作主題。</w:t>
      </w:r>
    </w:p>
    <w:p w14:paraId="6DFF7FEC" w14:textId="7A7204C0" w:rsidR="004A5328" w:rsidRDefault="004A5328" w:rsidP="00C1664D">
      <w:pPr>
        <w:pStyle w:val="affc"/>
        <w:numPr>
          <w:ilvl w:val="3"/>
          <w:numId w:val="52"/>
        </w:numPr>
        <w:ind w:leftChars="0"/>
      </w:pPr>
      <w:r>
        <w:t>負責人：顯示工作負責人。</w:t>
      </w:r>
    </w:p>
    <w:p w14:paraId="03B0EB71" w14:textId="7D17FCE7" w:rsidR="004A5328" w:rsidRDefault="004A5328" w:rsidP="00C1664D">
      <w:pPr>
        <w:pStyle w:val="affc"/>
        <w:numPr>
          <w:ilvl w:val="3"/>
          <w:numId w:val="52"/>
        </w:numPr>
        <w:ind w:leftChars="0"/>
      </w:pPr>
      <w:r>
        <w:t>處理人：顯示工作處理人。</w:t>
      </w:r>
    </w:p>
    <w:p w14:paraId="3CE82764" w14:textId="7C46EA58" w:rsidR="004A5328" w:rsidRDefault="004A5328" w:rsidP="00C1664D">
      <w:pPr>
        <w:pStyle w:val="affc"/>
        <w:numPr>
          <w:ilvl w:val="3"/>
          <w:numId w:val="52"/>
        </w:numPr>
        <w:ind w:leftChars="0"/>
      </w:pPr>
      <w:r>
        <w:t>指派時間：指派工作的時間。</w:t>
      </w:r>
    </w:p>
    <w:p w14:paraId="1EAAA135" w14:textId="7E2A0A74" w:rsidR="004A5328" w:rsidRDefault="004A5328" w:rsidP="00C1664D">
      <w:pPr>
        <w:pStyle w:val="affc"/>
        <w:numPr>
          <w:ilvl w:val="3"/>
          <w:numId w:val="52"/>
        </w:numPr>
        <w:ind w:leftChars="0"/>
      </w:pPr>
      <w:r>
        <w:t>到期時間：工作到期的時間。</w:t>
      </w:r>
    </w:p>
    <w:p w14:paraId="0073447E" w14:textId="3DB2CD9F" w:rsidR="004A5328" w:rsidRDefault="004A5328" w:rsidP="00C1664D">
      <w:pPr>
        <w:pStyle w:val="affc"/>
        <w:numPr>
          <w:ilvl w:val="3"/>
          <w:numId w:val="52"/>
        </w:numPr>
        <w:ind w:leftChars="0"/>
      </w:pPr>
      <w:r>
        <w:t>狀態：工作處理狀況。</w:t>
      </w:r>
    </w:p>
    <w:p w14:paraId="7B1CAB59" w14:textId="3898048E" w:rsidR="004A5328" w:rsidRDefault="004A5328" w:rsidP="00C1664D">
      <w:pPr>
        <w:pStyle w:val="affc"/>
        <w:numPr>
          <w:ilvl w:val="3"/>
          <w:numId w:val="52"/>
        </w:numPr>
        <w:ind w:leftChars="0"/>
      </w:pPr>
      <w:r>
        <w:t>留言數：顯示交辦工作的留言數。</w:t>
      </w:r>
    </w:p>
    <w:p w14:paraId="38A55EBA" w14:textId="6BB874AE" w:rsidR="004A5328" w:rsidRDefault="004A5328" w:rsidP="00C1664D">
      <w:pPr>
        <w:pStyle w:val="affc"/>
        <w:numPr>
          <w:ilvl w:val="1"/>
          <w:numId w:val="52"/>
        </w:numPr>
        <w:ind w:leftChars="0"/>
      </w:pPr>
      <w:r w:rsidRPr="004A5328">
        <w:rPr>
          <w:noProof/>
        </w:rPr>
        <w:drawing>
          <wp:anchor distT="0" distB="0" distL="114300" distR="114300" simplePos="0" relativeHeight="251783680" behindDoc="0" locked="0" layoutInCell="1" allowOverlap="1" wp14:anchorId="7C116426" wp14:editId="43EB5C1D">
            <wp:simplePos x="0" y="0"/>
            <wp:positionH relativeFrom="column">
              <wp:posOffset>251460</wp:posOffset>
            </wp:positionH>
            <wp:positionV relativeFrom="page">
              <wp:posOffset>4032250</wp:posOffset>
            </wp:positionV>
            <wp:extent cx="1619885" cy="3513455"/>
            <wp:effectExtent l="0" t="0" r="0" b="0"/>
            <wp:wrapTopAndBottom/>
            <wp:docPr id="713729962"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29962" name="圖片 1" descr="一張含有 文字, 數字, 螢幕擷取畫面 的圖片&#10;&#10;自動產生的描述"/>
                    <pic:cNvPicPr/>
                  </pic:nvPicPr>
                  <pic:blipFill>
                    <a:blip r:embed="rId161">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r>
        <w:t>查看會議畫面</w:t>
      </w:r>
    </w:p>
    <w:p w14:paraId="361B211E" w14:textId="4191FF9F" w:rsidR="004A5328" w:rsidRDefault="004A5328" w:rsidP="004A5328">
      <w:pPr>
        <w:pStyle w:val="affc"/>
        <w:ind w:leftChars="0" w:left="737"/>
      </w:pPr>
      <w:r>
        <w:t>有別於會議清單以</w:t>
      </w:r>
      <w:proofErr w:type="gramStart"/>
      <w:r>
        <w:t>個</w:t>
      </w:r>
      <w:proofErr w:type="gramEnd"/>
      <w:r>
        <w:t>人為角度出發，此功能為查看所有可以借用或管理的會議室事件</w:t>
      </w:r>
    </w:p>
    <w:p w14:paraId="7F1D8967" w14:textId="015ED940" w:rsidR="004A5328" w:rsidRDefault="004A5328" w:rsidP="004A5328">
      <w:pPr>
        <w:pStyle w:val="afff1"/>
        <w:ind w:firstLine="480"/>
      </w:pPr>
      <w:r>
        <w:t>圖109．查看會議畫面</w:t>
      </w:r>
    </w:p>
    <w:p w14:paraId="76D9DB84" w14:textId="1857A1BE" w:rsidR="004A5328" w:rsidRDefault="004A5328" w:rsidP="00C1664D">
      <w:pPr>
        <w:pStyle w:val="affc"/>
        <w:numPr>
          <w:ilvl w:val="2"/>
          <w:numId w:val="53"/>
        </w:numPr>
        <w:ind w:leftChars="0"/>
      </w:pPr>
      <w:r>
        <w:t>查看會議分類匣：</w:t>
      </w:r>
    </w:p>
    <w:p w14:paraId="5EB43FC2" w14:textId="2CB09431" w:rsidR="004A5328" w:rsidRDefault="004A5328" w:rsidP="00C1664D">
      <w:pPr>
        <w:pStyle w:val="affc"/>
        <w:numPr>
          <w:ilvl w:val="3"/>
          <w:numId w:val="53"/>
        </w:numPr>
        <w:ind w:leftChars="0"/>
      </w:pPr>
      <w:r>
        <w:t>搜尋：輸入【</w:t>
      </w:r>
      <w:r>
        <w:rPr>
          <w:rFonts w:hint="eastAsia"/>
        </w:rPr>
        <w:t>標題</w:t>
      </w:r>
      <w:r>
        <w:t>】</w:t>
      </w:r>
      <w:r>
        <w:rPr>
          <w:rFonts w:hint="eastAsia"/>
        </w:rPr>
        <w:t>及【標籤】</w:t>
      </w:r>
      <w:r>
        <w:t>，點擊【</w:t>
      </w:r>
      <w:r w:rsidRPr="00E43615">
        <w:rPr>
          <w:noProof/>
        </w:rPr>
        <w:drawing>
          <wp:inline distT="0" distB="0" distL="0" distR="0" wp14:anchorId="4882331B" wp14:editId="45EF65D4">
            <wp:extent cx="331200" cy="154800"/>
            <wp:effectExtent l="0" t="0" r="0" b="0"/>
            <wp:docPr id="310126133" name="圖片 31012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0139" name=""/>
                    <pic:cNvPicPr/>
                  </pic:nvPicPr>
                  <pic:blipFill>
                    <a:blip r:embed="rId160"/>
                    <a:stretch>
                      <a:fillRect/>
                    </a:stretch>
                  </pic:blipFill>
                  <pic:spPr>
                    <a:xfrm>
                      <a:off x="0" y="0"/>
                      <a:ext cx="331200" cy="154800"/>
                    </a:xfrm>
                    <a:prstGeom prst="rect">
                      <a:avLst/>
                    </a:prstGeom>
                  </pic:spPr>
                </pic:pic>
              </a:graphicData>
            </a:graphic>
          </wp:inline>
        </w:drawing>
      </w:r>
      <w:r>
        <w:t>】將搜尋結果顯示在右方的【</w:t>
      </w:r>
      <w:r>
        <w:rPr>
          <w:rFonts w:hint="eastAsia"/>
        </w:rPr>
        <w:t>會議</w:t>
      </w:r>
      <w:r>
        <w:t>清單】</w:t>
      </w:r>
      <w:r>
        <w:rPr>
          <w:rFonts w:hint="eastAsia"/>
        </w:rPr>
        <w:t>。</w:t>
      </w:r>
    </w:p>
    <w:p w14:paraId="4C651765" w14:textId="04924115" w:rsidR="004A5328" w:rsidRDefault="004A5328" w:rsidP="00C1664D">
      <w:pPr>
        <w:pStyle w:val="affc"/>
        <w:numPr>
          <w:ilvl w:val="3"/>
          <w:numId w:val="53"/>
        </w:numPr>
        <w:ind w:leftChars="0"/>
      </w:pPr>
      <w:r>
        <w:t>所屬公司：所屬公司</w:t>
      </w:r>
    </w:p>
    <w:p w14:paraId="6998F5A7" w14:textId="40997582" w:rsidR="004A5328" w:rsidRDefault="004A5328" w:rsidP="00C1664D">
      <w:pPr>
        <w:pStyle w:val="affc"/>
        <w:numPr>
          <w:ilvl w:val="3"/>
          <w:numId w:val="53"/>
        </w:numPr>
        <w:ind w:leftChars="0"/>
      </w:pPr>
      <w:r>
        <w:t>會議群組：可選擇的會議群組</w:t>
      </w:r>
    </w:p>
    <w:p w14:paraId="0FA1ADDD" w14:textId="7DEF6256" w:rsidR="004A5328" w:rsidRDefault="004A5328" w:rsidP="00C1664D">
      <w:pPr>
        <w:pStyle w:val="affc"/>
        <w:numPr>
          <w:ilvl w:val="3"/>
          <w:numId w:val="53"/>
        </w:numPr>
        <w:ind w:leftChars="0"/>
      </w:pPr>
      <w:r>
        <w:t>會議室：可選擇的會議室</w:t>
      </w:r>
    </w:p>
    <w:p w14:paraId="08B7581F" w14:textId="77777777" w:rsidR="004A5328" w:rsidRDefault="004A5328">
      <w:pPr>
        <w:widowControl/>
        <w:suppressAutoHyphens w:val="0"/>
      </w:pPr>
      <w:r>
        <w:br w:type="page"/>
      </w:r>
    </w:p>
    <w:p w14:paraId="640DFD48" w14:textId="671DB8A7" w:rsidR="004A5328" w:rsidRDefault="004A5328" w:rsidP="00C1664D">
      <w:pPr>
        <w:pStyle w:val="affc"/>
        <w:numPr>
          <w:ilvl w:val="3"/>
          <w:numId w:val="53"/>
        </w:numPr>
        <w:ind w:leftChars="0"/>
      </w:pPr>
      <w:proofErr w:type="gramStart"/>
      <w:r>
        <w:t>自</w:t>
      </w:r>
      <w:proofErr w:type="gramEnd"/>
      <w:r>
        <w:t>：預設帶入</w:t>
      </w:r>
      <w:r>
        <w:t>6</w:t>
      </w:r>
      <w:r>
        <w:t>天前的日期，例如今天</w:t>
      </w:r>
      <w:r>
        <w:t>8/1</w:t>
      </w:r>
      <w:r>
        <w:t>，帶入</w:t>
      </w:r>
      <w:r>
        <w:t>7/26</w:t>
      </w:r>
    </w:p>
    <w:p w14:paraId="4A3E37A2" w14:textId="1DD81F4C" w:rsidR="004A5328" w:rsidRDefault="004A5328" w:rsidP="00C1664D">
      <w:pPr>
        <w:pStyle w:val="affc"/>
        <w:numPr>
          <w:ilvl w:val="3"/>
          <w:numId w:val="53"/>
        </w:numPr>
        <w:ind w:leftChars="0"/>
      </w:pPr>
      <w:r>
        <w:t>至：預設帶入</w:t>
      </w:r>
      <w:r>
        <w:t>6</w:t>
      </w:r>
      <w:r>
        <w:t>天後的日期，例如今天</w:t>
      </w:r>
      <w:r>
        <w:t>8/1</w:t>
      </w:r>
      <w:r>
        <w:t>，帶入</w:t>
      </w:r>
      <w:r>
        <w:t>8/7</w:t>
      </w:r>
    </w:p>
    <w:p w14:paraId="269F7AB7" w14:textId="610A67A8" w:rsidR="004A5328" w:rsidRDefault="004A5328" w:rsidP="00C1664D">
      <w:pPr>
        <w:pStyle w:val="affc"/>
        <w:numPr>
          <w:ilvl w:val="3"/>
          <w:numId w:val="53"/>
        </w:numPr>
        <w:ind w:leftChars="0"/>
      </w:pPr>
      <w:r>
        <w:t>會議清單：依照【查看會議分類匣】分類，顯示此人的會議工作清單。</w:t>
      </w:r>
    </w:p>
    <w:p w14:paraId="3D101CF2" w14:textId="63625F3B" w:rsidR="004A5328" w:rsidRDefault="004A5328" w:rsidP="00C1664D">
      <w:pPr>
        <w:pStyle w:val="affc"/>
        <w:numPr>
          <w:ilvl w:val="3"/>
          <w:numId w:val="53"/>
        </w:numPr>
        <w:ind w:leftChars="0"/>
      </w:pPr>
      <w:r>
        <w:t>列：表示會議清單中的一筆會議，點擊檢視會議內容。</w:t>
      </w:r>
    </w:p>
    <w:p w14:paraId="0EE377D8" w14:textId="32A5D67C" w:rsidR="004A5328" w:rsidRDefault="004A5328" w:rsidP="00C1664D">
      <w:pPr>
        <w:pStyle w:val="affc"/>
        <w:numPr>
          <w:ilvl w:val="3"/>
          <w:numId w:val="53"/>
        </w:numPr>
        <w:ind w:leftChars="0"/>
      </w:pPr>
      <w:r>
        <w:t>編號：顯示在此清單中的編號。</w:t>
      </w:r>
    </w:p>
    <w:p w14:paraId="0A35B08E" w14:textId="1B462C45" w:rsidR="004A5328" w:rsidRDefault="004A5328" w:rsidP="00C1664D">
      <w:pPr>
        <w:pStyle w:val="affc"/>
        <w:numPr>
          <w:ilvl w:val="3"/>
          <w:numId w:val="53"/>
        </w:numPr>
        <w:ind w:leftChars="0"/>
      </w:pPr>
      <w:r>
        <w:t>會議室：顯示開會地點。</w:t>
      </w:r>
    </w:p>
    <w:p w14:paraId="1577903B" w14:textId="3991A202" w:rsidR="004A5328" w:rsidRDefault="004A5328" w:rsidP="00C1664D">
      <w:pPr>
        <w:pStyle w:val="affc"/>
        <w:numPr>
          <w:ilvl w:val="3"/>
          <w:numId w:val="53"/>
        </w:numPr>
        <w:ind w:leftChars="0"/>
      </w:pPr>
      <w:r>
        <w:t>會議主題：顯示會議主題。</w:t>
      </w:r>
    </w:p>
    <w:p w14:paraId="1B40F439" w14:textId="12ACC7A5" w:rsidR="004A5328" w:rsidRDefault="004A5328" w:rsidP="00C1664D">
      <w:pPr>
        <w:pStyle w:val="affc"/>
        <w:numPr>
          <w:ilvl w:val="3"/>
          <w:numId w:val="53"/>
        </w:numPr>
        <w:ind w:leftChars="0"/>
      </w:pPr>
      <w:r>
        <w:t>主席：顯示主席。</w:t>
      </w:r>
    </w:p>
    <w:p w14:paraId="553DEC30" w14:textId="5C57D794" w:rsidR="008A1EAE" w:rsidRDefault="004A5328" w:rsidP="00C1664D">
      <w:pPr>
        <w:pStyle w:val="affc"/>
        <w:numPr>
          <w:ilvl w:val="3"/>
          <w:numId w:val="53"/>
        </w:numPr>
        <w:ind w:leftChars="0"/>
      </w:pPr>
      <w:r>
        <w:t>會議時間：顯示會議時間</w:t>
      </w:r>
    </w:p>
    <w:p w14:paraId="71A2578D" w14:textId="45AD1EAD" w:rsidR="008A1EAE" w:rsidRDefault="008A1EAE" w:rsidP="008A1EAE">
      <w:pPr>
        <w:pStyle w:val="afff5"/>
      </w:pPr>
      <w:bookmarkStart w:id="39" w:name="_Toc139443962"/>
      <w:r>
        <w:rPr>
          <w:rFonts w:hint="eastAsia"/>
        </w:rPr>
        <w:t>2</w:t>
      </w:r>
      <w:r>
        <w:t xml:space="preserve">-9-8 </w:t>
      </w:r>
      <w:r>
        <w:rPr>
          <w:rFonts w:hint="eastAsia"/>
        </w:rPr>
        <w:t>辦公 行事曆</w:t>
      </w:r>
      <w:bookmarkEnd w:id="39"/>
    </w:p>
    <w:p w14:paraId="208E23C8" w14:textId="47CE601B" w:rsidR="008A1EAE" w:rsidRDefault="008A1EAE" w:rsidP="00C1664D">
      <w:pPr>
        <w:pStyle w:val="affc"/>
        <w:numPr>
          <w:ilvl w:val="0"/>
          <w:numId w:val="54"/>
        </w:numPr>
        <w:ind w:leftChars="0"/>
      </w:pPr>
      <w:r>
        <w:rPr>
          <w:rFonts w:hint="eastAsia"/>
        </w:rPr>
        <w:t>行事曆簡介</w:t>
      </w:r>
    </w:p>
    <w:p w14:paraId="504D01AF" w14:textId="4F119245" w:rsidR="008A1EAE" w:rsidRDefault="008A1EAE" w:rsidP="008A1EAE">
      <w:pPr>
        <w:ind w:firstLine="397"/>
      </w:pPr>
      <w:r>
        <w:t>行事曆需根據不同時間區間，提供當日、當周列表的個人行程</w:t>
      </w:r>
      <w:r>
        <w:t>(</w:t>
      </w:r>
      <w:r>
        <w:t>會議、事件、資源</w:t>
      </w:r>
      <w:r>
        <w:t>)</w:t>
      </w:r>
      <w:r>
        <w:t>。</w:t>
      </w:r>
    </w:p>
    <w:p w14:paraId="5A9AE503" w14:textId="2707A361" w:rsidR="008A1EAE" w:rsidRDefault="008A1EAE" w:rsidP="00C1664D">
      <w:pPr>
        <w:pStyle w:val="affc"/>
        <w:numPr>
          <w:ilvl w:val="0"/>
          <w:numId w:val="54"/>
        </w:numPr>
        <w:ind w:leftChars="0"/>
      </w:pPr>
      <w:r>
        <w:rPr>
          <w:rFonts w:hint="eastAsia"/>
        </w:rPr>
        <w:t>行事曆進入點</w:t>
      </w:r>
    </w:p>
    <w:p w14:paraId="66C64892" w14:textId="1AF4A0B8" w:rsidR="008A1EAE" w:rsidRDefault="008A1EAE" w:rsidP="00C1664D">
      <w:pPr>
        <w:pStyle w:val="affc"/>
        <w:numPr>
          <w:ilvl w:val="1"/>
          <w:numId w:val="55"/>
        </w:numPr>
        <w:ind w:leftChars="0"/>
        <w:jc w:val="both"/>
      </w:pPr>
      <w:r w:rsidRPr="008A1EAE">
        <w:rPr>
          <w:noProof/>
        </w:rPr>
        <w:drawing>
          <wp:anchor distT="0" distB="0" distL="114300" distR="114300" simplePos="0" relativeHeight="251784704" behindDoc="0" locked="0" layoutInCell="1" allowOverlap="1" wp14:anchorId="6C1840C2" wp14:editId="373991F0">
            <wp:simplePos x="0" y="0"/>
            <wp:positionH relativeFrom="column">
              <wp:posOffset>251460</wp:posOffset>
            </wp:positionH>
            <wp:positionV relativeFrom="page">
              <wp:posOffset>5086350</wp:posOffset>
            </wp:positionV>
            <wp:extent cx="1619885" cy="3459480"/>
            <wp:effectExtent l="0" t="0" r="0" b="7620"/>
            <wp:wrapTopAndBottom/>
            <wp:docPr id="1135856105"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6105" name="圖片 1" descr="一張含有 文字, 螢幕擷取畫面, 行動電話, 多媒體 的圖片&#10;&#10;自動產生的描述"/>
                    <pic:cNvPicPr/>
                  </pic:nvPicPr>
                  <pic:blipFill>
                    <a:blip r:embed="rId162">
                      <a:extLst>
                        <a:ext uri="{28A0092B-C50C-407E-A947-70E740481C1C}">
                          <a14:useLocalDpi xmlns:a14="http://schemas.microsoft.com/office/drawing/2010/main" val="0"/>
                        </a:ext>
                      </a:extLst>
                    </a:blip>
                    <a:stretch>
                      <a:fillRect/>
                    </a:stretch>
                  </pic:blipFill>
                  <pic:spPr>
                    <a:xfrm>
                      <a:off x="0" y="0"/>
                      <a:ext cx="1619885" cy="3459480"/>
                    </a:xfrm>
                    <a:prstGeom prst="rect">
                      <a:avLst/>
                    </a:prstGeom>
                  </pic:spPr>
                </pic:pic>
              </a:graphicData>
            </a:graphic>
          </wp:anchor>
        </w:drawing>
      </w:r>
      <w:r>
        <w:rPr>
          <w:rFonts w:hint="eastAsia"/>
        </w:rPr>
        <w:t>進入</w:t>
      </w:r>
      <w:proofErr w:type="spellStart"/>
      <w:r>
        <w:rPr>
          <w:rFonts w:hint="eastAsia"/>
        </w:rPr>
        <w:t>L</w:t>
      </w:r>
      <w:r>
        <w:t>ale</w:t>
      </w:r>
      <w:proofErr w:type="spellEnd"/>
      <w:r>
        <w:rPr>
          <w:rFonts w:hint="eastAsia"/>
        </w:rPr>
        <w:t>企業</w:t>
      </w:r>
      <w:proofErr w:type="gramStart"/>
      <w:r>
        <w:rPr>
          <w:rFonts w:hint="eastAsia"/>
        </w:rPr>
        <w:t>＞辦公＞辦公</w:t>
      </w:r>
      <w:proofErr w:type="gramEnd"/>
      <w:r>
        <w:rPr>
          <w:rFonts w:hint="eastAsia"/>
        </w:rPr>
        <w:t>首頁＞</w:t>
      </w:r>
      <w:proofErr w:type="gramStart"/>
      <w:r>
        <w:rPr>
          <w:rFonts w:hint="eastAsia"/>
        </w:rPr>
        <w:t>ｘ</w:t>
      </w:r>
      <w:proofErr w:type="gramEnd"/>
      <w:r>
        <w:rPr>
          <w:rFonts w:hint="eastAsia"/>
        </w:rPr>
        <w:t>月</w:t>
      </w:r>
      <w:proofErr w:type="gramStart"/>
      <w:r>
        <w:rPr>
          <w:rFonts w:hint="eastAsia"/>
        </w:rPr>
        <w:t>ｘ</w:t>
      </w:r>
      <w:proofErr w:type="gramEnd"/>
      <w:r>
        <w:rPr>
          <w:rFonts w:hint="eastAsia"/>
        </w:rPr>
        <w:t>日行程</w:t>
      </w:r>
    </w:p>
    <w:p w14:paraId="70E76E38" w14:textId="014E1451" w:rsidR="008A1EAE" w:rsidRDefault="008A1EAE" w:rsidP="00C1664D">
      <w:pPr>
        <w:pStyle w:val="affc"/>
        <w:numPr>
          <w:ilvl w:val="1"/>
          <w:numId w:val="55"/>
        </w:numPr>
        <w:ind w:leftChars="0"/>
        <w:jc w:val="both"/>
      </w:pPr>
      <w:r>
        <w:rPr>
          <w:rFonts w:hint="eastAsia"/>
        </w:rPr>
        <w:t>進入</w:t>
      </w:r>
      <w:proofErr w:type="spellStart"/>
      <w:r>
        <w:rPr>
          <w:rFonts w:hint="eastAsia"/>
        </w:rPr>
        <w:t>L</w:t>
      </w:r>
      <w:r>
        <w:t>ale</w:t>
      </w:r>
      <w:proofErr w:type="spellEnd"/>
      <w:r>
        <w:rPr>
          <w:rFonts w:hint="eastAsia"/>
        </w:rPr>
        <w:t>企業＞辦公＞應用＞行事曆</w:t>
      </w:r>
    </w:p>
    <w:p w14:paraId="1582B84B" w14:textId="436AFAE3" w:rsidR="008A1EAE" w:rsidRDefault="008A1EAE" w:rsidP="008A1EAE">
      <w:pPr>
        <w:pStyle w:val="afff1"/>
        <w:ind w:firstLine="397"/>
      </w:pPr>
      <w:r>
        <w:t>圖110．辦公應用頁面</w:t>
      </w:r>
    </w:p>
    <w:p w14:paraId="030B9911" w14:textId="038C21E8" w:rsidR="008A1EAE" w:rsidRDefault="008A1EAE">
      <w:pPr>
        <w:widowControl/>
        <w:suppressAutoHyphens w:val="0"/>
      </w:pPr>
      <w:r>
        <w:br w:type="page"/>
      </w:r>
    </w:p>
    <w:p w14:paraId="31FD78F4" w14:textId="33463DA9" w:rsidR="008A1EAE" w:rsidRDefault="008A1EAE" w:rsidP="00C1664D">
      <w:pPr>
        <w:pStyle w:val="affc"/>
        <w:numPr>
          <w:ilvl w:val="1"/>
          <w:numId w:val="55"/>
        </w:numPr>
        <w:ind w:leftChars="0"/>
        <w:jc w:val="both"/>
      </w:pPr>
      <w:r>
        <w:rPr>
          <w:rFonts w:hint="eastAsia"/>
        </w:rPr>
        <w:t>行事曆＞今日行程</w:t>
      </w:r>
    </w:p>
    <w:p w14:paraId="070758A4" w14:textId="40FAFE3F" w:rsidR="008A1EAE" w:rsidRDefault="008A1EAE" w:rsidP="008A1EAE">
      <w:pPr>
        <w:pStyle w:val="afff1"/>
        <w:ind w:firstLine="397"/>
      </w:pPr>
      <w:r>
        <w:t>圖111．當日事件</w:t>
      </w:r>
    </w:p>
    <w:p w14:paraId="408C6798" w14:textId="24B24F2C" w:rsidR="008A1EAE" w:rsidRDefault="008A1EAE" w:rsidP="00C1664D">
      <w:pPr>
        <w:pStyle w:val="affc"/>
        <w:numPr>
          <w:ilvl w:val="1"/>
          <w:numId w:val="55"/>
        </w:numPr>
        <w:ind w:leftChars="0"/>
        <w:jc w:val="both"/>
      </w:pPr>
      <w:r>
        <w:t>列表形式顯示行事曆</w:t>
      </w:r>
      <w:r>
        <w:rPr>
          <w:rFonts w:hint="eastAsia"/>
        </w:rPr>
        <w:t>：</w:t>
      </w:r>
      <w:r>
        <w:t>往下拉會再拿下個月的行事曆事件</w:t>
      </w:r>
      <w:r w:rsidRPr="008A1EAE">
        <w:rPr>
          <w:noProof/>
        </w:rPr>
        <w:drawing>
          <wp:anchor distT="0" distB="0" distL="114300" distR="114300" simplePos="0" relativeHeight="251785728" behindDoc="0" locked="0" layoutInCell="1" allowOverlap="1" wp14:anchorId="1CDC09EE" wp14:editId="36A07004">
            <wp:simplePos x="0" y="0"/>
            <wp:positionH relativeFrom="column">
              <wp:posOffset>251460</wp:posOffset>
            </wp:positionH>
            <wp:positionV relativeFrom="page">
              <wp:posOffset>1130300</wp:posOffset>
            </wp:positionV>
            <wp:extent cx="1619885" cy="3484245"/>
            <wp:effectExtent l="0" t="0" r="0" b="1905"/>
            <wp:wrapTopAndBottom/>
            <wp:docPr id="35411568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15688" name="圖片 1" descr="一張含有 文字, 螢幕擷取畫面, 軟體, 電腦圖示 的圖片&#10;&#10;自動產生的描述"/>
                    <pic:cNvPicPr/>
                  </pic:nvPicPr>
                  <pic:blipFill>
                    <a:blip r:embed="rId163">
                      <a:extLst>
                        <a:ext uri="{28A0092B-C50C-407E-A947-70E740481C1C}">
                          <a14:useLocalDpi xmlns:a14="http://schemas.microsoft.com/office/drawing/2010/main" val="0"/>
                        </a:ext>
                      </a:extLst>
                    </a:blip>
                    <a:stretch>
                      <a:fillRect/>
                    </a:stretch>
                  </pic:blipFill>
                  <pic:spPr>
                    <a:xfrm>
                      <a:off x="0" y="0"/>
                      <a:ext cx="1619885" cy="3484245"/>
                    </a:xfrm>
                    <a:prstGeom prst="rect">
                      <a:avLst/>
                    </a:prstGeom>
                  </pic:spPr>
                </pic:pic>
              </a:graphicData>
            </a:graphic>
          </wp:anchor>
        </w:drawing>
      </w:r>
      <w:r w:rsidRPr="008A1EAE">
        <w:rPr>
          <w:noProof/>
        </w:rPr>
        <w:drawing>
          <wp:anchor distT="0" distB="0" distL="114300" distR="114300" simplePos="0" relativeHeight="251786752" behindDoc="0" locked="0" layoutInCell="1" allowOverlap="1" wp14:anchorId="4B19452E" wp14:editId="43F61C66">
            <wp:simplePos x="0" y="0"/>
            <wp:positionH relativeFrom="column">
              <wp:posOffset>251460</wp:posOffset>
            </wp:positionH>
            <wp:positionV relativeFrom="page">
              <wp:posOffset>5251450</wp:posOffset>
            </wp:positionV>
            <wp:extent cx="1619885" cy="2959100"/>
            <wp:effectExtent l="0" t="0" r="0" b="0"/>
            <wp:wrapTopAndBottom/>
            <wp:docPr id="1371517085"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17085" name="圖片 1" descr="一張含有 文字, 螢幕擷取畫面, 數字, 軟體 的圖片&#10;&#10;自動產生的描述"/>
                    <pic:cNvPicPr/>
                  </pic:nvPicPr>
                  <pic:blipFill>
                    <a:blip r:embed="rId164">
                      <a:extLst>
                        <a:ext uri="{28A0092B-C50C-407E-A947-70E740481C1C}">
                          <a14:useLocalDpi xmlns:a14="http://schemas.microsoft.com/office/drawing/2010/main" val="0"/>
                        </a:ext>
                      </a:extLst>
                    </a:blip>
                    <a:stretch>
                      <a:fillRect/>
                    </a:stretch>
                  </pic:blipFill>
                  <pic:spPr>
                    <a:xfrm>
                      <a:off x="0" y="0"/>
                      <a:ext cx="1619885" cy="2959100"/>
                    </a:xfrm>
                    <a:prstGeom prst="rect">
                      <a:avLst/>
                    </a:prstGeom>
                  </pic:spPr>
                </pic:pic>
              </a:graphicData>
            </a:graphic>
          </wp:anchor>
        </w:drawing>
      </w:r>
    </w:p>
    <w:p w14:paraId="2607F746" w14:textId="2DEACDE9" w:rsidR="008A1EAE" w:rsidRDefault="008A1EAE" w:rsidP="008A1EAE">
      <w:pPr>
        <w:pStyle w:val="afff1"/>
        <w:ind w:firstLine="397"/>
      </w:pPr>
      <w:r>
        <w:t>圖112．列表行事曆</w:t>
      </w:r>
    </w:p>
    <w:p w14:paraId="6F73DA1B" w14:textId="658EC7A4" w:rsidR="008A1EAE" w:rsidRDefault="008A1EAE">
      <w:pPr>
        <w:widowControl/>
        <w:suppressAutoHyphens w:val="0"/>
      </w:pPr>
      <w:r>
        <w:br w:type="page"/>
      </w:r>
    </w:p>
    <w:p w14:paraId="318DCFF2" w14:textId="5CCED2BF" w:rsidR="008A1EAE" w:rsidRDefault="00726A56" w:rsidP="00C1664D">
      <w:pPr>
        <w:pStyle w:val="affc"/>
        <w:numPr>
          <w:ilvl w:val="1"/>
          <w:numId w:val="55"/>
        </w:numPr>
        <w:ind w:leftChars="0"/>
        <w:jc w:val="both"/>
      </w:pPr>
      <w:r>
        <w:t>行事曆月曆畫面</w:t>
      </w:r>
      <w:r>
        <w:rPr>
          <w:rFonts w:hint="eastAsia"/>
        </w:rPr>
        <w:t>：</w:t>
      </w:r>
      <w:r>
        <w:t>包含顯示月份與</w:t>
      </w:r>
      <w:proofErr w:type="gramStart"/>
      <w:r>
        <w:t>週</w:t>
      </w:r>
      <w:proofErr w:type="gramEnd"/>
      <w:r>
        <w:t>的畫面</w:t>
      </w:r>
    </w:p>
    <w:p w14:paraId="339D42EB" w14:textId="76000F20" w:rsidR="00726A56" w:rsidRDefault="00726A56" w:rsidP="00726A56">
      <w:pPr>
        <w:pStyle w:val="afff1"/>
        <w:ind w:firstLine="397"/>
      </w:pPr>
      <w:r>
        <w:t>圖113．顯示月份與</w:t>
      </w:r>
      <w:proofErr w:type="gramStart"/>
      <w:r>
        <w:t>週</w:t>
      </w:r>
      <w:proofErr w:type="gramEnd"/>
      <w:r>
        <w:t>畫面</w:t>
      </w:r>
    </w:p>
    <w:p w14:paraId="47A5253D" w14:textId="73DC3DD9" w:rsidR="00726A56" w:rsidRDefault="00726A56" w:rsidP="00C1664D">
      <w:pPr>
        <w:pStyle w:val="affc"/>
        <w:numPr>
          <w:ilvl w:val="1"/>
          <w:numId w:val="55"/>
        </w:numPr>
        <w:ind w:leftChars="0"/>
        <w:jc w:val="both"/>
      </w:pPr>
      <w:r w:rsidRPr="00726A56">
        <w:rPr>
          <w:noProof/>
        </w:rPr>
        <w:drawing>
          <wp:anchor distT="0" distB="0" distL="114300" distR="114300" simplePos="0" relativeHeight="251788800" behindDoc="0" locked="0" layoutInCell="1" allowOverlap="1" wp14:anchorId="5EB50840" wp14:editId="14CB93D3">
            <wp:simplePos x="0" y="0"/>
            <wp:positionH relativeFrom="column">
              <wp:posOffset>251460</wp:posOffset>
            </wp:positionH>
            <wp:positionV relativeFrom="page">
              <wp:posOffset>4851400</wp:posOffset>
            </wp:positionV>
            <wp:extent cx="5471795" cy="3239770"/>
            <wp:effectExtent l="0" t="0" r="0" b="0"/>
            <wp:wrapTopAndBottom/>
            <wp:docPr id="2870736"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736" name="圖片 1" descr="一張含有 文字, 螢幕擷取畫面, 數字, 軟體 的圖片&#10;&#10;自動產生的描述"/>
                    <pic:cNvPicPr/>
                  </pic:nvPicPr>
                  <pic:blipFill>
                    <a:blip r:embed="rId165">
                      <a:extLst>
                        <a:ext uri="{28A0092B-C50C-407E-A947-70E740481C1C}">
                          <a14:useLocalDpi xmlns:a14="http://schemas.microsoft.com/office/drawing/2010/main" val="0"/>
                        </a:ext>
                      </a:extLst>
                    </a:blip>
                    <a:stretch>
                      <a:fillRect/>
                    </a:stretch>
                  </pic:blipFill>
                  <pic:spPr>
                    <a:xfrm>
                      <a:off x="0" y="0"/>
                      <a:ext cx="5471795" cy="3239770"/>
                    </a:xfrm>
                    <a:prstGeom prst="rect">
                      <a:avLst/>
                    </a:prstGeom>
                  </pic:spPr>
                </pic:pic>
              </a:graphicData>
            </a:graphic>
          </wp:anchor>
        </w:drawing>
      </w:r>
      <w:r>
        <w:t>新增、編輯、查看詳細資訊、刪除會議或</w:t>
      </w:r>
      <w:r>
        <w:rPr>
          <w:rFonts w:hint="eastAsia"/>
        </w:rPr>
        <w:t>行</w:t>
      </w:r>
      <w:r>
        <w:t>事曆的畫面</w:t>
      </w:r>
      <w:r>
        <w:t>(</w:t>
      </w:r>
      <w:r>
        <w:t>會議中的頭像是</w:t>
      </w:r>
      <w:r>
        <w:rPr>
          <w:rFonts w:hint="eastAsia"/>
        </w:rPr>
        <w:t>由</w:t>
      </w:r>
      <w:proofErr w:type="spellStart"/>
      <w:r>
        <w:t>UniPortal</w:t>
      </w:r>
      <w:proofErr w:type="spellEnd"/>
      <w:r>
        <w:t>中個人設定的頭像做設定</w:t>
      </w:r>
      <w:r>
        <w:t>)</w:t>
      </w:r>
    </w:p>
    <w:p w14:paraId="5E7DDA42" w14:textId="6A939C36" w:rsidR="00726A56" w:rsidRDefault="00726A56" w:rsidP="00726A56">
      <w:pPr>
        <w:pStyle w:val="afff1"/>
        <w:ind w:firstLine="397"/>
      </w:pPr>
      <w:r>
        <w:t>圖114．各功能顯示畫面</w:t>
      </w:r>
      <w:r w:rsidRPr="00726A56">
        <w:rPr>
          <w:noProof/>
        </w:rPr>
        <w:drawing>
          <wp:anchor distT="0" distB="0" distL="114300" distR="114300" simplePos="0" relativeHeight="251787776" behindDoc="0" locked="0" layoutInCell="1" allowOverlap="1" wp14:anchorId="10A74F38" wp14:editId="53AC51D1">
            <wp:simplePos x="0" y="0"/>
            <wp:positionH relativeFrom="column">
              <wp:posOffset>251460</wp:posOffset>
            </wp:positionH>
            <wp:positionV relativeFrom="page">
              <wp:posOffset>1130300</wp:posOffset>
            </wp:positionV>
            <wp:extent cx="1619885" cy="2818765"/>
            <wp:effectExtent l="0" t="0" r="0" b="635"/>
            <wp:wrapTopAndBottom/>
            <wp:docPr id="702291704"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91704" name="圖片 1" descr="一張含有 文字, 螢幕擷取畫面, 數字, 軟體 的圖片&#10;&#10;自動產生的描述"/>
                    <pic:cNvPicPr/>
                  </pic:nvPicPr>
                  <pic:blipFill>
                    <a:blip r:embed="rId166">
                      <a:extLst>
                        <a:ext uri="{28A0092B-C50C-407E-A947-70E740481C1C}">
                          <a14:useLocalDpi xmlns:a14="http://schemas.microsoft.com/office/drawing/2010/main" val="0"/>
                        </a:ext>
                      </a:extLst>
                    </a:blip>
                    <a:stretch>
                      <a:fillRect/>
                    </a:stretch>
                  </pic:blipFill>
                  <pic:spPr>
                    <a:xfrm>
                      <a:off x="0" y="0"/>
                      <a:ext cx="1619885" cy="2818765"/>
                    </a:xfrm>
                    <a:prstGeom prst="rect">
                      <a:avLst/>
                    </a:prstGeom>
                  </pic:spPr>
                </pic:pic>
              </a:graphicData>
            </a:graphic>
          </wp:anchor>
        </w:drawing>
      </w:r>
    </w:p>
    <w:p w14:paraId="321BD4DF" w14:textId="77777777" w:rsidR="00726A56" w:rsidRDefault="00726A56">
      <w:pPr>
        <w:widowControl/>
        <w:suppressAutoHyphens w:val="0"/>
      </w:pPr>
      <w:r>
        <w:br w:type="page"/>
      </w:r>
    </w:p>
    <w:p w14:paraId="0143452E" w14:textId="4683F72A" w:rsidR="00726A56" w:rsidRDefault="00726A56" w:rsidP="00C1664D">
      <w:pPr>
        <w:pStyle w:val="affc"/>
        <w:numPr>
          <w:ilvl w:val="1"/>
          <w:numId w:val="55"/>
        </w:numPr>
        <w:ind w:leftChars="0"/>
        <w:jc w:val="both"/>
      </w:pPr>
      <w:r>
        <w:t>顯示整天的事件</w:t>
      </w:r>
      <w:r>
        <w:rPr>
          <w:rFonts w:hint="eastAsia"/>
        </w:rPr>
        <w:t>：</w:t>
      </w:r>
      <w:r>
        <w:t>若行事曆時間為</w:t>
      </w:r>
      <w:r>
        <w:t>00:00~24:00</w:t>
      </w:r>
      <w:r>
        <w:t>則定義為整天事件</w:t>
      </w:r>
      <w:r w:rsidRPr="00726A56">
        <w:rPr>
          <w:noProof/>
        </w:rPr>
        <w:drawing>
          <wp:anchor distT="0" distB="0" distL="114300" distR="114300" simplePos="0" relativeHeight="251789824" behindDoc="0" locked="0" layoutInCell="1" allowOverlap="1" wp14:anchorId="24B2D566" wp14:editId="60F2B169">
            <wp:simplePos x="0" y="0"/>
            <wp:positionH relativeFrom="column">
              <wp:posOffset>251460</wp:posOffset>
            </wp:positionH>
            <wp:positionV relativeFrom="page">
              <wp:posOffset>1130300</wp:posOffset>
            </wp:positionV>
            <wp:extent cx="1619885" cy="2883535"/>
            <wp:effectExtent l="0" t="0" r="0" b="0"/>
            <wp:wrapTopAndBottom/>
            <wp:docPr id="932766093"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6093" name="圖片 1" descr="一張含有 文字, 螢幕擷取畫面, 數字, 軟體 的圖片&#10;&#10;自動產生的描述"/>
                    <pic:cNvPicPr/>
                  </pic:nvPicPr>
                  <pic:blipFill>
                    <a:blip r:embed="rId167">
                      <a:extLst>
                        <a:ext uri="{28A0092B-C50C-407E-A947-70E740481C1C}">
                          <a14:useLocalDpi xmlns:a14="http://schemas.microsoft.com/office/drawing/2010/main" val="0"/>
                        </a:ext>
                      </a:extLst>
                    </a:blip>
                    <a:stretch>
                      <a:fillRect/>
                    </a:stretch>
                  </pic:blipFill>
                  <pic:spPr>
                    <a:xfrm>
                      <a:off x="0" y="0"/>
                      <a:ext cx="1619885" cy="2883535"/>
                    </a:xfrm>
                    <a:prstGeom prst="rect">
                      <a:avLst/>
                    </a:prstGeom>
                  </pic:spPr>
                </pic:pic>
              </a:graphicData>
            </a:graphic>
          </wp:anchor>
        </w:drawing>
      </w:r>
    </w:p>
    <w:p w14:paraId="799AB66D" w14:textId="5886CC31" w:rsidR="00726A56" w:rsidRDefault="00726A56" w:rsidP="00726A56">
      <w:pPr>
        <w:pStyle w:val="afff1"/>
        <w:ind w:firstLine="397"/>
      </w:pPr>
      <w:r>
        <w:t xml:space="preserve">圖115．顯示整天事件 </w:t>
      </w:r>
    </w:p>
    <w:p w14:paraId="5D352EC6" w14:textId="14454BFE" w:rsidR="00726A56" w:rsidRDefault="00726A56" w:rsidP="00C1664D">
      <w:pPr>
        <w:pStyle w:val="affc"/>
        <w:numPr>
          <w:ilvl w:val="1"/>
          <w:numId w:val="55"/>
        </w:numPr>
        <w:ind w:leftChars="0"/>
      </w:pPr>
      <w:r>
        <w:t>顯示行事曆設定功能</w:t>
      </w:r>
      <w:r w:rsidRPr="00726A56">
        <w:rPr>
          <w:noProof/>
        </w:rPr>
        <w:drawing>
          <wp:anchor distT="0" distB="0" distL="114300" distR="114300" simplePos="0" relativeHeight="251790848" behindDoc="0" locked="0" layoutInCell="1" allowOverlap="1" wp14:anchorId="0D4ADDAC" wp14:editId="598CE5FB">
            <wp:simplePos x="0" y="0"/>
            <wp:positionH relativeFrom="column">
              <wp:posOffset>251460</wp:posOffset>
            </wp:positionH>
            <wp:positionV relativeFrom="page">
              <wp:posOffset>4648200</wp:posOffset>
            </wp:positionV>
            <wp:extent cx="1619885" cy="3535045"/>
            <wp:effectExtent l="0" t="0" r="0" b="8255"/>
            <wp:wrapTopAndBottom/>
            <wp:docPr id="84072965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29657" name="圖片 1" descr="一張含有 文字, 螢幕擷取畫面 的圖片&#10;&#10;自動產生的描述"/>
                    <pic:cNvPicPr/>
                  </pic:nvPicPr>
                  <pic:blipFill>
                    <a:blip r:embed="rId168">
                      <a:extLst>
                        <a:ext uri="{28A0092B-C50C-407E-A947-70E740481C1C}">
                          <a14:useLocalDpi xmlns:a14="http://schemas.microsoft.com/office/drawing/2010/main" val="0"/>
                        </a:ext>
                      </a:extLst>
                    </a:blip>
                    <a:stretch>
                      <a:fillRect/>
                    </a:stretch>
                  </pic:blipFill>
                  <pic:spPr>
                    <a:xfrm>
                      <a:off x="0" y="0"/>
                      <a:ext cx="1619885" cy="3535045"/>
                    </a:xfrm>
                    <a:prstGeom prst="rect">
                      <a:avLst/>
                    </a:prstGeom>
                  </pic:spPr>
                </pic:pic>
              </a:graphicData>
            </a:graphic>
          </wp:anchor>
        </w:drawing>
      </w:r>
    </w:p>
    <w:p w14:paraId="65722765" w14:textId="202ABE2B" w:rsidR="00726A56" w:rsidRDefault="00726A56" w:rsidP="00726A56">
      <w:pPr>
        <w:pStyle w:val="afff1"/>
        <w:ind w:firstLine="397"/>
      </w:pPr>
      <w:r>
        <w:t>圖116．行事曆功能設定</w:t>
      </w:r>
    </w:p>
    <w:p w14:paraId="502D0254" w14:textId="77777777" w:rsidR="00726A56" w:rsidRDefault="00726A56">
      <w:pPr>
        <w:widowControl/>
        <w:suppressAutoHyphens w:val="0"/>
      </w:pPr>
      <w:r>
        <w:br w:type="page"/>
      </w:r>
    </w:p>
    <w:p w14:paraId="3D592DA1" w14:textId="77777777" w:rsidR="00641006" w:rsidRDefault="00641006" w:rsidP="00C1664D">
      <w:pPr>
        <w:pStyle w:val="affc"/>
        <w:numPr>
          <w:ilvl w:val="1"/>
          <w:numId w:val="55"/>
        </w:numPr>
        <w:ind w:leftChars="0"/>
      </w:pPr>
      <w:r>
        <w:t>搜尋行事曆</w:t>
      </w:r>
    </w:p>
    <w:p w14:paraId="070A2467" w14:textId="5FF8AD28" w:rsidR="00641006" w:rsidRDefault="00641006" w:rsidP="00641006">
      <w:pPr>
        <w:pStyle w:val="affc"/>
        <w:ind w:leftChars="0" w:left="737"/>
      </w:pPr>
      <w:r>
        <w:t>搜尋含有關鍵字的行事曆與會議的標題、內容</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748"/>
        <w:gridCol w:w="2718"/>
      </w:tblGrid>
      <w:tr w:rsidR="00641006" w14:paraId="658178EB" w14:textId="77777777" w:rsidTr="00641006">
        <w:tc>
          <w:tcPr>
            <w:tcW w:w="0" w:type="auto"/>
          </w:tcPr>
          <w:p w14:paraId="50705F3C" w14:textId="5E4084DA" w:rsidR="00641006" w:rsidRDefault="00641006" w:rsidP="00F268A7">
            <w:pPr>
              <w:pStyle w:val="afff1"/>
            </w:pPr>
            <w:r w:rsidRPr="00641006">
              <w:rPr>
                <w:noProof/>
              </w:rPr>
              <w:drawing>
                <wp:anchor distT="0" distB="0" distL="114300" distR="114300" simplePos="0" relativeHeight="251791872" behindDoc="0" locked="0" layoutInCell="1" allowOverlap="1" wp14:anchorId="1FC9C7DE" wp14:editId="0D5FAA0D">
                  <wp:simplePos x="0" y="0"/>
                  <wp:positionH relativeFrom="column">
                    <wp:posOffset>0</wp:posOffset>
                  </wp:positionH>
                  <wp:positionV relativeFrom="page">
                    <wp:posOffset>0</wp:posOffset>
                  </wp:positionV>
                  <wp:extent cx="1619885" cy="3559810"/>
                  <wp:effectExtent l="0" t="0" r="0" b="2540"/>
                  <wp:wrapTopAndBottom/>
                  <wp:docPr id="14276414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41418" name=""/>
                          <pic:cNvPicPr/>
                        </pic:nvPicPr>
                        <pic:blipFill>
                          <a:blip r:embed="rId169">
                            <a:extLst>
                              <a:ext uri="{28A0092B-C50C-407E-A947-70E740481C1C}">
                                <a14:useLocalDpi xmlns:a14="http://schemas.microsoft.com/office/drawing/2010/main" val="0"/>
                              </a:ext>
                            </a:extLst>
                          </a:blip>
                          <a:stretch>
                            <a:fillRect/>
                          </a:stretch>
                        </pic:blipFill>
                        <pic:spPr>
                          <a:xfrm>
                            <a:off x="0" y="0"/>
                            <a:ext cx="1619885" cy="3559810"/>
                          </a:xfrm>
                          <a:prstGeom prst="rect">
                            <a:avLst/>
                          </a:prstGeom>
                        </pic:spPr>
                      </pic:pic>
                    </a:graphicData>
                  </a:graphic>
                </wp:anchor>
              </w:drawing>
            </w:r>
            <w:r>
              <w:t>圖117．行事曆搜尋功能</w:t>
            </w:r>
          </w:p>
        </w:tc>
        <w:tc>
          <w:tcPr>
            <w:tcW w:w="0" w:type="auto"/>
          </w:tcPr>
          <w:p w14:paraId="0202588B" w14:textId="0BD2DDF7" w:rsidR="00641006" w:rsidRDefault="00641006" w:rsidP="00641006">
            <w:r w:rsidRPr="00641006">
              <w:rPr>
                <w:noProof/>
              </w:rPr>
              <w:drawing>
                <wp:anchor distT="0" distB="0" distL="114300" distR="114300" simplePos="0" relativeHeight="251792896" behindDoc="0" locked="0" layoutInCell="1" allowOverlap="1" wp14:anchorId="339A0E72" wp14:editId="2A0B5C5D">
                  <wp:simplePos x="0" y="0"/>
                  <wp:positionH relativeFrom="column">
                    <wp:posOffset>0</wp:posOffset>
                  </wp:positionH>
                  <wp:positionV relativeFrom="page">
                    <wp:posOffset>0</wp:posOffset>
                  </wp:positionV>
                  <wp:extent cx="1670050" cy="3559810"/>
                  <wp:effectExtent l="0" t="0" r="6350" b="2540"/>
                  <wp:wrapTopAndBottom/>
                  <wp:docPr id="6859275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27538" name=""/>
                          <pic:cNvPicPr/>
                        </pic:nvPicPr>
                        <pic:blipFill>
                          <a:blip r:embed="rId170">
                            <a:extLst>
                              <a:ext uri="{28A0092B-C50C-407E-A947-70E740481C1C}">
                                <a14:useLocalDpi xmlns:a14="http://schemas.microsoft.com/office/drawing/2010/main" val="0"/>
                              </a:ext>
                            </a:extLst>
                          </a:blip>
                          <a:stretch>
                            <a:fillRect/>
                          </a:stretch>
                        </pic:blipFill>
                        <pic:spPr>
                          <a:xfrm>
                            <a:off x="0" y="0"/>
                            <a:ext cx="1670050" cy="3559810"/>
                          </a:xfrm>
                          <a:prstGeom prst="rect">
                            <a:avLst/>
                          </a:prstGeom>
                        </pic:spPr>
                      </pic:pic>
                    </a:graphicData>
                  </a:graphic>
                </wp:anchor>
              </w:drawing>
            </w:r>
          </w:p>
        </w:tc>
        <w:tc>
          <w:tcPr>
            <w:tcW w:w="0" w:type="auto"/>
          </w:tcPr>
          <w:p w14:paraId="2F0B7482" w14:textId="34CC653B" w:rsidR="00641006" w:rsidRDefault="00641006" w:rsidP="00641006">
            <w:r w:rsidRPr="00641006">
              <w:rPr>
                <w:noProof/>
              </w:rPr>
              <w:drawing>
                <wp:anchor distT="0" distB="0" distL="114300" distR="114300" simplePos="0" relativeHeight="251793920" behindDoc="0" locked="0" layoutInCell="1" allowOverlap="1" wp14:anchorId="20546426" wp14:editId="10E312A3">
                  <wp:simplePos x="0" y="0"/>
                  <wp:positionH relativeFrom="column">
                    <wp:posOffset>1270</wp:posOffset>
                  </wp:positionH>
                  <wp:positionV relativeFrom="page">
                    <wp:posOffset>0</wp:posOffset>
                  </wp:positionV>
                  <wp:extent cx="1655445" cy="3559810"/>
                  <wp:effectExtent l="0" t="0" r="1905" b="2540"/>
                  <wp:wrapTopAndBottom/>
                  <wp:docPr id="15460249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4902" name=""/>
                          <pic:cNvPicPr/>
                        </pic:nvPicPr>
                        <pic:blipFill>
                          <a:blip r:embed="rId171">
                            <a:extLst>
                              <a:ext uri="{28A0092B-C50C-407E-A947-70E740481C1C}">
                                <a14:useLocalDpi xmlns:a14="http://schemas.microsoft.com/office/drawing/2010/main" val="0"/>
                              </a:ext>
                            </a:extLst>
                          </a:blip>
                          <a:stretch>
                            <a:fillRect/>
                          </a:stretch>
                        </pic:blipFill>
                        <pic:spPr>
                          <a:xfrm>
                            <a:off x="0" y="0"/>
                            <a:ext cx="1655445" cy="3559810"/>
                          </a:xfrm>
                          <a:prstGeom prst="rect">
                            <a:avLst/>
                          </a:prstGeom>
                        </pic:spPr>
                      </pic:pic>
                    </a:graphicData>
                  </a:graphic>
                </wp:anchor>
              </w:drawing>
            </w:r>
          </w:p>
        </w:tc>
      </w:tr>
    </w:tbl>
    <w:p w14:paraId="639E2D43" w14:textId="6E8E0B53" w:rsidR="00F268A7" w:rsidRDefault="00F268A7" w:rsidP="00641006">
      <w:pPr>
        <w:ind w:left="397"/>
      </w:pPr>
    </w:p>
    <w:p w14:paraId="5A555AF9" w14:textId="77777777" w:rsidR="00F268A7" w:rsidRDefault="00F268A7">
      <w:pPr>
        <w:widowControl/>
        <w:suppressAutoHyphens w:val="0"/>
      </w:pPr>
      <w:r>
        <w:br w:type="page"/>
      </w:r>
    </w:p>
    <w:p w14:paraId="1485DD78" w14:textId="750439BA" w:rsidR="00641006" w:rsidRDefault="00F268A7" w:rsidP="00F268A7">
      <w:pPr>
        <w:pStyle w:val="afff5"/>
      </w:pPr>
      <w:bookmarkStart w:id="40" w:name="_Toc139443963"/>
      <w:r>
        <w:rPr>
          <w:rFonts w:hint="eastAsia"/>
        </w:rPr>
        <w:t>2</w:t>
      </w:r>
      <w:r>
        <w:t xml:space="preserve">-9-9 </w:t>
      </w:r>
      <w:r>
        <w:rPr>
          <w:rFonts w:hint="eastAsia"/>
        </w:rPr>
        <w:t>辦公 通訊錄</w:t>
      </w:r>
      <w:bookmarkEnd w:id="40"/>
    </w:p>
    <w:p w14:paraId="468C185D" w14:textId="77B07F9D" w:rsidR="00F268A7" w:rsidRDefault="001B234B" w:rsidP="00F268A7">
      <w:r>
        <w:rPr>
          <w:rFonts w:hint="eastAsia"/>
        </w:rPr>
        <w:t>由通訊錄可知公司組織樹，並提供搜尋</w:t>
      </w:r>
      <w:proofErr w:type="gramStart"/>
      <w:r>
        <w:rPr>
          <w:rFonts w:hint="eastAsia"/>
        </w:rPr>
        <w:t>＂</w:t>
      </w:r>
      <w:proofErr w:type="gramEnd"/>
      <w:r>
        <w:rPr>
          <w:rFonts w:hint="eastAsia"/>
        </w:rPr>
        <w:t>成員</w:t>
      </w:r>
      <w:proofErr w:type="gramStart"/>
      <w:r>
        <w:rPr>
          <w:rFonts w:hint="eastAsia"/>
        </w:rPr>
        <w:t>＂</w:t>
      </w:r>
      <w:proofErr w:type="gramEnd"/>
      <w:r>
        <w:rPr>
          <w:rFonts w:hint="eastAsia"/>
        </w:rPr>
        <w:t>功能</w:t>
      </w:r>
    </w:p>
    <w:p w14:paraId="6C627067" w14:textId="38A38C6F" w:rsidR="001B234B" w:rsidRDefault="001B234B" w:rsidP="00C1664D">
      <w:pPr>
        <w:pStyle w:val="affc"/>
        <w:numPr>
          <w:ilvl w:val="0"/>
          <w:numId w:val="56"/>
        </w:numPr>
        <w:ind w:leftChars="0"/>
      </w:pPr>
      <w:r>
        <w:rPr>
          <w:rFonts w:hint="eastAsia"/>
        </w:rPr>
        <w:t>通訊錄進入點</w:t>
      </w:r>
    </w:p>
    <w:p w14:paraId="00FD1923" w14:textId="127154AC" w:rsidR="001B234B" w:rsidRDefault="001B234B" w:rsidP="00C1664D">
      <w:pPr>
        <w:pStyle w:val="affc"/>
        <w:numPr>
          <w:ilvl w:val="1"/>
          <w:numId w:val="56"/>
        </w:numPr>
        <w:ind w:leftChars="0"/>
      </w:pPr>
      <w:r>
        <w:rPr>
          <w:rFonts w:hint="eastAsia"/>
        </w:rPr>
        <w:t>進入</w:t>
      </w:r>
      <w:proofErr w:type="spellStart"/>
      <w:r>
        <w:rPr>
          <w:rFonts w:hint="eastAsia"/>
        </w:rPr>
        <w:t>Lale</w:t>
      </w:r>
      <w:proofErr w:type="spellEnd"/>
      <w:r>
        <w:rPr>
          <w:rFonts w:hint="eastAsia"/>
        </w:rPr>
        <w:t xml:space="preserve"> app</w:t>
      </w:r>
      <w:r>
        <w:rPr>
          <w:rFonts w:hint="eastAsia"/>
        </w:rPr>
        <w:t>＞工作＞應用＞通訊錄</w:t>
      </w:r>
    </w:p>
    <w:p w14:paraId="72149665" w14:textId="77777777" w:rsidR="001B234B" w:rsidRDefault="001B234B" w:rsidP="001B234B">
      <w:pPr>
        <w:pStyle w:val="afff1"/>
        <w:ind w:firstLine="397"/>
      </w:pPr>
      <w:r>
        <w:t>圖118．辦公應用頁面</w:t>
      </w:r>
    </w:p>
    <w:p w14:paraId="0073F44B" w14:textId="06A145F3" w:rsidR="001B234B" w:rsidRDefault="001B234B" w:rsidP="00C1664D">
      <w:pPr>
        <w:pStyle w:val="affc"/>
        <w:numPr>
          <w:ilvl w:val="0"/>
          <w:numId w:val="56"/>
        </w:numPr>
        <w:ind w:leftChars="0"/>
      </w:pPr>
      <w:r w:rsidRPr="001B234B">
        <w:rPr>
          <w:noProof/>
        </w:rPr>
        <w:drawing>
          <wp:anchor distT="0" distB="0" distL="114300" distR="114300" simplePos="0" relativeHeight="251794944" behindDoc="0" locked="0" layoutInCell="1" allowOverlap="1" wp14:anchorId="2FB7D21F" wp14:editId="724EA930">
            <wp:simplePos x="0" y="0"/>
            <wp:positionH relativeFrom="column">
              <wp:posOffset>251460</wp:posOffset>
            </wp:positionH>
            <wp:positionV relativeFrom="page">
              <wp:posOffset>2184400</wp:posOffset>
            </wp:positionV>
            <wp:extent cx="1619885" cy="3509645"/>
            <wp:effectExtent l="0" t="0" r="0" b="0"/>
            <wp:wrapTopAndBottom/>
            <wp:docPr id="1450837806" name="圖片 1" descr="一張含有 文字, 螢幕擷取畫面, 多媒體,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37806" name="圖片 1" descr="一張含有 文字, 螢幕擷取畫面, 多媒體, 行動電話 的圖片&#10;&#10;自動產生的描述"/>
                    <pic:cNvPicPr/>
                  </pic:nvPicPr>
                  <pic:blipFill>
                    <a:blip r:embed="rId172">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rPr>
          <w:rFonts w:hint="eastAsia"/>
        </w:rPr>
        <w:t>詳細介紹</w:t>
      </w:r>
    </w:p>
    <w:p w14:paraId="080FFA92" w14:textId="5A0EE661" w:rsidR="001B234B" w:rsidRDefault="001B234B" w:rsidP="00C1664D">
      <w:pPr>
        <w:pStyle w:val="affc"/>
        <w:numPr>
          <w:ilvl w:val="1"/>
          <w:numId w:val="56"/>
        </w:numPr>
        <w:ind w:leftChars="0"/>
      </w:pPr>
      <w:r>
        <w:rPr>
          <w:rFonts w:hint="eastAsia"/>
        </w:rPr>
        <w:t>若顯示為成員：則為最後一層，將顯示其成員名字、頭像</w:t>
      </w:r>
      <w:r>
        <w:rPr>
          <w:rFonts w:hint="eastAsia"/>
        </w:rPr>
        <w:t>(</w:t>
      </w:r>
      <w:r>
        <w:rPr>
          <w:rFonts w:hint="eastAsia"/>
        </w:rPr>
        <w:t>頭像是由</w:t>
      </w:r>
      <w:proofErr w:type="spellStart"/>
      <w:r>
        <w:rPr>
          <w:rFonts w:hint="eastAsia"/>
        </w:rPr>
        <w:t>UniPortal</w:t>
      </w:r>
      <w:proofErr w:type="spellEnd"/>
      <w:r>
        <w:rPr>
          <w:rFonts w:hint="eastAsia"/>
        </w:rPr>
        <w:t>中個人設定的頭像做設定</w:t>
      </w:r>
      <w:r>
        <w:rPr>
          <w:rFonts w:hint="eastAsia"/>
        </w:rPr>
        <w:t>)</w:t>
      </w:r>
      <w:r>
        <w:rPr>
          <w:rFonts w:hint="eastAsia"/>
        </w:rPr>
        <w:t>與主要擔任職務</w:t>
      </w:r>
    </w:p>
    <w:p w14:paraId="4ADF01BC" w14:textId="77777777" w:rsidR="001B234B" w:rsidRDefault="001B234B">
      <w:pPr>
        <w:widowControl/>
        <w:suppressAutoHyphens w:val="0"/>
      </w:pPr>
      <w:r>
        <w:br w:type="page"/>
      </w:r>
    </w:p>
    <w:p w14:paraId="2F77606F" w14:textId="02B13A25" w:rsidR="00C67E83" w:rsidRDefault="001B234B" w:rsidP="00C1664D">
      <w:pPr>
        <w:pStyle w:val="affc"/>
        <w:numPr>
          <w:ilvl w:val="1"/>
          <w:numId w:val="56"/>
        </w:numPr>
        <w:ind w:leftChars="0"/>
      </w:pPr>
      <w:r>
        <w:rPr>
          <w:rFonts w:hint="eastAsia"/>
        </w:rPr>
        <w:t>若顯示為部門：點選可進入下一層及查看部門或成員</w:t>
      </w:r>
      <w:r w:rsidR="00C67E83" w:rsidRPr="001B234B">
        <w:rPr>
          <w:noProof/>
        </w:rPr>
        <w:drawing>
          <wp:anchor distT="0" distB="0" distL="114300" distR="114300" simplePos="0" relativeHeight="251796992" behindDoc="0" locked="0" layoutInCell="1" allowOverlap="1" wp14:anchorId="2B8D4F4B" wp14:editId="5B2BF92F">
            <wp:simplePos x="0" y="0"/>
            <wp:positionH relativeFrom="column">
              <wp:posOffset>251460</wp:posOffset>
            </wp:positionH>
            <wp:positionV relativeFrom="page">
              <wp:posOffset>1130300</wp:posOffset>
            </wp:positionV>
            <wp:extent cx="1619885" cy="3333115"/>
            <wp:effectExtent l="0" t="0" r="0" b="635"/>
            <wp:wrapTopAndBottom/>
            <wp:docPr id="303725167"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25167" name="圖片 1" descr="一張含有 文字, 數字, 螢幕擷取畫面 的圖片&#10;&#10;自動產生的描述"/>
                    <pic:cNvPicPr/>
                  </pic:nvPicPr>
                  <pic:blipFill>
                    <a:blip r:embed="rId173">
                      <a:extLst>
                        <a:ext uri="{28A0092B-C50C-407E-A947-70E740481C1C}">
                          <a14:useLocalDpi xmlns:a14="http://schemas.microsoft.com/office/drawing/2010/main" val="0"/>
                        </a:ext>
                      </a:extLst>
                    </a:blip>
                    <a:stretch>
                      <a:fillRect/>
                    </a:stretch>
                  </pic:blipFill>
                  <pic:spPr>
                    <a:xfrm>
                      <a:off x="0" y="0"/>
                      <a:ext cx="1619885" cy="3333115"/>
                    </a:xfrm>
                    <a:prstGeom prst="rect">
                      <a:avLst/>
                    </a:prstGeom>
                  </pic:spPr>
                </pic:pic>
              </a:graphicData>
            </a:graphic>
          </wp:anchor>
        </w:drawing>
      </w:r>
    </w:p>
    <w:p w14:paraId="412AE17B" w14:textId="79086D4D" w:rsidR="001B234B" w:rsidRDefault="00C67E83" w:rsidP="001B234B">
      <w:pPr>
        <w:pStyle w:val="afff1"/>
        <w:ind w:firstLine="397"/>
      </w:pPr>
      <w:r w:rsidRPr="001B234B">
        <w:rPr>
          <w:noProof/>
        </w:rPr>
        <w:drawing>
          <wp:anchor distT="0" distB="0" distL="114300" distR="114300" simplePos="0" relativeHeight="251795968" behindDoc="0" locked="0" layoutInCell="1" allowOverlap="1" wp14:anchorId="35BF4355" wp14:editId="4EBD9C8F">
            <wp:simplePos x="0" y="0"/>
            <wp:positionH relativeFrom="column">
              <wp:posOffset>251460</wp:posOffset>
            </wp:positionH>
            <wp:positionV relativeFrom="page">
              <wp:posOffset>5099050</wp:posOffset>
            </wp:positionV>
            <wp:extent cx="1619885" cy="3311525"/>
            <wp:effectExtent l="0" t="0" r="0" b="3175"/>
            <wp:wrapTopAndBottom/>
            <wp:docPr id="784021457"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1457" name="圖片 1" descr="一張含有 文字, 螢幕擷取畫面 的圖片&#10;&#10;自動產生的描述"/>
                    <pic:cNvPicPr/>
                  </pic:nvPicPr>
                  <pic:blipFill>
                    <a:blip r:embed="rId174">
                      <a:extLst>
                        <a:ext uri="{28A0092B-C50C-407E-A947-70E740481C1C}">
                          <a14:useLocalDpi xmlns:a14="http://schemas.microsoft.com/office/drawing/2010/main" val="0"/>
                        </a:ext>
                      </a:extLst>
                    </a:blip>
                    <a:stretch>
                      <a:fillRect/>
                    </a:stretch>
                  </pic:blipFill>
                  <pic:spPr>
                    <a:xfrm>
                      <a:off x="0" y="0"/>
                      <a:ext cx="1619885" cy="3311525"/>
                    </a:xfrm>
                    <a:prstGeom prst="rect">
                      <a:avLst/>
                    </a:prstGeom>
                  </pic:spPr>
                </pic:pic>
              </a:graphicData>
            </a:graphic>
          </wp:anchor>
        </w:drawing>
      </w:r>
      <w:r w:rsidR="001B234B">
        <w:t xml:space="preserve">圖119．通訊錄列表成員 </w:t>
      </w:r>
    </w:p>
    <w:p w14:paraId="12A0D87F" w14:textId="54A71559" w:rsidR="00C67E83" w:rsidRDefault="001B234B" w:rsidP="00C1664D">
      <w:pPr>
        <w:pStyle w:val="affc"/>
        <w:numPr>
          <w:ilvl w:val="1"/>
          <w:numId w:val="56"/>
        </w:numPr>
        <w:ind w:leftChars="0"/>
      </w:pPr>
      <w:r>
        <w:t>點選上方反藍部門標題，可回至該層級顯示之部門與成員。</w:t>
      </w:r>
    </w:p>
    <w:p w14:paraId="64FDC54E" w14:textId="77777777" w:rsidR="001B234B" w:rsidRDefault="001B234B" w:rsidP="001B234B">
      <w:pPr>
        <w:pStyle w:val="afff1"/>
        <w:ind w:firstLine="397"/>
      </w:pPr>
      <w:r>
        <w:t>圖120．顯示部門成員</w:t>
      </w:r>
    </w:p>
    <w:p w14:paraId="5F77CE38" w14:textId="43944544" w:rsidR="00C67E83" w:rsidRDefault="00C67E83">
      <w:pPr>
        <w:widowControl/>
        <w:suppressAutoHyphens w:val="0"/>
      </w:pPr>
      <w:r>
        <w:br w:type="page"/>
      </w:r>
    </w:p>
    <w:p w14:paraId="2A321C8E" w14:textId="625123B2" w:rsidR="001B234B" w:rsidRDefault="00C67E83" w:rsidP="00C1664D">
      <w:pPr>
        <w:pStyle w:val="affc"/>
        <w:numPr>
          <w:ilvl w:val="1"/>
          <w:numId w:val="56"/>
        </w:numPr>
        <w:ind w:leftChars="0"/>
      </w:pPr>
      <w:r>
        <w:t>點選成員頭像，會導到</w:t>
      </w:r>
      <w:proofErr w:type="spellStart"/>
      <w:r>
        <w:t>Lale</w:t>
      </w:r>
      <w:proofErr w:type="spellEnd"/>
      <w:r>
        <w:t>名片，若該用戶未綁定</w:t>
      </w:r>
      <w:proofErr w:type="spellStart"/>
      <w:r>
        <w:t>Lale</w:t>
      </w:r>
      <w:proofErr w:type="spellEnd"/>
      <w:r>
        <w:t>，則顯示提示字。</w:t>
      </w:r>
    </w:p>
    <w:tbl>
      <w:tblPr>
        <w:tblStyle w:val="afff7"/>
        <w:tblW w:w="0" w:type="auto"/>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2659"/>
        <w:gridCol w:w="2670"/>
        <w:gridCol w:w="2628"/>
      </w:tblGrid>
      <w:tr w:rsidR="00C67E83" w14:paraId="77D6049D" w14:textId="77777777" w:rsidTr="00C67E83">
        <w:tc>
          <w:tcPr>
            <w:tcW w:w="0" w:type="auto"/>
          </w:tcPr>
          <w:p w14:paraId="34D34C11" w14:textId="5CDB6861" w:rsidR="00C67E83" w:rsidRDefault="00C67E83" w:rsidP="00C67E83">
            <w:pPr>
              <w:pStyle w:val="afff1"/>
            </w:pPr>
            <w:r w:rsidRPr="00C67E83">
              <w:rPr>
                <w:noProof/>
              </w:rPr>
              <w:drawing>
                <wp:anchor distT="0" distB="0" distL="114300" distR="114300" simplePos="0" relativeHeight="251798016" behindDoc="0" locked="0" layoutInCell="1" allowOverlap="1" wp14:anchorId="0ACFFEDD" wp14:editId="410354BE">
                  <wp:simplePos x="0" y="0"/>
                  <wp:positionH relativeFrom="column">
                    <wp:posOffset>-2540</wp:posOffset>
                  </wp:positionH>
                  <wp:positionV relativeFrom="page">
                    <wp:posOffset>2540</wp:posOffset>
                  </wp:positionV>
                  <wp:extent cx="1619885" cy="3444875"/>
                  <wp:effectExtent l="0" t="0" r="0" b="3175"/>
                  <wp:wrapTopAndBottom/>
                  <wp:docPr id="13092747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74770" name=""/>
                          <pic:cNvPicPr/>
                        </pic:nvPicPr>
                        <pic:blipFill>
                          <a:blip r:embed="rId175">
                            <a:extLst>
                              <a:ext uri="{28A0092B-C50C-407E-A947-70E740481C1C}">
                                <a14:useLocalDpi xmlns:a14="http://schemas.microsoft.com/office/drawing/2010/main" val="0"/>
                              </a:ext>
                            </a:extLst>
                          </a:blip>
                          <a:stretch>
                            <a:fillRect/>
                          </a:stretch>
                        </pic:blipFill>
                        <pic:spPr>
                          <a:xfrm>
                            <a:off x="0" y="0"/>
                            <a:ext cx="1619885" cy="3444875"/>
                          </a:xfrm>
                          <a:prstGeom prst="rect">
                            <a:avLst/>
                          </a:prstGeom>
                        </pic:spPr>
                      </pic:pic>
                    </a:graphicData>
                  </a:graphic>
                </wp:anchor>
              </w:drawing>
            </w:r>
            <w:r>
              <w:t>圖121．提示未設定視窗</w:t>
            </w:r>
          </w:p>
        </w:tc>
        <w:tc>
          <w:tcPr>
            <w:tcW w:w="0" w:type="auto"/>
          </w:tcPr>
          <w:p w14:paraId="2919F128" w14:textId="3A8F57F1" w:rsidR="00C67E83" w:rsidRDefault="00C67E83" w:rsidP="00C67E83">
            <w:r w:rsidRPr="00C67E83">
              <w:rPr>
                <w:noProof/>
              </w:rPr>
              <w:drawing>
                <wp:anchor distT="0" distB="0" distL="114300" distR="114300" simplePos="0" relativeHeight="251799040" behindDoc="0" locked="0" layoutInCell="1" allowOverlap="1" wp14:anchorId="282D7A0A" wp14:editId="37D6E09B">
                  <wp:simplePos x="0" y="0"/>
                  <wp:positionH relativeFrom="column">
                    <wp:posOffset>-1905</wp:posOffset>
                  </wp:positionH>
                  <wp:positionV relativeFrom="page">
                    <wp:posOffset>2540</wp:posOffset>
                  </wp:positionV>
                  <wp:extent cx="1626870" cy="3444875"/>
                  <wp:effectExtent l="0" t="0" r="0" b="3175"/>
                  <wp:wrapTopAndBottom/>
                  <wp:docPr id="16056798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79874" name=""/>
                          <pic:cNvPicPr/>
                        </pic:nvPicPr>
                        <pic:blipFill>
                          <a:blip r:embed="rId176">
                            <a:extLst>
                              <a:ext uri="{28A0092B-C50C-407E-A947-70E740481C1C}">
                                <a14:useLocalDpi xmlns:a14="http://schemas.microsoft.com/office/drawing/2010/main" val="0"/>
                              </a:ext>
                            </a:extLst>
                          </a:blip>
                          <a:stretch>
                            <a:fillRect/>
                          </a:stretch>
                        </pic:blipFill>
                        <pic:spPr>
                          <a:xfrm>
                            <a:off x="0" y="0"/>
                            <a:ext cx="1626870" cy="3444875"/>
                          </a:xfrm>
                          <a:prstGeom prst="rect">
                            <a:avLst/>
                          </a:prstGeom>
                        </pic:spPr>
                      </pic:pic>
                    </a:graphicData>
                  </a:graphic>
                </wp:anchor>
              </w:drawing>
            </w:r>
          </w:p>
        </w:tc>
        <w:tc>
          <w:tcPr>
            <w:tcW w:w="0" w:type="auto"/>
          </w:tcPr>
          <w:p w14:paraId="63456239" w14:textId="390C8486" w:rsidR="00C67E83" w:rsidRDefault="00C67E83" w:rsidP="00C67E83">
            <w:r w:rsidRPr="00C67E83">
              <w:rPr>
                <w:noProof/>
              </w:rPr>
              <w:drawing>
                <wp:anchor distT="0" distB="0" distL="114300" distR="114300" simplePos="0" relativeHeight="251800064" behindDoc="0" locked="0" layoutInCell="1" allowOverlap="1" wp14:anchorId="3044D525" wp14:editId="49735D25">
                  <wp:simplePos x="0" y="0"/>
                  <wp:positionH relativeFrom="column">
                    <wp:posOffset>-3175</wp:posOffset>
                  </wp:positionH>
                  <wp:positionV relativeFrom="page">
                    <wp:posOffset>2540</wp:posOffset>
                  </wp:positionV>
                  <wp:extent cx="1598295" cy="3444875"/>
                  <wp:effectExtent l="0" t="0" r="1905" b="3175"/>
                  <wp:wrapTopAndBottom/>
                  <wp:docPr id="13582735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73528" name=""/>
                          <pic:cNvPicPr/>
                        </pic:nvPicPr>
                        <pic:blipFill>
                          <a:blip r:embed="rId177">
                            <a:extLst>
                              <a:ext uri="{28A0092B-C50C-407E-A947-70E740481C1C}">
                                <a14:useLocalDpi xmlns:a14="http://schemas.microsoft.com/office/drawing/2010/main" val="0"/>
                              </a:ext>
                            </a:extLst>
                          </a:blip>
                          <a:stretch>
                            <a:fillRect/>
                          </a:stretch>
                        </pic:blipFill>
                        <pic:spPr>
                          <a:xfrm>
                            <a:off x="0" y="0"/>
                            <a:ext cx="1598295" cy="3444875"/>
                          </a:xfrm>
                          <a:prstGeom prst="rect">
                            <a:avLst/>
                          </a:prstGeom>
                        </pic:spPr>
                      </pic:pic>
                    </a:graphicData>
                  </a:graphic>
                </wp:anchor>
              </w:drawing>
            </w:r>
          </w:p>
        </w:tc>
      </w:tr>
    </w:tbl>
    <w:p w14:paraId="6F0C4C09" w14:textId="05977D0F" w:rsidR="00C67E83" w:rsidRDefault="00C67E83" w:rsidP="00C1664D">
      <w:pPr>
        <w:pStyle w:val="affc"/>
        <w:numPr>
          <w:ilvl w:val="1"/>
          <w:numId w:val="56"/>
        </w:numPr>
        <w:ind w:leftChars="0"/>
      </w:pPr>
      <w:r>
        <w:t>於搜尋欄搜尋成員時，結果會直接顯示在下方，並顯示其職稱路徑。</w:t>
      </w:r>
      <w:r w:rsidRPr="00C67E83">
        <w:rPr>
          <w:noProof/>
        </w:rPr>
        <w:drawing>
          <wp:anchor distT="0" distB="0" distL="114300" distR="114300" simplePos="0" relativeHeight="251801088" behindDoc="0" locked="0" layoutInCell="1" allowOverlap="1" wp14:anchorId="1C272802" wp14:editId="69C92F2D">
            <wp:simplePos x="0" y="0"/>
            <wp:positionH relativeFrom="column">
              <wp:posOffset>251460</wp:posOffset>
            </wp:positionH>
            <wp:positionV relativeFrom="page">
              <wp:posOffset>5213350</wp:posOffset>
            </wp:positionV>
            <wp:extent cx="1619885" cy="3488055"/>
            <wp:effectExtent l="0" t="0" r="0" b="0"/>
            <wp:wrapTopAndBottom/>
            <wp:docPr id="634530680"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0680" name="圖片 1" descr="一張含有 文字, 螢幕擷取畫面 的圖片&#10;&#10;自動產生的描述"/>
                    <pic:cNvPicPr/>
                  </pic:nvPicPr>
                  <pic:blipFill>
                    <a:blip r:embed="rId178">
                      <a:extLst>
                        <a:ext uri="{28A0092B-C50C-407E-A947-70E740481C1C}">
                          <a14:useLocalDpi xmlns:a14="http://schemas.microsoft.com/office/drawing/2010/main" val="0"/>
                        </a:ext>
                      </a:extLst>
                    </a:blip>
                    <a:stretch>
                      <a:fillRect/>
                    </a:stretch>
                  </pic:blipFill>
                  <pic:spPr>
                    <a:xfrm>
                      <a:off x="0" y="0"/>
                      <a:ext cx="1619885" cy="3488055"/>
                    </a:xfrm>
                    <a:prstGeom prst="rect">
                      <a:avLst/>
                    </a:prstGeom>
                  </pic:spPr>
                </pic:pic>
              </a:graphicData>
            </a:graphic>
          </wp:anchor>
        </w:drawing>
      </w:r>
    </w:p>
    <w:p w14:paraId="3D279A7F" w14:textId="5C181262" w:rsidR="00C67E83" w:rsidRDefault="00C67E83" w:rsidP="00C67E83">
      <w:pPr>
        <w:pStyle w:val="afff1"/>
        <w:ind w:firstLine="397"/>
      </w:pPr>
      <w:r>
        <w:t>圖122．顯示職稱</w:t>
      </w:r>
    </w:p>
    <w:p w14:paraId="57CEB14D" w14:textId="2F74C3B2" w:rsidR="00C67E83" w:rsidRDefault="00C67E83">
      <w:pPr>
        <w:widowControl/>
        <w:suppressAutoHyphens w:val="0"/>
      </w:pPr>
      <w:r>
        <w:br w:type="page"/>
      </w:r>
    </w:p>
    <w:p w14:paraId="2D844CA5" w14:textId="0AD691AD" w:rsidR="00C67E83" w:rsidRDefault="00C67E83" w:rsidP="00C1664D">
      <w:pPr>
        <w:pStyle w:val="affc"/>
        <w:numPr>
          <w:ilvl w:val="2"/>
          <w:numId w:val="56"/>
        </w:numPr>
        <w:ind w:leftChars="0"/>
      </w:pPr>
      <w:r>
        <w:t>搜尋欄</w:t>
      </w:r>
      <w:r>
        <w:rPr>
          <w:rFonts w:hint="eastAsia"/>
        </w:rPr>
        <w:t>：</w:t>
      </w:r>
      <w:r>
        <w:t>可依關鍵字搜尋成員；輸入訊息後會出現右側</w:t>
      </w:r>
      <w:r>
        <w:t>"</w:t>
      </w:r>
      <w:r>
        <w:t>叉</w:t>
      </w:r>
      <w:proofErr w:type="gramStart"/>
      <w:r>
        <w:t>叉</w:t>
      </w:r>
      <w:proofErr w:type="gramEnd"/>
      <w:r>
        <w:t xml:space="preserve">" icon </w:t>
      </w:r>
      <w:r>
        <w:t>可清除欄中文字。</w:t>
      </w:r>
    </w:p>
    <w:p w14:paraId="0FB437B0" w14:textId="3B48E86D" w:rsidR="00C67E83" w:rsidRDefault="00C67E83" w:rsidP="00C1664D">
      <w:pPr>
        <w:pStyle w:val="affc"/>
        <w:numPr>
          <w:ilvl w:val="2"/>
          <w:numId w:val="56"/>
        </w:numPr>
        <w:ind w:leftChars="0"/>
      </w:pPr>
      <w:r>
        <w:t>若搜尋不到結果，將會出現提示字。</w:t>
      </w:r>
      <w:r w:rsidRPr="00C67E83">
        <w:rPr>
          <w:noProof/>
        </w:rPr>
        <w:drawing>
          <wp:anchor distT="0" distB="0" distL="114300" distR="114300" simplePos="0" relativeHeight="251802112" behindDoc="0" locked="0" layoutInCell="1" allowOverlap="1" wp14:anchorId="0215D64F" wp14:editId="6623D046">
            <wp:simplePos x="0" y="0"/>
            <wp:positionH relativeFrom="column">
              <wp:posOffset>607060</wp:posOffset>
            </wp:positionH>
            <wp:positionV relativeFrom="page">
              <wp:posOffset>1720850</wp:posOffset>
            </wp:positionV>
            <wp:extent cx="1619885" cy="3513455"/>
            <wp:effectExtent l="0" t="0" r="0" b="0"/>
            <wp:wrapTopAndBottom/>
            <wp:docPr id="589650867" name="圖片 1" descr="&#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50867" name="圖片 1" descr="&#10;自動產生的描述"/>
                    <pic:cNvPicPr/>
                  </pic:nvPicPr>
                  <pic:blipFill>
                    <a:blip r:embed="rId179">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p>
    <w:p w14:paraId="31B04DDC" w14:textId="65AAB510" w:rsidR="00C67E83" w:rsidRDefault="00C67E83" w:rsidP="00C67E83">
      <w:pPr>
        <w:pStyle w:val="afff1"/>
        <w:ind w:left="480" w:firstLine="480"/>
      </w:pPr>
      <w:r>
        <w:t>圖123．無搜尋結果顯示</w:t>
      </w:r>
    </w:p>
    <w:p w14:paraId="3B420F7B" w14:textId="2CD3EB87" w:rsidR="00C67E83" w:rsidRDefault="00C67E83" w:rsidP="00C67E83">
      <w:pPr>
        <w:pStyle w:val="afff5"/>
      </w:pPr>
      <w:bookmarkStart w:id="41" w:name="_Toc139443964"/>
      <w:r>
        <w:rPr>
          <w:rFonts w:hint="eastAsia"/>
        </w:rPr>
        <w:t>2</w:t>
      </w:r>
      <w:r>
        <w:t xml:space="preserve">-9-10 </w:t>
      </w:r>
      <w:r>
        <w:rPr>
          <w:rFonts w:hint="eastAsia"/>
        </w:rPr>
        <w:t>辦公 知識管理</w:t>
      </w:r>
      <w:bookmarkEnd w:id="41"/>
    </w:p>
    <w:p w14:paraId="584A5696" w14:textId="16F0C5F8" w:rsidR="00C67E83" w:rsidRDefault="00C67E83" w:rsidP="00C67E83">
      <w:r>
        <w:rPr>
          <w:rFonts w:hint="eastAsia"/>
        </w:rPr>
        <w:t>使用者可閱讀及回覆已發佈的文章，或編輯及刪除自己的文章。</w:t>
      </w:r>
      <w:r w:rsidR="00907956">
        <w:rPr>
          <w:rFonts w:hint="eastAsia"/>
        </w:rPr>
        <w:t>管理者可發佈、刪除、修改、閱讀文章。</w:t>
      </w:r>
    </w:p>
    <w:p w14:paraId="25A30505" w14:textId="74CC3E71" w:rsidR="00907956" w:rsidRDefault="00907956" w:rsidP="00C1664D">
      <w:pPr>
        <w:pStyle w:val="affc"/>
        <w:numPr>
          <w:ilvl w:val="0"/>
          <w:numId w:val="57"/>
        </w:numPr>
        <w:ind w:leftChars="0"/>
      </w:pPr>
      <w:r>
        <w:t>知識管理總</w:t>
      </w:r>
      <w:proofErr w:type="gramStart"/>
      <w:r>
        <w:t>覽</w:t>
      </w:r>
      <w:proofErr w:type="gramEnd"/>
      <w:r>
        <w:t>畫面：</w:t>
      </w:r>
    </w:p>
    <w:p w14:paraId="076155B7" w14:textId="77777777" w:rsidR="00907956" w:rsidRDefault="00907956">
      <w:pPr>
        <w:widowControl/>
        <w:suppressAutoHyphens w:val="0"/>
      </w:pPr>
      <w:r>
        <w:br w:type="page"/>
      </w:r>
    </w:p>
    <w:p w14:paraId="2F0996C2" w14:textId="086AE1B3" w:rsidR="00907956" w:rsidRDefault="00907956" w:rsidP="00C1664D">
      <w:pPr>
        <w:pStyle w:val="affc"/>
        <w:numPr>
          <w:ilvl w:val="1"/>
          <w:numId w:val="57"/>
        </w:numPr>
        <w:ind w:leftChars="0"/>
      </w:pPr>
      <w:r>
        <w:t>發文：發佈問題討論串</w:t>
      </w:r>
    </w:p>
    <w:p w14:paraId="56389460" w14:textId="77777777" w:rsidR="00907956" w:rsidRDefault="00907956" w:rsidP="00907956">
      <w:pPr>
        <w:pStyle w:val="afff1"/>
        <w:ind w:firstLine="397"/>
      </w:pPr>
      <w:r>
        <w:t xml:space="preserve">圖124．知識管理頁面 </w:t>
      </w:r>
    </w:p>
    <w:p w14:paraId="269FE4E8" w14:textId="77777777" w:rsidR="00907956" w:rsidRDefault="00907956" w:rsidP="00C1664D">
      <w:pPr>
        <w:pStyle w:val="affc"/>
        <w:numPr>
          <w:ilvl w:val="1"/>
          <w:numId w:val="57"/>
        </w:numPr>
        <w:ind w:leftChars="0"/>
      </w:pPr>
      <w:r>
        <w:t>條件過濾：可輸入</w:t>
      </w:r>
      <w:proofErr w:type="gramStart"/>
      <w:r>
        <w:t>關健</w:t>
      </w:r>
      <w:proofErr w:type="gramEnd"/>
      <w:r>
        <w:t>字搜尋或點擊【</w:t>
      </w:r>
      <w:r>
        <w:rPr>
          <w:noProof/>
        </w:rPr>
        <mc:AlternateContent>
          <mc:Choice Requires="wps">
            <w:drawing>
              <wp:inline distT="0" distB="0" distL="0" distR="0" wp14:anchorId="62999243" wp14:editId="5B854AC1">
                <wp:extent cx="120650" cy="82550"/>
                <wp:effectExtent l="19050" t="0" r="31750" b="31750"/>
                <wp:docPr id="1529911114" name="流程圖: 合併 9"/>
                <wp:cNvGraphicFramePr/>
                <a:graphic xmlns:a="http://schemas.openxmlformats.org/drawingml/2006/main">
                  <a:graphicData uri="http://schemas.microsoft.com/office/word/2010/wordprocessingShape">
                    <wps:wsp>
                      <wps:cNvSpPr/>
                      <wps:spPr>
                        <a:xfrm flipH="1">
                          <a:off x="0" y="0"/>
                          <a:ext cx="120650" cy="82550"/>
                        </a:xfrm>
                        <a:prstGeom prst="flowChartMerge">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EF5E94A" id="_x0000_t128" coordsize="21600,21600" o:spt="128" path="m,l21600,,10800,21600xe">
                <v:stroke joinstyle="miter"/>
                <v:path gradientshapeok="t" o:connecttype="custom" o:connectlocs="10800,0;5400,10800;10800,21600;16200,10800" textboxrect="5400,0,16200,10800"/>
              </v:shapetype>
              <v:shape id="流程圖: 合併 9" o:spid="_x0000_s1026" type="#_x0000_t128" style="width:9.5pt;height:6.5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" fillcolor="#404040 [2429]" strokecolor="#09101d [484]" strokeweight="1pt">
                <w10:anchorlock/>
              </v:shape>
            </w:pict>
          </mc:Fallback>
        </mc:AlternateContent>
      </w:r>
      <w:r>
        <w:t>】展開條件篩選</w:t>
      </w:r>
    </w:p>
    <w:p w14:paraId="2C8211B8" w14:textId="39CC886C" w:rsidR="00907956" w:rsidRDefault="00907956" w:rsidP="00907956">
      <w:pPr>
        <w:pStyle w:val="afff1"/>
        <w:ind w:firstLine="397"/>
      </w:pPr>
      <w:r>
        <w:t>圖125．條件過濾視窗</w:t>
      </w:r>
      <w:r w:rsidRPr="00907956">
        <w:rPr>
          <w:noProof/>
        </w:rPr>
        <w:drawing>
          <wp:anchor distT="0" distB="0" distL="114300" distR="114300" simplePos="0" relativeHeight="251803136" behindDoc="0" locked="0" layoutInCell="1" allowOverlap="1" wp14:anchorId="5E8873C6" wp14:editId="06FA0219">
            <wp:simplePos x="0" y="0"/>
            <wp:positionH relativeFrom="column">
              <wp:posOffset>251460</wp:posOffset>
            </wp:positionH>
            <wp:positionV relativeFrom="page">
              <wp:posOffset>1130300</wp:posOffset>
            </wp:positionV>
            <wp:extent cx="1619885" cy="3498850"/>
            <wp:effectExtent l="0" t="0" r="0" b="6350"/>
            <wp:wrapTopAndBottom/>
            <wp:docPr id="1339012895" name="圖片 1" descr="一張含有 文字, 軟體, 網頁,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12895" name="圖片 1" descr="一張含有 文字, 軟體, 網頁, 數字 的圖片&#10;&#10;自動產生的描述"/>
                    <pic:cNvPicPr/>
                  </pic:nvPicPr>
                  <pic:blipFill>
                    <a:blip r:embed="rId180">
                      <a:extLst>
                        <a:ext uri="{28A0092B-C50C-407E-A947-70E740481C1C}">
                          <a14:useLocalDpi xmlns:a14="http://schemas.microsoft.com/office/drawing/2010/main" val="0"/>
                        </a:ext>
                      </a:extLst>
                    </a:blip>
                    <a:stretch>
                      <a:fillRect/>
                    </a:stretch>
                  </pic:blipFill>
                  <pic:spPr>
                    <a:xfrm>
                      <a:off x="0" y="0"/>
                      <a:ext cx="1619885" cy="3498850"/>
                    </a:xfrm>
                    <a:prstGeom prst="rect">
                      <a:avLst/>
                    </a:prstGeom>
                  </pic:spPr>
                </pic:pic>
              </a:graphicData>
            </a:graphic>
          </wp:anchor>
        </w:drawing>
      </w:r>
      <w:r w:rsidRPr="00907956">
        <w:rPr>
          <w:noProof/>
        </w:rPr>
        <w:drawing>
          <wp:anchor distT="0" distB="0" distL="114300" distR="114300" simplePos="0" relativeHeight="251804160" behindDoc="0" locked="0" layoutInCell="1" allowOverlap="1" wp14:anchorId="0563F304" wp14:editId="402F2571">
            <wp:simplePos x="0" y="0"/>
            <wp:positionH relativeFrom="column">
              <wp:posOffset>251460</wp:posOffset>
            </wp:positionH>
            <wp:positionV relativeFrom="page">
              <wp:posOffset>5270500</wp:posOffset>
            </wp:positionV>
            <wp:extent cx="1619885" cy="3505835"/>
            <wp:effectExtent l="0" t="0" r="0" b="0"/>
            <wp:wrapTopAndBottom/>
            <wp:docPr id="1372273851" name="圖片 1" descr="一張含有 文字, 數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3851" name="圖片 1" descr="一張含有 文字, 數字, 字型, 螢幕擷取畫面 的圖片&#10;&#10;自動產生的描述"/>
                    <pic:cNvPicPr/>
                  </pic:nvPicPr>
                  <pic:blipFill>
                    <a:blip r:embed="rId181">
                      <a:extLst>
                        <a:ext uri="{28A0092B-C50C-407E-A947-70E740481C1C}">
                          <a14:useLocalDpi xmlns:a14="http://schemas.microsoft.com/office/drawing/2010/main" val="0"/>
                        </a:ext>
                      </a:extLst>
                    </a:blip>
                    <a:stretch>
                      <a:fillRect/>
                    </a:stretch>
                  </pic:blipFill>
                  <pic:spPr>
                    <a:xfrm>
                      <a:off x="0" y="0"/>
                      <a:ext cx="1619885" cy="3505835"/>
                    </a:xfrm>
                    <a:prstGeom prst="rect">
                      <a:avLst/>
                    </a:prstGeom>
                  </pic:spPr>
                </pic:pic>
              </a:graphicData>
            </a:graphic>
          </wp:anchor>
        </w:drawing>
      </w:r>
    </w:p>
    <w:p w14:paraId="14EB6EB4" w14:textId="2702A4AB" w:rsidR="00C67E83" w:rsidRDefault="00C67E83">
      <w:pPr>
        <w:widowControl/>
        <w:suppressAutoHyphens w:val="0"/>
      </w:pPr>
      <w:r>
        <w:br w:type="page"/>
      </w:r>
    </w:p>
    <w:p w14:paraId="2B73ED38" w14:textId="7099A89F" w:rsidR="00C67E83" w:rsidRDefault="00907956" w:rsidP="00C1664D">
      <w:pPr>
        <w:pStyle w:val="affc"/>
        <w:numPr>
          <w:ilvl w:val="2"/>
          <w:numId w:val="57"/>
        </w:numPr>
        <w:ind w:leftChars="0"/>
      </w:pPr>
      <w:r>
        <w:t>所屬公司：</w:t>
      </w:r>
    </w:p>
    <w:p w14:paraId="1CC8B023" w14:textId="34CD290B" w:rsidR="00BC204E" w:rsidRDefault="00BC204E" w:rsidP="00C1664D">
      <w:pPr>
        <w:pStyle w:val="affc"/>
        <w:numPr>
          <w:ilvl w:val="3"/>
          <w:numId w:val="57"/>
        </w:numPr>
        <w:ind w:leftChars="0"/>
      </w:pPr>
      <w:r>
        <w:rPr>
          <w:rFonts w:hint="eastAsia"/>
        </w:rPr>
        <w:t>若只有一家公司，則預設隱藏</w:t>
      </w:r>
    </w:p>
    <w:p w14:paraId="190CDE45" w14:textId="22F11CFA" w:rsidR="00BC204E" w:rsidRDefault="00BC204E" w:rsidP="00C1664D">
      <w:pPr>
        <w:pStyle w:val="affc"/>
        <w:numPr>
          <w:ilvl w:val="3"/>
          <w:numId w:val="57"/>
        </w:numPr>
        <w:ind w:leftChars="0"/>
      </w:pPr>
      <w:r>
        <w:rPr>
          <w:rFonts w:hint="eastAsia"/>
        </w:rPr>
        <w:t>全部：預設選項</w:t>
      </w:r>
    </w:p>
    <w:p w14:paraId="47DE015C" w14:textId="372C440C" w:rsidR="00BC204E" w:rsidRDefault="00BC204E" w:rsidP="00C1664D">
      <w:pPr>
        <w:pStyle w:val="affc"/>
        <w:numPr>
          <w:ilvl w:val="3"/>
          <w:numId w:val="57"/>
        </w:numPr>
        <w:ind w:leftChars="0"/>
      </w:pPr>
      <w:r>
        <w:rPr>
          <w:rFonts w:hint="eastAsia"/>
        </w:rPr>
        <w:t>其他公司列表：包含任職，及身為</w:t>
      </w:r>
      <w:r>
        <w:rPr>
          <w:rFonts w:hint="eastAsia"/>
        </w:rPr>
        <w:t>Superuser</w:t>
      </w:r>
      <w:r>
        <w:rPr>
          <w:rFonts w:hint="eastAsia"/>
        </w:rPr>
        <w:t>所管理的公司</w:t>
      </w:r>
    </w:p>
    <w:p w14:paraId="56C9B62A" w14:textId="7A156DFD" w:rsidR="00BC204E" w:rsidRDefault="00651499" w:rsidP="00C1664D">
      <w:pPr>
        <w:pStyle w:val="affc"/>
        <w:numPr>
          <w:ilvl w:val="2"/>
          <w:numId w:val="57"/>
        </w:numPr>
        <w:ind w:leftChars="0"/>
      </w:pPr>
      <w:r>
        <w:rPr>
          <w:rFonts w:hint="eastAsia"/>
        </w:rPr>
        <w:t>所屬大類：</w:t>
      </w:r>
    </w:p>
    <w:p w14:paraId="07AF42B5" w14:textId="3E7E5D80" w:rsidR="00651499" w:rsidRDefault="00651499" w:rsidP="00C1664D">
      <w:pPr>
        <w:pStyle w:val="affc"/>
        <w:numPr>
          <w:ilvl w:val="3"/>
          <w:numId w:val="57"/>
        </w:numPr>
        <w:ind w:leftChars="0"/>
      </w:pPr>
      <w:r>
        <w:rPr>
          <w:rFonts w:hint="eastAsia"/>
        </w:rPr>
        <w:t>全部大類：預設選項</w:t>
      </w:r>
    </w:p>
    <w:p w14:paraId="76F4DAF4" w14:textId="5847021E" w:rsidR="00651499" w:rsidRDefault="00651499" w:rsidP="00C1664D">
      <w:pPr>
        <w:pStyle w:val="affc"/>
        <w:numPr>
          <w:ilvl w:val="3"/>
          <w:numId w:val="57"/>
        </w:numPr>
        <w:ind w:leftChars="0"/>
      </w:pPr>
      <w:r>
        <w:rPr>
          <w:rFonts w:hint="eastAsia"/>
        </w:rPr>
        <w:t>其他大類列表：於指定公司下，符合授權範圍的大類</w:t>
      </w:r>
    </w:p>
    <w:p w14:paraId="3F58DBF8" w14:textId="705EE671" w:rsidR="00651499" w:rsidRDefault="00651499" w:rsidP="00C1664D">
      <w:pPr>
        <w:pStyle w:val="affc"/>
        <w:numPr>
          <w:ilvl w:val="2"/>
          <w:numId w:val="57"/>
        </w:numPr>
        <w:ind w:leftChars="0"/>
      </w:pPr>
      <w:r>
        <w:rPr>
          <w:rFonts w:hint="eastAsia"/>
        </w:rPr>
        <w:t>所屬子類：</w:t>
      </w:r>
    </w:p>
    <w:p w14:paraId="48D456CD" w14:textId="2A6F2AFD" w:rsidR="00651499" w:rsidRDefault="00651499" w:rsidP="00C1664D">
      <w:pPr>
        <w:pStyle w:val="affc"/>
        <w:numPr>
          <w:ilvl w:val="3"/>
          <w:numId w:val="57"/>
        </w:numPr>
        <w:ind w:leftChars="0"/>
      </w:pPr>
      <w:r>
        <w:rPr>
          <w:rFonts w:hint="eastAsia"/>
        </w:rPr>
        <w:t>全部子類：預測選項</w:t>
      </w:r>
    </w:p>
    <w:p w14:paraId="3C44260A" w14:textId="164693A5" w:rsidR="00651499" w:rsidRDefault="00651499" w:rsidP="00C1664D">
      <w:pPr>
        <w:pStyle w:val="affc"/>
        <w:numPr>
          <w:ilvl w:val="3"/>
          <w:numId w:val="57"/>
        </w:numPr>
        <w:ind w:leftChars="0"/>
      </w:pPr>
      <w:r>
        <w:rPr>
          <w:rFonts w:hint="eastAsia"/>
        </w:rPr>
        <w:t>其他子類列表：於指定大類下，符合授權範圍的子類</w:t>
      </w:r>
    </w:p>
    <w:p w14:paraId="4C356EA3" w14:textId="27AF98EE" w:rsidR="00651499" w:rsidRDefault="00651499" w:rsidP="00C1664D">
      <w:pPr>
        <w:pStyle w:val="affc"/>
        <w:numPr>
          <w:ilvl w:val="2"/>
          <w:numId w:val="57"/>
        </w:numPr>
        <w:ind w:leftChars="0"/>
      </w:pPr>
      <w:r>
        <w:rPr>
          <w:rFonts w:hint="eastAsia"/>
        </w:rPr>
        <w:t>問題類型：</w:t>
      </w:r>
    </w:p>
    <w:p w14:paraId="5FAC5294" w14:textId="0400BEF3" w:rsidR="00651499" w:rsidRDefault="00651499" w:rsidP="00C1664D">
      <w:pPr>
        <w:pStyle w:val="affc"/>
        <w:numPr>
          <w:ilvl w:val="3"/>
          <w:numId w:val="57"/>
        </w:numPr>
        <w:ind w:leftChars="0"/>
      </w:pPr>
      <w:r>
        <w:rPr>
          <w:rFonts w:hint="eastAsia"/>
        </w:rPr>
        <w:t>全部問題：預設選項</w:t>
      </w:r>
    </w:p>
    <w:p w14:paraId="399D6F9D" w14:textId="789E3FEE" w:rsidR="00651499" w:rsidRDefault="00651499" w:rsidP="00C1664D">
      <w:pPr>
        <w:pStyle w:val="affc"/>
        <w:numPr>
          <w:ilvl w:val="3"/>
          <w:numId w:val="57"/>
        </w:numPr>
        <w:ind w:leftChars="0"/>
      </w:pPr>
      <w:r>
        <w:rPr>
          <w:rFonts w:hint="eastAsia"/>
        </w:rPr>
        <w:t>我發問</w:t>
      </w:r>
    </w:p>
    <w:p w14:paraId="3F008270" w14:textId="608020A3" w:rsidR="00651499" w:rsidRDefault="00651499" w:rsidP="00C1664D">
      <w:pPr>
        <w:pStyle w:val="affc"/>
        <w:numPr>
          <w:ilvl w:val="3"/>
          <w:numId w:val="57"/>
        </w:numPr>
        <w:ind w:leftChars="0"/>
      </w:pPr>
      <w:r>
        <w:rPr>
          <w:rFonts w:hint="eastAsia"/>
        </w:rPr>
        <w:t>我回答</w:t>
      </w:r>
    </w:p>
    <w:p w14:paraId="3EBE3A57" w14:textId="14AF3626" w:rsidR="00651499" w:rsidRDefault="00651499" w:rsidP="00C1664D">
      <w:pPr>
        <w:pStyle w:val="affc"/>
        <w:numPr>
          <w:ilvl w:val="2"/>
          <w:numId w:val="57"/>
        </w:numPr>
        <w:ind w:leftChars="0"/>
      </w:pPr>
      <w:r>
        <w:rPr>
          <w:rFonts w:hint="eastAsia"/>
        </w:rPr>
        <w:t>解答狀態：</w:t>
      </w:r>
    </w:p>
    <w:p w14:paraId="10FF72A1" w14:textId="01A526A4" w:rsidR="00651499" w:rsidRDefault="00651499" w:rsidP="00C1664D">
      <w:pPr>
        <w:pStyle w:val="affc"/>
        <w:numPr>
          <w:ilvl w:val="3"/>
          <w:numId w:val="57"/>
        </w:numPr>
        <w:ind w:leftChars="0"/>
      </w:pPr>
      <w:r>
        <w:rPr>
          <w:rFonts w:hint="eastAsia"/>
        </w:rPr>
        <w:t>全部：預設選項</w:t>
      </w:r>
    </w:p>
    <w:p w14:paraId="100520F9" w14:textId="79615BE6" w:rsidR="00651499" w:rsidRDefault="00651499" w:rsidP="00C1664D">
      <w:pPr>
        <w:pStyle w:val="affc"/>
        <w:numPr>
          <w:ilvl w:val="3"/>
          <w:numId w:val="57"/>
        </w:numPr>
        <w:ind w:leftChars="0"/>
      </w:pPr>
      <w:r>
        <w:rPr>
          <w:rFonts w:hint="eastAsia"/>
        </w:rPr>
        <w:t>已解：已有最佳解答</w:t>
      </w:r>
    </w:p>
    <w:p w14:paraId="166D17C9" w14:textId="384200FC" w:rsidR="00651499" w:rsidRDefault="00651499" w:rsidP="00C1664D">
      <w:pPr>
        <w:pStyle w:val="affc"/>
        <w:numPr>
          <w:ilvl w:val="3"/>
          <w:numId w:val="57"/>
        </w:numPr>
        <w:ind w:leftChars="0"/>
      </w:pPr>
      <w:r>
        <w:rPr>
          <w:rFonts w:hint="eastAsia"/>
        </w:rPr>
        <w:t>未解：尚未有最佳解答</w:t>
      </w:r>
    </w:p>
    <w:p w14:paraId="669025C5" w14:textId="7B7F5D74" w:rsidR="00651499" w:rsidRDefault="00651499" w:rsidP="00C1664D">
      <w:pPr>
        <w:pStyle w:val="affc"/>
        <w:numPr>
          <w:ilvl w:val="2"/>
          <w:numId w:val="57"/>
        </w:numPr>
        <w:ind w:leftChars="0"/>
      </w:pPr>
      <w:r>
        <w:rPr>
          <w:rFonts w:hint="eastAsia"/>
        </w:rPr>
        <w:t>搜尋：</w:t>
      </w:r>
    </w:p>
    <w:p w14:paraId="5AA051F9" w14:textId="1C2FEDCC" w:rsidR="00C1664D" w:rsidRDefault="00C1664D" w:rsidP="00C1664D">
      <w:pPr>
        <w:pStyle w:val="affc"/>
        <w:numPr>
          <w:ilvl w:val="3"/>
          <w:numId w:val="57"/>
        </w:numPr>
        <w:ind w:leftChars="0"/>
      </w:pPr>
      <w:r>
        <w:rPr>
          <w:rFonts w:hint="eastAsia"/>
        </w:rPr>
        <w:t>輸入關鍵字，按下【</w:t>
      </w:r>
      <w:r w:rsidRPr="00C1664D">
        <w:rPr>
          <w:noProof/>
        </w:rPr>
        <w:drawing>
          <wp:inline distT="0" distB="0" distL="0" distR="0" wp14:anchorId="2912FFA7" wp14:editId="0319F5FE">
            <wp:extent cx="200399" cy="184150"/>
            <wp:effectExtent l="0" t="0" r="9525" b="6350"/>
            <wp:docPr id="15835347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4704" name=""/>
                    <pic:cNvPicPr/>
                  </pic:nvPicPr>
                  <pic:blipFill>
                    <a:blip r:embed="rId182"/>
                    <a:stretch>
                      <a:fillRect/>
                    </a:stretch>
                  </pic:blipFill>
                  <pic:spPr>
                    <a:xfrm>
                      <a:off x="0" y="0"/>
                      <a:ext cx="203072" cy="186606"/>
                    </a:xfrm>
                    <a:prstGeom prst="rect">
                      <a:avLst/>
                    </a:prstGeom>
                  </pic:spPr>
                </pic:pic>
              </a:graphicData>
            </a:graphic>
          </wp:inline>
        </w:drawing>
      </w:r>
      <w:r>
        <w:rPr>
          <w:rFonts w:hint="eastAsia"/>
        </w:rPr>
        <w:t>】搜尋標題、標籤、內文符合項目。</w:t>
      </w:r>
    </w:p>
    <w:p w14:paraId="6AF0D330" w14:textId="77777777" w:rsidR="00B11B88" w:rsidRDefault="00B11B88">
      <w:pPr>
        <w:widowControl/>
        <w:suppressAutoHyphens w:val="0"/>
      </w:pPr>
      <w:r>
        <w:br w:type="page"/>
      </w:r>
    </w:p>
    <w:p w14:paraId="1ED92A66" w14:textId="48010A31" w:rsidR="00C1664D" w:rsidRDefault="00C1664D" w:rsidP="00C1664D">
      <w:pPr>
        <w:pStyle w:val="affc"/>
        <w:numPr>
          <w:ilvl w:val="1"/>
          <w:numId w:val="57"/>
        </w:numPr>
        <w:ind w:leftChars="0"/>
      </w:pPr>
      <w:r>
        <w:t>點擊【發文】按鈕即跳出發文視窗。</w:t>
      </w:r>
    </w:p>
    <w:p w14:paraId="158B86D8" w14:textId="24C0B96D" w:rsidR="00B11B88" w:rsidRDefault="00B11B88" w:rsidP="00B11B88">
      <w:pPr>
        <w:pStyle w:val="afff1"/>
        <w:ind w:firstLine="397"/>
      </w:pPr>
      <w:r>
        <w:t xml:space="preserve">圖126．發文視窗 </w:t>
      </w:r>
      <w:r w:rsidR="00C1664D" w:rsidRPr="00C1664D">
        <w:rPr>
          <w:noProof/>
        </w:rPr>
        <w:drawing>
          <wp:anchor distT="0" distB="0" distL="114300" distR="114300" simplePos="0" relativeHeight="251805184" behindDoc="0" locked="0" layoutInCell="1" allowOverlap="1" wp14:anchorId="330B9A78" wp14:editId="6BBC27E8">
            <wp:simplePos x="0" y="0"/>
            <wp:positionH relativeFrom="column">
              <wp:posOffset>251460</wp:posOffset>
            </wp:positionH>
            <wp:positionV relativeFrom="page">
              <wp:posOffset>1130300</wp:posOffset>
            </wp:positionV>
            <wp:extent cx="1619885" cy="3657600"/>
            <wp:effectExtent l="0" t="0" r="0" b="0"/>
            <wp:wrapTopAndBottom/>
            <wp:docPr id="698149980" name="圖片 1" descr="一張含有 文字, 螢幕擷取畫面, 收據,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9980" name="圖片 1" descr="一張含有 文字, 螢幕擷取畫面, 收據, 數字 的圖片&#10;&#10;自動產生的描述"/>
                    <pic:cNvPicPr/>
                  </pic:nvPicPr>
                  <pic:blipFill>
                    <a:blip r:embed="rId183">
                      <a:extLst>
                        <a:ext uri="{28A0092B-C50C-407E-A947-70E740481C1C}">
                          <a14:useLocalDpi xmlns:a14="http://schemas.microsoft.com/office/drawing/2010/main" val="0"/>
                        </a:ext>
                      </a:extLst>
                    </a:blip>
                    <a:stretch>
                      <a:fillRect/>
                    </a:stretch>
                  </pic:blipFill>
                  <pic:spPr>
                    <a:xfrm>
                      <a:off x="0" y="0"/>
                      <a:ext cx="1619885" cy="3657600"/>
                    </a:xfrm>
                    <a:prstGeom prst="rect">
                      <a:avLst/>
                    </a:prstGeom>
                  </pic:spPr>
                </pic:pic>
              </a:graphicData>
            </a:graphic>
          </wp:anchor>
        </w:drawing>
      </w:r>
    </w:p>
    <w:p w14:paraId="7480EF64" w14:textId="1B4A6EC3" w:rsidR="00B11B88" w:rsidRDefault="00B11B88" w:rsidP="00B11B88">
      <w:pPr>
        <w:pStyle w:val="affc"/>
        <w:numPr>
          <w:ilvl w:val="2"/>
          <w:numId w:val="60"/>
        </w:numPr>
        <w:ind w:leftChars="0"/>
      </w:pPr>
      <w:r>
        <w:rPr>
          <w:rFonts w:hint="eastAsia"/>
        </w:rPr>
        <w:t>所屬公司：</w:t>
      </w:r>
    </w:p>
    <w:p w14:paraId="2999BA34" w14:textId="40D67411" w:rsidR="00B11B88" w:rsidRDefault="00B11B88" w:rsidP="00B11B88">
      <w:pPr>
        <w:pStyle w:val="affc"/>
        <w:numPr>
          <w:ilvl w:val="3"/>
          <w:numId w:val="60"/>
        </w:numPr>
        <w:ind w:leftChars="0"/>
      </w:pPr>
      <w:proofErr w:type="gramStart"/>
      <w:r>
        <w:rPr>
          <w:rFonts w:hint="eastAsia"/>
        </w:rPr>
        <w:t>必填</w:t>
      </w:r>
      <w:proofErr w:type="gramEnd"/>
      <w:r>
        <w:rPr>
          <w:rFonts w:hint="eastAsia"/>
        </w:rPr>
        <w:t>。</w:t>
      </w:r>
    </w:p>
    <w:p w14:paraId="140A16E8" w14:textId="68F1C83E" w:rsidR="00B11B88" w:rsidRDefault="00B11B88" w:rsidP="00B11B88">
      <w:pPr>
        <w:pStyle w:val="affc"/>
        <w:numPr>
          <w:ilvl w:val="3"/>
          <w:numId w:val="60"/>
        </w:numPr>
        <w:ind w:leftChars="0"/>
      </w:pPr>
      <w:r>
        <w:rPr>
          <w:rFonts w:hint="eastAsia"/>
        </w:rPr>
        <w:t>若只有一家公司，則預設隱藏。</w:t>
      </w:r>
    </w:p>
    <w:p w14:paraId="4A41D273" w14:textId="0583E64C" w:rsidR="00B11B88" w:rsidRDefault="00B11B88" w:rsidP="00B11B88">
      <w:pPr>
        <w:pStyle w:val="affc"/>
        <w:numPr>
          <w:ilvl w:val="3"/>
          <w:numId w:val="60"/>
        </w:numPr>
        <w:ind w:leftChars="0"/>
      </w:pPr>
      <w:r>
        <w:t>若是從總</w:t>
      </w:r>
      <w:proofErr w:type="gramStart"/>
      <w:r>
        <w:t>覽</w:t>
      </w:r>
      <w:proofErr w:type="gramEnd"/>
      <w:r>
        <w:t>進入某個子類，則發文時預設的公司以該子類回推，並提供相關的公司做預設，其他情況則以搜尋介面目前有選定的公司為預設選項。</w:t>
      </w:r>
    </w:p>
    <w:p w14:paraId="563347AE" w14:textId="03E1A059" w:rsidR="00B11B88" w:rsidRDefault="00B11B88" w:rsidP="00B11B88">
      <w:pPr>
        <w:pStyle w:val="affc"/>
        <w:numPr>
          <w:ilvl w:val="3"/>
          <w:numId w:val="60"/>
        </w:numPr>
        <w:ind w:leftChars="0"/>
      </w:pPr>
      <w:r>
        <w:t>編輯發文時不可變更。</w:t>
      </w:r>
    </w:p>
    <w:p w14:paraId="5F41E11D" w14:textId="5547EAC8" w:rsidR="00B11B88" w:rsidRDefault="00B11B88" w:rsidP="00B11B88">
      <w:pPr>
        <w:pStyle w:val="affc"/>
        <w:numPr>
          <w:ilvl w:val="2"/>
          <w:numId w:val="60"/>
        </w:numPr>
        <w:ind w:leftChars="0"/>
      </w:pPr>
      <w:r>
        <w:t>大類：</w:t>
      </w:r>
    </w:p>
    <w:p w14:paraId="5996A47F" w14:textId="0AA328BC" w:rsidR="00B11B88" w:rsidRDefault="00B11B88" w:rsidP="00B11B88">
      <w:pPr>
        <w:pStyle w:val="affc"/>
        <w:numPr>
          <w:ilvl w:val="3"/>
          <w:numId w:val="60"/>
        </w:numPr>
        <w:ind w:leftChars="0"/>
      </w:pPr>
      <w:proofErr w:type="gramStart"/>
      <w:r>
        <w:t>必填</w:t>
      </w:r>
      <w:proofErr w:type="gramEnd"/>
      <w:r>
        <w:t>。</w:t>
      </w:r>
    </w:p>
    <w:p w14:paraId="3E7234A1" w14:textId="6AE9021D" w:rsidR="00B11B88" w:rsidRDefault="00B11B88" w:rsidP="00B11B88">
      <w:pPr>
        <w:pStyle w:val="affc"/>
        <w:numPr>
          <w:ilvl w:val="3"/>
          <w:numId w:val="60"/>
        </w:numPr>
        <w:ind w:leftChars="0"/>
      </w:pPr>
      <w:r>
        <w:t>若是從總</w:t>
      </w:r>
      <w:proofErr w:type="gramStart"/>
      <w:r>
        <w:t>覽</w:t>
      </w:r>
      <w:proofErr w:type="gramEnd"/>
      <w:r>
        <w:t>進入某個子類，則發文時預設的大類以該子類回推，並提供相關的</w:t>
      </w:r>
      <w:proofErr w:type="gramStart"/>
      <w:r>
        <w:t>大類做預設</w:t>
      </w:r>
      <w:proofErr w:type="gramEnd"/>
      <w:r>
        <w:t>，其他情況則以搜尋介面目前有選定的大類為預設選項。</w:t>
      </w:r>
    </w:p>
    <w:p w14:paraId="7416067A" w14:textId="6EE1D6E4" w:rsidR="00B11B88" w:rsidRDefault="00B11B88" w:rsidP="00B11B88">
      <w:pPr>
        <w:pStyle w:val="affc"/>
        <w:numPr>
          <w:ilvl w:val="3"/>
          <w:numId w:val="60"/>
        </w:numPr>
        <w:ind w:leftChars="0"/>
      </w:pPr>
      <w:r>
        <w:t>編輯發文時不可變更。</w:t>
      </w:r>
    </w:p>
    <w:p w14:paraId="1103AF0A" w14:textId="5E833434" w:rsidR="00B11B88" w:rsidRDefault="00B11B88" w:rsidP="00B11B88">
      <w:pPr>
        <w:pStyle w:val="affc"/>
        <w:numPr>
          <w:ilvl w:val="2"/>
          <w:numId w:val="60"/>
        </w:numPr>
        <w:ind w:leftChars="0"/>
      </w:pPr>
      <w:r>
        <w:t>大類：</w:t>
      </w:r>
    </w:p>
    <w:p w14:paraId="3D2A8673" w14:textId="6CA17F95" w:rsidR="00B11B88" w:rsidRDefault="00B11B88" w:rsidP="00B11B88">
      <w:pPr>
        <w:pStyle w:val="affc"/>
        <w:numPr>
          <w:ilvl w:val="3"/>
          <w:numId w:val="60"/>
        </w:numPr>
        <w:ind w:leftChars="0"/>
      </w:pPr>
      <w:proofErr w:type="gramStart"/>
      <w:r>
        <w:t>必填</w:t>
      </w:r>
      <w:proofErr w:type="gramEnd"/>
      <w:r>
        <w:t>。</w:t>
      </w:r>
    </w:p>
    <w:p w14:paraId="74D92FF1" w14:textId="060D54F2" w:rsidR="00B11B88" w:rsidRDefault="00B11B88" w:rsidP="00B11B88">
      <w:pPr>
        <w:pStyle w:val="affc"/>
        <w:numPr>
          <w:ilvl w:val="3"/>
          <w:numId w:val="60"/>
        </w:numPr>
        <w:ind w:leftChars="0"/>
      </w:pPr>
      <w:r>
        <w:t>若是從總</w:t>
      </w:r>
      <w:proofErr w:type="gramStart"/>
      <w:r>
        <w:t>覽</w:t>
      </w:r>
      <w:proofErr w:type="gramEnd"/>
      <w:r>
        <w:t>進入某個子類，則發文時預設的子類為該子類，其他情況則以搜尋介面目前有選定的子類為預設選項。</w:t>
      </w:r>
    </w:p>
    <w:p w14:paraId="0571CCD7" w14:textId="5CB8AA5B" w:rsidR="00B11B88" w:rsidRDefault="00B11B88" w:rsidP="00B11B88">
      <w:pPr>
        <w:pStyle w:val="affc"/>
        <w:numPr>
          <w:ilvl w:val="3"/>
          <w:numId w:val="60"/>
        </w:numPr>
        <w:ind w:leftChars="0"/>
      </w:pPr>
      <w:r>
        <w:t>編輯發文時不可變更。</w:t>
      </w:r>
    </w:p>
    <w:p w14:paraId="4172982E" w14:textId="34863684" w:rsidR="00B11B88" w:rsidRDefault="00B11B88" w:rsidP="00B11B88">
      <w:pPr>
        <w:pStyle w:val="affc"/>
        <w:numPr>
          <w:ilvl w:val="2"/>
          <w:numId w:val="60"/>
        </w:numPr>
        <w:ind w:leftChars="0"/>
      </w:pPr>
      <w:r>
        <w:t>標題：</w:t>
      </w:r>
      <w:proofErr w:type="gramStart"/>
      <w:r>
        <w:t>必填</w:t>
      </w:r>
      <w:proofErr w:type="gramEnd"/>
      <w:r>
        <w:t>。</w:t>
      </w:r>
    </w:p>
    <w:p w14:paraId="1BE6348E" w14:textId="77777777" w:rsidR="00B11B88" w:rsidRDefault="00B11B88">
      <w:pPr>
        <w:widowControl/>
        <w:suppressAutoHyphens w:val="0"/>
      </w:pPr>
      <w:r>
        <w:br w:type="page"/>
      </w:r>
    </w:p>
    <w:p w14:paraId="0F7C744C" w14:textId="0D1A257D" w:rsidR="00B11B88" w:rsidRDefault="00B11B88" w:rsidP="00B11B88">
      <w:pPr>
        <w:pStyle w:val="affc"/>
        <w:numPr>
          <w:ilvl w:val="2"/>
          <w:numId w:val="60"/>
        </w:numPr>
        <w:ind w:leftChars="0"/>
      </w:pPr>
      <w:r>
        <w:t>標籤：</w:t>
      </w:r>
    </w:p>
    <w:p w14:paraId="040CD6B4" w14:textId="394162BD" w:rsidR="00B11B88" w:rsidRDefault="00B11B88" w:rsidP="00B11B88">
      <w:pPr>
        <w:pStyle w:val="affc"/>
        <w:numPr>
          <w:ilvl w:val="3"/>
          <w:numId w:val="60"/>
        </w:numPr>
        <w:ind w:leftChars="0"/>
      </w:pPr>
      <w:r>
        <w:t>可輸入多筆標籤</w:t>
      </w:r>
    </w:p>
    <w:p w14:paraId="77C7796C" w14:textId="7E0F72E9" w:rsidR="00B11B88" w:rsidRDefault="00B11B88" w:rsidP="00B11B88">
      <w:pPr>
        <w:pStyle w:val="affc"/>
        <w:numPr>
          <w:ilvl w:val="3"/>
          <w:numId w:val="60"/>
        </w:numPr>
        <w:ind w:leftChars="0"/>
      </w:pPr>
      <w:r>
        <w:rPr>
          <w:rFonts w:hint="eastAsia"/>
        </w:rPr>
        <w:t>每筆標籤最多</w:t>
      </w:r>
      <w:r>
        <w:rPr>
          <w:rFonts w:hint="eastAsia"/>
        </w:rPr>
        <w:t>50</w:t>
      </w:r>
      <w:r>
        <w:rPr>
          <w:rFonts w:hint="eastAsia"/>
        </w:rPr>
        <w:t>個字</w:t>
      </w:r>
    </w:p>
    <w:p w14:paraId="0462DFA0" w14:textId="0EBF50B9" w:rsidR="00B11B88" w:rsidRDefault="00B11B88" w:rsidP="00B11B88">
      <w:pPr>
        <w:pStyle w:val="affc"/>
        <w:numPr>
          <w:ilvl w:val="3"/>
          <w:numId w:val="60"/>
        </w:numPr>
        <w:ind w:leftChars="0"/>
      </w:pPr>
      <w:r>
        <w:rPr>
          <w:rFonts w:hint="eastAsia"/>
        </w:rPr>
        <w:t>標籤不可包含空白字元</w:t>
      </w:r>
    </w:p>
    <w:p w14:paraId="79CB26C3" w14:textId="5E3F9D11" w:rsidR="00B11B88" w:rsidRDefault="00B11B88" w:rsidP="00B11B88">
      <w:pPr>
        <w:pStyle w:val="affc"/>
        <w:numPr>
          <w:ilvl w:val="3"/>
          <w:numId w:val="60"/>
        </w:numPr>
        <w:ind w:leftChars="0"/>
      </w:pPr>
      <w:r>
        <w:rPr>
          <w:rFonts w:hint="eastAsia"/>
        </w:rPr>
        <w:t>按標籤右上的</w:t>
      </w:r>
      <w:r>
        <w:rPr>
          <w:rFonts w:hint="eastAsia"/>
        </w:rPr>
        <w:t>x</w:t>
      </w:r>
      <w:r>
        <w:rPr>
          <w:rFonts w:hint="eastAsia"/>
        </w:rPr>
        <w:t>刪除該標籤或按下</w:t>
      </w:r>
      <w:r>
        <w:rPr>
          <w:rFonts w:hint="eastAsia"/>
        </w:rPr>
        <w:t>Backspace</w:t>
      </w:r>
      <w:r>
        <w:rPr>
          <w:rFonts w:hint="eastAsia"/>
        </w:rPr>
        <w:t>刪除最後一筆標籤</w:t>
      </w:r>
    </w:p>
    <w:p w14:paraId="55569F16" w14:textId="5847B318" w:rsidR="00B11B88" w:rsidRDefault="00A56FEC" w:rsidP="00B11B88">
      <w:pPr>
        <w:pStyle w:val="affc"/>
        <w:numPr>
          <w:ilvl w:val="3"/>
          <w:numId w:val="60"/>
        </w:numPr>
        <w:ind w:leftChars="0"/>
      </w:pPr>
      <w:r>
        <w:rPr>
          <w:rFonts w:hint="eastAsia"/>
        </w:rPr>
        <w:t>不允許有重複的標籤</w:t>
      </w:r>
      <w:r>
        <w:rPr>
          <w:rFonts w:hint="eastAsia"/>
        </w:rPr>
        <w:t>(</w:t>
      </w:r>
      <w:r>
        <w:rPr>
          <w:rFonts w:hint="eastAsia"/>
        </w:rPr>
        <w:t>英文大小寫是為同一標籤</w:t>
      </w:r>
      <w:r>
        <w:rPr>
          <w:rFonts w:hint="eastAsia"/>
        </w:rPr>
        <w:t>)</w:t>
      </w:r>
    </w:p>
    <w:p w14:paraId="2F969C4F" w14:textId="4842A771" w:rsidR="00A56FEC" w:rsidRDefault="00A56FEC" w:rsidP="00A56FEC">
      <w:pPr>
        <w:pStyle w:val="affc"/>
        <w:numPr>
          <w:ilvl w:val="2"/>
          <w:numId w:val="60"/>
        </w:numPr>
        <w:ind w:leftChars="0"/>
      </w:pPr>
      <w:r>
        <w:rPr>
          <w:rFonts w:hint="eastAsia"/>
        </w:rPr>
        <w:t>內容：文字編輯框</w:t>
      </w:r>
    </w:p>
    <w:p w14:paraId="6C2859CC" w14:textId="3EC03ED4" w:rsidR="00A56FEC" w:rsidRDefault="00A56FEC" w:rsidP="00A56FEC">
      <w:pPr>
        <w:pStyle w:val="affc"/>
        <w:numPr>
          <w:ilvl w:val="2"/>
          <w:numId w:val="60"/>
        </w:numPr>
        <w:ind w:leftChars="0"/>
      </w:pPr>
      <w:r>
        <w:rPr>
          <w:rFonts w:hint="eastAsia"/>
        </w:rPr>
        <w:t>功能按鈕：</w:t>
      </w:r>
    </w:p>
    <w:p w14:paraId="0C23B30A" w14:textId="6481AB4E" w:rsidR="00A56FEC" w:rsidRDefault="00A56FEC" w:rsidP="00A56FEC">
      <w:pPr>
        <w:pStyle w:val="affc"/>
        <w:numPr>
          <w:ilvl w:val="3"/>
          <w:numId w:val="60"/>
        </w:numPr>
        <w:ind w:leftChars="0"/>
      </w:pPr>
      <w:r>
        <w:rPr>
          <w:rFonts w:hint="eastAsia"/>
        </w:rPr>
        <w:t>確認：儲存發文</w:t>
      </w:r>
    </w:p>
    <w:p w14:paraId="543CB5DA" w14:textId="4D3F4557" w:rsidR="00A56FEC" w:rsidRDefault="00A56FEC" w:rsidP="00A56FEC">
      <w:pPr>
        <w:pStyle w:val="affc"/>
        <w:numPr>
          <w:ilvl w:val="3"/>
          <w:numId w:val="60"/>
        </w:numPr>
        <w:ind w:leftChars="0"/>
      </w:pPr>
      <w:r>
        <w:rPr>
          <w:rFonts w:hint="eastAsia"/>
        </w:rPr>
        <w:t>關閉：取消發文</w:t>
      </w:r>
    </w:p>
    <w:p w14:paraId="22CCEB7A" w14:textId="17FA5A56" w:rsidR="00A56FEC" w:rsidRDefault="00A56FEC" w:rsidP="00A56FEC">
      <w:pPr>
        <w:pStyle w:val="affc"/>
        <w:numPr>
          <w:ilvl w:val="1"/>
          <w:numId w:val="61"/>
        </w:numPr>
        <w:ind w:leftChars="0"/>
      </w:pPr>
      <w:r w:rsidRPr="00A56FEC">
        <w:rPr>
          <w:noProof/>
        </w:rPr>
        <w:drawing>
          <wp:anchor distT="0" distB="0" distL="114300" distR="114300" simplePos="0" relativeHeight="251806208" behindDoc="0" locked="0" layoutInCell="1" allowOverlap="1" wp14:anchorId="6AA1B275" wp14:editId="2C53D08A">
            <wp:simplePos x="0" y="0"/>
            <wp:positionH relativeFrom="column">
              <wp:posOffset>251460</wp:posOffset>
            </wp:positionH>
            <wp:positionV relativeFrom="page">
              <wp:posOffset>4032250</wp:posOffset>
            </wp:positionV>
            <wp:extent cx="1619885" cy="3520440"/>
            <wp:effectExtent l="0" t="0" r="0" b="3810"/>
            <wp:wrapTopAndBottom/>
            <wp:docPr id="2071987151"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87151" name="圖片 1" descr="一張含有 文字, 螢幕擷取畫面, 數字, 字型 的圖片&#10;&#10;自動產生的描述"/>
                    <pic:cNvPicPr/>
                  </pic:nvPicPr>
                  <pic:blipFill>
                    <a:blip r:embed="rId184">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proofErr w:type="gramStart"/>
      <w:r>
        <w:t>點入該</w:t>
      </w:r>
      <w:proofErr w:type="gramEnd"/>
      <w:r>
        <w:t>子類項目標題後即可進入該細項中</w:t>
      </w:r>
    </w:p>
    <w:p w14:paraId="51602E7C" w14:textId="19CB47A0" w:rsidR="00A56FEC" w:rsidRDefault="00A56FEC" w:rsidP="00A56FEC">
      <w:pPr>
        <w:pStyle w:val="affc"/>
        <w:ind w:leftChars="0" w:left="737"/>
      </w:pPr>
      <w:r>
        <w:t>點擊總</w:t>
      </w:r>
      <w:proofErr w:type="gramStart"/>
      <w:r>
        <w:t>覽</w:t>
      </w:r>
      <w:proofErr w:type="gramEnd"/>
      <w:r>
        <w:t>鈕即可回到首頁</w:t>
      </w:r>
    </w:p>
    <w:p w14:paraId="2C2A98EE" w14:textId="648BB74F" w:rsidR="00A56FEC" w:rsidRDefault="00A56FEC" w:rsidP="00A56FEC">
      <w:pPr>
        <w:pStyle w:val="afff1"/>
        <w:ind w:firstLine="480"/>
      </w:pPr>
      <w:r>
        <w:t>圖127．細項顯示</w:t>
      </w:r>
    </w:p>
    <w:p w14:paraId="2CA53427" w14:textId="1FC2B69B" w:rsidR="00A56FEC" w:rsidRDefault="00A56FEC" w:rsidP="00A56FEC">
      <w:pPr>
        <w:pStyle w:val="affc"/>
        <w:numPr>
          <w:ilvl w:val="2"/>
          <w:numId w:val="61"/>
        </w:numPr>
        <w:ind w:leftChars="0"/>
      </w:pPr>
      <w:r>
        <w:t>搜尋：輸入知識管理標題關鍵字，搜尋符合關鍵字範圍的主題列表。</w:t>
      </w:r>
    </w:p>
    <w:p w14:paraId="4312E391" w14:textId="49216293" w:rsidR="00A56FEC" w:rsidRDefault="00A56FEC" w:rsidP="00A56FEC">
      <w:pPr>
        <w:pStyle w:val="affc"/>
        <w:numPr>
          <w:ilvl w:val="2"/>
          <w:numId w:val="61"/>
        </w:numPr>
        <w:ind w:leftChars="0"/>
      </w:pPr>
      <w:r>
        <w:t>排序選項：</w:t>
      </w:r>
    </w:p>
    <w:p w14:paraId="30AB60F8" w14:textId="16F72E41" w:rsidR="00A56FEC" w:rsidRDefault="00A56FEC" w:rsidP="00A56FEC">
      <w:pPr>
        <w:pStyle w:val="affc"/>
        <w:numPr>
          <w:ilvl w:val="3"/>
          <w:numId w:val="61"/>
        </w:numPr>
        <w:ind w:leftChars="0"/>
      </w:pPr>
      <w:r>
        <w:t>最新：由新到舊排序顯示知識</w:t>
      </w:r>
      <w:proofErr w:type="gramStart"/>
      <w:r>
        <w:t>管理－子類</w:t>
      </w:r>
      <w:proofErr w:type="gramEnd"/>
      <w:r>
        <w:t>中所有的主題列表。</w:t>
      </w:r>
    </w:p>
    <w:p w14:paraId="058AADC9" w14:textId="6D21DF8D" w:rsidR="00A56FEC" w:rsidRDefault="00A56FEC" w:rsidP="00A56FEC">
      <w:pPr>
        <w:pStyle w:val="affc"/>
        <w:numPr>
          <w:ilvl w:val="3"/>
          <w:numId w:val="61"/>
        </w:numPr>
        <w:ind w:leftChars="0"/>
      </w:pPr>
      <w:r>
        <w:t>熱門：點閱率較高的排序在前。</w:t>
      </w:r>
    </w:p>
    <w:p w14:paraId="340DCBE3" w14:textId="6817CFB1" w:rsidR="00A56FEC" w:rsidRDefault="00A56FEC" w:rsidP="00A56FEC">
      <w:pPr>
        <w:pStyle w:val="affc"/>
        <w:numPr>
          <w:ilvl w:val="3"/>
          <w:numId w:val="61"/>
        </w:numPr>
        <w:ind w:leftChars="0"/>
      </w:pPr>
      <w:r>
        <w:t>本</w:t>
      </w:r>
      <w:proofErr w:type="gramStart"/>
      <w:r>
        <w:t>週</w:t>
      </w:r>
      <w:proofErr w:type="gramEnd"/>
      <w:r>
        <w:t>：顯示今天前七天的主題列表。</w:t>
      </w:r>
    </w:p>
    <w:p w14:paraId="70521108" w14:textId="295974A4" w:rsidR="00A56FEC" w:rsidRDefault="00A56FEC" w:rsidP="00A56FEC">
      <w:pPr>
        <w:pStyle w:val="affc"/>
        <w:numPr>
          <w:ilvl w:val="3"/>
          <w:numId w:val="61"/>
        </w:numPr>
        <w:ind w:leftChars="0"/>
      </w:pPr>
      <w:r>
        <w:t>本月：顯示今天前</w:t>
      </w:r>
      <w:r>
        <w:t xml:space="preserve"> 30 </w:t>
      </w:r>
      <w:r>
        <w:t>天的主題列表。</w:t>
      </w:r>
    </w:p>
    <w:p w14:paraId="31D7E8EE" w14:textId="77777777" w:rsidR="00A56FEC" w:rsidRDefault="00A56FEC">
      <w:pPr>
        <w:widowControl/>
        <w:suppressAutoHyphens w:val="0"/>
      </w:pPr>
      <w:r>
        <w:br w:type="page"/>
      </w:r>
    </w:p>
    <w:p w14:paraId="661258B0" w14:textId="04364A95" w:rsidR="00A56FEC" w:rsidRDefault="00A56FEC" w:rsidP="00A56FEC">
      <w:pPr>
        <w:pStyle w:val="affc"/>
        <w:numPr>
          <w:ilvl w:val="3"/>
          <w:numId w:val="61"/>
        </w:numPr>
        <w:ind w:leftChars="0"/>
      </w:pPr>
      <w:r>
        <w:t>關注：顯示被標記為關注的主題列表。</w:t>
      </w:r>
    </w:p>
    <w:p w14:paraId="35466955" w14:textId="0EB2F7B0" w:rsidR="00A56FEC" w:rsidRDefault="00A56FEC" w:rsidP="00A56FEC">
      <w:pPr>
        <w:pStyle w:val="affc"/>
        <w:numPr>
          <w:ilvl w:val="2"/>
          <w:numId w:val="61"/>
        </w:numPr>
        <w:ind w:leftChars="0"/>
      </w:pPr>
      <w:r>
        <w:t>主題列表：</w:t>
      </w:r>
    </w:p>
    <w:p w14:paraId="2FFAD3C6" w14:textId="4E423249" w:rsidR="00A56FEC" w:rsidRDefault="00A56FEC" w:rsidP="00A56FEC">
      <w:pPr>
        <w:pStyle w:val="affc"/>
        <w:numPr>
          <w:ilvl w:val="3"/>
          <w:numId w:val="61"/>
        </w:numPr>
        <w:ind w:leftChars="0"/>
      </w:pPr>
      <w:r>
        <w:t>投票：投票數，可為負數。</w:t>
      </w:r>
    </w:p>
    <w:p w14:paraId="5BAFDF28" w14:textId="1893002C" w:rsidR="00A56FEC" w:rsidRDefault="00A56FEC" w:rsidP="00A56FEC">
      <w:pPr>
        <w:pStyle w:val="affc"/>
        <w:numPr>
          <w:ilvl w:val="3"/>
          <w:numId w:val="61"/>
        </w:numPr>
        <w:ind w:leftChars="0"/>
      </w:pPr>
      <w:r>
        <w:t>解答：目前有幾篇解答。</w:t>
      </w:r>
    </w:p>
    <w:p w14:paraId="5D08907F" w14:textId="0A9174E6" w:rsidR="00A56FEC" w:rsidRDefault="00A56FEC" w:rsidP="00A56FEC">
      <w:pPr>
        <w:pStyle w:val="affc"/>
        <w:numPr>
          <w:ilvl w:val="3"/>
          <w:numId w:val="61"/>
        </w:numPr>
        <w:ind w:leftChars="0"/>
      </w:pPr>
      <w:r>
        <w:t>點</w:t>
      </w:r>
      <w:proofErr w:type="gramStart"/>
      <w:r>
        <w:t>閱</w:t>
      </w:r>
      <w:proofErr w:type="gramEnd"/>
      <w:r>
        <w:t>：點閱次數。</w:t>
      </w:r>
    </w:p>
    <w:p w14:paraId="7D4DD2D8" w14:textId="5002F6A3" w:rsidR="00A56FEC" w:rsidRDefault="00A56FEC" w:rsidP="00A56FEC">
      <w:pPr>
        <w:pStyle w:val="affc"/>
        <w:numPr>
          <w:ilvl w:val="3"/>
          <w:numId w:val="61"/>
        </w:numPr>
        <w:ind w:leftChars="0"/>
      </w:pPr>
      <w:r>
        <w:t>標題：點擊進入發問主題。文章若鎖定，會顯示鎖定。</w:t>
      </w:r>
    </w:p>
    <w:p w14:paraId="5CC8B921" w14:textId="20A4D5E7" w:rsidR="00A56FEC" w:rsidRDefault="00A56FEC" w:rsidP="00A56FEC">
      <w:pPr>
        <w:pStyle w:val="affc"/>
        <w:numPr>
          <w:ilvl w:val="3"/>
          <w:numId w:val="61"/>
        </w:numPr>
        <w:ind w:leftChars="0"/>
      </w:pPr>
      <w:r>
        <w:t>標籤：點擊標籤將把此標籤帶入篩選搜尋條件，並進行篩選。</w:t>
      </w:r>
    </w:p>
    <w:p w14:paraId="4CB053E4" w14:textId="6F2AEF7C" w:rsidR="00A56FEC" w:rsidRDefault="00AA11C3" w:rsidP="00A56FEC">
      <w:pPr>
        <w:pStyle w:val="affc"/>
        <w:numPr>
          <w:ilvl w:val="3"/>
          <w:numId w:val="61"/>
        </w:numPr>
        <w:ind w:leftChars="0"/>
      </w:pPr>
      <w:r>
        <w:rPr>
          <w:noProof/>
        </w:rPr>
        <mc:AlternateContent>
          <mc:Choice Requires="wpi">
            <w:drawing>
              <wp:anchor distT="0" distB="0" distL="114300" distR="114300" simplePos="0" relativeHeight="251856384" behindDoc="0" locked="0" layoutInCell="1" allowOverlap="1" wp14:anchorId="3BEB9FFE" wp14:editId="45D39B98">
                <wp:simplePos x="0" y="0"/>
                <wp:positionH relativeFrom="column">
                  <wp:posOffset>3540380</wp:posOffset>
                </wp:positionH>
                <wp:positionV relativeFrom="paragraph">
                  <wp:posOffset>154165</wp:posOffset>
                </wp:positionV>
                <wp:extent cx="65520" cy="7200"/>
                <wp:effectExtent l="38100" t="38100" r="48895" b="31115"/>
                <wp:wrapNone/>
                <wp:docPr id="2016613253" name="筆跡 56"/>
                <wp:cNvGraphicFramePr/>
                <a:graphic xmlns:a="http://schemas.openxmlformats.org/drawingml/2006/main">
                  <a:graphicData uri="http://schemas.microsoft.com/office/word/2010/wordprocessingInk">
                    <w14:contentPart bwMode="auto" r:id="rId185">
                      <w14:nvContentPartPr>
                        <w14:cNvContentPartPr/>
                      </w14:nvContentPartPr>
                      <w14:xfrm>
                        <a:off x="0" y="0"/>
                        <a:ext cx="65520" cy="7200"/>
                      </w14:xfrm>
                    </w14:contentPart>
                  </a:graphicData>
                </a:graphic>
              </wp:anchor>
            </w:drawing>
          </mc:Choice>
          <mc:Fallback>
            <w:pict>
              <v:shapetype w14:anchorId="2EEBB1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56" o:spid="_x0000_s1026" type="#_x0000_t75" style="position:absolute;margin-left:278.4pt;margin-top:11.8pt;width:5.85pt;height:1.25pt;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">
                <v:imagedata r:id="rId186" o:title=""/>
              </v:shape>
            </w:pict>
          </mc:Fallback>
        </mc:AlternateContent>
      </w:r>
      <w:r>
        <w:rPr>
          <w:noProof/>
        </w:rPr>
        <mc:AlternateContent>
          <mc:Choice Requires="wpi">
            <w:drawing>
              <wp:anchor distT="0" distB="0" distL="114300" distR="114300" simplePos="0" relativeHeight="251854336" behindDoc="0" locked="0" layoutInCell="1" allowOverlap="1" wp14:anchorId="390BD2E3" wp14:editId="70079D50">
                <wp:simplePos x="0" y="0"/>
                <wp:positionH relativeFrom="column">
                  <wp:posOffset>3527780</wp:posOffset>
                </wp:positionH>
                <wp:positionV relativeFrom="paragraph">
                  <wp:posOffset>154165</wp:posOffset>
                </wp:positionV>
                <wp:extent cx="82440" cy="360"/>
                <wp:effectExtent l="38100" t="38100" r="32385" b="38100"/>
                <wp:wrapNone/>
                <wp:docPr id="1224774008" name="筆跡 52"/>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360"/>
                      </w14:xfrm>
                    </w14:contentPart>
                  </a:graphicData>
                </a:graphic>
              </wp:anchor>
            </w:drawing>
          </mc:Choice>
          <mc:Fallback>
            <w:pict>
              <v:shape w14:anchorId="359EE2EA" id="筆跡 52" o:spid="_x0000_s1026" type="#_x0000_t75" style="position:absolute;margin-left:277.45pt;margin-top:11.8pt;width:7.2pt;height:.75pt;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">
                <v:imagedata r:id="rId188" o:title=""/>
              </v:shape>
            </w:pict>
          </mc:Fallback>
        </mc:AlternateContent>
      </w:r>
      <w:r w:rsidR="00A56FEC">
        <w:t>發佈時間：發佈此主題的時間。</w:t>
      </w:r>
    </w:p>
    <w:p w14:paraId="0E31304A" w14:textId="44D6D2DC" w:rsidR="00A56FEC" w:rsidRDefault="00A56FEC" w:rsidP="00A56FEC">
      <w:pPr>
        <w:pStyle w:val="affc"/>
        <w:numPr>
          <w:ilvl w:val="3"/>
          <w:numId w:val="61"/>
        </w:numPr>
        <w:ind w:leftChars="0"/>
      </w:pPr>
      <w:r>
        <w:t>作者：發佈此主題的原作者，點擊</w:t>
      </w:r>
      <w:r w:rsidR="00A15CC5">
        <w:rPr>
          <w:rFonts w:hint="eastAsia"/>
        </w:rPr>
        <w:t>【</w:t>
      </w:r>
      <w:r w:rsidR="00AA11C3">
        <w:rPr>
          <w:noProof/>
          <w:lang w:val="zh-TW"/>
        </w:rPr>
        <mc:AlternateContent>
          <mc:Choice Requires="wpg">
            <w:drawing>
              <wp:inline distT="0" distB="0" distL="0" distR="0" wp14:anchorId="3ADB1243" wp14:editId="0621FE8F">
                <wp:extent cx="165100" cy="158750"/>
                <wp:effectExtent l="0" t="0" r="25400" b="12700"/>
                <wp:docPr id="213486888" name="群組 83"/>
                <wp:cNvGraphicFramePr/>
                <a:graphic xmlns:a="http://schemas.openxmlformats.org/drawingml/2006/main">
                  <a:graphicData uri="http://schemas.microsoft.com/office/word/2010/wordprocessingGroup">
                    <wpg:wgp>
                      <wpg:cNvGrpSpPr/>
                      <wpg:grpSpPr>
                        <a:xfrm>
                          <a:off x="0" y="0"/>
                          <a:ext cx="165100" cy="158750"/>
                          <a:chOff x="0" y="0"/>
                          <a:chExt cx="501650" cy="501650"/>
                        </a:xfrm>
                      </wpg:grpSpPr>
                      <wps:wsp>
                        <wps:cNvPr id="566785125" name="矩形 45"/>
                        <wps:cNvSpPr/>
                        <wps:spPr>
                          <a:xfrm>
                            <a:off x="0" y="0"/>
                            <a:ext cx="501650" cy="501650"/>
                          </a:xfrm>
                          <a:prstGeom prst="rect">
                            <a:avLst/>
                          </a:prstGeom>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87824769" name="群組 50"/>
                        <wpg:cNvGrpSpPr/>
                        <wpg:grpSpPr>
                          <a:xfrm>
                            <a:off x="101600" y="95250"/>
                            <a:ext cx="304800" cy="330200"/>
                            <a:chOff x="0" y="31750"/>
                            <a:chExt cx="609600" cy="628650"/>
                          </a:xfrm>
                        </wpg:grpSpPr>
                        <wps:wsp>
                          <wps:cNvPr id="153861107" name="橢圓 49"/>
                          <wps:cNvSpPr/>
                          <wps:spPr>
                            <a:xfrm>
                              <a:off x="146050" y="31750"/>
                              <a:ext cx="311150" cy="3111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362398" name="手繪多邊形: 圖案 48"/>
                          <wps:cNvSpPr/>
                          <wps:spPr>
                            <a:xfrm>
                              <a:off x="0" y="355600"/>
                              <a:ext cx="609600" cy="304800"/>
                            </a:xfrm>
                            <a:custGeom>
                              <a:avLst/>
                              <a:gdLst>
                                <a:gd name="connsiteX0" fmla="*/ 579120 w 609600"/>
                                <a:gd name="connsiteY0" fmla="*/ 91440 h 304800"/>
                                <a:gd name="connsiteX1" fmla="*/ 430530 w 609600"/>
                                <a:gd name="connsiteY1" fmla="*/ 19050 h 304800"/>
                                <a:gd name="connsiteX2" fmla="*/ 304800 w 609600"/>
                                <a:gd name="connsiteY2" fmla="*/ 0 h 304800"/>
                                <a:gd name="connsiteX3" fmla="*/ 179070 w 609600"/>
                                <a:gd name="connsiteY3" fmla="*/ 19050 h 304800"/>
                                <a:gd name="connsiteX4" fmla="*/ 30480 w 609600"/>
                                <a:gd name="connsiteY4" fmla="*/ 91440 h 304800"/>
                                <a:gd name="connsiteX5" fmla="*/ 0 w 609600"/>
                                <a:gd name="connsiteY5" fmla="*/ 152400 h 304800"/>
                                <a:gd name="connsiteX6" fmla="*/ 0 w 609600"/>
                                <a:gd name="connsiteY6" fmla="*/ 304800 h 304800"/>
                                <a:gd name="connsiteX7" fmla="*/ 609600 w 609600"/>
                                <a:gd name="connsiteY7" fmla="*/ 304800 h 304800"/>
                                <a:gd name="connsiteX8" fmla="*/ 609600 w 609600"/>
                                <a:gd name="connsiteY8" fmla="*/ 152400 h 304800"/>
                                <a:gd name="connsiteX9" fmla="*/ 579120 w 609600"/>
                                <a:gd name="connsiteY9" fmla="*/ 91440 h 304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09600" h="304800">
                                  <a:moveTo>
                                    <a:pt x="579120" y="91440"/>
                                  </a:moveTo>
                                  <a:cubicBezTo>
                                    <a:pt x="537210" y="57150"/>
                                    <a:pt x="483870" y="34290"/>
                                    <a:pt x="430530" y="19050"/>
                                  </a:cubicBezTo>
                                  <a:cubicBezTo>
                                    <a:pt x="392430" y="7620"/>
                                    <a:pt x="350520" y="0"/>
                                    <a:pt x="304800" y="0"/>
                                  </a:cubicBezTo>
                                  <a:cubicBezTo>
                                    <a:pt x="262890" y="0"/>
                                    <a:pt x="220980" y="7620"/>
                                    <a:pt x="179070" y="19050"/>
                                  </a:cubicBezTo>
                                  <a:cubicBezTo>
                                    <a:pt x="125730" y="34290"/>
                                    <a:pt x="72390" y="60960"/>
                                    <a:pt x="30480" y="91440"/>
                                  </a:cubicBezTo>
                                  <a:cubicBezTo>
                                    <a:pt x="11430" y="106680"/>
                                    <a:pt x="0" y="129540"/>
                                    <a:pt x="0" y="152400"/>
                                  </a:cubicBezTo>
                                  <a:lnTo>
                                    <a:pt x="0" y="304800"/>
                                  </a:lnTo>
                                  <a:lnTo>
                                    <a:pt x="609600" y="304800"/>
                                  </a:lnTo>
                                  <a:lnTo>
                                    <a:pt x="609600" y="152400"/>
                                  </a:lnTo>
                                  <a:cubicBezTo>
                                    <a:pt x="609600" y="129540"/>
                                    <a:pt x="598170" y="106680"/>
                                    <a:pt x="579120" y="91440"/>
                                  </a:cubicBezTo>
                                  <a:close/>
                                </a:path>
                              </a:pathLst>
                            </a:custGeom>
                            <a:solidFill>
                              <a:srgbClr val="00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24262B8" id="群組 83" o:spid="_x0000_s1026" style="width:13pt;height:12.5pt;mso-position-horizontal-relative:char;mso-position-vertical-relative:line" coordsize="501650,50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">
                <v:rect id="矩形 45" o:spid="_x0000_s1027" style="position:absolute;width:501650;height:50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" fillcolor="white [3201]" strokecolor="#a5a5a5 [3206]" strokeweight="1pt"/>
                <v:group id="群組 50" o:spid="_x0000_s1028" style="position:absolute;left:101600;top:95250;width:304800;height:330200" coordorigin=",317" coordsize="6096,6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">
                  <v:oval id="橢圓 49" o:spid="_x0000_s1029" style="position:absolute;left:1460;top:317;width:3112;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" fillcolor="black [3200]" strokecolor="black [480]" strokeweight="1pt">
                    <v:stroke joinstyle="miter"/>
                  </v:oval>
                  <v:shape id="手繪多邊形: 圖案 48" o:spid="_x0000_s1030" style="position:absolute;top:3556;width:6096;height:3048;visibility:visible;mso-wrap-style:square;v-text-anchor:middle" coordsize="6096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" path="m579120,91440c537210,57150,483870,34290,430530,19050,392430,7620,350520,,304800,,262890,,220980,7620,179070,19050,125730,34290,72390,60960,30480,91440,11430,106680,,129540,,152400l,304800r609600,l609600,152400v,-22860,-11430,-45720,-30480,-60960xe" fillcolor="black" stroked="f">
                    <v:stroke joinstyle="miter"/>
                    <v:path arrowok="t" o:connecttype="custom" o:connectlocs="579120,91440;430530,19050;304800,0;179070,19050;30480,91440;0,152400;0,304800;609600,304800;609600,152400;579120,91440" o:connectangles="0,0,0,0,0,0,0,0,0,0"/>
                  </v:shape>
                </v:group>
                <w10:anchorlock/>
              </v:group>
            </w:pict>
          </mc:Fallback>
        </mc:AlternateContent>
      </w:r>
      <w:r w:rsidR="00A15CC5">
        <w:rPr>
          <w:rFonts w:hint="eastAsia"/>
        </w:rPr>
        <w:t>】</w:t>
      </w:r>
      <w:r>
        <w:t>可顯示該人員資料。</w:t>
      </w:r>
    </w:p>
    <w:p w14:paraId="1CB4CC10" w14:textId="4E140787" w:rsidR="00A15CC5" w:rsidRDefault="00A15CC5" w:rsidP="00A15CC5">
      <w:pPr>
        <w:pStyle w:val="affc"/>
        <w:numPr>
          <w:ilvl w:val="0"/>
          <w:numId w:val="61"/>
        </w:numPr>
        <w:ind w:leftChars="0"/>
      </w:pPr>
      <w:r>
        <w:rPr>
          <w:rFonts w:hint="eastAsia"/>
        </w:rPr>
        <w:t>回覆主題</w:t>
      </w:r>
    </w:p>
    <w:p w14:paraId="30D87E36" w14:textId="2E66985C" w:rsidR="00A15CC5" w:rsidRDefault="00A15CC5" w:rsidP="00A15CC5">
      <w:pPr>
        <w:pStyle w:val="affc"/>
        <w:ind w:leftChars="0" w:left="397"/>
      </w:pPr>
      <w:proofErr w:type="gramStart"/>
      <w:r>
        <w:t>點入該</w:t>
      </w:r>
      <w:proofErr w:type="gramEnd"/>
      <w:r>
        <w:t>主題即可開啟回覆視窗</w:t>
      </w:r>
    </w:p>
    <w:p w14:paraId="69E7557C" w14:textId="77777777" w:rsidR="003855E5" w:rsidRDefault="003855E5" w:rsidP="003855E5">
      <w:pPr>
        <w:pStyle w:val="afff1"/>
      </w:pPr>
      <w:r>
        <w:t>圖128．回覆主題視窗</w:t>
      </w:r>
    </w:p>
    <w:p w14:paraId="594F4D4F" w14:textId="39A80F8D" w:rsidR="00A15CC5" w:rsidRDefault="00A15CC5" w:rsidP="003855E5">
      <w:pPr>
        <w:pStyle w:val="affc"/>
        <w:numPr>
          <w:ilvl w:val="1"/>
          <w:numId w:val="63"/>
        </w:numPr>
        <w:ind w:leftChars="0"/>
      </w:pPr>
      <w:r w:rsidRPr="00A15CC5">
        <w:rPr>
          <w:noProof/>
        </w:rPr>
        <w:drawing>
          <wp:anchor distT="0" distB="0" distL="114300" distR="114300" simplePos="0" relativeHeight="251857408" behindDoc="0" locked="0" layoutInCell="1" allowOverlap="1" wp14:anchorId="675BAFCD" wp14:editId="17667CFC">
            <wp:simplePos x="0" y="0"/>
            <wp:positionH relativeFrom="column">
              <wp:posOffset>-2540</wp:posOffset>
            </wp:positionH>
            <wp:positionV relativeFrom="page">
              <wp:posOffset>3765550</wp:posOffset>
            </wp:positionV>
            <wp:extent cx="1619885" cy="3538220"/>
            <wp:effectExtent l="0" t="0" r="0" b="5080"/>
            <wp:wrapTopAndBottom/>
            <wp:docPr id="471335180"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35180" name="圖片 1" descr="一張含有 文字, 螢幕擷取畫面 的圖片&#10;&#10;自動產生的描述"/>
                    <pic:cNvPicPr/>
                  </pic:nvPicPr>
                  <pic:blipFill>
                    <a:blip r:embed="rId189">
                      <a:extLst>
                        <a:ext uri="{28A0092B-C50C-407E-A947-70E740481C1C}">
                          <a14:useLocalDpi xmlns:a14="http://schemas.microsoft.com/office/drawing/2010/main" val="0"/>
                        </a:ext>
                      </a:extLst>
                    </a:blip>
                    <a:stretch>
                      <a:fillRect/>
                    </a:stretch>
                  </pic:blipFill>
                  <pic:spPr>
                    <a:xfrm>
                      <a:off x="0" y="0"/>
                      <a:ext cx="1619885" cy="3538220"/>
                    </a:xfrm>
                    <a:prstGeom prst="rect">
                      <a:avLst/>
                    </a:prstGeom>
                  </pic:spPr>
                </pic:pic>
              </a:graphicData>
            </a:graphic>
          </wp:anchor>
        </w:drawing>
      </w:r>
      <w:r w:rsidR="003855E5">
        <w:t>主題文章畫面：</w:t>
      </w:r>
    </w:p>
    <w:p w14:paraId="6086B907" w14:textId="2DD1CEBD" w:rsidR="003855E5" w:rsidRDefault="003855E5" w:rsidP="003855E5">
      <w:pPr>
        <w:pStyle w:val="affc"/>
        <w:numPr>
          <w:ilvl w:val="2"/>
          <w:numId w:val="63"/>
        </w:numPr>
        <w:ind w:leftChars="0"/>
      </w:pPr>
      <w:r>
        <w:t>文章發言人資訊：顯示文章發言人的大頭照、名稱與留言的時間。</w:t>
      </w:r>
    </w:p>
    <w:p w14:paraId="6866D571" w14:textId="285E6CB3" w:rsidR="003855E5" w:rsidRPr="00B11B88" w:rsidRDefault="003855E5" w:rsidP="003855E5">
      <w:pPr>
        <w:pStyle w:val="affc"/>
        <w:numPr>
          <w:ilvl w:val="2"/>
          <w:numId w:val="63"/>
        </w:numPr>
        <w:ind w:leftChars="0"/>
      </w:pPr>
      <w:r>
        <w:t>投票：對此問題投票表示贊同或反對，【</w:t>
      </w:r>
      <w:r>
        <w:rPr>
          <w:noProof/>
        </w:rPr>
        <mc:AlternateContent>
          <mc:Choice Requires="wps">
            <w:drawing>
              <wp:inline distT="0" distB="0" distL="0" distR="0" wp14:anchorId="48700D05" wp14:editId="7C8D37EB">
                <wp:extent cx="260350" cy="101600"/>
                <wp:effectExtent l="0" t="0" r="25400" b="12700"/>
                <wp:docPr id="829925366" name="等腰三角形 84"/>
                <wp:cNvGraphicFramePr/>
                <a:graphic xmlns:a="http://schemas.openxmlformats.org/drawingml/2006/main">
                  <a:graphicData uri="http://schemas.microsoft.com/office/word/2010/wordprocessingShape">
                    <wps:wsp>
                      <wps:cNvSpPr/>
                      <wps:spPr>
                        <a:xfrm>
                          <a:off x="0" y="0"/>
                          <a:ext cx="260350" cy="101600"/>
                        </a:xfrm>
                        <a:custGeom>
                          <a:avLst/>
                          <a:gdLst>
                            <a:gd name="connsiteX0" fmla="*/ 0 w 831850"/>
                            <a:gd name="connsiteY0" fmla="*/ 749300 h 749300"/>
                            <a:gd name="connsiteX1" fmla="*/ 415925 w 831850"/>
                            <a:gd name="connsiteY1" fmla="*/ 0 h 749300"/>
                            <a:gd name="connsiteX2" fmla="*/ 831850 w 831850"/>
                            <a:gd name="connsiteY2" fmla="*/ 749300 h 749300"/>
                            <a:gd name="connsiteX3" fmla="*/ 0 w 831850"/>
                            <a:gd name="connsiteY3" fmla="*/ 749300 h 749300"/>
                            <a:gd name="connsiteX0" fmla="*/ 0 w 831850"/>
                            <a:gd name="connsiteY0" fmla="*/ 723900 h 723900"/>
                            <a:gd name="connsiteX1" fmla="*/ 415925 w 831850"/>
                            <a:gd name="connsiteY1" fmla="*/ 0 h 723900"/>
                            <a:gd name="connsiteX2" fmla="*/ 831850 w 831850"/>
                            <a:gd name="connsiteY2" fmla="*/ 723900 h 723900"/>
                            <a:gd name="connsiteX3" fmla="*/ 0 w 831850"/>
                            <a:gd name="connsiteY3" fmla="*/ 723900 h 723900"/>
                            <a:gd name="connsiteX0" fmla="*/ 0 w 831850"/>
                            <a:gd name="connsiteY0" fmla="*/ 673100 h 673100"/>
                            <a:gd name="connsiteX1" fmla="*/ 409575 w 831850"/>
                            <a:gd name="connsiteY1" fmla="*/ 0 h 673100"/>
                            <a:gd name="connsiteX2" fmla="*/ 831850 w 831850"/>
                            <a:gd name="connsiteY2" fmla="*/ 673100 h 673100"/>
                            <a:gd name="connsiteX3" fmla="*/ 0 w 831850"/>
                            <a:gd name="connsiteY3" fmla="*/ 673100 h 673100"/>
                            <a:gd name="connsiteX0" fmla="*/ 0 w 787078"/>
                            <a:gd name="connsiteY0" fmla="*/ 666750 h 673100"/>
                            <a:gd name="connsiteX1" fmla="*/ 364803 w 787078"/>
                            <a:gd name="connsiteY1" fmla="*/ 0 h 673100"/>
                            <a:gd name="connsiteX2" fmla="*/ 787078 w 787078"/>
                            <a:gd name="connsiteY2" fmla="*/ 673100 h 673100"/>
                            <a:gd name="connsiteX3" fmla="*/ 0 w 787078"/>
                            <a:gd name="connsiteY3" fmla="*/ 666750 h 673100"/>
                            <a:gd name="connsiteX0" fmla="*/ 0 w 736258"/>
                            <a:gd name="connsiteY0" fmla="*/ 666750 h 673100"/>
                            <a:gd name="connsiteX1" fmla="*/ 364803 w 736258"/>
                            <a:gd name="connsiteY1" fmla="*/ 0 h 673100"/>
                            <a:gd name="connsiteX2" fmla="*/ 736258 w 736258"/>
                            <a:gd name="connsiteY2" fmla="*/ 673100 h 673100"/>
                            <a:gd name="connsiteX3" fmla="*/ 0 w 736258"/>
                            <a:gd name="connsiteY3" fmla="*/ 666750 h 673100"/>
                            <a:gd name="connsiteX0" fmla="*/ 0 w 768021"/>
                            <a:gd name="connsiteY0" fmla="*/ 666750 h 666750"/>
                            <a:gd name="connsiteX1" fmla="*/ 364803 w 768021"/>
                            <a:gd name="connsiteY1" fmla="*/ 0 h 666750"/>
                            <a:gd name="connsiteX2" fmla="*/ 768021 w 768021"/>
                            <a:gd name="connsiteY2" fmla="*/ 654050 h 666750"/>
                            <a:gd name="connsiteX3" fmla="*/ 0 w 768021"/>
                            <a:gd name="connsiteY3" fmla="*/ 666750 h 666750"/>
                            <a:gd name="connsiteX0" fmla="*/ 0 w 771119"/>
                            <a:gd name="connsiteY0" fmla="*/ 666750 h 666750"/>
                            <a:gd name="connsiteX1" fmla="*/ 364803 w 771119"/>
                            <a:gd name="connsiteY1" fmla="*/ 0 h 666750"/>
                            <a:gd name="connsiteX2" fmla="*/ 768021 w 771119"/>
                            <a:gd name="connsiteY2" fmla="*/ 654050 h 666750"/>
                            <a:gd name="connsiteX3" fmla="*/ 0 w 771119"/>
                            <a:gd name="connsiteY3" fmla="*/ 666750 h 666750"/>
                            <a:gd name="connsiteX0" fmla="*/ 8354 w 779473"/>
                            <a:gd name="connsiteY0" fmla="*/ 666750 h 666750"/>
                            <a:gd name="connsiteX1" fmla="*/ 373157 w 779473"/>
                            <a:gd name="connsiteY1" fmla="*/ 0 h 666750"/>
                            <a:gd name="connsiteX2" fmla="*/ 776375 w 779473"/>
                            <a:gd name="connsiteY2" fmla="*/ 654050 h 666750"/>
                            <a:gd name="connsiteX3" fmla="*/ 8354 w 779473"/>
                            <a:gd name="connsiteY3" fmla="*/ 666750 h 666750"/>
                            <a:gd name="connsiteX0" fmla="*/ 8354 w 779473"/>
                            <a:gd name="connsiteY0" fmla="*/ 666750 h 666750"/>
                            <a:gd name="connsiteX1" fmla="*/ 373157 w 779473"/>
                            <a:gd name="connsiteY1" fmla="*/ 0 h 666750"/>
                            <a:gd name="connsiteX2" fmla="*/ 776375 w 779473"/>
                            <a:gd name="connsiteY2" fmla="*/ 654050 h 666750"/>
                            <a:gd name="connsiteX3" fmla="*/ 8354 w 779473"/>
                            <a:gd name="connsiteY3" fmla="*/ 666750 h 666750"/>
                            <a:gd name="connsiteX0" fmla="*/ 6814 w 777933"/>
                            <a:gd name="connsiteY0" fmla="*/ 667484 h 667484"/>
                            <a:gd name="connsiteX1" fmla="*/ 371617 w 777933"/>
                            <a:gd name="connsiteY1" fmla="*/ 734 h 667484"/>
                            <a:gd name="connsiteX2" fmla="*/ 774835 w 777933"/>
                            <a:gd name="connsiteY2" fmla="*/ 654784 h 667484"/>
                            <a:gd name="connsiteX3" fmla="*/ 6814 w 777933"/>
                            <a:gd name="connsiteY3" fmla="*/ 667484 h 667484"/>
                            <a:gd name="connsiteX0" fmla="*/ 6814 w 777292"/>
                            <a:gd name="connsiteY0" fmla="*/ 668325 h 668325"/>
                            <a:gd name="connsiteX1" fmla="*/ 371617 w 777292"/>
                            <a:gd name="connsiteY1" fmla="*/ 1575 h 668325"/>
                            <a:gd name="connsiteX2" fmla="*/ 774835 w 777292"/>
                            <a:gd name="connsiteY2" fmla="*/ 655625 h 668325"/>
                            <a:gd name="connsiteX3" fmla="*/ 6814 w 777292"/>
                            <a:gd name="connsiteY3" fmla="*/ 668325 h 668325"/>
                          </a:gdLst>
                          <a:ahLst/>
                          <a:cxnLst>
                            <a:cxn ang="0">
                              <a:pos x="connsiteX0" y="connsiteY0"/>
                            </a:cxn>
                            <a:cxn ang="0">
                              <a:pos x="connsiteX1" y="connsiteY1"/>
                            </a:cxn>
                            <a:cxn ang="0">
                              <a:pos x="connsiteX2" y="connsiteY2"/>
                            </a:cxn>
                            <a:cxn ang="0">
                              <a:pos x="connsiteX3" y="connsiteY3"/>
                            </a:cxn>
                          </a:cxnLst>
                          <a:rect l="l" t="t" r="r" b="b"/>
                          <a:pathLst>
                            <a:path w="777292" h="668325">
                              <a:moveTo>
                                <a:pt x="6814" y="668325"/>
                              </a:moveTo>
                              <a:cubicBezTo>
                                <a:pt x="-55790" y="617525"/>
                                <a:pt x="332601" y="-23825"/>
                                <a:pt x="371617" y="1575"/>
                              </a:cubicBezTo>
                              <a:cubicBezTo>
                                <a:pt x="417116" y="-34445"/>
                                <a:pt x="811948" y="558258"/>
                                <a:pt x="774835" y="655625"/>
                              </a:cubicBezTo>
                              <a:cubicBezTo>
                                <a:pt x="518828" y="659858"/>
                                <a:pt x="783740" y="664092"/>
                                <a:pt x="6814" y="668325"/>
                              </a:cubicBezTo>
                              <a:close/>
                            </a:path>
                          </a:pathLst>
                        </a:cu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14CD0F8" id="等腰三角形 84" o:spid="_x0000_s1026" style="width:20.5pt;height:8pt;visibility:visible;mso-wrap-style:square;mso-left-percent:-10001;mso-top-percent:-10001;mso-position-horizontal:absolute;mso-position-horizontal-relative:char;mso-position-vertical:absolute;mso-position-vertical-relative:line;mso-left-percent:-10001;mso-top-percent:-10001;v-text-anchor:middle" coordsize="777292,668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" path="m6814,668325c-55790,617525,332601,-23825,371617,1575v45499,-36020,440331,556683,403218,654050c518828,659858,783740,664092,6814,668325xe" fillcolor="#747070 [1614]" strokecolor="#747070 [1614]" strokeweight="1pt">
                <v:stroke joinstyle="miter"/>
                <v:path arrowok="t" o:connecttype="custom" o:connectlocs="2282,101600;124471,239;259527,99669;2282,101600" o:connectangles="0,0,0,0"/>
                <w10:anchorlock/>
              </v:shape>
            </w:pict>
          </mc:Fallback>
        </mc:AlternateContent>
      </w:r>
      <w:r>
        <w:t>】為贊同，【</w:t>
      </w:r>
      <w:r w:rsidR="00B8172B">
        <w:rPr>
          <w:noProof/>
        </w:rPr>
        <mc:AlternateContent>
          <mc:Choice Requires="wps">
            <w:drawing>
              <wp:inline distT="0" distB="0" distL="0" distR="0" wp14:anchorId="497CDB14" wp14:editId="5F9F6221">
                <wp:extent cx="260350" cy="101600"/>
                <wp:effectExtent l="0" t="0" r="25400" b="12700"/>
                <wp:docPr id="442153377" name="等腰三角形 84"/>
                <wp:cNvGraphicFramePr/>
                <a:graphic xmlns:a="http://schemas.openxmlformats.org/drawingml/2006/main">
                  <a:graphicData uri="http://schemas.microsoft.com/office/word/2010/wordprocessingShape">
                    <wps:wsp>
                      <wps:cNvSpPr/>
                      <wps:spPr>
                        <a:xfrm flipV="1">
                          <a:off x="0" y="0"/>
                          <a:ext cx="260350" cy="101600"/>
                        </a:xfrm>
                        <a:custGeom>
                          <a:avLst/>
                          <a:gdLst>
                            <a:gd name="connsiteX0" fmla="*/ 0 w 831850"/>
                            <a:gd name="connsiteY0" fmla="*/ 749300 h 749300"/>
                            <a:gd name="connsiteX1" fmla="*/ 415925 w 831850"/>
                            <a:gd name="connsiteY1" fmla="*/ 0 h 749300"/>
                            <a:gd name="connsiteX2" fmla="*/ 831850 w 831850"/>
                            <a:gd name="connsiteY2" fmla="*/ 749300 h 749300"/>
                            <a:gd name="connsiteX3" fmla="*/ 0 w 831850"/>
                            <a:gd name="connsiteY3" fmla="*/ 749300 h 749300"/>
                            <a:gd name="connsiteX0" fmla="*/ 0 w 831850"/>
                            <a:gd name="connsiteY0" fmla="*/ 723900 h 723900"/>
                            <a:gd name="connsiteX1" fmla="*/ 415925 w 831850"/>
                            <a:gd name="connsiteY1" fmla="*/ 0 h 723900"/>
                            <a:gd name="connsiteX2" fmla="*/ 831850 w 831850"/>
                            <a:gd name="connsiteY2" fmla="*/ 723900 h 723900"/>
                            <a:gd name="connsiteX3" fmla="*/ 0 w 831850"/>
                            <a:gd name="connsiteY3" fmla="*/ 723900 h 723900"/>
                            <a:gd name="connsiteX0" fmla="*/ 0 w 831850"/>
                            <a:gd name="connsiteY0" fmla="*/ 673100 h 673100"/>
                            <a:gd name="connsiteX1" fmla="*/ 409575 w 831850"/>
                            <a:gd name="connsiteY1" fmla="*/ 0 h 673100"/>
                            <a:gd name="connsiteX2" fmla="*/ 831850 w 831850"/>
                            <a:gd name="connsiteY2" fmla="*/ 673100 h 673100"/>
                            <a:gd name="connsiteX3" fmla="*/ 0 w 831850"/>
                            <a:gd name="connsiteY3" fmla="*/ 673100 h 673100"/>
                            <a:gd name="connsiteX0" fmla="*/ 0 w 787078"/>
                            <a:gd name="connsiteY0" fmla="*/ 666750 h 673100"/>
                            <a:gd name="connsiteX1" fmla="*/ 364803 w 787078"/>
                            <a:gd name="connsiteY1" fmla="*/ 0 h 673100"/>
                            <a:gd name="connsiteX2" fmla="*/ 787078 w 787078"/>
                            <a:gd name="connsiteY2" fmla="*/ 673100 h 673100"/>
                            <a:gd name="connsiteX3" fmla="*/ 0 w 787078"/>
                            <a:gd name="connsiteY3" fmla="*/ 666750 h 673100"/>
                            <a:gd name="connsiteX0" fmla="*/ 0 w 736258"/>
                            <a:gd name="connsiteY0" fmla="*/ 666750 h 673100"/>
                            <a:gd name="connsiteX1" fmla="*/ 364803 w 736258"/>
                            <a:gd name="connsiteY1" fmla="*/ 0 h 673100"/>
                            <a:gd name="connsiteX2" fmla="*/ 736258 w 736258"/>
                            <a:gd name="connsiteY2" fmla="*/ 673100 h 673100"/>
                            <a:gd name="connsiteX3" fmla="*/ 0 w 736258"/>
                            <a:gd name="connsiteY3" fmla="*/ 666750 h 673100"/>
                            <a:gd name="connsiteX0" fmla="*/ 0 w 768021"/>
                            <a:gd name="connsiteY0" fmla="*/ 666750 h 666750"/>
                            <a:gd name="connsiteX1" fmla="*/ 364803 w 768021"/>
                            <a:gd name="connsiteY1" fmla="*/ 0 h 666750"/>
                            <a:gd name="connsiteX2" fmla="*/ 768021 w 768021"/>
                            <a:gd name="connsiteY2" fmla="*/ 654050 h 666750"/>
                            <a:gd name="connsiteX3" fmla="*/ 0 w 768021"/>
                            <a:gd name="connsiteY3" fmla="*/ 666750 h 666750"/>
                            <a:gd name="connsiteX0" fmla="*/ 0 w 771119"/>
                            <a:gd name="connsiteY0" fmla="*/ 666750 h 666750"/>
                            <a:gd name="connsiteX1" fmla="*/ 364803 w 771119"/>
                            <a:gd name="connsiteY1" fmla="*/ 0 h 666750"/>
                            <a:gd name="connsiteX2" fmla="*/ 768021 w 771119"/>
                            <a:gd name="connsiteY2" fmla="*/ 654050 h 666750"/>
                            <a:gd name="connsiteX3" fmla="*/ 0 w 771119"/>
                            <a:gd name="connsiteY3" fmla="*/ 666750 h 666750"/>
                            <a:gd name="connsiteX0" fmla="*/ 8354 w 779473"/>
                            <a:gd name="connsiteY0" fmla="*/ 666750 h 666750"/>
                            <a:gd name="connsiteX1" fmla="*/ 373157 w 779473"/>
                            <a:gd name="connsiteY1" fmla="*/ 0 h 666750"/>
                            <a:gd name="connsiteX2" fmla="*/ 776375 w 779473"/>
                            <a:gd name="connsiteY2" fmla="*/ 654050 h 666750"/>
                            <a:gd name="connsiteX3" fmla="*/ 8354 w 779473"/>
                            <a:gd name="connsiteY3" fmla="*/ 666750 h 666750"/>
                            <a:gd name="connsiteX0" fmla="*/ 8354 w 779473"/>
                            <a:gd name="connsiteY0" fmla="*/ 666750 h 666750"/>
                            <a:gd name="connsiteX1" fmla="*/ 373157 w 779473"/>
                            <a:gd name="connsiteY1" fmla="*/ 0 h 666750"/>
                            <a:gd name="connsiteX2" fmla="*/ 776375 w 779473"/>
                            <a:gd name="connsiteY2" fmla="*/ 654050 h 666750"/>
                            <a:gd name="connsiteX3" fmla="*/ 8354 w 779473"/>
                            <a:gd name="connsiteY3" fmla="*/ 666750 h 666750"/>
                            <a:gd name="connsiteX0" fmla="*/ 6814 w 777933"/>
                            <a:gd name="connsiteY0" fmla="*/ 667484 h 667484"/>
                            <a:gd name="connsiteX1" fmla="*/ 371617 w 777933"/>
                            <a:gd name="connsiteY1" fmla="*/ 734 h 667484"/>
                            <a:gd name="connsiteX2" fmla="*/ 774835 w 777933"/>
                            <a:gd name="connsiteY2" fmla="*/ 654784 h 667484"/>
                            <a:gd name="connsiteX3" fmla="*/ 6814 w 777933"/>
                            <a:gd name="connsiteY3" fmla="*/ 667484 h 667484"/>
                            <a:gd name="connsiteX0" fmla="*/ 6814 w 777292"/>
                            <a:gd name="connsiteY0" fmla="*/ 668325 h 668325"/>
                            <a:gd name="connsiteX1" fmla="*/ 371617 w 777292"/>
                            <a:gd name="connsiteY1" fmla="*/ 1575 h 668325"/>
                            <a:gd name="connsiteX2" fmla="*/ 774835 w 777292"/>
                            <a:gd name="connsiteY2" fmla="*/ 655625 h 668325"/>
                            <a:gd name="connsiteX3" fmla="*/ 6814 w 777292"/>
                            <a:gd name="connsiteY3" fmla="*/ 668325 h 668325"/>
                          </a:gdLst>
                          <a:ahLst/>
                          <a:cxnLst>
                            <a:cxn ang="0">
                              <a:pos x="connsiteX0" y="connsiteY0"/>
                            </a:cxn>
                            <a:cxn ang="0">
                              <a:pos x="connsiteX1" y="connsiteY1"/>
                            </a:cxn>
                            <a:cxn ang="0">
                              <a:pos x="connsiteX2" y="connsiteY2"/>
                            </a:cxn>
                            <a:cxn ang="0">
                              <a:pos x="connsiteX3" y="connsiteY3"/>
                            </a:cxn>
                          </a:cxnLst>
                          <a:rect l="l" t="t" r="r" b="b"/>
                          <a:pathLst>
                            <a:path w="777292" h="668325">
                              <a:moveTo>
                                <a:pt x="6814" y="668325"/>
                              </a:moveTo>
                              <a:cubicBezTo>
                                <a:pt x="-55790" y="617525"/>
                                <a:pt x="332601" y="-23825"/>
                                <a:pt x="371617" y="1575"/>
                              </a:cubicBezTo>
                              <a:cubicBezTo>
                                <a:pt x="417116" y="-34445"/>
                                <a:pt x="811948" y="558258"/>
                                <a:pt x="774835" y="655625"/>
                              </a:cubicBezTo>
                              <a:cubicBezTo>
                                <a:pt x="518828" y="659858"/>
                                <a:pt x="783740" y="664092"/>
                                <a:pt x="6814" y="668325"/>
                              </a:cubicBezTo>
                              <a:close/>
                            </a:path>
                          </a:pathLst>
                        </a:custGeom>
                        <a:solidFill>
                          <a:schemeClr val="bg2">
                            <a:lumMod val="50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7BDB204" id="等腰三角形 84" o:spid="_x0000_s1026" style="width:20.5pt;height:8pt;flip:y;visibility:visible;mso-wrap-style:square;mso-left-percent:-10001;mso-top-percent:-10001;mso-position-horizontal:absolute;mso-position-horizontal-relative:char;mso-position-vertical:absolute;mso-position-vertical-relative:line;mso-left-percent:-10001;mso-top-percent:-10001;v-text-anchor:middle" coordsize="777292,668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" path="m6814,668325c-55790,617525,332601,-23825,371617,1575v45499,-36020,440331,556683,403218,654050c518828,659858,783740,664092,6814,668325xe" fillcolor="#747070 [1614]" strokecolor="#747070 [1614]" strokeweight="1pt">
                <v:stroke joinstyle="miter"/>
                <v:path arrowok="t" o:connecttype="custom" o:connectlocs="2282,101600;124471,239;259527,99669;2282,101600" o:connectangles="0,0,0,0"/>
                <w10:anchorlock/>
              </v:shape>
            </w:pict>
          </mc:Fallback>
        </mc:AlternateContent>
      </w:r>
      <w:r>
        <w:t>】為反對，中間的數字代表</w:t>
      </w:r>
      <w:r>
        <w:t xml:space="preserve"> </w:t>
      </w:r>
      <w:r>
        <w:t>目前贊同及反對的總和，可為負數。表示過贊同或反對，則該箭頭會以藍色表示，再點一次則變回灰色，表示取消投票。贊同及反對只</w:t>
      </w:r>
      <w:proofErr w:type="gramStart"/>
      <w:r>
        <w:t>能擇其一，</w:t>
      </w:r>
      <w:proofErr w:type="gramEnd"/>
      <w:r>
        <w:t>或重複點擊，取消投票</w:t>
      </w:r>
    </w:p>
    <w:p w14:paraId="75C25BCF" w14:textId="115CA3AE" w:rsidR="00C1664D" w:rsidRDefault="00C1664D">
      <w:pPr>
        <w:widowControl/>
        <w:suppressAutoHyphens w:val="0"/>
      </w:pPr>
      <w:r>
        <w:br w:type="page"/>
      </w:r>
    </w:p>
    <w:p w14:paraId="56843FFD" w14:textId="77777777" w:rsidR="00B8172B" w:rsidRPr="00B8172B" w:rsidRDefault="00B8172B" w:rsidP="00B8172B">
      <w:pPr>
        <w:pStyle w:val="affc"/>
        <w:numPr>
          <w:ilvl w:val="2"/>
          <w:numId w:val="57"/>
        </w:numPr>
        <w:ind w:leftChars="0"/>
        <w:rPr>
          <w:vanish/>
        </w:rPr>
      </w:pPr>
    </w:p>
    <w:p w14:paraId="18FB8D5F" w14:textId="77777777" w:rsidR="00B8172B" w:rsidRPr="00B8172B" w:rsidRDefault="00B8172B" w:rsidP="00B8172B">
      <w:pPr>
        <w:pStyle w:val="affc"/>
        <w:numPr>
          <w:ilvl w:val="2"/>
          <w:numId w:val="57"/>
        </w:numPr>
        <w:ind w:leftChars="0"/>
        <w:rPr>
          <w:vanish/>
        </w:rPr>
      </w:pPr>
    </w:p>
    <w:p w14:paraId="680B7FBA" w14:textId="138CDB9F" w:rsidR="00651499" w:rsidRDefault="009A3201" w:rsidP="00B8172B">
      <w:pPr>
        <w:pStyle w:val="affc"/>
        <w:numPr>
          <w:ilvl w:val="2"/>
          <w:numId w:val="57"/>
        </w:numPr>
        <w:ind w:leftChars="0"/>
      </w:pPr>
      <w:r>
        <w:t>星號</w:t>
      </w:r>
      <w:r>
        <w:t>(</w:t>
      </w:r>
      <w:r>
        <w:t>關注</w:t>
      </w:r>
      <w:r>
        <w:t>)</w:t>
      </w:r>
      <w:r>
        <w:t>：灰色為未加入關注，</w:t>
      </w:r>
      <w:proofErr w:type="gramStart"/>
      <w:r>
        <w:t>橘</w:t>
      </w:r>
      <w:proofErr w:type="gramEnd"/>
      <w:r>
        <w:t>色代表關注。數字為總共有幾人關注此主題。</w:t>
      </w:r>
    </w:p>
    <w:p w14:paraId="22A2D1B1" w14:textId="0C7D0733" w:rsidR="009A3201" w:rsidRDefault="009A3201" w:rsidP="00B8172B">
      <w:pPr>
        <w:pStyle w:val="affc"/>
        <w:numPr>
          <w:ilvl w:val="2"/>
          <w:numId w:val="57"/>
        </w:numPr>
        <w:ind w:leftChars="0"/>
      </w:pPr>
      <w:r>
        <w:t>文章內容：顯示文章及相關夾檔的內容。點擊標籤將進行該標籤的條件搜尋。</w:t>
      </w:r>
    </w:p>
    <w:p w14:paraId="3E741501" w14:textId="2C4D8FE7" w:rsidR="008F7014" w:rsidRDefault="008F7014" w:rsidP="00B8172B">
      <w:pPr>
        <w:pStyle w:val="affc"/>
        <w:numPr>
          <w:ilvl w:val="2"/>
          <w:numId w:val="57"/>
        </w:numPr>
        <w:ind w:leftChars="0"/>
      </w:pPr>
      <w:r>
        <w:t>回覆的文章：呈現回覆主題的留言</w:t>
      </w:r>
    </w:p>
    <w:p w14:paraId="404676A9" w14:textId="0E2B41E8" w:rsidR="008F7014" w:rsidRDefault="008F7014" w:rsidP="008F7014">
      <w:pPr>
        <w:pStyle w:val="affc"/>
        <w:numPr>
          <w:ilvl w:val="3"/>
          <w:numId w:val="57"/>
        </w:numPr>
        <w:ind w:leftChars="0"/>
      </w:pPr>
      <w:r>
        <w:t>排序：選為最佳解的文章會出現在所有回答的最上方，其他則由以下規則排序</w:t>
      </w:r>
    </w:p>
    <w:p w14:paraId="360C24A3" w14:textId="5831A0D8" w:rsidR="008F7014" w:rsidRDefault="008F7014" w:rsidP="008F7014">
      <w:pPr>
        <w:pStyle w:val="affc"/>
        <w:numPr>
          <w:ilvl w:val="4"/>
          <w:numId w:val="57"/>
        </w:numPr>
        <w:ind w:leftChars="0"/>
      </w:pPr>
      <w:r>
        <w:t>最新：較新的回答會在上方。</w:t>
      </w:r>
    </w:p>
    <w:p w14:paraId="0F7DA23F" w14:textId="7FFD14D2" w:rsidR="008F7014" w:rsidRDefault="008F7014" w:rsidP="008F7014">
      <w:pPr>
        <w:pStyle w:val="affc"/>
        <w:numPr>
          <w:ilvl w:val="4"/>
          <w:numId w:val="57"/>
        </w:numPr>
        <w:ind w:leftChars="0"/>
      </w:pPr>
      <w:r>
        <w:t>最舊：較舊的回答會在</w:t>
      </w:r>
      <w:r>
        <w:rPr>
          <w:rFonts w:hint="eastAsia"/>
        </w:rPr>
        <w:t>上</w:t>
      </w:r>
      <w:r>
        <w:t>方。</w:t>
      </w:r>
    </w:p>
    <w:p w14:paraId="269010FD" w14:textId="3B5EBAFE" w:rsidR="008F7014" w:rsidRDefault="008F7014" w:rsidP="008F7014">
      <w:pPr>
        <w:pStyle w:val="affc"/>
        <w:numPr>
          <w:ilvl w:val="4"/>
          <w:numId w:val="57"/>
        </w:numPr>
        <w:ind w:leftChars="0"/>
      </w:pPr>
      <w:r>
        <w:t>投票：投票越</w:t>
      </w:r>
      <w:proofErr w:type="gramStart"/>
      <w:r>
        <w:t>多排越前面</w:t>
      </w:r>
      <w:proofErr w:type="gramEnd"/>
      <w:r>
        <w:t>。投票相同時，以最新回答時間為第二排序。</w:t>
      </w:r>
    </w:p>
    <w:p w14:paraId="05137833" w14:textId="0CA6D679" w:rsidR="008F7014" w:rsidRDefault="008F7014" w:rsidP="008F7014">
      <w:pPr>
        <w:pStyle w:val="affc"/>
        <w:numPr>
          <w:ilvl w:val="3"/>
          <w:numId w:val="57"/>
        </w:numPr>
        <w:ind w:leftChars="0"/>
      </w:pPr>
      <w:r>
        <w:t>投票：同主題文章投票功能</w:t>
      </w:r>
    </w:p>
    <w:p w14:paraId="4E781519" w14:textId="1E0C0559" w:rsidR="008F7014" w:rsidRDefault="008F7014" w:rsidP="008F7014">
      <w:pPr>
        <w:pStyle w:val="affc"/>
        <w:numPr>
          <w:ilvl w:val="3"/>
          <w:numId w:val="57"/>
        </w:numPr>
        <w:ind w:leftChars="0"/>
      </w:pPr>
      <w:r>
        <w:t>最佳解答：</w:t>
      </w:r>
    </w:p>
    <w:p w14:paraId="13C85097" w14:textId="7AE02B96" w:rsidR="008F7014" w:rsidRDefault="008F7014" w:rsidP="008F7014">
      <w:pPr>
        <w:pStyle w:val="affc"/>
        <w:numPr>
          <w:ilvl w:val="4"/>
          <w:numId w:val="57"/>
        </w:numPr>
        <w:ind w:leftChars="0"/>
      </w:pPr>
      <w:r>
        <w:t>發文人可以看到灰色選項，代表尚未選定為最佳解，點擊出現確認視窗，確認後變成綠色選項，並為最佳解</w:t>
      </w:r>
    </w:p>
    <w:p w14:paraId="4635DE09" w14:textId="1D7C23BC" w:rsidR="008F7014" w:rsidRDefault="008F7014" w:rsidP="008F7014">
      <w:pPr>
        <w:pStyle w:val="affc"/>
        <w:numPr>
          <w:ilvl w:val="4"/>
          <w:numId w:val="57"/>
        </w:numPr>
        <w:ind w:leftChars="0"/>
      </w:pPr>
      <w:proofErr w:type="gramStart"/>
      <w:r>
        <w:t>最佳解只能</w:t>
      </w:r>
      <w:proofErr w:type="gramEnd"/>
      <w:r>
        <w:t>有一個，</w:t>
      </w:r>
      <w:proofErr w:type="gramStart"/>
      <w:r>
        <w:t>點擊新的</w:t>
      </w:r>
      <w:proofErr w:type="gramEnd"/>
      <w:r>
        <w:t>最佳解後，原來的會取消。</w:t>
      </w:r>
    </w:p>
    <w:p w14:paraId="3D9F510C" w14:textId="716AB02A" w:rsidR="008F7014" w:rsidRDefault="008F7014" w:rsidP="008F7014">
      <w:pPr>
        <w:pStyle w:val="affc"/>
        <w:numPr>
          <w:ilvl w:val="3"/>
          <w:numId w:val="57"/>
        </w:numPr>
        <w:ind w:leftChars="0"/>
      </w:pPr>
      <w:r>
        <w:t>回答屬性：</w:t>
      </w:r>
    </w:p>
    <w:p w14:paraId="0E75CCD4" w14:textId="5007A942" w:rsidR="008F7014" w:rsidRDefault="008F7014" w:rsidP="008F7014">
      <w:pPr>
        <w:pStyle w:val="affc"/>
        <w:numPr>
          <w:ilvl w:val="4"/>
          <w:numId w:val="57"/>
        </w:numPr>
        <w:ind w:leftChars="0"/>
      </w:pPr>
      <w:r>
        <w:t>回答人照片</w:t>
      </w:r>
    </w:p>
    <w:p w14:paraId="0B101C61" w14:textId="3981935B" w:rsidR="008F7014" w:rsidRDefault="008F7014" w:rsidP="008F7014">
      <w:pPr>
        <w:pStyle w:val="affc"/>
        <w:numPr>
          <w:ilvl w:val="4"/>
          <w:numId w:val="57"/>
        </w:numPr>
        <w:ind w:leftChars="0"/>
      </w:pPr>
      <w:r>
        <w:t>回答人姓名</w:t>
      </w:r>
    </w:p>
    <w:p w14:paraId="689A1150" w14:textId="2A7D3AE8" w:rsidR="008F7014" w:rsidRDefault="008F7014" w:rsidP="008F7014">
      <w:pPr>
        <w:pStyle w:val="affc"/>
        <w:numPr>
          <w:ilvl w:val="4"/>
          <w:numId w:val="57"/>
        </w:numPr>
        <w:ind w:leftChars="0"/>
      </w:pPr>
      <w:r>
        <w:t>回答時間</w:t>
      </w:r>
    </w:p>
    <w:p w14:paraId="024AE0B4" w14:textId="1D8EBB7C" w:rsidR="008F7014" w:rsidRDefault="008F7014" w:rsidP="008F7014">
      <w:pPr>
        <w:pStyle w:val="affc"/>
        <w:numPr>
          <w:ilvl w:val="4"/>
          <w:numId w:val="57"/>
        </w:numPr>
        <w:ind w:leftChars="0"/>
      </w:pPr>
      <w:r>
        <w:t>評論：點擊後展開的</w:t>
      </w:r>
      <w:proofErr w:type="gramStart"/>
      <w:r>
        <w:t>編輯框將留言</w:t>
      </w:r>
      <w:proofErr w:type="gramEnd"/>
      <w:r>
        <w:t>至該回答下方</w:t>
      </w:r>
    </w:p>
    <w:p w14:paraId="00FD94BC" w14:textId="6B1E7BEC" w:rsidR="008F7014" w:rsidRDefault="008F7014" w:rsidP="008F7014">
      <w:pPr>
        <w:pStyle w:val="affc"/>
        <w:numPr>
          <w:ilvl w:val="4"/>
          <w:numId w:val="57"/>
        </w:numPr>
        <w:ind w:leftChars="0"/>
      </w:pPr>
      <w:r>
        <w:t>編輯：編輯該回答，</w:t>
      </w:r>
      <w:proofErr w:type="gramStart"/>
      <w:r>
        <w:t>僅原回答</w:t>
      </w:r>
      <w:proofErr w:type="gramEnd"/>
      <w:r>
        <w:t>的人看得到此按鈕。</w:t>
      </w:r>
    </w:p>
    <w:p w14:paraId="707822F9" w14:textId="014C4698" w:rsidR="008F7014" w:rsidRDefault="008F7014" w:rsidP="008F7014">
      <w:pPr>
        <w:pStyle w:val="affc"/>
        <w:numPr>
          <w:ilvl w:val="4"/>
          <w:numId w:val="57"/>
        </w:numPr>
        <w:ind w:leftChars="0"/>
      </w:pPr>
      <w:r>
        <w:t>刪除：刪除該回答，</w:t>
      </w:r>
      <w:proofErr w:type="gramStart"/>
      <w:r>
        <w:t>僅原回答</w:t>
      </w:r>
      <w:proofErr w:type="gramEnd"/>
      <w:r>
        <w:t>的人及僅</w:t>
      </w:r>
      <w:r>
        <w:t>Administrator</w:t>
      </w:r>
      <w:r>
        <w:t>、</w:t>
      </w:r>
      <w:r>
        <w:t>Superuser</w:t>
      </w:r>
      <w:r>
        <w:t>看得到此按鈕。</w:t>
      </w:r>
    </w:p>
    <w:p w14:paraId="4878B4B1" w14:textId="11B08098" w:rsidR="008F7014" w:rsidRDefault="008F7014" w:rsidP="008F7014">
      <w:pPr>
        <w:pStyle w:val="affc"/>
        <w:numPr>
          <w:ilvl w:val="4"/>
          <w:numId w:val="57"/>
        </w:numPr>
        <w:ind w:leftChars="0"/>
      </w:pPr>
      <w:r>
        <w:t>回答內容</w:t>
      </w:r>
    </w:p>
    <w:p w14:paraId="279AF577" w14:textId="3CF247DF" w:rsidR="008F7014" w:rsidRDefault="008F7014" w:rsidP="008F7014">
      <w:pPr>
        <w:pStyle w:val="affc"/>
        <w:numPr>
          <w:ilvl w:val="2"/>
          <w:numId w:val="57"/>
        </w:numPr>
        <w:ind w:leftChars="0"/>
      </w:pPr>
      <w:r>
        <w:t>評論：對回答的文章做評論</w:t>
      </w:r>
    </w:p>
    <w:p w14:paraId="1F260C29" w14:textId="5E8EC316" w:rsidR="008F7014" w:rsidRDefault="008F7014" w:rsidP="008F7014">
      <w:pPr>
        <w:pStyle w:val="affc"/>
        <w:numPr>
          <w:ilvl w:val="3"/>
          <w:numId w:val="57"/>
        </w:numPr>
        <w:ind w:leftChars="0"/>
      </w:pPr>
      <w:r>
        <w:t>評論屬性：</w:t>
      </w:r>
    </w:p>
    <w:p w14:paraId="0B9BC63A" w14:textId="513868C5" w:rsidR="008F7014" w:rsidRDefault="008F7014" w:rsidP="008F7014">
      <w:pPr>
        <w:pStyle w:val="affc"/>
        <w:numPr>
          <w:ilvl w:val="4"/>
          <w:numId w:val="57"/>
        </w:numPr>
        <w:ind w:leftChars="0"/>
      </w:pPr>
      <w:r>
        <w:rPr>
          <w:rFonts w:hint="eastAsia"/>
        </w:rPr>
        <w:t>照片</w:t>
      </w:r>
    </w:p>
    <w:p w14:paraId="48AEEFCB" w14:textId="2E9DEF01" w:rsidR="008F7014" w:rsidRDefault="008F7014" w:rsidP="008F7014">
      <w:pPr>
        <w:pStyle w:val="affc"/>
        <w:numPr>
          <w:ilvl w:val="4"/>
          <w:numId w:val="57"/>
        </w:numPr>
        <w:ind w:leftChars="0"/>
      </w:pPr>
      <w:r>
        <w:rPr>
          <w:rFonts w:hint="eastAsia"/>
        </w:rPr>
        <w:t>姓名</w:t>
      </w:r>
    </w:p>
    <w:p w14:paraId="5FEB32F3" w14:textId="61B80220" w:rsidR="008F7014" w:rsidRDefault="008F7014" w:rsidP="008F7014">
      <w:pPr>
        <w:pStyle w:val="affc"/>
        <w:numPr>
          <w:ilvl w:val="3"/>
          <w:numId w:val="57"/>
        </w:numPr>
        <w:ind w:leftChars="0"/>
      </w:pPr>
      <w:r>
        <w:rPr>
          <w:rFonts w:hint="eastAsia"/>
        </w:rPr>
        <w:t>評論回答：</w:t>
      </w:r>
    </w:p>
    <w:p w14:paraId="248275A8" w14:textId="3DEF3CC4" w:rsidR="008F7014" w:rsidRDefault="008F7014" w:rsidP="008F7014">
      <w:pPr>
        <w:pStyle w:val="affc"/>
        <w:numPr>
          <w:ilvl w:val="4"/>
          <w:numId w:val="57"/>
        </w:numPr>
        <w:ind w:leftChars="0"/>
      </w:pPr>
      <w:r>
        <w:t>編輯：編輯評論，</w:t>
      </w:r>
      <w:proofErr w:type="gramStart"/>
      <w:r>
        <w:t>僅原評論</w:t>
      </w:r>
      <w:proofErr w:type="gramEnd"/>
      <w:r>
        <w:t>人看的到此按鈕</w:t>
      </w:r>
    </w:p>
    <w:p w14:paraId="01F8E711" w14:textId="79612139" w:rsidR="008F7014" w:rsidRDefault="008F7014" w:rsidP="008F7014">
      <w:pPr>
        <w:pStyle w:val="affc"/>
        <w:numPr>
          <w:ilvl w:val="2"/>
          <w:numId w:val="57"/>
        </w:numPr>
        <w:ind w:leftChars="0"/>
      </w:pPr>
      <w:r>
        <w:t>留言區：可填寫留言與夾帶檔案，點擊【</w:t>
      </w:r>
      <w:r w:rsidR="00977F8E" w:rsidRPr="00D95F1C">
        <w:rPr>
          <w:noProof/>
        </w:rPr>
        <w:drawing>
          <wp:inline distT="0" distB="0" distL="0" distR="0" wp14:anchorId="1E447E52" wp14:editId="44AED7F2">
            <wp:extent cx="330200" cy="165100"/>
            <wp:effectExtent l="0" t="0" r="0" b="6350"/>
            <wp:docPr id="763507996" name="圖片 7635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59238" name=""/>
                    <pic:cNvPicPr/>
                  </pic:nvPicPr>
                  <pic:blipFill>
                    <a:blip r:embed="rId153"/>
                    <a:stretch>
                      <a:fillRect/>
                    </a:stretch>
                  </pic:blipFill>
                  <pic:spPr>
                    <a:xfrm>
                      <a:off x="0" y="0"/>
                      <a:ext cx="330200" cy="165100"/>
                    </a:xfrm>
                    <a:prstGeom prst="rect">
                      <a:avLst/>
                    </a:prstGeom>
                  </pic:spPr>
                </pic:pic>
              </a:graphicData>
            </a:graphic>
          </wp:inline>
        </w:drawing>
      </w:r>
      <w:r>
        <w:t>】即送出留言。</w:t>
      </w:r>
    </w:p>
    <w:p w14:paraId="63F69168" w14:textId="77777777" w:rsidR="00977F8E" w:rsidRDefault="00977F8E">
      <w:pPr>
        <w:widowControl/>
        <w:suppressAutoHyphens w:val="0"/>
      </w:pPr>
      <w:r>
        <w:br w:type="page"/>
      </w:r>
    </w:p>
    <w:p w14:paraId="4B7C570F" w14:textId="0322AA94" w:rsidR="00977F8E" w:rsidRDefault="00977F8E" w:rsidP="008F7014">
      <w:pPr>
        <w:pStyle w:val="affc"/>
        <w:numPr>
          <w:ilvl w:val="2"/>
          <w:numId w:val="57"/>
        </w:numPr>
        <w:ind w:leftChars="0"/>
      </w:pPr>
      <w:r>
        <w:t>主題基本功能：</w:t>
      </w:r>
    </w:p>
    <w:p w14:paraId="2F38D96D" w14:textId="232CA780" w:rsidR="00977F8E" w:rsidRDefault="00977F8E" w:rsidP="00977F8E">
      <w:pPr>
        <w:pStyle w:val="affc"/>
        <w:numPr>
          <w:ilvl w:val="3"/>
          <w:numId w:val="57"/>
        </w:numPr>
        <w:ind w:leftChars="0"/>
      </w:pPr>
      <w:r>
        <w:t>鎖定：將文章變為鎖定狀態，一般人無法編輯、刪除、回答、評論、投票及選為最佳解。</w:t>
      </w:r>
    </w:p>
    <w:p w14:paraId="64CB2394" w14:textId="5C172031" w:rsidR="00977F8E" w:rsidRDefault="00977F8E" w:rsidP="00977F8E">
      <w:pPr>
        <w:pStyle w:val="affc"/>
        <w:numPr>
          <w:ilvl w:val="3"/>
          <w:numId w:val="57"/>
        </w:numPr>
        <w:ind w:leftChars="0"/>
      </w:pPr>
      <w:r>
        <w:t>編輯：編輯主題。</w:t>
      </w:r>
    </w:p>
    <w:p w14:paraId="48024D0D" w14:textId="1443A29A" w:rsidR="00977F8E" w:rsidRDefault="00977F8E" w:rsidP="00977F8E">
      <w:pPr>
        <w:pStyle w:val="affc"/>
        <w:numPr>
          <w:ilvl w:val="3"/>
          <w:numId w:val="57"/>
        </w:numPr>
        <w:ind w:leftChars="0"/>
      </w:pPr>
      <w:r>
        <w:t>刪除：管理者、版主及發佈主題的使用者，可以刪除此主題。</w:t>
      </w:r>
    </w:p>
    <w:p w14:paraId="2B1EADFF" w14:textId="5D0F42CE" w:rsidR="00977F8E" w:rsidRDefault="00977F8E" w:rsidP="00977F8E">
      <w:pPr>
        <w:pStyle w:val="affc"/>
        <w:numPr>
          <w:ilvl w:val="3"/>
          <w:numId w:val="57"/>
        </w:numPr>
        <w:ind w:leftChars="0"/>
      </w:pPr>
      <w:r>
        <w:t>關閉：關閉此主題視窗。</w:t>
      </w:r>
    </w:p>
    <w:p w14:paraId="1F6E1D9B" w14:textId="76AD794B" w:rsidR="00977F8E" w:rsidRDefault="00977F8E" w:rsidP="00977F8E">
      <w:pPr>
        <w:pStyle w:val="afff5"/>
      </w:pPr>
      <w:bookmarkStart w:id="42" w:name="_Toc139443965"/>
      <w:r>
        <w:rPr>
          <w:rFonts w:hint="eastAsia"/>
        </w:rPr>
        <w:t>2</w:t>
      </w:r>
      <w:r>
        <w:t xml:space="preserve">-9-11 </w:t>
      </w:r>
      <w:r>
        <w:rPr>
          <w:rFonts w:hint="eastAsia"/>
        </w:rPr>
        <w:t>辦公 問卷調查</w:t>
      </w:r>
      <w:bookmarkEnd w:id="42"/>
    </w:p>
    <w:p w14:paraId="1055BC0D" w14:textId="5C7EBEB0" w:rsidR="00977F8E" w:rsidRDefault="00977F8E" w:rsidP="00977F8E">
      <w:pPr>
        <w:pStyle w:val="affc"/>
        <w:numPr>
          <w:ilvl w:val="0"/>
          <w:numId w:val="64"/>
        </w:numPr>
        <w:ind w:leftChars="0"/>
      </w:pPr>
      <w:r w:rsidRPr="00977F8E">
        <w:rPr>
          <w:noProof/>
        </w:rPr>
        <w:drawing>
          <wp:anchor distT="0" distB="0" distL="114300" distR="114300" simplePos="0" relativeHeight="251860480" behindDoc="0" locked="0" layoutInCell="1" allowOverlap="1" wp14:anchorId="00DB9EEF" wp14:editId="43806F3A">
            <wp:simplePos x="0" y="0"/>
            <wp:positionH relativeFrom="column">
              <wp:posOffset>-2540</wp:posOffset>
            </wp:positionH>
            <wp:positionV relativeFrom="page">
              <wp:posOffset>3505200</wp:posOffset>
            </wp:positionV>
            <wp:extent cx="1619885" cy="3535045"/>
            <wp:effectExtent l="0" t="0" r="0" b="8255"/>
            <wp:wrapTopAndBottom/>
            <wp:docPr id="1321010785"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0785" name="圖片 1" descr="一張含有 文字, 螢幕擷取畫面, 數字 的圖片&#10;&#10;自動產生的描述"/>
                    <pic:cNvPicPr/>
                  </pic:nvPicPr>
                  <pic:blipFill>
                    <a:blip r:embed="rId190">
                      <a:extLst>
                        <a:ext uri="{28A0092B-C50C-407E-A947-70E740481C1C}">
                          <a14:useLocalDpi xmlns:a14="http://schemas.microsoft.com/office/drawing/2010/main" val="0"/>
                        </a:ext>
                      </a:extLst>
                    </a:blip>
                    <a:stretch>
                      <a:fillRect/>
                    </a:stretch>
                  </pic:blipFill>
                  <pic:spPr>
                    <a:xfrm>
                      <a:off x="0" y="0"/>
                      <a:ext cx="1619885" cy="3535045"/>
                    </a:xfrm>
                    <a:prstGeom prst="rect">
                      <a:avLst/>
                    </a:prstGeom>
                  </pic:spPr>
                </pic:pic>
              </a:graphicData>
            </a:graphic>
          </wp:anchor>
        </w:drawing>
      </w:r>
      <w:r>
        <w:rPr>
          <w:rFonts w:hint="eastAsia"/>
        </w:rPr>
        <w:t>問卷調查首頁</w:t>
      </w:r>
    </w:p>
    <w:p w14:paraId="1A036542" w14:textId="46B814DC" w:rsidR="00977F8E" w:rsidRDefault="00977F8E" w:rsidP="00977F8E">
      <w:pPr>
        <w:pStyle w:val="affc"/>
        <w:ind w:leftChars="0" w:left="397"/>
      </w:pPr>
      <w:r>
        <w:t>提供一般使用者填寫問卷跟管理者新增及管理問卷操作</w:t>
      </w:r>
    </w:p>
    <w:p w14:paraId="7833039B" w14:textId="67283CC6" w:rsidR="00977F8E" w:rsidRDefault="00977F8E" w:rsidP="00977F8E">
      <w:pPr>
        <w:pStyle w:val="afff1"/>
      </w:pPr>
      <w:r>
        <w:t>圖129．調查問卷列表</w:t>
      </w:r>
    </w:p>
    <w:p w14:paraId="76C375FA" w14:textId="69D41B26" w:rsidR="00977F8E" w:rsidRDefault="00977F8E" w:rsidP="00977F8E">
      <w:pPr>
        <w:pStyle w:val="affc"/>
        <w:numPr>
          <w:ilvl w:val="1"/>
          <w:numId w:val="64"/>
        </w:numPr>
        <w:ind w:leftChars="0"/>
      </w:pPr>
      <w:r>
        <w:t>功能按鈕列包含新增問卷、問卷列表、問卷管理、管理員設定</w:t>
      </w:r>
    </w:p>
    <w:p w14:paraId="1AEEF37B" w14:textId="6C35163A" w:rsidR="00977F8E" w:rsidRDefault="00977F8E" w:rsidP="00977F8E">
      <w:pPr>
        <w:pStyle w:val="affc"/>
        <w:numPr>
          <w:ilvl w:val="1"/>
          <w:numId w:val="64"/>
        </w:numPr>
        <w:ind w:leftChars="0"/>
      </w:pPr>
      <w:r>
        <w:t>一般使用者不會看到此問卷功能按鈕列，僅提供管理者管理問卷使用</w:t>
      </w:r>
    </w:p>
    <w:p w14:paraId="65EFFDB3" w14:textId="1D171427" w:rsidR="00977F8E" w:rsidRDefault="00977F8E" w:rsidP="00977F8E">
      <w:pPr>
        <w:pStyle w:val="affc"/>
        <w:numPr>
          <w:ilvl w:val="2"/>
          <w:numId w:val="64"/>
        </w:numPr>
        <w:ind w:leftChars="0"/>
      </w:pPr>
      <w:r>
        <w:t>預設進入問卷調查首頁會先停留在</w:t>
      </w:r>
      <w:proofErr w:type="gramStart"/>
      <w:r>
        <w:rPr>
          <w:rFonts w:hint="eastAsia"/>
        </w:rPr>
        <w:t>＂</w:t>
      </w:r>
      <w:proofErr w:type="gramEnd"/>
      <w:r>
        <w:t>問卷列表</w:t>
      </w:r>
      <w:proofErr w:type="gramStart"/>
      <w:r>
        <w:rPr>
          <w:rFonts w:hint="eastAsia"/>
        </w:rPr>
        <w:t>＂</w:t>
      </w:r>
      <w:proofErr w:type="gramEnd"/>
      <w:r>
        <w:t>功能按鈕</w:t>
      </w:r>
    </w:p>
    <w:p w14:paraId="7E8EFCCD" w14:textId="3C455AD5" w:rsidR="00977F8E" w:rsidRDefault="00977F8E" w:rsidP="00977F8E">
      <w:pPr>
        <w:pStyle w:val="affc"/>
        <w:numPr>
          <w:ilvl w:val="0"/>
          <w:numId w:val="64"/>
        </w:numPr>
        <w:ind w:leftChars="0"/>
      </w:pPr>
      <w:r>
        <w:rPr>
          <w:rFonts w:hint="eastAsia"/>
        </w:rPr>
        <w:t>新增問卷</w:t>
      </w:r>
    </w:p>
    <w:p w14:paraId="4AF55718" w14:textId="2450CE26" w:rsidR="00977F8E" w:rsidRDefault="00977F8E" w:rsidP="00977F8E">
      <w:pPr>
        <w:pStyle w:val="affc"/>
        <w:numPr>
          <w:ilvl w:val="1"/>
          <w:numId w:val="64"/>
        </w:numPr>
        <w:ind w:leftChars="0"/>
      </w:pPr>
      <w:r>
        <w:t>提供管理員新增問卷，點擊新增問卷會彈出新增問卷</w:t>
      </w:r>
    </w:p>
    <w:p w14:paraId="49FC9878" w14:textId="77777777" w:rsidR="00977F8E" w:rsidRDefault="00977F8E">
      <w:pPr>
        <w:widowControl/>
        <w:suppressAutoHyphens w:val="0"/>
      </w:pPr>
      <w:r>
        <w:br w:type="page"/>
      </w:r>
    </w:p>
    <w:p w14:paraId="207D6A6C" w14:textId="367BE492" w:rsidR="00977F8E" w:rsidRDefault="00977F8E" w:rsidP="00977F8E">
      <w:pPr>
        <w:pStyle w:val="affc"/>
        <w:numPr>
          <w:ilvl w:val="1"/>
          <w:numId w:val="64"/>
        </w:numPr>
        <w:ind w:leftChars="0"/>
      </w:pPr>
      <w:r>
        <w:t>新增問卷有兩個頁籤，第一個為「問卷資訊」第二</w:t>
      </w:r>
      <w:proofErr w:type="gramStart"/>
      <w:r>
        <w:t>個</w:t>
      </w:r>
      <w:proofErr w:type="gramEnd"/>
      <w:r>
        <w:t>為「問題列表」，「問卷資訊」填寫完成後點選下一步</w:t>
      </w:r>
      <w:r>
        <w:t>(</w:t>
      </w:r>
      <w:r>
        <w:t>需對</w:t>
      </w:r>
      <w:proofErr w:type="gramStart"/>
      <w:r>
        <w:t>必填欄位防呆</w:t>
      </w:r>
      <w:proofErr w:type="gramEnd"/>
      <w:r>
        <w:t>)</w:t>
      </w:r>
      <w:r>
        <w:t>，切換至「問題列表」頁籤，填寫完成可選擇建立問卷</w:t>
      </w:r>
      <w:r>
        <w:rPr>
          <w:rFonts w:hint="eastAsia"/>
        </w:rPr>
        <w:t>；</w:t>
      </w:r>
      <w:r>
        <w:t>如果建立者在「問卷資訊」頁籤直接點選「問題列表」頁籤也會</w:t>
      </w:r>
      <w:proofErr w:type="gramStart"/>
      <w:r>
        <w:t>進行必填欄位</w:t>
      </w:r>
      <w:proofErr w:type="gramEnd"/>
      <w:r>
        <w:t>防呆</w:t>
      </w:r>
    </w:p>
    <w:p w14:paraId="04B0CA8B" w14:textId="5B330391" w:rsidR="00977F8E" w:rsidRDefault="003F20CE" w:rsidP="00977F8E">
      <w:pPr>
        <w:pStyle w:val="affc"/>
        <w:numPr>
          <w:ilvl w:val="1"/>
          <w:numId w:val="64"/>
        </w:numPr>
        <w:ind w:leftChars="0"/>
      </w:pPr>
      <w:r>
        <w:t>問卷資訊</w:t>
      </w:r>
      <w:r>
        <w:rPr>
          <w:rFonts w:hint="eastAsia"/>
        </w:rPr>
        <w:t>：</w:t>
      </w:r>
      <w:r>
        <w:t>設定該問卷的基本資訊，基本資訊包含以下項目</w:t>
      </w:r>
    </w:p>
    <w:p w14:paraId="1E8D0358" w14:textId="0124F8C8" w:rsidR="003F20CE" w:rsidRDefault="003F20CE" w:rsidP="003F20CE">
      <w:pPr>
        <w:pStyle w:val="afff1"/>
        <w:ind w:firstLine="397"/>
      </w:pPr>
      <w:r>
        <w:t>圖130．問卷資訊</w:t>
      </w:r>
      <w:r w:rsidRPr="003F20CE">
        <w:rPr>
          <w:noProof/>
        </w:rPr>
        <w:drawing>
          <wp:anchor distT="0" distB="0" distL="114300" distR="114300" simplePos="0" relativeHeight="251861504" behindDoc="0" locked="0" layoutInCell="1" allowOverlap="1" wp14:anchorId="764BAF60" wp14:editId="1BBDC437">
            <wp:simplePos x="0" y="0"/>
            <wp:positionH relativeFrom="column">
              <wp:posOffset>251460</wp:posOffset>
            </wp:positionH>
            <wp:positionV relativeFrom="page">
              <wp:posOffset>2184400</wp:posOffset>
            </wp:positionV>
            <wp:extent cx="1619885" cy="3542030"/>
            <wp:effectExtent l="0" t="0" r="0" b="1270"/>
            <wp:wrapTopAndBottom/>
            <wp:docPr id="1279816455"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6455" name="圖片 1" descr="一張含有 文字, 數字, 螢幕擷取畫面 的圖片&#10;&#10;自動產生的描述"/>
                    <pic:cNvPicPr/>
                  </pic:nvPicPr>
                  <pic:blipFill>
                    <a:blip r:embed="rId191">
                      <a:extLst>
                        <a:ext uri="{28A0092B-C50C-407E-A947-70E740481C1C}">
                          <a14:useLocalDpi xmlns:a14="http://schemas.microsoft.com/office/drawing/2010/main" val="0"/>
                        </a:ext>
                      </a:extLst>
                    </a:blip>
                    <a:stretch>
                      <a:fillRect/>
                    </a:stretch>
                  </pic:blipFill>
                  <pic:spPr>
                    <a:xfrm>
                      <a:off x="0" y="0"/>
                      <a:ext cx="1619885" cy="3542030"/>
                    </a:xfrm>
                    <a:prstGeom prst="rect">
                      <a:avLst/>
                    </a:prstGeom>
                  </pic:spPr>
                </pic:pic>
              </a:graphicData>
            </a:graphic>
          </wp:anchor>
        </w:drawing>
      </w:r>
    </w:p>
    <w:p w14:paraId="24F25ACB" w14:textId="28F6B3B0" w:rsidR="00977F8E" w:rsidRDefault="003F20CE" w:rsidP="003F20CE">
      <w:pPr>
        <w:pStyle w:val="affc"/>
        <w:numPr>
          <w:ilvl w:val="2"/>
          <w:numId w:val="65"/>
        </w:numPr>
        <w:ind w:leftChars="0"/>
      </w:pPr>
      <w:r>
        <w:t>標題</w:t>
      </w:r>
      <w:r>
        <w:t>(</w:t>
      </w:r>
      <w:proofErr w:type="gramStart"/>
      <w:r>
        <w:t>必填</w:t>
      </w:r>
      <w:proofErr w:type="gramEnd"/>
      <w:r>
        <w:t>)</w:t>
      </w:r>
      <w:r>
        <w:rPr>
          <w:rFonts w:hint="eastAsia"/>
        </w:rPr>
        <w:t>：</w:t>
      </w:r>
      <w:r>
        <w:t>問卷名稱</w:t>
      </w:r>
    </w:p>
    <w:p w14:paraId="1F47972E" w14:textId="6B84B21E" w:rsidR="003F20CE" w:rsidRDefault="003F20CE" w:rsidP="003F20CE">
      <w:pPr>
        <w:pStyle w:val="affc"/>
        <w:numPr>
          <w:ilvl w:val="2"/>
          <w:numId w:val="65"/>
        </w:numPr>
        <w:ind w:leftChars="0"/>
      </w:pPr>
      <w:r>
        <w:t>類別</w:t>
      </w:r>
      <w:r>
        <w:rPr>
          <w:rFonts w:hint="eastAsia"/>
        </w:rPr>
        <w:t>：</w:t>
      </w:r>
      <w:r>
        <w:t>提供問卷在</w:t>
      </w:r>
      <w:proofErr w:type="gramStart"/>
      <w:r>
        <w:rPr>
          <w:rFonts w:hint="eastAsia"/>
        </w:rPr>
        <w:t>＂</w:t>
      </w:r>
      <w:proofErr w:type="gramEnd"/>
      <w:r>
        <w:t>問卷列表</w:t>
      </w:r>
      <w:proofErr w:type="gramStart"/>
      <w:r>
        <w:rPr>
          <w:rFonts w:hint="eastAsia"/>
        </w:rPr>
        <w:t>＂</w:t>
      </w:r>
      <w:proofErr w:type="gramEnd"/>
      <w:r>
        <w:t>分類時使用</w:t>
      </w:r>
    </w:p>
    <w:p w14:paraId="08244636" w14:textId="6B7769AC" w:rsidR="003F20CE" w:rsidRDefault="003F20CE" w:rsidP="003F20CE">
      <w:pPr>
        <w:pStyle w:val="affc"/>
        <w:numPr>
          <w:ilvl w:val="2"/>
          <w:numId w:val="65"/>
        </w:numPr>
        <w:ind w:leftChars="0"/>
      </w:pPr>
      <w:r>
        <w:t>活動公告時間</w:t>
      </w:r>
      <w:r>
        <w:t>(</w:t>
      </w:r>
      <w:proofErr w:type="gramStart"/>
      <w:r>
        <w:t>必填</w:t>
      </w:r>
      <w:proofErr w:type="gramEnd"/>
      <w:r>
        <w:t>)</w:t>
      </w:r>
    </w:p>
    <w:p w14:paraId="19535510" w14:textId="7379AD46" w:rsidR="003F20CE" w:rsidRDefault="003F20CE" w:rsidP="003F20CE">
      <w:pPr>
        <w:pStyle w:val="affc"/>
        <w:numPr>
          <w:ilvl w:val="3"/>
          <w:numId w:val="65"/>
        </w:numPr>
        <w:ind w:leftChars="0"/>
      </w:pPr>
      <w:r>
        <w:t>預設時間帶入當天</w:t>
      </w:r>
      <w:r>
        <w:t>08:00</w:t>
      </w:r>
      <w:r>
        <w:t>到當天</w:t>
      </w:r>
      <w:r>
        <w:t>18:00</w:t>
      </w:r>
    </w:p>
    <w:p w14:paraId="023B0E11" w14:textId="5CBFBC22" w:rsidR="003F20CE" w:rsidRDefault="003F20CE" w:rsidP="003F20CE">
      <w:pPr>
        <w:pStyle w:val="affc"/>
        <w:numPr>
          <w:ilvl w:val="2"/>
          <w:numId w:val="65"/>
        </w:numPr>
        <w:ind w:leftChars="0"/>
      </w:pPr>
      <w:r>
        <w:t>問卷填寫時間</w:t>
      </w:r>
      <w:r>
        <w:t>(</w:t>
      </w:r>
      <w:proofErr w:type="gramStart"/>
      <w:r>
        <w:t>必填</w:t>
      </w:r>
      <w:proofErr w:type="gramEnd"/>
      <w:r>
        <w:t>)</w:t>
      </w:r>
    </w:p>
    <w:p w14:paraId="490713FA" w14:textId="134F15DA" w:rsidR="003F20CE" w:rsidRDefault="003F20CE" w:rsidP="003F20CE">
      <w:pPr>
        <w:pStyle w:val="affc"/>
        <w:numPr>
          <w:ilvl w:val="3"/>
          <w:numId w:val="65"/>
        </w:numPr>
        <w:ind w:leftChars="0"/>
      </w:pPr>
      <w:r>
        <w:t>預設時間帶入當天</w:t>
      </w:r>
      <w:r>
        <w:t>08:00</w:t>
      </w:r>
      <w:r>
        <w:t>到當天</w:t>
      </w:r>
      <w:r>
        <w:t>18:00</w:t>
      </w:r>
    </w:p>
    <w:p w14:paraId="6D595937" w14:textId="3F8E57C4" w:rsidR="003F20CE" w:rsidRDefault="003F20CE" w:rsidP="003F20CE">
      <w:pPr>
        <w:pStyle w:val="affc"/>
        <w:numPr>
          <w:ilvl w:val="3"/>
          <w:numId w:val="65"/>
        </w:numPr>
        <w:ind w:leftChars="0"/>
      </w:pPr>
      <w:r>
        <w:t>同活動公告時間</w:t>
      </w:r>
      <w:r>
        <w:rPr>
          <w:rFonts w:hint="eastAsia"/>
        </w:rPr>
        <w:t>：</w:t>
      </w:r>
      <w:r>
        <w:t>點擊後自動帶入活動公告時間的設定</w:t>
      </w:r>
    </w:p>
    <w:p w14:paraId="21F59166" w14:textId="53AE796B" w:rsidR="003F20CE" w:rsidRDefault="003F20CE" w:rsidP="003F20CE">
      <w:pPr>
        <w:pStyle w:val="affc"/>
        <w:numPr>
          <w:ilvl w:val="2"/>
          <w:numId w:val="65"/>
        </w:numPr>
        <w:ind w:leftChars="0"/>
      </w:pPr>
      <w:r>
        <w:t>統計結果開放對象</w:t>
      </w:r>
      <w:r>
        <w:t>(</w:t>
      </w:r>
      <w:r>
        <w:t>下拉選單</w:t>
      </w:r>
      <w:r>
        <w:t>)</w:t>
      </w:r>
      <w:r>
        <w:rPr>
          <w:rFonts w:hint="eastAsia"/>
        </w:rPr>
        <w:t>：</w:t>
      </w:r>
    </w:p>
    <w:p w14:paraId="082DF6AC" w14:textId="78835C32" w:rsidR="003F20CE" w:rsidRDefault="003F20CE" w:rsidP="003F20CE">
      <w:pPr>
        <w:pStyle w:val="affc"/>
        <w:numPr>
          <w:ilvl w:val="3"/>
          <w:numId w:val="65"/>
        </w:numPr>
        <w:ind w:leftChars="0"/>
      </w:pPr>
      <w:r>
        <w:t>已填寫者</w:t>
      </w:r>
      <w:r>
        <w:rPr>
          <w:rFonts w:hint="eastAsia"/>
        </w:rPr>
        <w:t>：</w:t>
      </w:r>
      <w:r>
        <w:t>還沒填寫問卷前看不到統計結果，需填完後才看得到，此為預</w:t>
      </w:r>
      <w:r>
        <w:rPr>
          <w:rFonts w:hint="eastAsia"/>
        </w:rPr>
        <w:t>設</w:t>
      </w:r>
      <w:r>
        <w:t>選項。</w:t>
      </w:r>
    </w:p>
    <w:p w14:paraId="365937A0" w14:textId="015BE99E" w:rsidR="003F20CE" w:rsidRDefault="003F20CE" w:rsidP="003F20CE">
      <w:pPr>
        <w:pStyle w:val="affc"/>
        <w:numPr>
          <w:ilvl w:val="3"/>
          <w:numId w:val="65"/>
        </w:numPr>
        <w:ind w:leftChars="0"/>
      </w:pPr>
      <w:r>
        <w:t>可填寫者</w:t>
      </w:r>
      <w:r>
        <w:rPr>
          <w:rFonts w:hint="eastAsia"/>
        </w:rPr>
        <w:t>：</w:t>
      </w:r>
      <w:r>
        <w:t>可以填寫問卷的人不論有</w:t>
      </w:r>
      <w:proofErr w:type="gramStart"/>
      <w:r>
        <w:t>沒有填都可以</w:t>
      </w:r>
      <w:proofErr w:type="gramEnd"/>
      <w:r>
        <w:t>看到統計結果</w:t>
      </w:r>
    </w:p>
    <w:p w14:paraId="20D4340D" w14:textId="3B4F4439" w:rsidR="003F20CE" w:rsidRDefault="003F20CE" w:rsidP="003F20CE">
      <w:pPr>
        <w:pStyle w:val="affc"/>
        <w:numPr>
          <w:ilvl w:val="3"/>
          <w:numId w:val="65"/>
        </w:numPr>
        <w:ind w:leftChars="0"/>
      </w:pPr>
      <w:r>
        <w:t>僅管理者</w:t>
      </w:r>
      <w:r>
        <w:rPr>
          <w:rFonts w:hint="eastAsia"/>
        </w:rPr>
        <w:t>：不開放一般使用者觀看統計結果，僅管理者看得到</w:t>
      </w:r>
    </w:p>
    <w:p w14:paraId="6E0D889C" w14:textId="19BCB8F6" w:rsidR="003F20CE" w:rsidRDefault="003F20CE" w:rsidP="003F20CE">
      <w:pPr>
        <w:pStyle w:val="affc"/>
        <w:numPr>
          <w:ilvl w:val="2"/>
          <w:numId w:val="65"/>
        </w:numPr>
        <w:ind w:leftChars="0"/>
      </w:pPr>
      <w:r>
        <w:rPr>
          <w:rFonts w:hint="eastAsia"/>
        </w:rPr>
        <w:t>問卷說明</w:t>
      </w:r>
    </w:p>
    <w:p w14:paraId="78106565" w14:textId="77777777" w:rsidR="003F20CE" w:rsidRDefault="003F20CE">
      <w:pPr>
        <w:widowControl/>
        <w:suppressAutoHyphens w:val="0"/>
      </w:pPr>
      <w:r>
        <w:br w:type="page"/>
      </w:r>
    </w:p>
    <w:p w14:paraId="46E0E79E" w14:textId="77777777" w:rsidR="003F20CE" w:rsidRPr="003F20CE" w:rsidRDefault="003F20CE" w:rsidP="003F20CE">
      <w:pPr>
        <w:pStyle w:val="affc"/>
        <w:numPr>
          <w:ilvl w:val="1"/>
          <w:numId w:val="65"/>
        </w:numPr>
        <w:ind w:leftChars="0"/>
        <w:rPr>
          <w:vanish/>
        </w:rPr>
      </w:pPr>
    </w:p>
    <w:p w14:paraId="6B23FB3F" w14:textId="77777777" w:rsidR="003F20CE" w:rsidRPr="003F20CE" w:rsidRDefault="003F20CE" w:rsidP="003F20CE">
      <w:pPr>
        <w:pStyle w:val="affc"/>
        <w:numPr>
          <w:ilvl w:val="1"/>
          <w:numId w:val="65"/>
        </w:numPr>
        <w:ind w:leftChars="0"/>
        <w:rPr>
          <w:vanish/>
        </w:rPr>
      </w:pPr>
    </w:p>
    <w:p w14:paraId="0C9DB887" w14:textId="47E27CCE" w:rsidR="003F20CE" w:rsidRDefault="003F20CE" w:rsidP="003F20CE">
      <w:pPr>
        <w:pStyle w:val="affc"/>
        <w:numPr>
          <w:ilvl w:val="1"/>
          <w:numId w:val="65"/>
        </w:numPr>
        <w:ind w:leftChars="0"/>
      </w:pPr>
      <w:r>
        <w:rPr>
          <w:rFonts w:hint="eastAsia"/>
        </w:rPr>
        <w:t>問題列表</w:t>
      </w:r>
    </w:p>
    <w:p w14:paraId="58124B73" w14:textId="1567AE0A" w:rsidR="003F20CE" w:rsidRDefault="003F20CE" w:rsidP="003F20CE">
      <w:pPr>
        <w:pStyle w:val="affc"/>
        <w:numPr>
          <w:ilvl w:val="2"/>
          <w:numId w:val="65"/>
        </w:numPr>
        <w:ind w:leftChars="0"/>
      </w:pPr>
      <w:r>
        <w:t>在還沒有新增問題前，會顯示「目前尚無問題」</w:t>
      </w:r>
    </w:p>
    <w:p w14:paraId="33C9E671" w14:textId="2E8B979E" w:rsidR="003F20CE" w:rsidRDefault="003F20CE" w:rsidP="003F20CE">
      <w:pPr>
        <w:pStyle w:val="affc"/>
        <w:numPr>
          <w:ilvl w:val="3"/>
          <w:numId w:val="65"/>
        </w:numPr>
        <w:ind w:leftChars="0"/>
      </w:pPr>
      <w:r>
        <w:t>問題列表預設示意圖</w:t>
      </w:r>
    </w:p>
    <w:p w14:paraId="15F1E515" w14:textId="6F8D3927" w:rsidR="003F20CE" w:rsidRDefault="006E4D6A" w:rsidP="006E4D6A">
      <w:pPr>
        <w:pStyle w:val="afff1"/>
        <w:spacing w:after="0"/>
        <w:ind w:left="652" w:firstLine="482"/>
      </w:pPr>
      <w:r w:rsidRPr="006E4D6A">
        <w:rPr>
          <w:noProof/>
        </w:rPr>
        <w:drawing>
          <wp:anchor distT="0" distB="0" distL="114300" distR="114300" simplePos="0" relativeHeight="251863552" behindDoc="0" locked="0" layoutInCell="1" allowOverlap="1" wp14:anchorId="2A78367C" wp14:editId="185FBC49">
            <wp:simplePos x="0" y="0"/>
            <wp:positionH relativeFrom="column">
              <wp:posOffset>613410</wp:posOffset>
            </wp:positionH>
            <wp:positionV relativeFrom="page">
              <wp:posOffset>5715000</wp:posOffset>
            </wp:positionV>
            <wp:extent cx="1619885" cy="3505835"/>
            <wp:effectExtent l="0" t="0" r="0" b="0"/>
            <wp:wrapTopAndBottom/>
            <wp:docPr id="1756382757" name="圖片 1" descr="一張含有 文字, 多媒體,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2757" name="圖片 1" descr="一張含有 文字, 多媒體, 軟體, 作業系統 的圖片&#10;&#10;自動產生的描述"/>
                    <pic:cNvPicPr/>
                  </pic:nvPicPr>
                  <pic:blipFill>
                    <a:blip r:embed="rId192">
                      <a:extLst>
                        <a:ext uri="{28A0092B-C50C-407E-A947-70E740481C1C}">
                          <a14:useLocalDpi xmlns:a14="http://schemas.microsoft.com/office/drawing/2010/main" val="0"/>
                        </a:ext>
                      </a:extLst>
                    </a:blip>
                    <a:stretch>
                      <a:fillRect/>
                    </a:stretch>
                  </pic:blipFill>
                  <pic:spPr>
                    <a:xfrm>
                      <a:off x="0" y="0"/>
                      <a:ext cx="1619885" cy="3505835"/>
                    </a:xfrm>
                    <a:prstGeom prst="rect">
                      <a:avLst/>
                    </a:prstGeom>
                  </pic:spPr>
                </pic:pic>
              </a:graphicData>
            </a:graphic>
          </wp:anchor>
        </w:drawing>
      </w:r>
      <w:r w:rsidR="003F20CE">
        <w:t xml:space="preserve">圖131．問題列表視窗 </w:t>
      </w:r>
      <w:r w:rsidR="003F20CE" w:rsidRPr="003F20CE">
        <w:rPr>
          <w:noProof/>
        </w:rPr>
        <w:drawing>
          <wp:anchor distT="0" distB="0" distL="114300" distR="114300" simplePos="0" relativeHeight="251862528" behindDoc="0" locked="0" layoutInCell="1" allowOverlap="1" wp14:anchorId="096C653C" wp14:editId="57928D13">
            <wp:simplePos x="0" y="0"/>
            <wp:positionH relativeFrom="column">
              <wp:posOffset>721360</wp:posOffset>
            </wp:positionH>
            <wp:positionV relativeFrom="page">
              <wp:posOffset>1657350</wp:posOffset>
            </wp:positionV>
            <wp:extent cx="1619885" cy="3488055"/>
            <wp:effectExtent l="0" t="0" r="0" b="0"/>
            <wp:wrapTopAndBottom/>
            <wp:docPr id="324971758" name="圖片 1" descr="一張含有 文字, 多媒體,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1758" name="圖片 1" descr="一張含有 文字, 多媒體, 軟體, 作業系統 的圖片&#10;&#10;自動產生的描述"/>
                    <pic:cNvPicPr/>
                  </pic:nvPicPr>
                  <pic:blipFill>
                    <a:blip r:embed="rId193">
                      <a:extLst>
                        <a:ext uri="{28A0092B-C50C-407E-A947-70E740481C1C}">
                          <a14:useLocalDpi xmlns:a14="http://schemas.microsoft.com/office/drawing/2010/main" val="0"/>
                        </a:ext>
                      </a:extLst>
                    </a:blip>
                    <a:stretch>
                      <a:fillRect/>
                    </a:stretch>
                  </pic:blipFill>
                  <pic:spPr>
                    <a:xfrm>
                      <a:off x="0" y="0"/>
                      <a:ext cx="1619885" cy="3488055"/>
                    </a:xfrm>
                    <a:prstGeom prst="rect">
                      <a:avLst/>
                    </a:prstGeom>
                  </pic:spPr>
                </pic:pic>
              </a:graphicData>
            </a:graphic>
          </wp:anchor>
        </w:drawing>
      </w:r>
    </w:p>
    <w:p w14:paraId="16A787F4" w14:textId="6204DC88" w:rsidR="003F20CE" w:rsidRDefault="006E4D6A" w:rsidP="006E4D6A">
      <w:pPr>
        <w:pStyle w:val="affc"/>
        <w:numPr>
          <w:ilvl w:val="2"/>
          <w:numId w:val="65"/>
        </w:numPr>
        <w:ind w:leftChars="0"/>
      </w:pPr>
      <w:r>
        <w:t>當有新增問題時</w:t>
      </w:r>
    </w:p>
    <w:p w14:paraId="7EBFE0A3" w14:textId="5F24716F" w:rsidR="006E4D6A" w:rsidRDefault="006E4D6A" w:rsidP="006E4D6A">
      <w:pPr>
        <w:pStyle w:val="afff1"/>
        <w:spacing w:after="0"/>
        <w:ind w:left="482" w:firstLine="482"/>
      </w:pPr>
      <w:r>
        <w:t>圖132．問題列表視窗</w:t>
      </w:r>
    </w:p>
    <w:p w14:paraId="7FC406BA" w14:textId="2219B957" w:rsidR="006E4D6A" w:rsidRDefault="006E4D6A">
      <w:pPr>
        <w:widowControl/>
        <w:suppressAutoHyphens w:val="0"/>
      </w:pPr>
      <w:r>
        <w:br w:type="page"/>
      </w:r>
    </w:p>
    <w:p w14:paraId="4FE7F647" w14:textId="0F0177CE" w:rsidR="003F20CE" w:rsidRDefault="000D5DE6" w:rsidP="000D5DE6">
      <w:pPr>
        <w:pStyle w:val="affc"/>
        <w:numPr>
          <w:ilvl w:val="3"/>
          <w:numId w:val="65"/>
        </w:numPr>
        <w:ind w:leftChars="0"/>
      </w:pPr>
      <w:r>
        <w:t>右上方會有兩個按鈕「</w:t>
      </w:r>
      <w:proofErr w:type="gramStart"/>
      <w:r>
        <w:t>收合題目</w:t>
      </w:r>
      <w:proofErr w:type="gramEnd"/>
      <w:r>
        <w:t>」、「展開題目」</w:t>
      </w:r>
      <w:r>
        <w:rPr>
          <w:rFonts w:hint="eastAsia"/>
        </w:rPr>
        <w:t>，</w:t>
      </w:r>
      <w:r>
        <w:t>用來控制</w:t>
      </w:r>
      <w:proofErr w:type="gramStart"/>
      <w:r>
        <w:rPr>
          <w:rFonts w:hint="eastAsia"/>
        </w:rPr>
        <w:t>＂</w:t>
      </w:r>
      <w:proofErr w:type="gramEnd"/>
      <w:r>
        <w:t>所有</w:t>
      </w:r>
      <w:proofErr w:type="gramStart"/>
      <w:r>
        <w:rPr>
          <w:rFonts w:hint="eastAsia"/>
        </w:rPr>
        <w:t>＂</w:t>
      </w:r>
      <w:proofErr w:type="gramEnd"/>
      <w:r>
        <w:t>的題目是否展開作答題目細項。若完全無題目時，這兩</w:t>
      </w:r>
      <w:proofErr w:type="gramStart"/>
      <w:r>
        <w:t>個</w:t>
      </w:r>
      <w:proofErr w:type="gramEnd"/>
      <w:r>
        <w:t>按鈕則隱藏。</w:t>
      </w:r>
    </w:p>
    <w:p w14:paraId="16E52FE2" w14:textId="6E9639CB" w:rsidR="000D5DE6" w:rsidRDefault="000D5DE6" w:rsidP="000D5DE6">
      <w:pPr>
        <w:pStyle w:val="affc"/>
        <w:numPr>
          <w:ilvl w:val="3"/>
          <w:numId w:val="65"/>
        </w:numPr>
        <w:ind w:leftChars="0"/>
      </w:pPr>
      <w:r>
        <w:t>每道題目會有外框框</w:t>
      </w:r>
      <w:proofErr w:type="gramStart"/>
      <w:r>
        <w:t>起成卡片狀</w:t>
      </w:r>
      <w:proofErr w:type="gramEnd"/>
      <w:r>
        <w:t>，</w:t>
      </w:r>
      <w:proofErr w:type="gramStart"/>
      <w:r>
        <w:t>框外的</w:t>
      </w:r>
      <w:proofErr w:type="gramEnd"/>
      <w:r>
        <w:t>左方是題號</w:t>
      </w:r>
    </w:p>
    <w:p w14:paraId="4E9F850B" w14:textId="6E9300DD" w:rsidR="000D5DE6" w:rsidRDefault="000D5DE6" w:rsidP="000D5DE6">
      <w:pPr>
        <w:pStyle w:val="affc"/>
        <w:numPr>
          <w:ilvl w:val="3"/>
          <w:numId w:val="65"/>
        </w:numPr>
        <w:ind w:leftChars="0"/>
      </w:pPr>
      <w:r>
        <w:t>框內的題目名稱前方會有對應的問題種類</w:t>
      </w:r>
      <w:r>
        <w:t>icon</w:t>
      </w:r>
      <w:r>
        <w:t>，方便辨識此題為哪一種類型的題目，點擊</w:t>
      </w:r>
      <w:r>
        <w:rPr>
          <w:rFonts w:hint="eastAsia"/>
        </w:rPr>
        <w:t>i</w:t>
      </w:r>
      <w:r>
        <w:t>con</w:t>
      </w:r>
      <w:proofErr w:type="gramStart"/>
      <w:r>
        <w:t>會收合該</w:t>
      </w:r>
      <w:proofErr w:type="gramEnd"/>
      <w:r>
        <w:t>題的作答題目細項</w:t>
      </w:r>
    </w:p>
    <w:p w14:paraId="2C82EA5D" w14:textId="35BE2037" w:rsidR="000D5DE6" w:rsidRDefault="000D5DE6" w:rsidP="000D5DE6">
      <w:pPr>
        <w:pStyle w:val="affc"/>
        <w:numPr>
          <w:ilvl w:val="3"/>
          <w:numId w:val="65"/>
        </w:numPr>
        <w:ind w:leftChars="0"/>
      </w:pPr>
      <w:r>
        <w:t>滑鼠左鍵按住卡片區域可拖拉卡片順序</w:t>
      </w:r>
      <w:r>
        <w:t>(</w:t>
      </w:r>
      <w:r>
        <w:t>手機版不提供調整順序</w:t>
      </w:r>
      <w:r>
        <w:t>)</w:t>
      </w:r>
    </w:p>
    <w:p w14:paraId="35A96622" w14:textId="3A980C80" w:rsidR="000D5DE6" w:rsidRDefault="000D5DE6" w:rsidP="000D5DE6">
      <w:pPr>
        <w:pStyle w:val="affc"/>
        <w:numPr>
          <w:ilvl w:val="3"/>
          <w:numId w:val="65"/>
        </w:numPr>
        <w:ind w:leftChars="0"/>
      </w:pPr>
      <w:proofErr w:type="gramStart"/>
      <w:r>
        <w:t>必填題目</w:t>
      </w:r>
      <w:proofErr w:type="gramEnd"/>
      <w:r>
        <w:t>會在題目名稱後方以紅色</w:t>
      </w:r>
      <w:proofErr w:type="gramStart"/>
      <w:r>
        <w:rPr>
          <w:rFonts w:hint="eastAsia"/>
        </w:rPr>
        <w:t>＊</w:t>
      </w:r>
      <w:proofErr w:type="gramEnd"/>
      <w:r>
        <w:t>標示</w:t>
      </w:r>
    </w:p>
    <w:p w14:paraId="6A8F4D47" w14:textId="04F15213" w:rsidR="000D5DE6" w:rsidRDefault="000D5DE6" w:rsidP="000D5DE6">
      <w:pPr>
        <w:pStyle w:val="affc"/>
        <w:numPr>
          <w:ilvl w:val="3"/>
          <w:numId w:val="65"/>
        </w:numPr>
        <w:ind w:leftChars="0"/>
      </w:pPr>
      <w:r>
        <w:t>題目卡片內右上方為功能按鈕，由左至右為複製、編輯跟刪除按鈕</w:t>
      </w:r>
    </w:p>
    <w:p w14:paraId="75817072" w14:textId="19895AA2" w:rsidR="000D5DE6" w:rsidRDefault="000D5DE6" w:rsidP="000D5DE6">
      <w:pPr>
        <w:pStyle w:val="affc"/>
        <w:numPr>
          <w:ilvl w:val="4"/>
          <w:numId w:val="65"/>
        </w:numPr>
        <w:ind w:leftChars="0"/>
      </w:pPr>
      <w:r>
        <w:rPr>
          <w:rFonts w:hint="eastAsia"/>
        </w:rPr>
        <w:t>複製：</w:t>
      </w:r>
      <w:r>
        <w:t>複製當前卡片問題</w:t>
      </w:r>
    </w:p>
    <w:p w14:paraId="6482E989" w14:textId="368070FB" w:rsidR="000D5DE6" w:rsidRDefault="000D5DE6" w:rsidP="000D5DE6">
      <w:pPr>
        <w:pStyle w:val="affc"/>
        <w:numPr>
          <w:ilvl w:val="5"/>
          <w:numId w:val="65"/>
        </w:numPr>
        <w:ind w:leftChars="0"/>
      </w:pPr>
      <w:r>
        <w:t>點擊後於此題下方新增一項該題的複製題目卡片</w:t>
      </w:r>
    </w:p>
    <w:p w14:paraId="4322C2D5" w14:textId="594D0227" w:rsidR="000D5DE6" w:rsidRDefault="000D5DE6" w:rsidP="000D5DE6">
      <w:pPr>
        <w:pStyle w:val="affc"/>
        <w:numPr>
          <w:ilvl w:val="5"/>
          <w:numId w:val="65"/>
        </w:numPr>
        <w:ind w:leftChars="0"/>
      </w:pPr>
      <w:r>
        <w:t>複製時會跳又上方提示「您已成功複製題目」</w:t>
      </w:r>
    </w:p>
    <w:p w14:paraId="632750A9" w14:textId="711F3508" w:rsidR="000D5DE6" w:rsidRDefault="000D5DE6" w:rsidP="000D5DE6">
      <w:pPr>
        <w:pStyle w:val="affc"/>
        <w:numPr>
          <w:ilvl w:val="4"/>
          <w:numId w:val="65"/>
        </w:numPr>
        <w:ind w:leftChars="0"/>
      </w:pPr>
      <w:r>
        <w:rPr>
          <w:rFonts w:hint="eastAsia"/>
        </w:rPr>
        <w:t>編輯：</w:t>
      </w:r>
      <w:r>
        <w:t>編輯當前卡片問題</w:t>
      </w:r>
    </w:p>
    <w:p w14:paraId="7278A53E" w14:textId="51C3EECE" w:rsidR="000D5DE6" w:rsidRDefault="000D5DE6" w:rsidP="000D5DE6">
      <w:pPr>
        <w:pStyle w:val="affc"/>
        <w:numPr>
          <w:ilvl w:val="5"/>
          <w:numId w:val="65"/>
        </w:numPr>
        <w:ind w:leftChars="0"/>
      </w:pPr>
      <w:r>
        <w:t>點擊後即跳出編輯問題的視窗</w:t>
      </w:r>
      <w:r>
        <w:t>(</w:t>
      </w:r>
      <w:r>
        <w:t>同新增問題的視窗但</w:t>
      </w:r>
      <w:r>
        <w:t>title</w:t>
      </w:r>
      <w:r>
        <w:t>為「編輯問題」</w:t>
      </w:r>
    </w:p>
    <w:p w14:paraId="622C7CCB" w14:textId="6CBDCA05" w:rsidR="000D5DE6" w:rsidRDefault="000D5DE6" w:rsidP="000D5DE6">
      <w:pPr>
        <w:pStyle w:val="affc"/>
        <w:numPr>
          <w:ilvl w:val="4"/>
          <w:numId w:val="65"/>
        </w:numPr>
        <w:ind w:leftChars="0"/>
      </w:pPr>
      <w:r>
        <w:rPr>
          <w:rFonts w:hint="eastAsia"/>
        </w:rPr>
        <w:t>刪除：</w:t>
      </w:r>
      <w:r>
        <w:t>刪除當前卡片問題</w:t>
      </w:r>
    </w:p>
    <w:p w14:paraId="139B8749" w14:textId="17E52ED0" w:rsidR="000D5DE6" w:rsidRDefault="000D5DE6" w:rsidP="000D5DE6">
      <w:pPr>
        <w:pStyle w:val="affc"/>
        <w:numPr>
          <w:ilvl w:val="5"/>
          <w:numId w:val="65"/>
        </w:numPr>
        <w:ind w:leftChars="0"/>
      </w:pPr>
      <w:r>
        <w:t>此刪除行為會直接刪除，不會跳提醒視窗確認是否刪除動作</w:t>
      </w:r>
    </w:p>
    <w:p w14:paraId="370BD3BF" w14:textId="5C85D00F" w:rsidR="000D5DE6" w:rsidRDefault="000D5DE6" w:rsidP="000D5DE6">
      <w:pPr>
        <w:pStyle w:val="affc"/>
        <w:numPr>
          <w:ilvl w:val="4"/>
          <w:numId w:val="65"/>
        </w:numPr>
        <w:ind w:leftChars="0"/>
      </w:pPr>
      <w:r>
        <w:t>加入分頁</w:t>
      </w:r>
      <w:r>
        <w:rPr>
          <w:rFonts w:hint="eastAsia"/>
        </w:rPr>
        <w:t>：</w:t>
      </w:r>
      <w:r>
        <w:t>使用者填寫問卷時是否在</w:t>
      </w:r>
      <w:proofErr w:type="gramStart"/>
      <w:r>
        <w:t>該題換頁</w:t>
      </w:r>
      <w:proofErr w:type="gramEnd"/>
      <w:r>
        <w:t>設定</w:t>
      </w:r>
    </w:p>
    <w:p w14:paraId="4D156B9D" w14:textId="6EE222EE" w:rsidR="000D5DE6" w:rsidRDefault="000D5DE6" w:rsidP="000D5DE6">
      <w:pPr>
        <w:pStyle w:val="affc"/>
        <w:numPr>
          <w:ilvl w:val="5"/>
          <w:numId w:val="65"/>
        </w:numPr>
        <w:ind w:leftChars="0"/>
      </w:pPr>
      <w:r>
        <w:t>點擊此按鈕後會出現綠色虛線，並且按鈕改為「移除分頁」</w:t>
      </w:r>
    </w:p>
    <w:p w14:paraId="535D5812" w14:textId="2B54EF1D" w:rsidR="000D5DE6" w:rsidRDefault="000D5DE6" w:rsidP="000D5DE6">
      <w:pPr>
        <w:pStyle w:val="affc"/>
        <w:numPr>
          <w:ilvl w:val="5"/>
          <w:numId w:val="65"/>
        </w:numPr>
        <w:ind w:leftChars="0"/>
      </w:pPr>
      <w:r>
        <w:t>加入分頁</w:t>
      </w:r>
      <w:r>
        <w:t>(</w:t>
      </w:r>
      <w:r>
        <w:t>虛線</w:t>
      </w:r>
      <w:r>
        <w:t>)</w:t>
      </w:r>
      <w:r>
        <w:t>表示在問卷中會換頁</w:t>
      </w:r>
    </w:p>
    <w:p w14:paraId="7E7D62E2" w14:textId="6448B60C" w:rsidR="000D5DE6" w:rsidRDefault="000D5DE6" w:rsidP="000D5DE6">
      <w:pPr>
        <w:pStyle w:val="affc"/>
        <w:numPr>
          <w:ilvl w:val="4"/>
          <w:numId w:val="65"/>
        </w:numPr>
        <w:ind w:leftChars="0"/>
      </w:pPr>
      <w:r>
        <w:t>在</w:t>
      </w:r>
      <w:proofErr w:type="gramStart"/>
      <w:r>
        <w:rPr>
          <w:rFonts w:hint="eastAsia"/>
        </w:rPr>
        <w:t>＂</w:t>
      </w:r>
      <w:proofErr w:type="gramEnd"/>
      <w:r>
        <w:t>新增</w:t>
      </w:r>
      <w:proofErr w:type="gramStart"/>
      <w:r>
        <w:rPr>
          <w:rFonts w:hint="eastAsia"/>
        </w:rPr>
        <w:t>＂</w:t>
      </w:r>
      <w:proofErr w:type="gramEnd"/>
      <w:r>
        <w:t>或</w:t>
      </w:r>
      <w:proofErr w:type="gramStart"/>
      <w:r>
        <w:rPr>
          <w:rFonts w:hint="eastAsia"/>
        </w:rPr>
        <w:t>＂</w:t>
      </w:r>
      <w:proofErr w:type="gramEnd"/>
      <w:r>
        <w:t>編輯</w:t>
      </w:r>
      <w:proofErr w:type="gramStart"/>
      <w:r>
        <w:rPr>
          <w:rFonts w:hint="eastAsia"/>
        </w:rPr>
        <w:t>＂</w:t>
      </w:r>
      <w:proofErr w:type="gramEnd"/>
      <w:r>
        <w:t>問卷狀態時，卡片問題內的選項不能點選或填寫作答題目細項。</w:t>
      </w:r>
    </w:p>
    <w:p w14:paraId="0C9F06D8" w14:textId="77777777" w:rsidR="000D5DE6" w:rsidRDefault="000D5DE6">
      <w:pPr>
        <w:widowControl/>
        <w:suppressAutoHyphens w:val="0"/>
      </w:pPr>
      <w:r>
        <w:br w:type="page"/>
      </w:r>
    </w:p>
    <w:p w14:paraId="589AEF09" w14:textId="4CEF1FAD" w:rsidR="000D5DE6" w:rsidRDefault="000D5DE6" w:rsidP="000D5DE6">
      <w:pPr>
        <w:pStyle w:val="affc"/>
        <w:numPr>
          <w:ilvl w:val="4"/>
          <w:numId w:val="65"/>
        </w:numPr>
        <w:ind w:leftChars="0"/>
      </w:pPr>
      <w:r>
        <w:t>新增問卷</w:t>
      </w:r>
      <w:r>
        <w:t>(</w:t>
      </w:r>
      <w:r>
        <w:t>問題列表</w:t>
      </w:r>
      <w:r>
        <w:t>)</w:t>
      </w:r>
      <w:r>
        <w:t>展開題目</w:t>
      </w:r>
      <w:r>
        <w:rPr>
          <w:rFonts w:hint="eastAsia"/>
        </w:rPr>
        <w:t>－</w:t>
      </w:r>
      <w:r>
        <w:t>手機示意圖</w:t>
      </w:r>
    </w:p>
    <w:p w14:paraId="0334CEAF" w14:textId="69B30B77" w:rsidR="000D5DE6" w:rsidRDefault="000D5DE6" w:rsidP="000D5DE6">
      <w:pPr>
        <w:pStyle w:val="afff1"/>
        <w:ind w:left="960" w:firstLine="480"/>
      </w:pPr>
      <w:r>
        <w:t>圖133．新增問卷視窗</w:t>
      </w:r>
    </w:p>
    <w:p w14:paraId="20507461" w14:textId="58C24DE7" w:rsidR="002C28FF" w:rsidRDefault="002C28FF" w:rsidP="000D5DE6">
      <w:pPr>
        <w:pStyle w:val="affc"/>
        <w:numPr>
          <w:ilvl w:val="4"/>
          <w:numId w:val="67"/>
        </w:numPr>
        <w:ind w:leftChars="0"/>
      </w:pPr>
      <w:r w:rsidRPr="002C28FF">
        <w:rPr>
          <w:noProof/>
        </w:rPr>
        <w:drawing>
          <wp:anchor distT="0" distB="0" distL="114300" distR="114300" simplePos="0" relativeHeight="251865600" behindDoc="0" locked="0" layoutInCell="1" allowOverlap="1" wp14:anchorId="47462B60" wp14:editId="20B56EE8">
            <wp:simplePos x="0" y="0"/>
            <wp:positionH relativeFrom="column">
              <wp:posOffset>1438910</wp:posOffset>
            </wp:positionH>
            <wp:positionV relativeFrom="page">
              <wp:posOffset>5556250</wp:posOffset>
            </wp:positionV>
            <wp:extent cx="1619885" cy="3509645"/>
            <wp:effectExtent l="0" t="0" r="0" b="0"/>
            <wp:wrapTopAndBottom/>
            <wp:docPr id="1118116942"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6942" name="圖片 1" descr="一張含有 文字, 螢幕擷取畫面, 軟體 的圖片&#10;&#10;自動產生的描述"/>
                    <pic:cNvPicPr/>
                  </pic:nvPicPr>
                  <pic:blipFill>
                    <a:blip r:embed="rId194">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t>新增問卷</w:t>
      </w:r>
      <w:r>
        <w:t>(</w:t>
      </w:r>
      <w:r>
        <w:t>問題列表</w:t>
      </w:r>
      <w:r>
        <w:t>)</w:t>
      </w:r>
      <w:proofErr w:type="gramStart"/>
      <w:r>
        <w:t>收合題目</w:t>
      </w:r>
      <w:proofErr w:type="gramEnd"/>
      <w:r>
        <w:rPr>
          <w:rFonts w:hint="eastAsia"/>
        </w:rPr>
        <w:t>－</w:t>
      </w:r>
      <w:r>
        <w:t>示意圖</w:t>
      </w:r>
    </w:p>
    <w:p w14:paraId="56B28E52" w14:textId="4D191BDA" w:rsidR="000D5DE6" w:rsidRDefault="000D5DE6" w:rsidP="002C28FF">
      <w:pPr>
        <w:pStyle w:val="affc"/>
        <w:numPr>
          <w:ilvl w:val="5"/>
          <w:numId w:val="67"/>
        </w:numPr>
        <w:ind w:leftChars="0"/>
      </w:pPr>
      <w:r w:rsidRPr="000D5DE6">
        <w:rPr>
          <w:noProof/>
        </w:rPr>
        <w:drawing>
          <wp:anchor distT="0" distB="0" distL="114300" distR="114300" simplePos="0" relativeHeight="251864576" behindDoc="0" locked="0" layoutInCell="1" allowOverlap="1" wp14:anchorId="03209CD7" wp14:editId="709537CB">
            <wp:simplePos x="0" y="0"/>
            <wp:positionH relativeFrom="column">
              <wp:posOffset>937260</wp:posOffset>
            </wp:positionH>
            <wp:positionV relativeFrom="page">
              <wp:posOffset>1130300</wp:posOffset>
            </wp:positionV>
            <wp:extent cx="1619885" cy="3524250"/>
            <wp:effectExtent l="0" t="0" r="0" b="0"/>
            <wp:wrapTopAndBottom/>
            <wp:docPr id="204115463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4636" name="圖片 1" descr="一張含有 文字, 螢幕擷取畫面 的圖片&#10;&#10;自動產生的描述"/>
                    <pic:cNvPicPr/>
                  </pic:nvPicPr>
                  <pic:blipFill>
                    <a:blip r:embed="rId195">
                      <a:extLst>
                        <a:ext uri="{28A0092B-C50C-407E-A947-70E740481C1C}">
                          <a14:useLocalDpi xmlns:a14="http://schemas.microsoft.com/office/drawing/2010/main" val="0"/>
                        </a:ext>
                      </a:extLst>
                    </a:blip>
                    <a:stretch>
                      <a:fillRect/>
                    </a:stretch>
                  </pic:blipFill>
                  <pic:spPr>
                    <a:xfrm>
                      <a:off x="0" y="0"/>
                      <a:ext cx="1619885" cy="3524250"/>
                    </a:xfrm>
                    <a:prstGeom prst="rect">
                      <a:avLst/>
                    </a:prstGeom>
                  </pic:spPr>
                </pic:pic>
              </a:graphicData>
            </a:graphic>
          </wp:anchor>
        </w:drawing>
      </w:r>
      <w:r w:rsidR="002C28FF">
        <w:t>點擊「</w:t>
      </w:r>
      <w:proofErr w:type="gramStart"/>
      <w:r w:rsidR="002C28FF">
        <w:t>收合題目</w:t>
      </w:r>
      <w:proofErr w:type="gramEnd"/>
      <w:r w:rsidR="002C28FF">
        <w:t>」，將問題的選項都隱藏起來</w:t>
      </w:r>
    </w:p>
    <w:p w14:paraId="08F48C03" w14:textId="761DF660" w:rsidR="002C28FF" w:rsidRDefault="002C28FF" w:rsidP="002C28FF">
      <w:pPr>
        <w:pStyle w:val="afff1"/>
        <w:ind w:left="1788" w:firstLine="480"/>
      </w:pPr>
      <w:r>
        <w:t>圖134．問題列表示意</w:t>
      </w:r>
    </w:p>
    <w:p w14:paraId="74B66037" w14:textId="13960456" w:rsidR="000D5DE6" w:rsidRDefault="000D5DE6">
      <w:pPr>
        <w:widowControl/>
        <w:suppressAutoHyphens w:val="0"/>
      </w:pPr>
      <w:r>
        <w:br w:type="page"/>
      </w:r>
    </w:p>
    <w:p w14:paraId="7D310F83" w14:textId="10B36828" w:rsidR="000D5DE6" w:rsidRDefault="002C28FF" w:rsidP="002C28FF">
      <w:pPr>
        <w:pStyle w:val="affc"/>
        <w:numPr>
          <w:ilvl w:val="4"/>
          <w:numId w:val="68"/>
        </w:numPr>
        <w:ind w:leftChars="0"/>
      </w:pPr>
      <w:r>
        <w:t>新增問題下方功能</w:t>
      </w:r>
      <w:proofErr w:type="gramStart"/>
      <w:r>
        <w:t>鈕</w:t>
      </w:r>
      <w:proofErr w:type="gramEnd"/>
      <w:r>
        <w:t>列表</w:t>
      </w:r>
    </w:p>
    <w:p w14:paraId="70F96487" w14:textId="7BADC3C0" w:rsidR="002C28FF" w:rsidRDefault="002C28FF" w:rsidP="002C28FF">
      <w:pPr>
        <w:pStyle w:val="affc"/>
        <w:numPr>
          <w:ilvl w:val="5"/>
          <w:numId w:val="68"/>
        </w:numPr>
        <w:ind w:leftChars="0"/>
      </w:pPr>
      <w:r>
        <w:t>新增問題</w:t>
      </w:r>
      <w:r>
        <w:rPr>
          <w:rFonts w:hint="eastAsia"/>
        </w:rPr>
        <w:t>：</w:t>
      </w:r>
      <w:r>
        <w:t>跳出新增問題視窗</w:t>
      </w:r>
      <w:r>
        <w:t>(</w:t>
      </w:r>
      <w:r>
        <w:t>參照下方</w:t>
      </w:r>
      <w:r>
        <w:t>"</w:t>
      </w:r>
      <w:r>
        <w:t>新增問題</w:t>
      </w:r>
      <w:r>
        <w:t>"</w:t>
      </w:r>
      <w:r>
        <w:t>標題</w:t>
      </w:r>
      <w:r>
        <w:t>)</w:t>
      </w:r>
    </w:p>
    <w:p w14:paraId="0BFE8577" w14:textId="4337EBE4" w:rsidR="002C28FF" w:rsidRDefault="002C28FF" w:rsidP="002C28FF">
      <w:pPr>
        <w:pStyle w:val="affc"/>
        <w:numPr>
          <w:ilvl w:val="5"/>
          <w:numId w:val="68"/>
        </w:numPr>
        <w:ind w:leftChars="0"/>
      </w:pPr>
      <w:r>
        <w:rPr>
          <w:rFonts w:hint="eastAsia"/>
        </w:rPr>
        <w:t>預覽：</w:t>
      </w:r>
      <w:r>
        <w:t>跳出模擬問卷的呈現結果視窗，無法輸入資料或點選</w:t>
      </w:r>
      <w:r>
        <w:t>(</w:t>
      </w:r>
      <w:r>
        <w:t>參照下方</w:t>
      </w:r>
      <w:r>
        <w:t>"</w:t>
      </w:r>
      <w:r>
        <w:t>預覽</w:t>
      </w:r>
      <w:r>
        <w:t>"</w:t>
      </w:r>
      <w:r>
        <w:t>標題</w:t>
      </w:r>
      <w:r>
        <w:t>)</w:t>
      </w:r>
    </w:p>
    <w:p w14:paraId="59D1ED73" w14:textId="36F4CABB" w:rsidR="002C28FF" w:rsidRDefault="002C28FF" w:rsidP="002C28FF">
      <w:pPr>
        <w:pStyle w:val="affc"/>
        <w:numPr>
          <w:ilvl w:val="5"/>
          <w:numId w:val="68"/>
        </w:numPr>
        <w:ind w:leftChars="0"/>
      </w:pPr>
      <w:r>
        <w:rPr>
          <w:rFonts w:hint="eastAsia"/>
        </w:rPr>
        <w:t>建立問卷：</w:t>
      </w:r>
      <w:r>
        <w:t>儲存建立問卷並關閉新增問卷視窗，畫面回到問卷列表</w:t>
      </w:r>
    </w:p>
    <w:p w14:paraId="3837DCFF" w14:textId="52C5C2C4" w:rsidR="002C28FF" w:rsidRDefault="002C28FF" w:rsidP="002C28FF">
      <w:pPr>
        <w:pStyle w:val="affc"/>
        <w:numPr>
          <w:ilvl w:val="5"/>
          <w:numId w:val="68"/>
        </w:numPr>
        <w:ind w:leftChars="0"/>
      </w:pPr>
      <w:r>
        <w:rPr>
          <w:rFonts w:hint="eastAsia"/>
        </w:rPr>
        <w:t>關閉</w:t>
      </w:r>
    </w:p>
    <w:p w14:paraId="7B9C44AC" w14:textId="650C7AAE" w:rsidR="002C28FF" w:rsidRDefault="002C28FF" w:rsidP="002C28FF">
      <w:pPr>
        <w:pStyle w:val="affc"/>
        <w:numPr>
          <w:ilvl w:val="1"/>
          <w:numId w:val="69"/>
        </w:numPr>
        <w:ind w:leftChars="0"/>
      </w:pPr>
      <w:r>
        <w:t>新增問題</w:t>
      </w:r>
      <w:r>
        <w:rPr>
          <w:rFonts w:hint="eastAsia"/>
        </w:rPr>
        <w:t>：</w:t>
      </w:r>
      <w:r>
        <w:t>新增問卷問題，項目包含</w:t>
      </w:r>
    </w:p>
    <w:p w14:paraId="5549A459" w14:textId="7F3B09A9" w:rsidR="002C28FF" w:rsidRDefault="002C28FF" w:rsidP="002C28FF">
      <w:pPr>
        <w:pStyle w:val="affc"/>
        <w:numPr>
          <w:ilvl w:val="2"/>
          <w:numId w:val="69"/>
        </w:numPr>
        <w:ind w:leftChars="0"/>
      </w:pPr>
      <w:r>
        <w:rPr>
          <w:rFonts w:hint="eastAsia"/>
        </w:rPr>
        <w:t>題號：</w:t>
      </w:r>
    </w:p>
    <w:p w14:paraId="5C831EC1" w14:textId="01C88DC9" w:rsidR="002C28FF" w:rsidRDefault="002C28FF" w:rsidP="002C28FF">
      <w:pPr>
        <w:pStyle w:val="affc"/>
        <w:numPr>
          <w:ilvl w:val="3"/>
          <w:numId w:val="69"/>
        </w:numPr>
        <w:ind w:leftChars="0"/>
      </w:pPr>
      <w:r>
        <w:rPr>
          <w:rFonts w:hint="eastAsia"/>
        </w:rPr>
        <w:t>系統依序給定</w:t>
      </w:r>
    </w:p>
    <w:p w14:paraId="003B83DD" w14:textId="48A2A8CC" w:rsidR="002C28FF" w:rsidRDefault="002C28FF" w:rsidP="002C28FF">
      <w:pPr>
        <w:pStyle w:val="affc"/>
        <w:numPr>
          <w:ilvl w:val="2"/>
          <w:numId w:val="69"/>
        </w:numPr>
        <w:ind w:leftChars="0"/>
      </w:pPr>
      <w:r>
        <w:rPr>
          <w:rFonts w:hint="eastAsia"/>
        </w:rPr>
        <w:t>問卷題目：</w:t>
      </w:r>
    </w:p>
    <w:p w14:paraId="630132A7" w14:textId="1113D3B1" w:rsidR="002C28FF" w:rsidRDefault="002C28FF" w:rsidP="002C28FF">
      <w:pPr>
        <w:pStyle w:val="affc"/>
        <w:numPr>
          <w:ilvl w:val="3"/>
          <w:numId w:val="69"/>
        </w:numPr>
        <w:ind w:leftChars="0"/>
      </w:pPr>
      <w:r>
        <w:rPr>
          <w:rFonts w:hint="eastAsia"/>
        </w:rPr>
        <w:t>輸入欲新增的問題名稱</w:t>
      </w:r>
    </w:p>
    <w:p w14:paraId="466E1EFA" w14:textId="1CD2C4EF" w:rsidR="002C28FF" w:rsidRDefault="002C28FF" w:rsidP="002C28FF">
      <w:pPr>
        <w:pStyle w:val="affc"/>
        <w:numPr>
          <w:ilvl w:val="3"/>
          <w:numId w:val="69"/>
        </w:numPr>
        <w:ind w:leftChars="0"/>
      </w:pPr>
      <w:r>
        <w:rPr>
          <w:rFonts w:hint="eastAsia"/>
        </w:rPr>
        <w:t>輸入框後方有上傳圖片的按鈕，點擊後會跳出上傳圖片視窗</w:t>
      </w:r>
      <w:r>
        <w:rPr>
          <w:rFonts w:hint="eastAsia"/>
        </w:rPr>
        <w:t>(</w:t>
      </w:r>
      <w:r>
        <w:rPr>
          <w:rFonts w:hint="eastAsia"/>
        </w:rPr>
        <w:t>實作可參考相簿、投票</w:t>
      </w:r>
      <w:r>
        <w:rPr>
          <w:rFonts w:hint="eastAsia"/>
        </w:rPr>
        <w:t>AP)</w:t>
      </w:r>
      <w:r>
        <w:rPr>
          <w:rFonts w:hint="eastAsia"/>
        </w:rPr>
        <w:t>，但此為單張圖片上傳。</w:t>
      </w:r>
    </w:p>
    <w:p w14:paraId="2860698F" w14:textId="23AF6350" w:rsidR="002C28FF" w:rsidRDefault="002C28FF" w:rsidP="002C28FF">
      <w:pPr>
        <w:pStyle w:val="affc"/>
        <w:numPr>
          <w:ilvl w:val="3"/>
          <w:numId w:val="69"/>
        </w:numPr>
        <w:ind w:leftChars="0"/>
      </w:pPr>
      <w:r>
        <w:rPr>
          <w:rFonts w:hint="eastAsia"/>
        </w:rPr>
        <w:t>圖片建議的資訊需再做規格的確認</w:t>
      </w:r>
    </w:p>
    <w:p w14:paraId="7C107EC6" w14:textId="2D81A1DB" w:rsidR="002C28FF" w:rsidRDefault="002C28FF" w:rsidP="002C28FF">
      <w:pPr>
        <w:pStyle w:val="affc"/>
        <w:numPr>
          <w:ilvl w:val="2"/>
          <w:numId w:val="69"/>
        </w:numPr>
        <w:ind w:leftChars="0"/>
      </w:pPr>
      <w:r w:rsidRPr="002C28FF">
        <w:rPr>
          <w:noProof/>
        </w:rPr>
        <w:drawing>
          <wp:anchor distT="0" distB="0" distL="114300" distR="114300" simplePos="0" relativeHeight="251866624" behindDoc="0" locked="0" layoutInCell="1" allowOverlap="1" wp14:anchorId="3DA34A8E" wp14:editId="4D1900FD">
            <wp:simplePos x="0" y="0"/>
            <wp:positionH relativeFrom="column">
              <wp:posOffset>721360</wp:posOffset>
            </wp:positionH>
            <wp:positionV relativeFrom="page">
              <wp:posOffset>5086350</wp:posOffset>
            </wp:positionV>
            <wp:extent cx="1619885" cy="3556635"/>
            <wp:effectExtent l="0" t="0" r="0" b="5715"/>
            <wp:wrapTopAndBottom/>
            <wp:docPr id="893425500" name="圖片 1" descr="一張含有 螢幕擷取畫面, 文字,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5500" name="圖片 1" descr="一張含有 螢幕擷取畫面, 文字, 軟體, 數字 的圖片&#10;&#10;自動產生的描述"/>
                    <pic:cNvPicPr/>
                  </pic:nvPicPr>
                  <pic:blipFill>
                    <a:blip r:embed="rId196">
                      <a:extLst>
                        <a:ext uri="{28A0092B-C50C-407E-A947-70E740481C1C}">
                          <a14:useLocalDpi xmlns:a14="http://schemas.microsoft.com/office/drawing/2010/main" val="0"/>
                        </a:ext>
                      </a:extLst>
                    </a:blip>
                    <a:stretch>
                      <a:fillRect/>
                    </a:stretch>
                  </pic:blipFill>
                  <pic:spPr>
                    <a:xfrm>
                      <a:off x="0" y="0"/>
                      <a:ext cx="1619885" cy="3556635"/>
                    </a:xfrm>
                    <a:prstGeom prst="rect">
                      <a:avLst/>
                    </a:prstGeom>
                  </pic:spPr>
                </pic:pic>
              </a:graphicData>
            </a:graphic>
          </wp:anchor>
        </w:drawing>
      </w:r>
      <w:r>
        <w:rPr>
          <w:rFonts w:hint="eastAsia"/>
        </w:rPr>
        <w:t>選擇類型：會依照不同的問題選項類型，設定項目會稍有不同</w:t>
      </w:r>
    </w:p>
    <w:p w14:paraId="4EA5CC6C" w14:textId="0BCC102B" w:rsidR="002C28FF" w:rsidRDefault="002C28FF" w:rsidP="002C28FF">
      <w:pPr>
        <w:pStyle w:val="affc"/>
        <w:numPr>
          <w:ilvl w:val="3"/>
          <w:numId w:val="69"/>
        </w:numPr>
        <w:ind w:leftChars="0"/>
      </w:pPr>
      <w:r>
        <w:rPr>
          <w:rFonts w:hint="eastAsia"/>
        </w:rPr>
        <w:t>單選類型</w:t>
      </w:r>
    </w:p>
    <w:p w14:paraId="26B62D49" w14:textId="756672CB" w:rsidR="002C28FF" w:rsidRDefault="002C28FF" w:rsidP="002C28FF">
      <w:pPr>
        <w:pStyle w:val="afff1"/>
        <w:ind w:left="654" w:firstLine="480"/>
      </w:pPr>
      <w:r>
        <w:t>圖135．新增問題視窗</w:t>
      </w:r>
    </w:p>
    <w:p w14:paraId="668F869B" w14:textId="2B2BCA77" w:rsidR="002C28FF" w:rsidRDefault="002C28FF">
      <w:pPr>
        <w:widowControl/>
        <w:suppressAutoHyphens w:val="0"/>
      </w:pPr>
      <w:r>
        <w:br w:type="page"/>
      </w:r>
    </w:p>
    <w:p w14:paraId="4A030F1F" w14:textId="5409271A" w:rsidR="002C28FF" w:rsidRDefault="002A7EDE" w:rsidP="002A7EDE">
      <w:pPr>
        <w:pStyle w:val="affc"/>
        <w:numPr>
          <w:ilvl w:val="4"/>
          <w:numId w:val="70"/>
        </w:numPr>
        <w:ind w:leftChars="0"/>
      </w:pPr>
      <w:r>
        <w:rPr>
          <w:rFonts w:hint="eastAsia"/>
        </w:rPr>
        <w:t>排列方式</w:t>
      </w:r>
    </w:p>
    <w:p w14:paraId="37F52E97" w14:textId="0BF2E1C2" w:rsidR="002A7EDE" w:rsidRDefault="002A7EDE" w:rsidP="002A7EDE">
      <w:pPr>
        <w:pStyle w:val="affc"/>
        <w:numPr>
          <w:ilvl w:val="5"/>
          <w:numId w:val="70"/>
        </w:numPr>
        <w:ind w:leftChars="0"/>
      </w:pPr>
      <w:r>
        <w:rPr>
          <w:rFonts w:hint="eastAsia"/>
        </w:rPr>
        <w:t>各選項獨立一行</w:t>
      </w:r>
      <w:r>
        <w:rPr>
          <w:rFonts w:hint="eastAsia"/>
        </w:rPr>
        <w:t>(</w:t>
      </w:r>
      <w:r>
        <w:rPr>
          <w:rFonts w:hint="eastAsia"/>
        </w:rPr>
        <w:t>此為預設選項</w:t>
      </w:r>
      <w:r>
        <w:rPr>
          <w:rFonts w:hint="eastAsia"/>
        </w:rPr>
        <w:t>)</w:t>
      </w:r>
    </w:p>
    <w:p w14:paraId="40A1B753" w14:textId="1A11A8AB" w:rsidR="002A7EDE" w:rsidRDefault="002A7EDE" w:rsidP="002A7EDE">
      <w:pPr>
        <w:pStyle w:val="affc"/>
        <w:numPr>
          <w:ilvl w:val="4"/>
          <w:numId w:val="70"/>
        </w:numPr>
        <w:ind w:leftChars="0"/>
      </w:pPr>
      <w:proofErr w:type="gramStart"/>
      <w:r>
        <w:rPr>
          <w:rFonts w:hint="eastAsia"/>
        </w:rPr>
        <w:t>必填</w:t>
      </w:r>
      <w:proofErr w:type="gramEnd"/>
      <w:r>
        <w:rPr>
          <w:rFonts w:hint="eastAsia"/>
        </w:rPr>
        <w:t>：該問題是否</w:t>
      </w:r>
      <w:proofErr w:type="gramStart"/>
      <w:r>
        <w:rPr>
          <w:rFonts w:hint="eastAsia"/>
        </w:rPr>
        <w:t>啟動必填</w:t>
      </w:r>
      <w:proofErr w:type="gramEnd"/>
      <w:r>
        <w:rPr>
          <w:rFonts w:hint="eastAsia"/>
        </w:rPr>
        <w:t>，預設不啟動</w:t>
      </w:r>
    </w:p>
    <w:p w14:paraId="01F34680" w14:textId="67C52E89" w:rsidR="002A7EDE" w:rsidRDefault="002A7EDE" w:rsidP="002A7EDE">
      <w:pPr>
        <w:pStyle w:val="affc"/>
        <w:numPr>
          <w:ilvl w:val="4"/>
          <w:numId w:val="70"/>
        </w:numPr>
        <w:ind w:leftChars="0"/>
      </w:pPr>
      <w:r>
        <w:rPr>
          <w:rFonts w:hint="eastAsia"/>
        </w:rPr>
        <w:t>選項樣板</w:t>
      </w:r>
      <w:r>
        <w:rPr>
          <w:rFonts w:hint="eastAsia"/>
        </w:rPr>
        <w:t>(</w:t>
      </w:r>
      <w:r>
        <w:rPr>
          <w:rFonts w:hint="eastAsia"/>
        </w:rPr>
        <w:t>預設不顯示樣板列表</w:t>
      </w:r>
      <w:r>
        <w:rPr>
          <w:rFonts w:hint="eastAsia"/>
        </w:rPr>
        <w:t>)</w:t>
      </w:r>
    </w:p>
    <w:p w14:paraId="4A0FA63B" w14:textId="702D9C69" w:rsidR="002A7EDE" w:rsidRDefault="002A7EDE" w:rsidP="002A7EDE">
      <w:pPr>
        <w:pStyle w:val="affc"/>
        <w:numPr>
          <w:ilvl w:val="5"/>
          <w:numId w:val="70"/>
        </w:numPr>
        <w:ind w:leftChars="0"/>
      </w:pPr>
      <w:r>
        <w:t>此功能為使用者先前建立的選項項目模板，可快速帶入之前建立的選項內容</w:t>
      </w:r>
    </w:p>
    <w:p w14:paraId="3DACCEB9" w14:textId="4F666A03" w:rsidR="002A7EDE" w:rsidRDefault="002A7EDE" w:rsidP="002A7EDE">
      <w:pPr>
        <w:pStyle w:val="affc"/>
        <w:numPr>
          <w:ilvl w:val="5"/>
          <w:numId w:val="70"/>
        </w:numPr>
        <w:ind w:leftChars="0"/>
      </w:pPr>
      <w:r>
        <w:t>點擊「選擇樣版」按鈕可展開或</w:t>
      </w:r>
      <w:proofErr w:type="gramStart"/>
      <w:r>
        <w:t>收合樣</w:t>
      </w:r>
      <w:proofErr w:type="gramEnd"/>
      <w:r>
        <w:t>版列表</w:t>
      </w:r>
    </w:p>
    <w:p w14:paraId="793DAFF1" w14:textId="62CA2762" w:rsidR="002A7EDE" w:rsidRDefault="002A7EDE" w:rsidP="002A7EDE">
      <w:pPr>
        <w:pStyle w:val="afff1"/>
        <w:ind w:left="1788" w:firstLine="480"/>
      </w:pPr>
      <w:r>
        <w:t>圖136．選擇樣板頁籤</w:t>
      </w:r>
      <w:r w:rsidRPr="002A7EDE">
        <w:rPr>
          <w:noProof/>
        </w:rPr>
        <w:drawing>
          <wp:anchor distT="0" distB="0" distL="114300" distR="114300" simplePos="0" relativeHeight="251867648" behindDoc="0" locked="0" layoutInCell="1" allowOverlap="1" wp14:anchorId="6045C4DD" wp14:editId="278F63F9">
            <wp:simplePos x="0" y="0"/>
            <wp:positionH relativeFrom="column">
              <wp:posOffset>1438910</wp:posOffset>
            </wp:positionH>
            <wp:positionV relativeFrom="page">
              <wp:posOffset>2711450</wp:posOffset>
            </wp:positionV>
            <wp:extent cx="1619885" cy="3502660"/>
            <wp:effectExtent l="0" t="0" r="0" b="2540"/>
            <wp:wrapTopAndBottom/>
            <wp:docPr id="759503470"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470" name="圖片 1" descr="一張含有 螢幕擷取畫面, 文字 的圖片&#10;&#10;自動產生的描述"/>
                    <pic:cNvPicPr/>
                  </pic:nvPicPr>
                  <pic:blipFill>
                    <a:blip r:embed="rId197">
                      <a:extLst>
                        <a:ext uri="{28A0092B-C50C-407E-A947-70E740481C1C}">
                          <a14:useLocalDpi xmlns:a14="http://schemas.microsoft.com/office/drawing/2010/main" val="0"/>
                        </a:ext>
                      </a:extLst>
                    </a:blip>
                    <a:stretch>
                      <a:fillRect/>
                    </a:stretch>
                  </pic:blipFill>
                  <pic:spPr>
                    <a:xfrm>
                      <a:off x="0" y="0"/>
                      <a:ext cx="1619885" cy="3502660"/>
                    </a:xfrm>
                    <a:prstGeom prst="rect">
                      <a:avLst/>
                    </a:prstGeom>
                  </pic:spPr>
                </pic:pic>
              </a:graphicData>
            </a:graphic>
          </wp:anchor>
        </w:drawing>
      </w:r>
    </w:p>
    <w:p w14:paraId="4C80D56A" w14:textId="6F45AB5A" w:rsidR="002A7EDE" w:rsidRDefault="002A7EDE" w:rsidP="002A7EDE">
      <w:pPr>
        <w:pStyle w:val="affc"/>
        <w:numPr>
          <w:ilvl w:val="5"/>
          <w:numId w:val="71"/>
        </w:numPr>
        <w:ind w:leftChars="0"/>
      </w:pPr>
      <w:r>
        <w:rPr>
          <w:rFonts w:hint="eastAsia"/>
        </w:rPr>
        <w:t>樣板列表</w:t>
      </w:r>
    </w:p>
    <w:p w14:paraId="43EC3B18" w14:textId="7565E174" w:rsidR="002A7EDE" w:rsidRDefault="00BB26A5" w:rsidP="002A7EDE">
      <w:pPr>
        <w:pStyle w:val="affc"/>
        <w:numPr>
          <w:ilvl w:val="6"/>
          <w:numId w:val="71"/>
        </w:numPr>
        <w:ind w:leftChars="0"/>
      </w:pPr>
      <w:r>
        <w:rPr>
          <w:rFonts w:hint="eastAsia"/>
        </w:rPr>
        <w:t>編號</w:t>
      </w:r>
    </w:p>
    <w:p w14:paraId="3A826806" w14:textId="3461B479" w:rsidR="00BB26A5" w:rsidRDefault="00BB26A5" w:rsidP="002A7EDE">
      <w:pPr>
        <w:pStyle w:val="affc"/>
        <w:numPr>
          <w:ilvl w:val="6"/>
          <w:numId w:val="71"/>
        </w:numPr>
        <w:ind w:leftChars="0"/>
      </w:pPr>
      <w:r>
        <w:rPr>
          <w:rFonts w:hint="eastAsia"/>
        </w:rPr>
        <w:t>樣板：</w:t>
      </w:r>
      <w:r>
        <w:t>使用者建立樣板所取的名稱</w:t>
      </w:r>
    </w:p>
    <w:p w14:paraId="0AD254D7" w14:textId="1C600360" w:rsidR="00BB26A5" w:rsidRDefault="00BB26A5" w:rsidP="00BB26A5">
      <w:pPr>
        <w:pStyle w:val="affc"/>
        <w:numPr>
          <w:ilvl w:val="7"/>
          <w:numId w:val="71"/>
        </w:numPr>
        <w:ind w:leftChars="0"/>
      </w:pPr>
      <w:r>
        <w:t>點擊樣板名稱，下方的選項項目就會帶入此樣板的項目內容</w:t>
      </w:r>
    </w:p>
    <w:p w14:paraId="2A1681DA" w14:textId="4C86DBF3" w:rsidR="00BB26A5" w:rsidRDefault="00BB26A5" w:rsidP="00BB26A5">
      <w:pPr>
        <w:pStyle w:val="affc"/>
        <w:numPr>
          <w:ilvl w:val="6"/>
          <w:numId w:val="71"/>
        </w:numPr>
        <w:ind w:leftChars="0"/>
      </w:pPr>
      <w:r>
        <w:rPr>
          <w:rFonts w:hint="eastAsia"/>
        </w:rPr>
        <w:t>查看：</w:t>
      </w:r>
      <w:r>
        <w:t>點擊放大鏡按鈕後可展開該樣板內的選項</w:t>
      </w:r>
      <w:r>
        <w:t>(</w:t>
      </w:r>
      <w:r>
        <w:t>巢狀表格實作可參考</w:t>
      </w:r>
      <w:r>
        <w:t>UP</w:t>
      </w:r>
      <w:r>
        <w:t>會議管理</w:t>
      </w:r>
      <w:r>
        <w:t>/</w:t>
      </w:r>
      <w:r>
        <w:t>管理設定</w:t>
      </w:r>
      <w:r>
        <w:t>/</w:t>
      </w:r>
      <w:r>
        <w:t>群組會議室設定</w:t>
      </w:r>
      <w:r>
        <w:t>)</w:t>
      </w:r>
    </w:p>
    <w:p w14:paraId="59E19211" w14:textId="48990539" w:rsidR="00BB26A5" w:rsidRDefault="00BB26A5" w:rsidP="00BB26A5">
      <w:pPr>
        <w:pStyle w:val="affc"/>
        <w:numPr>
          <w:ilvl w:val="7"/>
          <w:numId w:val="71"/>
        </w:numPr>
        <w:ind w:leftChars="0"/>
      </w:pPr>
      <w:r>
        <w:rPr>
          <w:rFonts w:hint="eastAsia"/>
        </w:rPr>
        <w:t>編號</w:t>
      </w:r>
    </w:p>
    <w:p w14:paraId="5189B98F" w14:textId="4E64A3B8" w:rsidR="00BB26A5" w:rsidRDefault="00BB26A5" w:rsidP="00BB26A5">
      <w:pPr>
        <w:pStyle w:val="affc"/>
        <w:numPr>
          <w:ilvl w:val="7"/>
          <w:numId w:val="71"/>
        </w:numPr>
        <w:ind w:leftChars="0"/>
      </w:pPr>
      <w:r>
        <w:rPr>
          <w:rFonts w:hint="eastAsia"/>
        </w:rPr>
        <w:t>選項名稱</w:t>
      </w:r>
    </w:p>
    <w:p w14:paraId="091F2391" w14:textId="77777777" w:rsidR="00BB26A5" w:rsidRDefault="00BB26A5">
      <w:pPr>
        <w:widowControl/>
        <w:suppressAutoHyphens w:val="0"/>
      </w:pPr>
      <w:r>
        <w:br w:type="page"/>
      </w:r>
    </w:p>
    <w:p w14:paraId="6EA988B6" w14:textId="6E9C9C25" w:rsidR="00BB26A5" w:rsidRDefault="00BB26A5" w:rsidP="00BB26A5">
      <w:pPr>
        <w:pStyle w:val="affc"/>
        <w:numPr>
          <w:ilvl w:val="6"/>
          <w:numId w:val="71"/>
        </w:numPr>
        <w:ind w:leftChars="0"/>
      </w:pPr>
      <w:r>
        <w:rPr>
          <w:rFonts w:hint="eastAsia"/>
        </w:rPr>
        <w:t>刪除</w:t>
      </w:r>
    </w:p>
    <w:p w14:paraId="059DBAEE" w14:textId="503D395C" w:rsidR="00BB26A5" w:rsidRDefault="00BB26A5" w:rsidP="00BB26A5">
      <w:pPr>
        <w:pStyle w:val="affc"/>
        <w:numPr>
          <w:ilvl w:val="7"/>
          <w:numId w:val="71"/>
        </w:numPr>
        <w:ind w:leftChars="0"/>
      </w:pPr>
      <w:r>
        <w:rPr>
          <w:rFonts w:hint="eastAsia"/>
        </w:rPr>
        <w:t>刪除這個樣版</w:t>
      </w:r>
    </w:p>
    <w:p w14:paraId="20B5842E" w14:textId="61DA4193" w:rsidR="00BB26A5" w:rsidRDefault="00BB26A5" w:rsidP="00BB26A5">
      <w:pPr>
        <w:pStyle w:val="affc"/>
        <w:numPr>
          <w:ilvl w:val="7"/>
          <w:numId w:val="71"/>
        </w:numPr>
        <w:ind w:leftChars="0"/>
      </w:pPr>
      <w:r>
        <w:t>此刪除行為會直接刪除，不會跳提醒視窗確認是否刪除動作</w:t>
      </w:r>
    </w:p>
    <w:p w14:paraId="159C9529" w14:textId="4D0F4E84" w:rsidR="00BB26A5" w:rsidRDefault="00BB26A5" w:rsidP="00BB26A5">
      <w:pPr>
        <w:pStyle w:val="affc"/>
        <w:numPr>
          <w:ilvl w:val="4"/>
          <w:numId w:val="71"/>
        </w:numPr>
        <w:ind w:leftChars="0"/>
      </w:pPr>
      <w:r>
        <w:rPr>
          <w:rFonts w:hint="eastAsia"/>
        </w:rPr>
        <w:t>選項項目：設定題目的選擇項目</w:t>
      </w:r>
    </w:p>
    <w:p w14:paraId="4DB9B617" w14:textId="4DAA8FD2" w:rsidR="00BB26A5" w:rsidRDefault="00BB26A5" w:rsidP="00BB26A5">
      <w:pPr>
        <w:pStyle w:val="affc"/>
        <w:numPr>
          <w:ilvl w:val="5"/>
          <w:numId w:val="71"/>
        </w:numPr>
        <w:ind w:leftChars="0"/>
      </w:pPr>
      <w:r>
        <w:rPr>
          <w:rFonts w:hint="eastAsia"/>
        </w:rPr>
        <w:t>限制字數</w:t>
      </w:r>
      <w:r>
        <w:rPr>
          <w:rFonts w:hint="eastAsia"/>
        </w:rPr>
        <w:t>5</w:t>
      </w:r>
      <w:r>
        <w:t>0</w:t>
      </w:r>
      <w:r>
        <w:rPr>
          <w:rFonts w:hint="eastAsia"/>
        </w:rPr>
        <w:t>字</w:t>
      </w:r>
      <w:r>
        <w:rPr>
          <w:rFonts w:hint="eastAsia"/>
        </w:rPr>
        <w:t xml:space="preserve"> </w:t>
      </w:r>
      <w:r>
        <w:rPr>
          <w:rFonts w:hint="eastAsia"/>
        </w:rPr>
        <w:t>限制字數</w:t>
      </w:r>
      <w:r>
        <w:rPr>
          <w:rFonts w:hint="eastAsia"/>
        </w:rPr>
        <w:t>1000</w:t>
      </w:r>
      <w:r>
        <w:rPr>
          <w:rFonts w:hint="eastAsia"/>
        </w:rPr>
        <w:t>字</w:t>
      </w:r>
    </w:p>
    <w:p w14:paraId="270866D3" w14:textId="7C358EF5" w:rsidR="00BB26A5" w:rsidRDefault="00BB26A5" w:rsidP="00BB26A5">
      <w:pPr>
        <w:pStyle w:val="affc"/>
        <w:numPr>
          <w:ilvl w:val="5"/>
          <w:numId w:val="71"/>
        </w:numPr>
        <w:ind w:leftChars="0"/>
      </w:pPr>
      <w:r>
        <w:t>每一個項目前面呈現數字</w:t>
      </w:r>
      <w:r>
        <w:t>(1. 2. 3. ...</w:t>
      </w:r>
      <w:proofErr w:type="gramStart"/>
      <w:r>
        <w:t>.)</w:t>
      </w:r>
      <w:r>
        <w:t>，</w:t>
      </w:r>
      <w:proofErr w:type="gramEnd"/>
      <w:r>
        <w:t>手機版時隱藏題號</w:t>
      </w:r>
    </w:p>
    <w:p w14:paraId="565E7007" w14:textId="33AA0B68" w:rsidR="00BB26A5" w:rsidRDefault="00BB26A5" w:rsidP="00BB26A5">
      <w:pPr>
        <w:pStyle w:val="affc"/>
        <w:numPr>
          <w:ilvl w:val="4"/>
          <w:numId w:val="71"/>
        </w:numPr>
        <w:ind w:leftChars="0"/>
      </w:pPr>
      <w:r>
        <w:t>建立選項樣板</w:t>
      </w:r>
    </w:p>
    <w:p w14:paraId="028CA533" w14:textId="27D183DA" w:rsidR="00BB26A5" w:rsidRDefault="00BB26A5" w:rsidP="00BB26A5">
      <w:pPr>
        <w:pStyle w:val="affc"/>
        <w:numPr>
          <w:ilvl w:val="5"/>
          <w:numId w:val="71"/>
        </w:numPr>
        <w:ind w:leftChars="0"/>
      </w:pPr>
      <w:r w:rsidRPr="00BB26A5">
        <w:rPr>
          <w:noProof/>
        </w:rPr>
        <w:drawing>
          <wp:anchor distT="0" distB="0" distL="114300" distR="114300" simplePos="0" relativeHeight="251868672" behindDoc="0" locked="0" layoutInCell="1" allowOverlap="1" wp14:anchorId="1F4873B8" wp14:editId="6678F163">
            <wp:simplePos x="0" y="0"/>
            <wp:positionH relativeFrom="column">
              <wp:posOffset>1438910</wp:posOffset>
            </wp:positionH>
            <wp:positionV relativeFrom="page">
              <wp:posOffset>3505200</wp:posOffset>
            </wp:positionV>
            <wp:extent cx="1619885" cy="3491865"/>
            <wp:effectExtent l="0" t="0" r="0" b="0"/>
            <wp:wrapTopAndBottom/>
            <wp:docPr id="851132042" name="圖片 1" descr="一張含有 文字, 數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2042" name="圖片 1" descr="一張含有 文字, 數字, 螢幕擷取畫面, 字型 的圖片&#10;&#10;自動產生的描述"/>
                    <pic:cNvPicPr/>
                  </pic:nvPicPr>
                  <pic:blipFill>
                    <a:blip r:embed="rId198">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r>
        <w:t>點擊後將跳出「建立選項樣板」的視窗</w:t>
      </w:r>
    </w:p>
    <w:p w14:paraId="52BE9D20" w14:textId="05FBE1BC" w:rsidR="00BB26A5" w:rsidRDefault="00BB26A5" w:rsidP="00BB26A5">
      <w:pPr>
        <w:pStyle w:val="affc"/>
        <w:numPr>
          <w:ilvl w:val="5"/>
          <w:numId w:val="71"/>
        </w:numPr>
        <w:ind w:leftChars="0"/>
      </w:pPr>
      <w:r>
        <w:t>建立選項樣板視窗示意圖</w:t>
      </w:r>
    </w:p>
    <w:p w14:paraId="5F630D01" w14:textId="1A3875F5" w:rsidR="00BB26A5" w:rsidRDefault="00BB26A5" w:rsidP="00BB26A5">
      <w:pPr>
        <w:pStyle w:val="afff1"/>
        <w:ind w:left="1788" w:firstLine="480"/>
      </w:pPr>
      <w:r>
        <w:t>圖137．建立樣板視窗</w:t>
      </w:r>
    </w:p>
    <w:p w14:paraId="266FE720" w14:textId="02172407" w:rsidR="00BB26A5" w:rsidRDefault="00BB26A5" w:rsidP="00BB26A5">
      <w:pPr>
        <w:pStyle w:val="affc"/>
        <w:numPr>
          <w:ilvl w:val="6"/>
          <w:numId w:val="72"/>
        </w:numPr>
        <w:ind w:leftChars="0"/>
      </w:pPr>
      <w:r>
        <w:t>樣板名稱</w:t>
      </w:r>
      <w:r>
        <w:rPr>
          <w:rFonts w:hint="eastAsia"/>
        </w:rPr>
        <w:t>：</w:t>
      </w:r>
    </w:p>
    <w:p w14:paraId="10FAD917" w14:textId="3FE40189" w:rsidR="00BB26A5" w:rsidRDefault="00BB26A5" w:rsidP="00BB26A5">
      <w:pPr>
        <w:pStyle w:val="affc"/>
        <w:numPr>
          <w:ilvl w:val="7"/>
          <w:numId w:val="72"/>
        </w:numPr>
        <w:ind w:leftChars="0"/>
      </w:pPr>
      <w:r>
        <w:rPr>
          <w:rFonts w:hint="eastAsia"/>
        </w:rPr>
        <w:t>必填</w:t>
      </w:r>
    </w:p>
    <w:p w14:paraId="29FEA63D" w14:textId="58B1CCC3" w:rsidR="00BB26A5" w:rsidRDefault="00BB26A5" w:rsidP="00BB26A5">
      <w:pPr>
        <w:pStyle w:val="affc"/>
        <w:numPr>
          <w:ilvl w:val="7"/>
          <w:numId w:val="72"/>
        </w:numPr>
        <w:ind w:leftChars="0"/>
      </w:pPr>
      <w:r>
        <w:rPr>
          <w:rFonts w:hint="eastAsia"/>
        </w:rPr>
        <w:t>給使用者自行輸入樣板名稱</w:t>
      </w:r>
    </w:p>
    <w:p w14:paraId="53E8F407" w14:textId="241DE79A" w:rsidR="00BB26A5" w:rsidRDefault="00BB26A5" w:rsidP="00BB26A5">
      <w:pPr>
        <w:pStyle w:val="affc"/>
        <w:numPr>
          <w:ilvl w:val="6"/>
          <w:numId w:val="72"/>
        </w:numPr>
        <w:ind w:leftChars="0"/>
      </w:pPr>
      <w:r>
        <w:rPr>
          <w:rFonts w:hint="eastAsia"/>
        </w:rPr>
        <w:t>樣板內容：</w:t>
      </w:r>
    </w:p>
    <w:p w14:paraId="13A5119E" w14:textId="4BF2034B" w:rsidR="00BB26A5" w:rsidRDefault="00BB26A5" w:rsidP="00BB26A5">
      <w:pPr>
        <w:pStyle w:val="affc"/>
        <w:numPr>
          <w:ilvl w:val="7"/>
          <w:numId w:val="72"/>
        </w:numPr>
        <w:ind w:leftChars="0"/>
      </w:pPr>
      <w:r>
        <w:t>帶入「新增問題」視窗中的「選項項目」內容於此列表，「其他」選項不會帶入樣板中。</w:t>
      </w:r>
    </w:p>
    <w:p w14:paraId="137B10E1" w14:textId="73176883" w:rsidR="00BB26A5" w:rsidRDefault="00BB26A5" w:rsidP="00BB26A5">
      <w:pPr>
        <w:pStyle w:val="affc"/>
        <w:numPr>
          <w:ilvl w:val="6"/>
          <w:numId w:val="72"/>
        </w:numPr>
        <w:ind w:leftChars="0"/>
      </w:pPr>
      <w:r>
        <w:t>建立樣板</w:t>
      </w:r>
      <w:r>
        <w:rPr>
          <w:rFonts w:hint="eastAsia"/>
        </w:rPr>
        <w:t>：</w:t>
      </w:r>
      <w:r>
        <w:t>儲存並關閉「建立選項樣板」視窗</w:t>
      </w:r>
    </w:p>
    <w:p w14:paraId="0970B561" w14:textId="39B5EC65" w:rsidR="00BB26A5" w:rsidRDefault="00BB26A5" w:rsidP="00BB26A5">
      <w:pPr>
        <w:pStyle w:val="affc"/>
        <w:numPr>
          <w:ilvl w:val="6"/>
          <w:numId w:val="72"/>
        </w:numPr>
        <w:ind w:leftChars="0"/>
      </w:pPr>
      <w:r>
        <w:t>關閉</w:t>
      </w:r>
      <w:r>
        <w:rPr>
          <w:rFonts w:hint="eastAsia"/>
        </w:rPr>
        <w:t>：</w:t>
      </w:r>
      <w:r>
        <w:t>關閉「建立選項樣板」視窗</w:t>
      </w:r>
    </w:p>
    <w:p w14:paraId="50E93BDE" w14:textId="1EAA8DF0" w:rsidR="002A7EDE" w:rsidRDefault="002A7EDE">
      <w:pPr>
        <w:widowControl/>
        <w:suppressAutoHyphens w:val="0"/>
      </w:pPr>
      <w:r>
        <w:br w:type="page"/>
      </w:r>
    </w:p>
    <w:p w14:paraId="1014054F" w14:textId="684A7060" w:rsidR="002A7EDE" w:rsidRDefault="000C60CE" w:rsidP="000C60CE">
      <w:pPr>
        <w:pStyle w:val="affc"/>
        <w:numPr>
          <w:ilvl w:val="3"/>
          <w:numId w:val="72"/>
        </w:numPr>
        <w:ind w:leftChars="0"/>
      </w:pPr>
      <w:r>
        <w:rPr>
          <w:rFonts w:hint="eastAsia"/>
        </w:rPr>
        <w:t>複選類型</w:t>
      </w:r>
    </w:p>
    <w:p w14:paraId="6BA2FA43" w14:textId="360D324D" w:rsidR="000C60CE" w:rsidRDefault="000C60CE" w:rsidP="000C60CE">
      <w:pPr>
        <w:pStyle w:val="afff1"/>
        <w:ind w:left="654" w:firstLine="480"/>
      </w:pPr>
      <w:r>
        <w:t>圖138．複選類型</w:t>
      </w:r>
      <w:r w:rsidRPr="000C60CE">
        <w:rPr>
          <w:noProof/>
        </w:rPr>
        <w:drawing>
          <wp:anchor distT="0" distB="0" distL="114300" distR="114300" simplePos="0" relativeHeight="251869696" behindDoc="0" locked="0" layoutInCell="1" allowOverlap="1" wp14:anchorId="2D63D4AA" wp14:editId="5AB2ACED">
            <wp:simplePos x="0" y="0"/>
            <wp:positionH relativeFrom="column">
              <wp:posOffset>721360</wp:posOffset>
            </wp:positionH>
            <wp:positionV relativeFrom="page">
              <wp:posOffset>1130300</wp:posOffset>
            </wp:positionV>
            <wp:extent cx="1619885" cy="3535045"/>
            <wp:effectExtent l="0" t="0" r="0" b="8255"/>
            <wp:wrapTopAndBottom/>
            <wp:docPr id="1083417855" name="圖片 1" descr="一張含有 螢幕擷取畫面,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7855" name="圖片 1" descr="一張含有 螢幕擷取畫面, 文字, 軟體 的圖片&#10;&#10;自動產生的描述"/>
                    <pic:cNvPicPr/>
                  </pic:nvPicPr>
                  <pic:blipFill>
                    <a:blip r:embed="rId199">
                      <a:extLst>
                        <a:ext uri="{28A0092B-C50C-407E-A947-70E740481C1C}">
                          <a14:useLocalDpi xmlns:a14="http://schemas.microsoft.com/office/drawing/2010/main" val="0"/>
                        </a:ext>
                      </a:extLst>
                    </a:blip>
                    <a:stretch>
                      <a:fillRect/>
                    </a:stretch>
                  </pic:blipFill>
                  <pic:spPr>
                    <a:xfrm>
                      <a:off x="0" y="0"/>
                      <a:ext cx="1619885" cy="3535045"/>
                    </a:xfrm>
                    <a:prstGeom prst="rect">
                      <a:avLst/>
                    </a:prstGeom>
                  </pic:spPr>
                </pic:pic>
              </a:graphicData>
            </a:graphic>
          </wp:anchor>
        </w:drawing>
      </w:r>
    </w:p>
    <w:p w14:paraId="443C01F3" w14:textId="451DBDC7" w:rsidR="000C60CE" w:rsidRDefault="00CC0DB2" w:rsidP="00CC0DB2">
      <w:pPr>
        <w:pStyle w:val="affc"/>
        <w:numPr>
          <w:ilvl w:val="4"/>
          <w:numId w:val="73"/>
        </w:numPr>
        <w:ind w:leftChars="0"/>
      </w:pPr>
      <w:r>
        <w:rPr>
          <w:rFonts w:hint="eastAsia"/>
        </w:rPr>
        <w:t>選取限制：</w:t>
      </w:r>
      <w:r>
        <w:t>限制複選可勾選的數量</w:t>
      </w:r>
    </w:p>
    <w:p w14:paraId="32B9DFB3" w14:textId="1B48DDDB" w:rsidR="00CC0DB2" w:rsidRDefault="00CC0DB2" w:rsidP="00CC0DB2">
      <w:pPr>
        <w:pStyle w:val="affc"/>
        <w:numPr>
          <w:ilvl w:val="5"/>
          <w:numId w:val="73"/>
        </w:numPr>
        <w:ind w:leftChars="0"/>
      </w:pPr>
      <w:r>
        <w:rPr>
          <w:rFonts w:hint="eastAsia"/>
        </w:rPr>
        <w:t>不限</w:t>
      </w:r>
    </w:p>
    <w:p w14:paraId="57E4B33B" w14:textId="3D90C565" w:rsidR="00CC0DB2" w:rsidRDefault="00CC0DB2" w:rsidP="00CC0DB2">
      <w:pPr>
        <w:pStyle w:val="affc"/>
        <w:numPr>
          <w:ilvl w:val="5"/>
          <w:numId w:val="73"/>
        </w:numPr>
        <w:ind w:leftChars="0"/>
      </w:pPr>
      <w:r>
        <w:t>限制選取數</w:t>
      </w:r>
      <w:r>
        <w:t>(</w:t>
      </w:r>
      <w:r>
        <w:t>勾選這個後，下方會再展開</w:t>
      </w:r>
      <w:r>
        <w:t>"</w:t>
      </w:r>
      <w:r>
        <w:t>最多選取</w:t>
      </w:r>
      <w:r>
        <w:t>"</w:t>
      </w:r>
      <w:r>
        <w:t>的數字輸入框</w:t>
      </w:r>
      <w:r>
        <w:t>)(</w:t>
      </w:r>
      <w:r>
        <w:t>此為預設選項</w:t>
      </w:r>
      <w:r>
        <w:t>)</w:t>
      </w:r>
    </w:p>
    <w:p w14:paraId="4BC1F72D" w14:textId="67A3B810" w:rsidR="00CC0DB2" w:rsidRDefault="00CC0DB2" w:rsidP="00CC0DB2">
      <w:pPr>
        <w:pStyle w:val="affc"/>
        <w:numPr>
          <w:ilvl w:val="6"/>
          <w:numId w:val="73"/>
        </w:numPr>
        <w:ind w:leftChars="0"/>
      </w:pPr>
      <w:r>
        <w:rPr>
          <w:rFonts w:hint="eastAsia"/>
        </w:rPr>
        <w:t>最多選取：</w:t>
      </w:r>
      <w:r>
        <w:t>可自行輸入數字，或按上下鍵</w:t>
      </w:r>
      <w:r>
        <w:t>+-1</w:t>
      </w:r>
      <w:r>
        <w:t>，且因複選</w:t>
      </w:r>
      <w:r>
        <w:rPr>
          <w:rFonts w:hint="eastAsia"/>
        </w:rPr>
        <w:t>最</w:t>
      </w:r>
      <w:r>
        <w:t>少都會有</w:t>
      </w:r>
      <w:r>
        <w:t>2</w:t>
      </w:r>
      <w:r>
        <w:t>筆選項，所以最多選取的最小值為</w:t>
      </w:r>
      <w:r>
        <w:t>1</w:t>
      </w:r>
    </w:p>
    <w:p w14:paraId="3ED6CC02" w14:textId="07F62BED" w:rsidR="00CC0DB2" w:rsidRDefault="00CC0DB2" w:rsidP="00CC0DB2">
      <w:pPr>
        <w:pStyle w:val="affc"/>
        <w:numPr>
          <w:ilvl w:val="4"/>
          <w:numId w:val="73"/>
        </w:numPr>
        <w:ind w:leftChars="0"/>
      </w:pPr>
      <w:r>
        <w:rPr>
          <w:rFonts w:hint="eastAsia"/>
        </w:rPr>
        <w:t>排列方式</w:t>
      </w:r>
    </w:p>
    <w:p w14:paraId="3997D764" w14:textId="1796A88F" w:rsidR="00CC0DB2" w:rsidRDefault="00CC0DB2" w:rsidP="00CC0DB2">
      <w:pPr>
        <w:pStyle w:val="affc"/>
        <w:numPr>
          <w:ilvl w:val="5"/>
          <w:numId w:val="73"/>
        </w:numPr>
        <w:ind w:leftChars="0"/>
      </w:pPr>
      <w:r>
        <w:t>各選項在同一行</w:t>
      </w:r>
      <w:r>
        <w:t>(</w:t>
      </w:r>
      <w:r>
        <w:t>手機版不支援此排列方式，因此在手機版上依然會呈現各選項獨立一行</w:t>
      </w:r>
      <w:r>
        <w:t>)</w:t>
      </w:r>
    </w:p>
    <w:p w14:paraId="1EF7698E" w14:textId="4C89A3BB" w:rsidR="00CC0DB2" w:rsidRDefault="00CC0DB2" w:rsidP="00CC0DB2">
      <w:pPr>
        <w:pStyle w:val="affc"/>
        <w:numPr>
          <w:ilvl w:val="5"/>
          <w:numId w:val="73"/>
        </w:numPr>
        <w:ind w:leftChars="0"/>
      </w:pPr>
      <w:r>
        <w:t>各選項獨立一行</w:t>
      </w:r>
      <w:r>
        <w:t xml:space="preserve"> (</w:t>
      </w:r>
      <w:r>
        <w:t>此為預設選項</w:t>
      </w:r>
      <w:r>
        <w:t>)</w:t>
      </w:r>
    </w:p>
    <w:p w14:paraId="770B089C" w14:textId="3191BAF0" w:rsidR="00CC0DB2" w:rsidRDefault="00CC0DB2" w:rsidP="00CC0DB2">
      <w:pPr>
        <w:pStyle w:val="affc"/>
        <w:numPr>
          <w:ilvl w:val="4"/>
          <w:numId w:val="73"/>
        </w:numPr>
        <w:ind w:leftChars="0"/>
      </w:pPr>
      <w:proofErr w:type="gramStart"/>
      <w:r>
        <w:rPr>
          <w:rFonts w:hint="eastAsia"/>
        </w:rPr>
        <w:t>必填</w:t>
      </w:r>
      <w:proofErr w:type="gramEnd"/>
      <w:r>
        <w:rPr>
          <w:rFonts w:hint="eastAsia"/>
        </w:rPr>
        <w:t>：</w:t>
      </w:r>
      <w:r>
        <w:t>該問題是否</w:t>
      </w:r>
      <w:proofErr w:type="gramStart"/>
      <w:r>
        <w:t>啟動必填</w:t>
      </w:r>
      <w:proofErr w:type="gramEnd"/>
      <w:r>
        <w:t>，預設不啟動</w:t>
      </w:r>
    </w:p>
    <w:p w14:paraId="13E9A1D5" w14:textId="1F6BA26D" w:rsidR="00CC0DB2" w:rsidRDefault="00CC0DB2" w:rsidP="00CC0DB2">
      <w:pPr>
        <w:pStyle w:val="affc"/>
        <w:numPr>
          <w:ilvl w:val="4"/>
          <w:numId w:val="73"/>
        </w:numPr>
        <w:ind w:leftChars="0"/>
      </w:pPr>
      <w:r>
        <w:t>選項樣板</w:t>
      </w:r>
      <w:r>
        <w:t>(</w:t>
      </w:r>
      <w:r>
        <w:t>預設不顯示樣板列表</w:t>
      </w:r>
      <w:r>
        <w:t>)</w:t>
      </w:r>
    </w:p>
    <w:p w14:paraId="689EBE9F" w14:textId="0845772D" w:rsidR="00CC0DB2" w:rsidRDefault="00CC0DB2" w:rsidP="00CC0DB2">
      <w:pPr>
        <w:pStyle w:val="affc"/>
        <w:numPr>
          <w:ilvl w:val="5"/>
          <w:numId w:val="73"/>
        </w:numPr>
        <w:ind w:leftChars="0"/>
      </w:pPr>
      <w:r>
        <w:t>說明參考「單選類型」的選項樣板</w:t>
      </w:r>
    </w:p>
    <w:p w14:paraId="754DCAFF" w14:textId="795D5198" w:rsidR="00CC0DB2" w:rsidRDefault="00CC0DB2" w:rsidP="00CC0DB2">
      <w:pPr>
        <w:pStyle w:val="affc"/>
        <w:numPr>
          <w:ilvl w:val="4"/>
          <w:numId w:val="73"/>
        </w:numPr>
        <w:ind w:leftChars="0"/>
      </w:pPr>
      <w:r>
        <w:t>選項項目</w:t>
      </w:r>
    </w:p>
    <w:p w14:paraId="2F327B6D" w14:textId="6DDCCC83" w:rsidR="00CC0DB2" w:rsidRDefault="00CC0DB2" w:rsidP="00CC0DB2">
      <w:pPr>
        <w:pStyle w:val="affc"/>
        <w:numPr>
          <w:ilvl w:val="5"/>
          <w:numId w:val="73"/>
        </w:numPr>
        <w:ind w:leftChars="0"/>
      </w:pPr>
      <w:r>
        <w:t>說明參考「單選類型」的選項項目</w:t>
      </w:r>
    </w:p>
    <w:p w14:paraId="7CFD971C" w14:textId="0EF469B9" w:rsidR="00FF30EA" w:rsidRDefault="00CC0DB2" w:rsidP="00FF30EA">
      <w:pPr>
        <w:pStyle w:val="affc"/>
        <w:numPr>
          <w:ilvl w:val="5"/>
          <w:numId w:val="73"/>
        </w:numPr>
        <w:ind w:leftChars="0"/>
      </w:pPr>
      <w:r>
        <w:t>複選題型預設顯示使用者輸入框，預設顯示「選項</w:t>
      </w:r>
      <w:r>
        <w:t>1</w:t>
      </w:r>
      <w:r>
        <w:t>」跟「選項</w:t>
      </w:r>
      <w:r>
        <w:t>2</w:t>
      </w:r>
      <w:r>
        <w:t>」</w:t>
      </w:r>
    </w:p>
    <w:p w14:paraId="6C477DCA" w14:textId="0DB1AA18" w:rsidR="000C60CE" w:rsidRDefault="000C60CE">
      <w:pPr>
        <w:widowControl/>
        <w:suppressAutoHyphens w:val="0"/>
      </w:pPr>
      <w:r>
        <w:br w:type="page"/>
      </w:r>
    </w:p>
    <w:p w14:paraId="73D709FF" w14:textId="481FF5DC" w:rsidR="000C60CE" w:rsidRDefault="00FF30EA" w:rsidP="00FF30EA">
      <w:pPr>
        <w:pStyle w:val="affc"/>
        <w:numPr>
          <w:ilvl w:val="5"/>
          <w:numId w:val="73"/>
        </w:numPr>
        <w:ind w:leftChars="0"/>
      </w:pPr>
      <w:r>
        <w:t>新增選項</w:t>
      </w:r>
      <w:r>
        <w:rPr>
          <w:rFonts w:hint="eastAsia"/>
        </w:rPr>
        <w:t>：</w:t>
      </w:r>
    </w:p>
    <w:p w14:paraId="4AA261F6" w14:textId="31D3F50C" w:rsidR="00FF30EA" w:rsidRDefault="00FF30EA" w:rsidP="00FF30EA">
      <w:pPr>
        <w:pStyle w:val="affc"/>
        <w:numPr>
          <w:ilvl w:val="6"/>
          <w:numId w:val="73"/>
        </w:numPr>
        <w:ind w:leftChars="0"/>
      </w:pPr>
      <w:r>
        <w:t>以藍色「</w:t>
      </w:r>
      <w:r>
        <w:t>+</w:t>
      </w:r>
      <w:r>
        <w:t>」呈現，點擊一次將新增一條項目，若新增第二筆項目，則顯示「選項</w:t>
      </w:r>
      <w:r>
        <w:t>2</w:t>
      </w:r>
      <w:r>
        <w:t>」依此類推，計數規則為目前不</w:t>
      </w:r>
      <w:r>
        <w:rPr>
          <w:rFonts w:hint="eastAsia"/>
        </w:rPr>
        <w:t>含</w:t>
      </w:r>
      <w:r>
        <w:t>「其他」選項的選項數量</w:t>
      </w:r>
      <w:r>
        <w:t>+1</w:t>
      </w:r>
    </w:p>
    <w:p w14:paraId="02F819F6" w14:textId="1CF2C25E" w:rsidR="00FF30EA" w:rsidRDefault="00FF30EA" w:rsidP="00FF30EA">
      <w:pPr>
        <w:pStyle w:val="affc"/>
        <w:numPr>
          <w:ilvl w:val="5"/>
          <w:numId w:val="73"/>
        </w:numPr>
        <w:ind w:leftChars="0"/>
      </w:pPr>
      <w:r>
        <w:t>新增「</w:t>
      </w:r>
      <w:proofErr w:type="gramStart"/>
      <w:r>
        <w:t>其它」</w:t>
      </w:r>
      <w:proofErr w:type="gramEnd"/>
      <w:r>
        <w:t>選項項目</w:t>
      </w:r>
    </w:p>
    <w:p w14:paraId="08410524" w14:textId="1C935774" w:rsidR="00FF30EA" w:rsidRDefault="00FF30EA" w:rsidP="00FF30EA">
      <w:pPr>
        <w:pStyle w:val="affc"/>
        <w:numPr>
          <w:ilvl w:val="4"/>
          <w:numId w:val="73"/>
        </w:numPr>
        <w:ind w:leftChars="0"/>
      </w:pPr>
      <w:r>
        <w:t>說明參考「單選類型」的新增「</w:t>
      </w:r>
      <w:proofErr w:type="gramStart"/>
      <w:r>
        <w:t>其它」</w:t>
      </w:r>
      <w:proofErr w:type="gramEnd"/>
      <w:r>
        <w:t>選項項目</w:t>
      </w:r>
    </w:p>
    <w:p w14:paraId="66E9E52A" w14:textId="689EB40C" w:rsidR="00FF30EA" w:rsidRDefault="00FF30EA" w:rsidP="00FF30EA">
      <w:pPr>
        <w:pStyle w:val="affc"/>
        <w:numPr>
          <w:ilvl w:val="5"/>
          <w:numId w:val="73"/>
        </w:numPr>
        <w:ind w:leftChars="0"/>
      </w:pPr>
      <w:r w:rsidRPr="00FF30EA">
        <w:rPr>
          <w:noProof/>
        </w:rPr>
        <w:drawing>
          <wp:anchor distT="0" distB="0" distL="114300" distR="114300" simplePos="0" relativeHeight="251870720" behindDoc="0" locked="0" layoutInCell="1" allowOverlap="1" wp14:anchorId="3F27A7A3" wp14:editId="392245D6">
            <wp:simplePos x="0" y="0"/>
            <wp:positionH relativeFrom="column">
              <wp:posOffset>721360</wp:posOffset>
            </wp:positionH>
            <wp:positionV relativeFrom="page">
              <wp:posOffset>2978150</wp:posOffset>
            </wp:positionV>
            <wp:extent cx="1619885" cy="3596005"/>
            <wp:effectExtent l="0" t="0" r="0" b="4445"/>
            <wp:wrapTopAndBottom/>
            <wp:docPr id="1008156587"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56587" name="圖片 1" descr="一張含有 文字, 數字, 螢幕擷取畫面 的圖片&#10;&#10;自動產生的描述"/>
                    <pic:cNvPicPr/>
                  </pic:nvPicPr>
                  <pic:blipFill>
                    <a:blip r:embed="rId200">
                      <a:extLst>
                        <a:ext uri="{28A0092B-C50C-407E-A947-70E740481C1C}">
                          <a14:useLocalDpi xmlns:a14="http://schemas.microsoft.com/office/drawing/2010/main" val="0"/>
                        </a:ext>
                      </a:extLst>
                    </a:blip>
                    <a:stretch>
                      <a:fillRect/>
                    </a:stretch>
                  </pic:blipFill>
                  <pic:spPr>
                    <a:xfrm>
                      <a:off x="0" y="0"/>
                      <a:ext cx="1619885" cy="3596005"/>
                    </a:xfrm>
                    <a:prstGeom prst="rect">
                      <a:avLst/>
                    </a:prstGeom>
                  </pic:spPr>
                </pic:pic>
              </a:graphicData>
            </a:graphic>
          </wp:anchor>
        </w:drawing>
      </w:r>
      <w:r>
        <w:t>建立選項樣板</w:t>
      </w:r>
    </w:p>
    <w:p w14:paraId="1136AC16" w14:textId="59AFC1B1" w:rsidR="00FF30EA" w:rsidRDefault="00FF30EA" w:rsidP="00FF30EA">
      <w:pPr>
        <w:pStyle w:val="affc"/>
        <w:numPr>
          <w:ilvl w:val="3"/>
          <w:numId w:val="73"/>
        </w:numPr>
        <w:ind w:leftChars="0"/>
      </w:pPr>
      <w:r>
        <w:rPr>
          <w:rFonts w:hint="eastAsia"/>
        </w:rPr>
        <w:t>下拉式選單</w:t>
      </w:r>
    </w:p>
    <w:p w14:paraId="007F8D30" w14:textId="0BF0D50A" w:rsidR="00FF30EA" w:rsidRDefault="00FF30EA" w:rsidP="00FF30EA">
      <w:pPr>
        <w:pStyle w:val="afff1"/>
        <w:ind w:left="654" w:firstLine="480"/>
      </w:pPr>
      <w:r>
        <w:t>圖139．新增問題視窗</w:t>
      </w:r>
    </w:p>
    <w:p w14:paraId="47A8C364" w14:textId="0D625669" w:rsidR="00FF30EA" w:rsidRDefault="00FF30EA" w:rsidP="00FF30EA">
      <w:pPr>
        <w:pStyle w:val="affc"/>
        <w:numPr>
          <w:ilvl w:val="4"/>
          <w:numId w:val="74"/>
        </w:numPr>
        <w:ind w:leftChars="0"/>
      </w:pPr>
      <w:proofErr w:type="gramStart"/>
      <w:r>
        <w:rPr>
          <w:rFonts w:hint="eastAsia"/>
        </w:rPr>
        <w:t>必填</w:t>
      </w:r>
      <w:proofErr w:type="gramEnd"/>
      <w:r>
        <w:rPr>
          <w:rFonts w:hint="eastAsia"/>
        </w:rPr>
        <w:t>：</w:t>
      </w:r>
      <w:r>
        <w:t>該問題是否</w:t>
      </w:r>
      <w:proofErr w:type="gramStart"/>
      <w:r>
        <w:t>啟動必填</w:t>
      </w:r>
      <w:proofErr w:type="gramEnd"/>
      <w:r>
        <w:t>，預設不啟動</w:t>
      </w:r>
    </w:p>
    <w:p w14:paraId="13D63AA2" w14:textId="0721BD36" w:rsidR="00FF30EA" w:rsidRDefault="00FF30EA" w:rsidP="00FF30EA">
      <w:pPr>
        <w:pStyle w:val="affc"/>
        <w:numPr>
          <w:ilvl w:val="4"/>
          <w:numId w:val="74"/>
        </w:numPr>
        <w:ind w:leftChars="0"/>
      </w:pPr>
      <w:r>
        <w:t>選項樣板</w:t>
      </w:r>
      <w:r>
        <w:t>(</w:t>
      </w:r>
      <w:r>
        <w:t>預設不顯示樣板列表</w:t>
      </w:r>
      <w:r>
        <w:t>)</w:t>
      </w:r>
    </w:p>
    <w:p w14:paraId="3CCB0F6E" w14:textId="728C5674" w:rsidR="00FF30EA" w:rsidRDefault="00FF30EA" w:rsidP="00FF30EA">
      <w:pPr>
        <w:pStyle w:val="affc"/>
        <w:numPr>
          <w:ilvl w:val="5"/>
          <w:numId w:val="74"/>
        </w:numPr>
        <w:ind w:leftChars="0"/>
      </w:pPr>
      <w:r>
        <w:t>說明參考「單選類型」的選項樣板</w:t>
      </w:r>
    </w:p>
    <w:p w14:paraId="16A24C3A" w14:textId="4E2A6069" w:rsidR="00FF30EA" w:rsidRDefault="00FF30EA" w:rsidP="00FF30EA">
      <w:pPr>
        <w:pStyle w:val="affc"/>
        <w:numPr>
          <w:ilvl w:val="5"/>
          <w:numId w:val="74"/>
        </w:numPr>
        <w:ind w:leftChars="0"/>
      </w:pPr>
      <w:r>
        <w:t>因為下拉選單項不支援圖片功能，因此選項後方不會多出一個</w:t>
      </w:r>
      <w:r>
        <w:t xml:space="preserve">icon </w:t>
      </w:r>
      <w:r>
        <w:t>提供檢視圖片內容</w:t>
      </w:r>
    </w:p>
    <w:p w14:paraId="7CC67FF9" w14:textId="5CAF401D" w:rsidR="00FF30EA" w:rsidRDefault="00FF30EA" w:rsidP="00FF30EA">
      <w:pPr>
        <w:pStyle w:val="affc"/>
        <w:numPr>
          <w:ilvl w:val="4"/>
          <w:numId w:val="74"/>
        </w:numPr>
        <w:ind w:leftChars="0"/>
      </w:pPr>
      <w:r>
        <w:t>選項項目</w:t>
      </w:r>
    </w:p>
    <w:p w14:paraId="11AB748C" w14:textId="1899FF22" w:rsidR="00FF30EA" w:rsidRDefault="00FF30EA" w:rsidP="00FF30EA">
      <w:pPr>
        <w:pStyle w:val="affc"/>
        <w:numPr>
          <w:ilvl w:val="5"/>
          <w:numId w:val="74"/>
        </w:numPr>
        <w:ind w:leftChars="0"/>
      </w:pPr>
      <w:r>
        <w:t>說明參考「單選類型」的選項項目</w:t>
      </w:r>
    </w:p>
    <w:p w14:paraId="438BD612" w14:textId="40410891" w:rsidR="00FF30EA" w:rsidRDefault="00FF30EA" w:rsidP="00FF30EA">
      <w:pPr>
        <w:pStyle w:val="affc"/>
        <w:numPr>
          <w:ilvl w:val="5"/>
          <w:numId w:val="74"/>
        </w:numPr>
        <w:ind w:leftChars="0"/>
      </w:pPr>
      <w:r>
        <w:t>因為下拉選單項不支援圖片功能，因此選項沒有新增圖片功能</w:t>
      </w:r>
    </w:p>
    <w:p w14:paraId="59498EB8" w14:textId="77777777" w:rsidR="00FF30EA" w:rsidRDefault="00FF30EA">
      <w:pPr>
        <w:widowControl/>
        <w:suppressAutoHyphens w:val="0"/>
      </w:pPr>
      <w:r>
        <w:br w:type="page"/>
      </w:r>
    </w:p>
    <w:p w14:paraId="7E233743" w14:textId="4CC5BF52" w:rsidR="00FF30EA" w:rsidRDefault="00FF30EA" w:rsidP="00FF30EA">
      <w:pPr>
        <w:pStyle w:val="affc"/>
        <w:numPr>
          <w:ilvl w:val="5"/>
          <w:numId w:val="74"/>
        </w:numPr>
        <w:ind w:leftChars="0"/>
      </w:pPr>
      <w:r>
        <w:rPr>
          <w:rFonts w:hint="eastAsia"/>
        </w:rPr>
        <w:t>刪除：</w:t>
      </w:r>
      <w:r>
        <w:t>刪除此選項項目</w:t>
      </w:r>
    </w:p>
    <w:p w14:paraId="6041AAB0" w14:textId="4630BADD" w:rsidR="00FF30EA" w:rsidRDefault="00FF30EA" w:rsidP="00FF30EA">
      <w:pPr>
        <w:pStyle w:val="affc"/>
        <w:numPr>
          <w:ilvl w:val="6"/>
          <w:numId w:val="74"/>
        </w:numPr>
        <w:ind w:leftChars="0"/>
      </w:pPr>
      <w:r>
        <w:t>此刪除行為會直接刪除，不會跳提醒視窗確認是否刪除動作</w:t>
      </w:r>
    </w:p>
    <w:p w14:paraId="55C7CA79" w14:textId="6ACC86AF" w:rsidR="00FF30EA" w:rsidRDefault="00FF30EA" w:rsidP="00FF30EA">
      <w:pPr>
        <w:pStyle w:val="affc"/>
        <w:numPr>
          <w:ilvl w:val="4"/>
          <w:numId w:val="74"/>
        </w:numPr>
        <w:ind w:leftChars="0"/>
      </w:pPr>
      <w:r>
        <w:rPr>
          <w:rFonts w:hint="eastAsia"/>
        </w:rPr>
        <w:t>新增選項</w:t>
      </w:r>
    </w:p>
    <w:p w14:paraId="1D6C5A2A" w14:textId="3CECEAE3" w:rsidR="00FF30EA" w:rsidRDefault="00FF30EA" w:rsidP="00FF30EA">
      <w:pPr>
        <w:pStyle w:val="affc"/>
        <w:numPr>
          <w:ilvl w:val="5"/>
          <w:numId w:val="74"/>
        </w:numPr>
        <w:ind w:leftChars="0"/>
      </w:pPr>
      <w:r>
        <w:t>以藍色「</w:t>
      </w:r>
      <w:r>
        <w:t>+</w:t>
      </w:r>
      <w:r>
        <w:t>」呈現，點擊一次將新增一條項目</w:t>
      </w:r>
    </w:p>
    <w:p w14:paraId="2EF111E7" w14:textId="719B1B0C" w:rsidR="00FF30EA" w:rsidRDefault="00FF30EA" w:rsidP="00FF30EA">
      <w:pPr>
        <w:pStyle w:val="affc"/>
        <w:numPr>
          <w:ilvl w:val="5"/>
          <w:numId w:val="74"/>
        </w:numPr>
        <w:ind w:leftChars="0"/>
      </w:pPr>
      <w:r>
        <w:t>建立選項樣板</w:t>
      </w:r>
    </w:p>
    <w:p w14:paraId="2F7DE0DF" w14:textId="7331124D" w:rsidR="00FF30EA" w:rsidRDefault="00FF30EA" w:rsidP="00FF30EA">
      <w:pPr>
        <w:pStyle w:val="affc"/>
        <w:numPr>
          <w:ilvl w:val="6"/>
          <w:numId w:val="74"/>
        </w:numPr>
        <w:ind w:leftChars="0"/>
      </w:pPr>
      <w:r>
        <w:t>說明請參考「單選類型」的建立選項樣板</w:t>
      </w:r>
    </w:p>
    <w:p w14:paraId="03F930BA" w14:textId="6B7E5D10" w:rsidR="00FF30EA" w:rsidRDefault="00FF30EA" w:rsidP="00FF30EA">
      <w:pPr>
        <w:pStyle w:val="affc"/>
        <w:numPr>
          <w:ilvl w:val="4"/>
          <w:numId w:val="74"/>
        </w:numPr>
        <w:ind w:leftChars="0"/>
      </w:pPr>
      <w:r w:rsidRPr="00FF30EA">
        <w:rPr>
          <w:noProof/>
        </w:rPr>
        <w:drawing>
          <wp:anchor distT="0" distB="0" distL="114300" distR="114300" simplePos="0" relativeHeight="251871744" behindDoc="0" locked="0" layoutInCell="1" allowOverlap="1" wp14:anchorId="3AE53175" wp14:editId="4A173BE4">
            <wp:simplePos x="0" y="0"/>
            <wp:positionH relativeFrom="column">
              <wp:posOffset>1438910</wp:posOffset>
            </wp:positionH>
            <wp:positionV relativeFrom="page">
              <wp:posOffset>2978150</wp:posOffset>
            </wp:positionV>
            <wp:extent cx="1619885" cy="3481070"/>
            <wp:effectExtent l="0" t="0" r="0" b="5080"/>
            <wp:wrapTopAndBottom/>
            <wp:docPr id="1741057471"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7471" name="圖片 1" descr="一張含有 文字, 螢幕擷取畫面 的圖片&#10;&#10;自動產生的描述"/>
                    <pic:cNvPicPr/>
                  </pic:nvPicPr>
                  <pic:blipFill>
                    <a:blip r:embed="rId201">
                      <a:extLst>
                        <a:ext uri="{28A0092B-C50C-407E-A947-70E740481C1C}">
                          <a14:useLocalDpi xmlns:a14="http://schemas.microsoft.com/office/drawing/2010/main" val="0"/>
                        </a:ext>
                      </a:extLst>
                    </a:blip>
                    <a:stretch>
                      <a:fillRect/>
                    </a:stretch>
                  </pic:blipFill>
                  <pic:spPr>
                    <a:xfrm>
                      <a:off x="0" y="0"/>
                      <a:ext cx="1619885" cy="3481070"/>
                    </a:xfrm>
                    <a:prstGeom prst="rect">
                      <a:avLst/>
                    </a:prstGeom>
                  </pic:spPr>
                </pic:pic>
              </a:graphicData>
            </a:graphic>
          </wp:anchor>
        </w:drawing>
      </w:r>
      <w:r>
        <w:rPr>
          <w:rFonts w:hint="eastAsia"/>
        </w:rPr>
        <w:t>預覽</w:t>
      </w:r>
    </w:p>
    <w:p w14:paraId="776A4D08" w14:textId="499A3C4E" w:rsidR="00FF30EA" w:rsidRDefault="00FF30EA" w:rsidP="00FF30EA">
      <w:pPr>
        <w:pStyle w:val="affc"/>
        <w:numPr>
          <w:ilvl w:val="5"/>
          <w:numId w:val="74"/>
        </w:numPr>
        <w:ind w:leftChars="0"/>
      </w:pPr>
      <w:r>
        <w:t>模擬問卷的呈現結果，無法輸入資料或點選</w:t>
      </w:r>
    </w:p>
    <w:p w14:paraId="6FC5C057" w14:textId="1A39B396" w:rsidR="00FF30EA" w:rsidRDefault="00FF30EA" w:rsidP="00FF30EA">
      <w:pPr>
        <w:pStyle w:val="afff1"/>
        <w:ind w:left="1788" w:firstLine="480"/>
      </w:pPr>
      <w:r>
        <w:t>圖140．問題列表頁籤</w:t>
      </w:r>
    </w:p>
    <w:p w14:paraId="2471F858" w14:textId="2EFADE95" w:rsidR="00FF30EA" w:rsidRDefault="00FF30EA" w:rsidP="00FF30EA">
      <w:pPr>
        <w:pStyle w:val="affc"/>
        <w:numPr>
          <w:ilvl w:val="5"/>
          <w:numId w:val="75"/>
        </w:numPr>
        <w:ind w:leftChars="0"/>
      </w:pPr>
      <w:r>
        <w:t>「送出」按鈕不可點擊</w:t>
      </w:r>
    </w:p>
    <w:p w14:paraId="72845093" w14:textId="0496EB69" w:rsidR="00FF30EA" w:rsidRDefault="00FF30EA" w:rsidP="00FF30EA">
      <w:pPr>
        <w:pStyle w:val="affc"/>
        <w:numPr>
          <w:ilvl w:val="5"/>
          <w:numId w:val="75"/>
        </w:numPr>
        <w:ind w:leftChars="0"/>
      </w:pPr>
      <w:r>
        <w:rPr>
          <w:rFonts w:hint="eastAsia"/>
        </w:rPr>
        <w:t>關閉：</w:t>
      </w:r>
      <w:r>
        <w:t>結束預覽，回到新增問卷</w:t>
      </w:r>
    </w:p>
    <w:p w14:paraId="49F4615D" w14:textId="7C65472D" w:rsidR="00FF30EA" w:rsidRDefault="00FF30EA" w:rsidP="00FF30EA">
      <w:pPr>
        <w:pStyle w:val="affc"/>
        <w:numPr>
          <w:ilvl w:val="4"/>
          <w:numId w:val="75"/>
        </w:numPr>
        <w:ind w:leftChars="0"/>
      </w:pPr>
      <w:r>
        <w:rPr>
          <w:rFonts w:hint="eastAsia"/>
        </w:rPr>
        <w:t>建立問卷</w:t>
      </w:r>
    </w:p>
    <w:p w14:paraId="46277DF0" w14:textId="574A6C8D" w:rsidR="00FF30EA" w:rsidRDefault="00FF30EA" w:rsidP="00FF30EA">
      <w:pPr>
        <w:pStyle w:val="affc"/>
        <w:numPr>
          <w:ilvl w:val="5"/>
          <w:numId w:val="75"/>
        </w:numPr>
        <w:ind w:leftChars="0"/>
      </w:pPr>
      <w:r>
        <w:t>儲存並關閉新增問卷視窗，回到問卷列表</w:t>
      </w:r>
    </w:p>
    <w:p w14:paraId="562F6F43" w14:textId="73674918" w:rsidR="00FF30EA" w:rsidRDefault="00FF30EA" w:rsidP="00FF30EA">
      <w:pPr>
        <w:pStyle w:val="affc"/>
        <w:numPr>
          <w:ilvl w:val="4"/>
          <w:numId w:val="75"/>
        </w:numPr>
        <w:ind w:leftChars="0"/>
      </w:pPr>
      <w:r>
        <w:rPr>
          <w:rFonts w:hint="eastAsia"/>
        </w:rPr>
        <w:t>關閉</w:t>
      </w:r>
    </w:p>
    <w:p w14:paraId="38F02D7D" w14:textId="45D21C0A" w:rsidR="00FF30EA" w:rsidRDefault="00FF30EA" w:rsidP="00FF30EA">
      <w:pPr>
        <w:pStyle w:val="affc"/>
        <w:numPr>
          <w:ilvl w:val="5"/>
          <w:numId w:val="75"/>
        </w:numPr>
        <w:ind w:leftChars="0"/>
      </w:pPr>
      <w:r>
        <w:t>不儲存，關閉新增問卷視窗，回到問卷列表</w:t>
      </w:r>
    </w:p>
    <w:p w14:paraId="0B01F328" w14:textId="77777777" w:rsidR="00FF30EA" w:rsidRDefault="00FF30EA">
      <w:pPr>
        <w:widowControl/>
        <w:suppressAutoHyphens w:val="0"/>
      </w:pPr>
      <w:r>
        <w:br w:type="page"/>
      </w:r>
    </w:p>
    <w:p w14:paraId="74887850" w14:textId="77777777" w:rsidR="0080159F" w:rsidRPr="0080159F" w:rsidRDefault="0080159F" w:rsidP="0080159F">
      <w:pPr>
        <w:pStyle w:val="affc"/>
        <w:numPr>
          <w:ilvl w:val="0"/>
          <w:numId w:val="75"/>
        </w:numPr>
        <w:ind w:leftChars="0"/>
        <w:rPr>
          <w:vanish/>
        </w:rPr>
      </w:pPr>
    </w:p>
    <w:p w14:paraId="61412C4E" w14:textId="43C1B9CE" w:rsidR="0080159F" w:rsidRDefault="0080159F" w:rsidP="0080159F">
      <w:pPr>
        <w:pStyle w:val="affc"/>
        <w:numPr>
          <w:ilvl w:val="0"/>
          <w:numId w:val="75"/>
        </w:numPr>
        <w:ind w:leftChars="0"/>
      </w:pPr>
      <w:r>
        <w:rPr>
          <w:rFonts w:hint="eastAsia"/>
        </w:rPr>
        <w:t>問卷列表</w:t>
      </w:r>
    </w:p>
    <w:p w14:paraId="36D139FA" w14:textId="0D6C386D" w:rsidR="0080159F" w:rsidRDefault="0080159F" w:rsidP="0080159F">
      <w:pPr>
        <w:pStyle w:val="affc"/>
        <w:ind w:leftChars="0" w:left="397"/>
      </w:pPr>
      <w:r>
        <w:t>顯示為開放中或尚未開放的問卷列表，供使用者填寫或預覽問卷內容</w:t>
      </w:r>
    </w:p>
    <w:p w14:paraId="445FA55F" w14:textId="308D117C" w:rsidR="0080159F" w:rsidRDefault="0080159F" w:rsidP="0080159F">
      <w:pPr>
        <w:pStyle w:val="affc"/>
        <w:numPr>
          <w:ilvl w:val="1"/>
          <w:numId w:val="76"/>
        </w:numPr>
        <w:ind w:leftChars="0"/>
      </w:pPr>
      <w:r>
        <w:t>顯示有幾筆問卷資訊，排序依照倒數時間距離現在時間越接近的在上面，上</w:t>
      </w:r>
      <w:r>
        <w:t>(</w:t>
      </w:r>
      <w:r>
        <w:t>倒數</w:t>
      </w:r>
      <w:r>
        <w:t>5</w:t>
      </w:r>
      <w:r>
        <w:t>分鐘</w:t>
      </w:r>
      <w:r>
        <w:t>) →(</w:t>
      </w:r>
      <w:r>
        <w:t>倒數</w:t>
      </w:r>
      <w:r>
        <w:t>5</w:t>
      </w:r>
      <w:r>
        <w:t>小時</w:t>
      </w:r>
      <w:r>
        <w:t>)→</w:t>
      </w:r>
      <w:r>
        <w:t>下</w:t>
      </w:r>
      <w:r>
        <w:t>(</w:t>
      </w:r>
      <w:r>
        <w:t>倒數</w:t>
      </w:r>
      <w:r>
        <w:t>1</w:t>
      </w:r>
      <w:r>
        <w:t>天</w:t>
      </w:r>
      <w:r>
        <w:t>)</w:t>
      </w:r>
    </w:p>
    <w:p w14:paraId="1354241B" w14:textId="7E89DDEA" w:rsidR="0080159F" w:rsidRDefault="0080159F" w:rsidP="0080159F">
      <w:pPr>
        <w:pStyle w:val="affc"/>
        <w:numPr>
          <w:ilvl w:val="1"/>
          <w:numId w:val="76"/>
        </w:numPr>
        <w:ind w:leftChars="0"/>
      </w:pPr>
      <w:r>
        <w:t>類別</w:t>
      </w:r>
      <w:r>
        <w:rPr>
          <w:rFonts w:hint="eastAsia"/>
        </w:rPr>
        <w:t>：</w:t>
      </w:r>
      <w:r>
        <w:t>預設顯示全部。使用者可依下拉選單條件篩選需要顯示的類別</w:t>
      </w:r>
      <w:r>
        <w:t>(</w:t>
      </w:r>
      <w:r>
        <w:t>類別為管理者建立問卷時填寫的類別</w:t>
      </w:r>
      <w:r>
        <w:t>)</w:t>
      </w:r>
    </w:p>
    <w:p w14:paraId="23E016B6" w14:textId="446623B8" w:rsidR="0080159F" w:rsidRDefault="0080159F" w:rsidP="0080159F">
      <w:pPr>
        <w:pStyle w:val="affc"/>
        <w:numPr>
          <w:ilvl w:val="1"/>
          <w:numId w:val="76"/>
        </w:numPr>
        <w:ind w:leftChars="0"/>
      </w:pPr>
      <w:r>
        <w:rPr>
          <w:rFonts w:hint="eastAsia"/>
        </w:rPr>
        <w:t>列表欄位：</w:t>
      </w:r>
    </w:p>
    <w:p w14:paraId="32739BE9" w14:textId="42B2C531" w:rsidR="0080159F" w:rsidRDefault="0080159F" w:rsidP="0080159F">
      <w:pPr>
        <w:pStyle w:val="affc"/>
        <w:numPr>
          <w:ilvl w:val="2"/>
          <w:numId w:val="76"/>
        </w:numPr>
        <w:ind w:leftChars="0"/>
      </w:pPr>
      <w:r>
        <w:rPr>
          <w:rFonts w:hint="eastAsia"/>
        </w:rPr>
        <w:t>編號</w:t>
      </w:r>
    </w:p>
    <w:p w14:paraId="4791681A" w14:textId="2F8192D8" w:rsidR="0080159F" w:rsidRDefault="0080159F" w:rsidP="0080159F">
      <w:pPr>
        <w:pStyle w:val="affc"/>
        <w:numPr>
          <w:ilvl w:val="2"/>
          <w:numId w:val="76"/>
        </w:numPr>
        <w:ind w:leftChars="0"/>
      </w:pPr>
      <w:r>
        <w:rPr>
          <w:rFonts w:hint="eastAsia"/>
        </w:rPr>
        <w:t>填寫狀態</w:t>
      </w:r>
      <w:r>
        <w:rPr>
          <w:rFonts w:hint="eastAsia"/>
        </w:rPr>
        <w:t>(</w:t>
      </w:r>
      <w:r>
        <w:rPr>
          <w:rFonts w:hint="eastAsia"/>
        </w:rPr>
        <w:t>已填寫</w:t>
      </w:r>
      <w:r>
        <w:rPr>
          <w:rFonts w:hint="eastAsia"/>
        </w:rPr>
        <w:t>/</w:t>
      </w:r>
      <w:r>
        <w:rPr>
          <w:rFonts w:hint="eastAsia"/>
        </w:rPr>
        <w:t>未填寫</w:t>
      </w:r>
      <w:r>
        <w:rPr>
          <w:rFonts w:hint="eastAsia"/>
        </w:rPr>
        <w:t>)</w:t>
      </w:r>
    </w:p>
    <w:p w14:paraId="12F4528A" w14:textId="1228C252" w:rsidR="0080159F" w:rsidRDefault="0080159F" w:rsidP="0080159F">
      <w:pPr>
        <w:pStyle w:val="affc"/>
        <w:numPr>
          <w:ilvl w:val="2"/>
          <w:numId w:val="76"/>
        </w:numPr>
        <w:ind w:leftChars="0"/>
      </w:pPr>
      <w:r>
        <w:rPr>
          <w:rFonts w:hint="eastAsia"/>
        </w:rPr>
        <w:t>問卷名稱</w:t>
      </w:r>
    </w:p>
    <w:p w14:paraId="41159050" w14:textId="359F4F7F" w:rsidR="0080159F" w:rsidRDefault="0080159F" w:rsidP="0080159F">
      <w:pPr>
        <w:pStyle w:val="affc"/>
        <w:numPr>
          <w:ilvl w:val="2"/>
          <w:numId w:val="76"/>
        </w:numPr>
        <w:ind w:leftChars="0"/>
      </w:pPr>
      <w:r>
        <w:rPr>
          <w:rFonts w:hint="eastAsia"/>
        </w:rPr>
        <w:t>建立者</w:t>
      </w:r>
    </w:p>
    <w:p w14:paraId="5759063A" w14:textId="417C5775" w:rsidR="0080159F" w:rsidRDefault="0080159F" w:rsidP="0080159F">
      <w:pPr>
        <w:pStyle w:val="affc"/>
        <w:numPr>
          <w:ilvl w:val="2"/>
          <w:numId w:val="76"/>
        </w:numPr>
        <w:ind w:leftChars="0"/>
      </w:pPr>
      <w:r>
        <w:rPr>
          <w:rFonts w:hint="eastAsia"/>
        </w:rPr>
        <w:t>題數</w:t>
      </w:r>
    </w:p>
    <w:p w14:paraId="1831A324" w14:textId="467D67AE" w:rsidR="0080159F" w:rsidRDefault="0080159F" w:rsidP="0080159F">
      <w:pPr>
        <w:pStyle w:val="affc"/>
        <w:numPr>
          <w:ilvl w:val="3"/>
          <w:numId w:val="76"/>
        </w:numPr>
        <w:ind w:leftChars="0"/>
      </w:pPr>
      <w:r>
        <w:rPr>
          <w:rFonts w:hint="eastAsia"/>
        </w:rPr>
        <w:t>該問卷總共有幾</w:t>
      </w:r>
      <w:proofErr w:type="gramStart"/>
      <w:r>
        <w:rPr>
          <w:rFonts w:hint="eastAsia"/>
        </w:rPr>
        <w:t>題</w:t>
      </w:r>
      <w:proofErr w:type="gramEnd"/>
      <w:r>
        <w:rPr>
          <w:rFonts w:hint="eastAsia"/>
        </w:rPr>
        <w:t>題目</w:t>
      </w:r>
    </w:p>
    <w:p w14:paraId="038057D1" w14:textId="603A17CD" w:rsidR="0080159F" w:rsidRDefault="0080159F" w:rsidP="0080159F">
      <w:pPr>
        <w:pStyle w:val="affc"/>
        <w:numPr>
          <w:ilvl w:val="2"/>
          <w:numId w:val="76"/>
        </w:numPr>
        <w:ind w:leftChars="0"/>
      </w:pPr>
      <w:r>
        <w:rPr>
          <w:rFonts w:hint="eastAsia"/>
        </w:rPr>
        <w:t>平均作答時間</w:t>
      </w:r>
    </w:p>
    <w:p w14:paraId="0B4406D5" w14:textId="36F48F4E" w:rsidR="0080159F" w:rsidRDefault="0080159F" w:rsidP="0080159F">
      <w:pPr>
        <w:pStyle w:val="affc"/>
        <w:numPr>
          <w:ilvl w:val="3"/>
          <w:numId w:val="76"/>
        </w:numPr>
        <w:ind w:leftChars="0"/>
      </w:pPr>
      <w:r>
        <w:rPr>
          <w:rFonts w:hint="eastAsia"/>
        </w:rPr>
        <w:t>平均填寫該問卷的人員所花費的時間</w:t>
      </w:r>
      <w:r>
        <w:rPr>
          <w:rFonts w:hint="eastAsia"/>
        </w:rPr>
        <w:t>(</w:t>
      </w:r>
      <w:r>
        <w:rPr>
          <w:rFonts w:hint="eastAsia"/>
        </w:rPr>
        <w:t>單位：分鐘</w:t>
      </w:r>
      <w:r>
        <w:rPr>
          <w:rFonts w:hint="eastAsia"/>
        </w:rPr>
        <w:t>)</w:t>
      </w:r>
    </w:p>
    <w:p w14:paraId="79B2744E" w14:textId="652B48CA" w:rsidR="0080159F" w:rsidRDefault="0080159F" w:rsidP="0080159F">
      <w:pPr>
        <w:pStyle w:val="affc"/>
        <w:numPr>
          <w:ilvl w:val="2"/>
          <w:numId w:val="76"/>
        </w:numPr>
        <w:ind w:leftChars="0"/>
      </w:pPr>
      <w:r>
        <w:rPr>
          <w:rFonts w:hint="eastAsia"/>
        </w:rPr>
        <w:t>回覆數</w:t>
      </w:r>
    </w:p>
    <w:p w14:paraId="7F45DBCB" w14:textId="0DA75144" w:rsidR="0080159F" w:rsidRDefault="0080159F" w:rsidP="0080159F">
      <w:pPr>
        <w:pStyle w:val="affc"/>
        <w:numPr>
          <w:ilvl w:val="3"/>
          <w:numId w:val="76"/>
        </w:numPr>
        <w:ind w:leftChars="0"/>
      </w:pPr>
      <w:r>
        <w:rPr>
          <w:rFonts w:hint="eastAsia"/>
        </w:rPr>
        <w:t>目前該問卷有幾筆送出數量</w:t>
      </w:r>
    </w:p>
    <w:p w14:paraId="057F4DDD" w14:textId="597B0FF7" w:rsidR="0080159F" w:rsidRDefault="0080159F" w:rsidP="0080159F">
      <w:pPr>
        <w:pStyle w:val="affc"/>
        <w:numPr>
          <w:ilvl w:val="2"/>
          <w:numId w:val="76"/>
        </w:numPr>
        <w:ind w:leftChars="0"/>
      </w:pPr>
      <w:r>
        <w:rPr>
          <w:rFonts w:hint="eastAsia"/>
        </w:rPr>
        <w:t>狀態</w:t>
      </w:r>
      <w:r>
        <w:rPr>
          <w:rFonts w:hint="eastAsia"/>
        </w:rPr>
        <w:t>(</w:t>
      </w:r>
      <w:r>
        <w:rPr>
          <w:rFonts w:hint="eastAsia"/>
        </w:rPr>
        <w:t>開放中</w:t>
      </w:r>
      <w:r>
        <w:rPr>
          <w:rFonts w:hint="eastAsia"/>
        </w:rPr>
        <w:t>/</w:t>
      </w:r>
      <w:r>
        <w:rPr>
          <w:rFonts w:hint="eastAsia"/>
        </w:rPr>
        <w:t>尚未開放</w:t>
      </w:r>
      <w:r>
        <w:rPr>
          <w:rFonts w:hint="eastAsia"/>
        </w:rPr>
        <w:t>)</w:t>
      </w:r>
    </w:p>
    <w:p w14:paraId="30553BFD" w14:textId="466689A5" w:rsidR="0080159F" w:rsidRDefault="0080159F" w:rsidP="0080159F">
      <w:pPr>
        <w:pStyle w:val="affc"/>
        <w:numPr>
          <w:ilvl w:val="3"/>
          <w:numId w:val="76"/>
        </w:numPr>
        <w:ind w:leftChars="0"/>
      </w:pPr>
      <w:r>
        <w:rPr>
          <w:rFonts w:hint="eastAsia"/>
        </w:rPr>
        <w:t>開放中：字的顏色搭配倒數時間顯示黑色</w:t>
      </w:r>
    </w:p>
    <w:p w14:paraId="3D85F41A" w14:textId="6507C65E" w:rsidR="0080159F" w:rsidRDefault="0080159F" w:rsidP="0080159F">
      <w:pPr>
        <w:pStyle w:val="affc"/>
        <w:numPr>
          <w:ilvl w:val="3"/>
          <w:numId w:val="76"/>
        </w:numPr>
        <w:ind w:leftChars="0"/>
      </w:pPr>
      <w:r>
        <w:rPr>
          <w:rFonts w:hint="eastAsia"/>
        </w:rPr>
        <w:t>尚未開放：字的顏色搭配倒數時間顯示紅色</w:t>
      </w:r>
    </w:p>
    <w:p w14:paraId="430507CD" w14:textId="5BFE88EC" w:rsidR="0080159F" w:rsidRDefault="0080159F" w:rsidP="0080159F">
      <w:pPr>
        <w:pStyle w:val="affc"/>
        <w:numPr>
          <w:ilvl w:val="2"/>
          <w:numId w:val="76"/>
        </w:numPr>
        <w:ind w:leftChars="0"/>
      </w:pPr>
      <w:r>
        <w:rPr>
          <w:rFonts w:hint="eastAsia"/>
        </w:rPr>
        <w:t>倒數時間：</w:t>
      </w:r>
      <w:r>
        <w:t>將問卷填寫開始時間</w:t>
      </w:r>
      <w:r>
        <w:t>/</w:t>
      </w:r>
      <w:r>
        <w:t>問卷填寫結束時間兩欄</w:t>
      </w:r>
      <w:proofErr w:type="gramStart"/>
      <w:r>
        <w:t>刪</w:t>
      </w:r>
      <w:proofErr w:type="gramEnd"/>
      <w:r>
        <w:t>掉，改為「倒數時間」</w:t>
      </w:r>
    </w:p>
    <w:p w14:paraId="137EF8FD" w14:textId="2B09519E" w:rsidR="0080159F" w:rsidRDefault="0080159F" w:rsidP="0080159F">
      <w:pPr>
        <w:pStyle w:val="affc"/>
        <w:numPr>
          <w:ilvl w:val="3"/>
          <w:numId w:val="76"/>
        </w:numPr>
        <w:ind w:leftChars="0"/>
      </w:pPr>
      <w:r>
        <w:t>問卷狀態為「未開放」</w:t>
      </w:r>
      <w:r>
        <w:t>(</w:t>
      </w:r>
      <w:r>
        <w:t>可開始填寫時間未到</w:t>
      </w:r>
      <w:r>
        <w:t>)</w:t>
      </w:r>
      <w:r>
        <w:rPr>
          <w:rFonts w:hint="eastAsia"/>
        </w:rPr>
        <w:t>：</w:t>
      </w:r>
      <w:r>
        <w:t>倒數時間為距離目前時間倒數</w:t>
      </w:r>
      <w:r>
        <w:t>N</w:t>
      </w:r>
      <w:r>
        <w:t>分鐘</w:t>
      </w:r>
      <w:r>
        <w:t>/</w:t>
      </w:r>
      <w:r>
        <w:t>小時</w:t>
      </w:r>
      <w:r>
        <w:t>/</w:t>
      </w:r>
      <w:r>
        <w:t>天</w:t>
      </w:r>
      <w:r>
        <w:t>/</w:t>
      </w:r>
      <w:r>
        <w:t>月</w:t>
      </w:r>
      <w:r>
        <w:t>/</w:t>
      </w:r>
      <w:r>
        <w:t>年後可以開始填寫此問卷</w:t>
      </w:r>
    </w:p>
    <w:p w14:paraId="7ADC385A" w14:textId="48DABB49" w:rsidR="0080159F" w:rsidRDefault="0080159F" w:rsidP="0080159F">
      <w:pPr>
        <w:pStyle w:val="affc"/>
        <w:numPr>
          <w:ilvl w:val="3"/>
          <w:numId w:val="76"/>
        </w:numPr>
        <w:ind w:leftChars="0"/>
      </w:pPr>
      <w:r>
        <w:t>問卷狀態為「開放中」</w:t>
      </w:r>
      <w:r>
        <w:t>(</w:t>
      </w:r>
      <w:r>
        <w:t>在可填寫時間範圍內</w:t>
      </w:r>
      <w:r>
        <w:t>)</w:t>
      </w:r>
      <w:r>
        <w:rPr>
          <w:rFonts w:hint="eastAsia"/>
        </w:rPr>
        <w:t>：</w:t>
      </w:r>
      <w:r>
        <w:t>倒數時間為</w:t>
      </w:r>
      <w:proofErr w:type="gramStart"/>
      <w:r>
        <w:rPr>
          <w:rFonts w:hint="eastAsia"/>
        </w:rPr>
        <w:t>＂</w:t>
      </w:r>
      <w:proofErr w:type="gramEnd"/>
      <w:r>
        <w:t>現在時間</w:t>
      </w:r>
      <w:proofErr w:type="gramStart"/>
      <w:r>
        <w:rPr>
          <w:rFonts w:hint="eastAsia"/>
        </w:rPr>
        <w:t>＂</w:t>
      </w:r>
      <w:proofErr w:type="gramEnd"/>
      <w:r>
        <w:t>距</w:t>
      </w:r>
      <w:r w:rsidR="00BF5A5D">
        <w:rPr>
          <w:rFonts w:hint="eastAsia"/>
        </w:rPr>
        <w:t>離</w:t>
      </w:r>
      <w:proofErr w:type="gramStart"/>
      <w:r w:rsidR="00BF5A5D">
        <w:rPr>
          <w:rFonts w:hint="eastAsia"/>
        </w:rPr>
        <w:t>＂</w:t>
      </w:r>
      <w:proofErr w:type="gramEnd"/>
      <w:r>
        <w:t>填寫結束時間</w:t>
      </w:r>
      <w:proofErr w:type="gramStart"/>
      <w:r w:rsidR="00BF5A5D">
        <w:rPr>
          <w:rFonts w:hint="eastAsia"/>
        </w:rPr>
        <w:t>＂</w:t>
      </w:r>
      <w:proofErr w:type="gramEnd"/>
      <w:r>
        <w:t>倒數</w:t>
      </w:r>
      <w:r>
        <w:t>N</w:t>
      </w:r>
      <w:r>
        <w:t>分鐘</w:t>
      </w:r>
      <w:r>
        <w:t>/</w:t>
      </w:r>
      <w:r>
        <w:t>小時</w:t>
      </w:r>
      <w:r>
        <w:t>/</w:t>
      </w:r>
      <w:r>
        <w:t>天</w:t>
      </w:r>
      <w:r>
        <w:t>/</w:t>
      </w:r>
      <w:r>
        <w:t>月</w:t>
      </w:r>
      <w:r>
        <w:t>/</w:t>
      </w:r>
      <w:r>
        <w:t>年</w:t>
      </w:r>
    </w:p>
    <w:p w14:paraId="322D3193" w14:textId="45831588" w:rsidR="00BF5A5D" w:rsidRDefault="00BF5A5D" w:rsidP="0080159F">
      <w:pPr>
        <w:pStyle w:val="affc"/>
        <w:numPr>
          <w:ilvl w:val="3"/>
          <w:numId w:val="76"/>
        </w:numPr>
        <w:ind w:leftChars="0"/>
      </w:pPr>
      <w:r>
        <w:t>開放中的倒數時間</w:t>
      </w:r>
      <w:r>
        <w:rPr>
          <w:rFonts w:hint="eastAsia"/>
        </w:rPr>
        <w:t>：</w:t>
      </w:r>
      <w:r>
        <w:t>倒數時間的顏色搭配狀態所顯示的顏色</w:t>
      </w:r>
      <w:r>
        <w:rPr>
          <w:rFonts w:hint="eastAsia"/>
        </w:rPr>
        <w:t>=&gt;</w:t>
      </w:r>
      <w:r>
        <w:t>黑色</w:t>
      </w:r>
    </w:p>
    <w:p w14:paraId="697138E7" w14:textId="2BAA6FEE" w:rsidR="00BF5A5D" w:rsidRDefault="00BF5A5D" w:rsidP="0080159F">
      <w:pPr>
        <w:pStyle w:val="affc"/>
        <w:numPr>
          <w:ilvl w:val="3"/>
          <w:numId w:val="76"/>
        </w:numPr>
        <w:ind w:leftChars="0"/>
      </w:pPr>
      <w:r>
        <w:t>未開放的倒數時間</w:t>
      </w:r>
      <w:r>
        <w:rPr>
          <w:rFonts w:hint="eastAsia"/>
        </w:rPr>
        <w:t>：</w:t>
      </w:r>
      <w:r>
        <w:t>倒數時間的顏色搭配狀態所顯示的顏色</w:t>
      </w:r>
      <w:r>
        <w:t>=&gt;</w:t>
      </w:r>
      <w:r>
        <w:t>紅色</w:t>
      </w:r>
    </w:p>
    <w:p w14:paraId="187FAB6A" w14:textId="7E05E655" w:rsidR="00BF5A5D" w:rsidRDefault="00BF5A5D" w:rsidP="00BF5A5D">
      <w:pPr>
        <w:pStyle w:val="affc"/>
        <w:numPr>
          <w:ilvl w:val="4"/>
          <w:numId w:val="76"/>
        </w:numPr>
        <w:ind w:leftChars="0"/>
      </w:pPr>
      <w:r>
        <w:t>活動公告出來但是填寫時間未到的話，僅可觀看</w:t>
      </w:r>
      <w:r>
        <w:t>"</w:t>
      </w:r>
      <w:r>
        <w:t>問卷資訊</w:t>
      </w:r>
      <w:r>
        <w:t>"</w:t>
      </w:r>
      <w:r>
        <w:t>頁籤。</w:t>
      </w:r>
    </w:p>
    <w:p w14:paraId="19E8871A" w14:textId="30527A92" w:rsidR="00BF5A5D" w:rsidRDefault="00BF5A5D" w:rsidP="00BF5A5D">
      <w:pPr>
        <w:pStyle w:val="affc"/>
        <w:numPr>
          <w:ilvl w:val="3"/>
          <w:numId w:val="76"/>
        </w:numPr>
        <w:ind w:leftChars="0"/>
      </w:pPr>
      <w:r>
        <w:rPr>
          <w:rFonts w:hint="eastAsia"/>
        </w:rPr>
        <w:t>時間顯示規則：</w:t>
      </w:r>
      <w:r>
        <w:rPr>
          <w:rFonts w:hint="eastAsia"/>
        </w:rPr>
        <w:t>(</w:t>
      </w:r>
      <w:r>
        <w:rPr>
          <w:rFonts w:hint="eastAsia"/>
        </w:rPr>
        <w:t>無條件捨去</w:t>
      </w:r>
      <w:r>
        <w:rPr>
          <w:rFonts w:hint="eastAsia"/>
        </w:rPr>
        <w:t>)</w:t>
      </w:r>
    </w:p>
    <w:p w14:paraId="78A38C43" w14:textId="18BD87FE" w:rsidR="00BF5A5D" w:rsidRDefault="00BF5A5D" w:rsidP="00BF5A5D">
      <w:pPr>
        <w:pStyle w:val="affc"/>
        <w:numPr>
          <w:ilvl w:val="1"/>
          <w:numId w:val="76"/>
        </w:numPr>
        <w:ind w:leftChars="0"/>
      </w:pPr>
      <w:r>
        <w:rPr>
          <w:rFonts w:hint="eastAsia"/>
        </w:rPr>
        <w:t>每頁顯示</w:t>
      </w:r>
      <w:r>
        <w:rPr>
          <w:rFonts w:hint="eastAsia"/>
        </w:rPr>
        <w:t>15</w:t>
      </w:r>
      <w:r>
        <w:rPr>
          <w:rFonts w:hint="eastAsia"/>
        </w:rPr>
        <w:t>筆問卷</w:t>
      </w:r>
    </w:p>
    <w:p w14:paraId="3A16D784" w14:textId="77777777" w:rsidR="00BF5A5D" w:rsidRDefault="00BF5A5D">
      <w:pPr>
        <w:widowControl/>
        <w:suppressAutoHyphens w:val="0"/>
      </w:pPr>
      <w:r>
        <w:br w:type="page"/>
      </w:r>
    </w:p>
    <w:p w14:paraId="3CDA2B57" w14:textId="7136D6FE" w:rsidR="00BF5A5D" w:rsidRDefault="00BF5A5D" w:rsidP="00BF5A5D">
      <w:pPr>
        <w:pStyle w:val="affc"/>
        <w:numPr>
          <w:ilvl w:val="0"/>
          <w:numId w:val="76"/>
        </w:numPr>
        <w:ind w:leftChars="0"/>
      </w:pPr>
      <w:r w:rsidRPr="00BF5A5D">
        <w:rPr>
          <w:noProof/>
        </w:rPr>
        <w:drawing>
          <wp:anchor distT="0" distB="0" distL="114300" distR="114300" simplePos="0" relativeHeight="251872768" behindDoc="0" locked="0" layoutInCell="1" allowOverlap="1" wp14:anchorId="3FCE9F40" wp14:editId="1AC1B3F3">
            <wp:simplePos x="0" y="0"/>
            <wp:positionH relativeFrom="column">
              <wp:posOffset>251460</wp:posOffset>
            </wp:positionH>
            <wp:positionV relativeFrom="page">
              <wp:posOffset>1397000</wp:posOffset>
            </wp:positionV>
            <wp:extent cx="1619885" cy="3509645"/>
            <wp:effectExtent l="0" t="0" r="0" b="0"/>
            <wp:wrapTopAndBottom/>
            <wp:docPr id="741085306"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5306" name="圖片 1" descr="一張含有 文字, 螢幕擷取畫面, 數字, 軟體 的圖片&#10;&#10;自動產生的描述"/>
                    <pic:cNvPicPr/>
                  </pic:nvPicPr>
                  <pic:blipFill>
                    <a:blip r:embed="rId202">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rPr>
          <w:rFonts w:hint="eastAsia"/>
        </w:rPr>
        <w:t>填寫問卷</w:t>
      </w:r>
    </w:p>
    <w:p w14:paraId="2B59E9A2" w14:textId="07D42908" w:rsidR="00BF5A5D" w:rsidRDefault="00BF5A5D" w:rsidP="00BF5A5D">
      <w:pPr>
        <w:pStyle w:val="affc"/>
        <w:numPr>
          <w:ilvl w:val="1"/>
          <w:numId w:val="76"/>
        </w:numPr>
        <w:ind w:leftChars="0"/>
      </w:pPr>
      <w:r>
        <w:t>點擊欲填寫的問卷那一列，即會跳出該列的問卷調查視窗。</w:t>
      </w:r>
    </w:p>
    <w:p w14:paraId="40CC6198" w14:textId="20808DB1" w:rsidR="00BF5A5D" w:rsidRDefault="00BF5A5D" w:rsidP="00BF5A5D">
      <w:pPr>
        <w:pStyle w:val="afff1"/>
        <w:spacing w:before="0" w:after="0"/>
        <w:ind w:firstLine="397"/>
      </w:pPr>
      <w:r>
        <w:t>圖141．填寫問卷</w:t>
      </w:r>
    </w:p>
    <w:p w14:paraId="6ECAA137" w14:textId="698AD5B4" w:rsidR="00BF5A5D" w:rsidRDefault="00472BA0" w:rsidP="00BF5A5D">
      <w:pPr>
        <w:pStyle w:val="affc"/>
        <w:numPr>
          <w:ilvl w:val="1"/>
          <w:numId w:val="76"/>
        </w:numPr>
        <w:ind w:leftChars="0"/>
      </w:pPr>
      <w:r w:rsidRPr="00BF5A5D">
        <w:rPr>
          <w:noProof/>
        </w:rPr>
        <w:drawing>
          <wp:anchor distT="0" distB="0" distL="114300" distR="114300" simplePos="0" relativeHeight="251873792" behindDoc="0" locked="0" layoutInCell="1" allowOverlap="1" wp14:anchorId="08F94A9B" wp14:editId="2D6BC737">
            <wp:simplePos x="0" y="0"/>
            <wp:positionH relativeFrom="column">
              <wp:posOffset>613410</wp:posOffset>
            </wp:positionH>
            <wp:positionV relativeFrom="page">
              <wp:posOffset>5676900</wp:posOffset>
            </wp:positionV>
            <wp:extent cx="1619885" cy="3563620"/>
            <wp:effectExtent l="0" t="0" r="0" b="0"/>
            <wp:wrapTopAndBottom/>
            <wp:docPr id="13385685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56" name="圖片 1" descr="一張含有 文字, 螢幕擷取畫面 的圖片&#10;&#10;自動產生的描述"/>
                    <pic:cNvPicPr/>
                  </pic:nvPicPr>
                  <pic:blipFill>
                    <a:blip r:embed="rId203">
                      <a:extLst>
                        <a:ext uri="{28A0092B-C50C-407E-A947-70E740481C1C}">
                          <a14:useLocalDpi xmlns:a14="http://schemas.microsoft.com/office/drawing/2010/main" val="0"/>
                        </a:ext>
                      </a:extLst>
                    </a:blip>
                    <a:stretch>
                      <a:fillRect/>
                    </a:stretch>
                  </pic:blipFill>
                  <pic:spPr>
                    <a:xfrm>
                      <a:off x="0" y="0"/>
                      <a:ext cx="1619885" cy="3563620"/>
                    </a:xfrm>
                    <a:prstGeom prst="rect">
                      <a:avLst/>
                    </a:prstGeom>
                  </pic:spPr>
                </pic:pic>
              </a:graphicData>
            </a:graphic>
          </wp:anchor>
        </w:drawing>
      </w:r>
      <w:r w:rsidR="00BF5A5D">
        <w:t>問卷調查視窗頁籤包含以下</w:t>
      </w:r>
    </w:p>
    <w:p w14:paraId="4D23A7EB" w14:textId="1D192AC7" w:rsidR="00BF5A5D" w:rsidRDefault="00BF5A5D" w:rsidP="00BF5A5D">
      <w:pPr>
        <w:pStyle w:val="affc"/>
        <w:numPr>
          <w:ilvl w:val="2"/>
          <w:numId w:val="76"/>
        </w:numPr>
        <w:ind w:leftChars="0"/>
      </w:pPr>
      <w:r>
        <w:t>問卷資</w:t>
      </w:r>
      <w:r>
        <w:rPr>
          <w:rFonts w:hint="eastAsia"/>
        </w:rPr>
        <w:t>訊：</w:t>
      </w:r>
      <w:r>
        <w:t>問卷的基本資訊</w:t>
      </w:r>
    </w:p>
    <w:p w14:paraId="0FA0FD5A" w14:textId="5F5FB951" w:rsidR="00BF5A5D" w:rsidRDefault="00BF5A5D" w:rsidP="00BF5A5D">
      <w:pPr>
        <w:pStyle w:val="afff1"/>
        <w:spacing w:before="0" w:after="0"/>
        <w:ind w:left="482" w:firstLine="482"/>
      </w:pPr>
      <w:r>
        <w:t>圖142．問卷基本資訊</w:t>
      </w:r>
    </w:p>
    <w:p w14:paraId="718F0671" w14:textId="77777777" w:rsidR="00BF5A5D" w:rsidRDefault="00BF5A5D">
      <w:pPr>
        <w:widowControl/>
        <w:suppressAutoHyphens w:val="0"/>
      </w:pPr>
      <w:r>
        <w:br w:type="page"/>
      </w:r>
    </w:p>
    <w:p w14:paraId="1ED084B2" w14:textId="2D7A7D93" w:rsidR="00BF5A5D" w:rsidRDefault="00472BA0" w:rsidP="00472BA0">
      <w:pPr>
        <w:pStyle w:val="affc"/>
        <w:numPr>
          <w:ilvl w:val="3"/>
          <w:numId w:val="76"/>
        </w:numPr>
        <w:ind w:leftChars="0"/>
      </w:pPr>
      <w:r>
        <w:rPr>
          <w:rFonts w:hint="eastAsia"/>
        </w:rPr>
        <w:t>標題</w:t>
      </w:r>
    </w:p>
    <w:p w14:paraId="08585853" w14:textId="49455470" w:rsidR="00472BA0" w:rsidRDefault="00472BA0" w:rsidP="00472BA0">
      <w:pPr>
        <w:pStyle w:val="affc"/>
        <w:numPr>
          <w:ilvl w:val="3"/>
          <w:numId w:val="76"/>
        </w:numPr>
        <w:ind w:leftChars="0"/>
      </w:pPr>
      <w:r>
        <w:rPr>
          <w:rFonts w:hint="eastAsia"/>
        </w:rPr>
        <w:t>活動公告時間</w:t>
      </w:r>
    </w:p>
    <w:p w14:paraId="408E763F" w14:textId="5B00E3E0" w:rsidR="00472BA0" w:rsidRDefault="00472BA0" w:rsidP="00472BA0">
      <w:pPr>
        <w:pStyle w:val="affc"/>
        <w:numPr>
          <w:ilvl w:val="3"/>
          <w:numId w:val="76"/>
        </w:numPr>
        <w:ind w:leftChars="0"/>
      </w:pPr>
      <w:r>
        <w:rPr>
          <w:rFonts w:hint="eastAsia"/>
        </w:rPr>
        <w:t>問卷填寫時間</w:t>
      </w:r>
    </w:p>
    <w:p w14:paraId="50A8C588" w14:textId="0B899086" w:rsidR="00472BA0" w:rsidRDefault="00472BA0" w:rsidP="00472BA0">
      <w:pPr>
        <w:pStyle w:val="affc"/>
        <w:numPr>
          <w:ilvl w:val="3"/>
          <w:numId w:val="76"/>
        </w:numPr>
        <w:ind w:leftChars="0"/>
      </w:pPr>
      <w:r>
        <w:rPr>
          <w:rFonts w:hint="eastAsia"/>
        </w:rPr>
        <w:t>問卷說明</w:t>
      </w:r>
    </w:p>
    <w:p w14:paraId="61904D1E" w14:textId="5E089EDB" w:rsidR="00472BA0" w:rsidRDefault="00472BA0" w:rsidP="00472BA0">
      <w:pPr>
        <w:pStyle w:val="affc"/>
        <w:numPr>
          <w:ilvl w:val="3"/>
          <w:numId w:val="76"/>
        </w:numPr>
        <w:ind w:leftChars="0"/>
      </w:pPr>
      <w:r w:rsidRPr="00472BA0">
        <w:rPr>
          <w:noProof/>
        </w:rPr>
        <w:drawing>
          <wp:anchor distT="0" distB="0" distL="114300" distR="114300" simplePos="0" relativeHeight="251874816" behindDoc="0" locked="0" layoutInCell="1" allowOverlap="1" wp14:anchorId="1211BEEC" wp14:editId="582B68F2">
            <wp:simplePos x="0" y="0"/>
            <wp:positionH relativeFrom="column">
              <wp:posOffset>613410</wp:posOffset>
            </wp:positionH>
            <wp:positionV relativeFrom="page">
              <wp:posOffset>2451100</wp:posOffset>
            </wp:positionV>
            <wp:extent cx="1619885" cy="3481070"/>
            <wp:effectExtent l="0" t="0" r="0" b="5080"/>
            <wp:wrapTopAndBottom/>
            <wp:docPr id="394898949"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98949" name="圖片 1" descr="一張含有 文字, 螢幕擷取畫面 的圖片&#10;&#10;自動產生的描述"/>
                    <pic:cNvPicPr/>
                  </pic:nvPicPr>
                  <pic:blipFill>
                    <a:blip r:embed="rId204">
                      <a:extLst>
                        <a:ext uri="{28A0092B-C50C-407E-A947-70E740481C1C}">
                          <a14:useLocalDpi xmlns:a14="http://schemas.microsoft.com/office/drawing/2010/main" val="0"/>
                        </a:ext>
                      </a:extLst>
                    </a:blip>
                    <a:stretch>
                      <a:fillRect/>
                    </a:stretch>
                  </pic:blipFill>
                  <pic:spPr>
                    <a:xfrm>
                      <a:off x="0" y="0"/>
                      <a:ext cx="1619885" cy="3481070"/>
                    </a:xfrm>
                    <a:prstGeom prst="rect">
                      <a:avLst/>
                    </a:prstGeom>
                  </pic:spPr>
                </pic:pic>
              </a:graphicData>
            </a:graphic>
          </wp:anchor>
        </w:drawing>
      </w:r>
      <w:r>
        <w:rPr>
          <w:rFonts w:hint="eastAsia"/>
        </w:rPr>
        <w:t>前往問答：將頁籤切換到「問題列表」</w:t>
      </w:r>
    </w:p>
    <w:p w14:paraId="66ED0F87" w14:textId="3F2D5CCC" w:rsidR="00472BA0" w:rsidRDefault="00472BA0" w:rsidP="00472BA0">
      <w:pPr>
        <w:pStyle w:val="affc"/>
        <w:numPr>
          <w:ilvl w:val="2"/>
          <w:numId w:val="76"/>
        </w:numPr>
        <w:ind w:leftChars="0"/>
      </w:pPr>
      <w:r>
        <w:rPr>
          <w:rFonts w:hint="eastAsia"/>
        </w:rPr>
        <w:t>問題列表：管理者設計的問題列表</w:t>
      </w:r>
    </w:p>
    <w:p w14:paraId="27C9D24C" w14:textId="1D9DFB1A" w:rsidR="00472BA0" w:rsidRDefault="00472BA0" w:rsidP="00472BA0">
      <w:pPr>
        <w:pStyle w:val="afff1"/>
        <w:ind w:left="480" w:firstLine="480"/>
      </w:pPr>
      <w:r>
        <w:t>圖143．問題列表</w:t>
      </w:r>
    </w:p>
    <w:p w14:paraId="2AE26ED3" w14:textId="77777777" w:rsidR="00472BA0" w:rsidRDefault="00472BA0">
      <w:pPr>
        <w:widowControl/>
        <w:suppressAutoHyphens w:val="0"/>
      </w:pPr>
      <w:r>
        <w:br w:type="page"/>
      </w:r>
    </w:p>
    <w:p w14:paraId="434BC982" w14:textId="5E52D5D7" w:rsidR="00472BA0" w:rsidRDefault="00472BA0" w:rsidP="00472BA0">
      <w:pPr>
        <w:pStyle w:val="affc"/>
        <w:numPr>
          <w:ilvl w:val="3"/>
          <w:numId w:val="79"/>
        </w:numPr>
        <w:ind w:leftChars="0"/>
      </w:pPr>
      <w:r>
        <w:t>問題後方若有紅色</w:t>
      </w:r>
      <w:proofErr w:type="gramStart"/>
      <w:r w:rsidRPr="00472BA0">
        <w:rPr>
          <w:rFonts w:hint="eastAsia"/>
          <w:color w:val="FF0000"/>
        </w:rPr>
        <w:t>＊</w:t>
      </w:r>
      <w:proofErr w:type="gramEnd"/>
      <w:r>
        <w:t>表示該題</w:t>
      </w:r>
      <w:proofErr w:type="gramStart"/>
      <w:r>
        <w:t>為必填項目</w:t>
      </w:r>
      <w:proofErr w:type="gramEnd"/>
    </w:p>
    <w:p w14:paraId="257F4A9C" w14:textId="273125EE" w:rsidR="00472BA0" w:rsidRDefault="00472BA0" w:rsidP="00472BA0">
      <w:pPr>
        <w:pStyle w:val="affc"/>
        <w:numPr>
          <w:ilvl w:val="4"/>
          <w:numId w:val="79"/>
        </w:numPr>
        <w:ind w:leftChars="0"/>
      </w:pPr>
      <w:r>
        <w:t>當換頁或送出問卷時會</w:t>
      </w:r>
      <w:proofErr w:type="gramStart"/>
      <w:r>
        <w:t>檢查當頁有無必填問題</w:t>
      </w:r>
      <w:proofErr w:type="gramEnd"/>
      <w:r>
        <w:t>，未填寫則呈現紅字表示，並跳出提示</w:t>
      </w:r>
    </w:p>
    <w:p w14:paraId="54B684FE" w14:textId="1C7E8564" w:rsidR="00472BA0" w:rsidRDefault="00472BA0" w:rsidP="00472BA0">
      <w:pPr>
        <w:pStyle w:val="afff1"/>
        <w:ind w:left="960" w:firstLine="480"/>
      </w:pPr>
      <w:r w:rsidRPr="00472BA0">
        <w:rPr>
          <w:noProof/>
        </w:rPr>
        <w:drawing>
          <wp:anchor distT="0" distB="0" distL="114300" distR="114300" simplePos="0" relativeHeight="251875840" behindDoc="0" locked="0" layoutInCell="1" allowOverlap="1" wp14:anchorId="42B347BF" wp14:editId="098B0750">
            <wp:simplePos x="0" y="0"/>
            <wp:positionH relativeFrom="column">
              <wp:posOffset>937260</wp:posOffset>
            </wp:positionH>
            <wp:positionV relativeFrom="page">
              <wp:posOffset>1657350</wp:posOffset>
            </wp:positionV>
            <wp:extent cx="1619885" cy="3477260"/>
            <wp:effectExtent l="0" t="0" r="0" b="8890"/>
            <wp:wrapTopAndBottom/>
            <wp:docPr id="1540267928"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67928" name="圖片 1" descr="一張含有 文字, 數字, 軟體, 螢幕擷取畫面 的圖片&#10;&#10;自動產生的描述"/>
                    <pic:cNvPicPr/>
                  </pic:nvPicPr>
                  <pic:blipFill>
                    <a:blip r:embed="rId205">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t>圖144．</w:t>
      </w:r>
      <w:proofErr w:type="gramStart"/>
      <w:r>
        <w:t>必填項目</w:t>
      </w:r>
      <w:proofErr w:type="gramEnd"/>
      <w:r>
        <w:t>顯示為紅色</w:t>
      </w:r>
    </w:p>
    <w:p w14:paraId="3652AB33" w14:textId="626BC67D" w:rsidR="00472BA0" w:rsidRDefault="00472BA0" w:rsidP="00472BA0">
      <w:pPr>
        <w:pStyle w:val="affc"/>
        <w:numPr>
          <w:ilvl w:val="3"/>
          <w:numId w:val="80"/>
        </w:numPr>
        <w:ind w:leftChars="0"/>
      </w:pPr>
      <w:r>
        <w:t>若該題為複選，則題目後方會有「</w:t>
      </w:r>
      <w:r>
        <w:t>(</w:t>
      </w:r>
      <w:r>
        <w:t>複選</w:t>
      </w:r>
      <w:r>
        <w:t>)</w:t>
      </w:r>
      <w:r>
        <w:t>」字樣提醒填答者可複選</w:t>
      </w:r>
    </w:p>
    <w:p w14:paraId="345456EC" w14:textId="714C4034" w:rsidR="00472BA0" w:rsidRDefault="00472BA0" w:rsidP="00472BA0">
      <w:pPr>
        <w:pStyle w:val="afff1"/>
        <w:ind w:left="654" w:firstLine="480"/>
      </w:pPr>
      <w:r>
        <w:t>圖145．填寫後送出視窗</w:t>
      </w:r>
    </w:p>
    <w:p w14:paraId="3CE0A1B7" w14:textId="26E80DFC" w:rsidR="00472BA0" w:rsidRDefault="00472BA0" w:rsidP="00472BA0">
      <w:pPr>
        <w:pStyle w:val="affc"/>
        <w:numPr>
          <w:ilvl w:val="3"/>
          <w:numId w:val="80"/>
        </w:numPr>
        <w:ind w:leftChars="0"/>
      </w:pPr>
      <w:r w:rsidRPr="00472BA0">
        <w:rPr>
          <w:noProof/>
        </w:rPr>
        <w:drawing>
          <wp:anchor distT="0" distB="0" distL="114300" distR="114300" simplePos="0" relativeHeight="251876864" behindDoc="0" locked="0" layoutInCell="1" allowOverlap="1" wp14:anchorId="09E6781C" wp14:editId="510C8A2D">
            <wp:simplePos x="0" y="0"/>
            <wp:positionH relativeFrom="column">
              <wp:posOffset>721360</wp:posOffset>
            </wp:positionH>
            <wp:positionV relativeFrom="page">
              <wp:posOffset>5778500</wp:posOffset>
            </wp:positionV>
            <wp:extent cx="2879725" cy="1677035"/>
            <wp:effectExtent l="0" t="0" r="0" b="0"/>
            <wp:wrapTopAndBottom/>
            <wp:docPr id="1572894275" name="圖片 1" descr="一張含有 文字, 字型, 設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94275" name="圖片 1" descr="一張含有 文字, 字型, 設計, 螢幕擷取畫面 的圖片&#10;&#10;自動產生的描述"/>
                    <pic:cNvPicPr/>
                  </pic:nvPicPr>
                  <pic:blipFill>
                    <a:blip r:embed="rId206">
                      <a:extLst>
                        <a:ext uri="{28A0092B-C50C-407E-A947-70E740481C1C}">
                          <a14:useLocalDpi xmlns:a14="http://schemas.microsoft.com/office/drawing/2010/main" val="0"/>
                        </a:ext>
                      </a:extLst>
                    </a:blip>
                    <a:stretch>
                      <a:fillRect/>
                    </a:stretch>
                  </pic:blipFill>
                  <pic:spPr>
                    <a:xfrm>
                      <a:off x="0" y="0"/>
                      <a:ext cx="2879725" cy="1677035"/>
                    </a:xfrm>
                    <a:prstGeom prst="rect">
                      <a:avLst/>
                    </a:prstGeom>
                  </pic:spPr>
                </pic:pic>
              </a:graphicData>
            </a:graphic>
          </wp:anchor>
        </w:drawing>
      </w:r>
      <w:r>
        <w:rPr>
          <w:rFonts w:hint="eastAsia"/>
        </w:rPr>
        <w:t>送出</w:t>
      </w:r>
    </w:p>
    <w:p w14:paraId="10B78438" w14:textId="6A061D31" w:rsidR="00472BA0" w:rsidRDefault="00472BA0" w:rsidP="00472BA0">
      <w:pPr>
        <w:pStyle w:val="affc"/>
        <w:numPr>
          <w:ilvl w:val="4"/>
          <w:numId w:val="80"/>
        </w:numPr>
        <w:ind w:leftChars="0"/>
      </w:pPr>
      <w:r>
        <w:t>若此問卷建立時</w:t>
      </w:r>
      <w:r>
        <w:t>"</w:t>
      </w:r>
      <w:r>
        <w:t>統計結果開放對象</w:t>
      </w:r>
      <w:r>
        <w:t>"</w:t>
      </w:r>
      <w:r>
        <w:t>為下列兩個其一者</w:t>
      </w:r>
      <w:r>
        <w:rPr>
          <w:rFonts w:hint="eastAsia"/>
        </w:rPr>
        <w:t>，</w:t>
      </w:r>
      <w:r>
        <w:t>在送出問卷後，畫面跳至「統計表」頁籤，並右上跳出綠色「您已成功送出問卷」</w:t>
      </w:r>
    </w:p>
    <w:p w14:paraId="59F08978" w14:textId="57614D74" w:rsidR="00472BA0" w:rsidRDefault="00472BA0" w:rsidP="00472BA0">
      <w:pPr>
        <w:pStyle w:val="affc"/>
        <w:numPr>
          <w:ilvl w:val="5"/>
          <w:numId w:val="80"/>
        </w:numPr>
        <w:ind w:leftChars="0"/>
      </w:pPr>
      <w:r>
        <w:t>可填寫者</w:t>
      </w:r>
      <w:r>
        <w:t>(</w:t>
      </w:r>
      <w:r>
        <w:t>還沒送出問卷前就可以切換到統計表觀看</w:t>
      </w:r>
      <w:r>
        <w:t>)</w:t>
      </w:r>
    </w:p>
    <w:p w14:paraId="58649961" w14:textId="4D07EEEC" w:rsidR="00472BA0" w:rsidRDefault="00472BA0" w:rsidP="00472BA0">
      <w:pPr>
        <w:pStyle w:val="affc"/>
        <w:numPr>
          <w:ilvl w:val="5"/>
          <w:numId w:val="80"/>
        </w:numPr>
        <w:ind w:leftChars="0"/>
      </w:pPr>
      <w:r>
        <w:t>已填寫者</w:t>
      </w:r>
      <w:r>
        <w:t>(</w:t>
      </w:r>
      <w:r>
        <w:t>需填寫後才看得到統計表</w:t>
      </w:r>
      <w:r>
        <w:t>)</w:t>
      </w:r>
    </w:p>
    <w:p w14:paraId="1F4666D6" w14:textId="77777777" w:rsidR="00472BA0" w:rsidRDefault="00472BA0">
      <w:pPr>
        <w:widowControl/>
        <w:suppressAutoHyphens w:val="0"/>
      </w:pPr>
      <w:r>
        <w:br w:type="page"/>
      </w:r>
    </w:p>
    <w:p w14:paraId="1ABAE8A6" w14:textId="329E1DAB" w:rsidR="00472BA0" w:rsidRDefault="007D0C06" w:rsidP="007D0C06">
      <w:pPr>
        <w:pStyle w:val="affc"/>
        <w:numPr>
          <w:ilvl w:val="4"/>
          <w:numId w:val="80"/>
        </w:numPr>
        <w:ind w:leftChars="0"/>
      </w:pPr>
      <w:r w:rsidRPr="007D0C06">
        <w:rPr>
          <w:noProof/>
        </w:rPr>
        <w:drawing>
          <wp:anchor distT="0" distB="0" distL="114300" distR="114300" simplePos="0" relativeHeight="251877888" behindDoc="0" locked="0" layoutInCell="1" allowOverlap="1" wp14:anchorId="0B653FD0" wp14:editId="477C2DE6">
            <wp:simplePos x="0" y="0"/>
            <wp:positionH relativeFrom="column">
              <wp:posOffset>613410</wp:posOffset>
            </wp:positionH>
            <wp:positionV relativeFrom="page">
              <wp:posOffset>1924050</wp:posOffset>
            </wp:positionV>
            <wp:extent cx="1619885" cy="3513455"/>
            <wp:effectExtent l="0" t="0" r="0" b="0"/>
            <wp:wrapTopAndBottom/>
            <wp:docPr id="797929408"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9408" name="圖片 1" descr="一張含有 文字, 螢幕擷取畫面, 設計 的圖片&#10;&#10;自動產生的描述"/>
                    <pic:cNvPicPr/>
                  </pic:nvPicPr>
                  <pic:blipFill>
                    <a:blip r:embed="rId207">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r>
        <w:t>若此問卷建立時</w:t>
      </w:r>
      <w:r>
        <w:t>"</w:t>
      </w:r>
      <w:r>
        <w:t>統計結果開放對象</w:t>
      </w:r>
      <w:r>
        <w:t>"</w:t>
      </w:r>
      <w:r>
        <w:t>為</w:t>
      </w:r>
      <w:r>
        <w:t>"</w:t>
      </w:r>
      <w:r>
        <w:t>僅管理者</w:t>
      </w:r>
      <w:r>
        <w:t>"</w:t>
      </w:r>
      <w:r>
        <w:t>，則一般使用者都不會有</w:t>
      </w:r>
      <w:r>
        <w:t>"</w:t>
      </w:r>
      <w:r>
        <w:t>統計表</w:t>
      </w:r>
      <w:r>
        <w:t>"</w:t>
      </w:r>
      <w:r>
        <w:t>頁籤，因此送出後直接關閉此視窗，回到問卷列表，並右上跳出綠色「您已成功送出問卷」</w:t>
      </w:r>
    </w:p>
    <w:p w14:paraId="061049E2" w14:textId="77777777" w:rsidR="007D0C06" w:rsidRPr="007D0C06" w:rsidRDefault="007D0C06" w:rsidP="007D0C06">
      <w:pPr>
        <w:pStyle w:val="affc"/>
        <w:numPr>
          <w:ilvl w:val="2"/>
          <w:numId w:val="80"/>
        </w:numPr>
        <w:ind w:leftChars="0"/>
        <w:rPr>
          <w:vanish/>
        </w:rPr>
      </w:pPr>
    </w:p>
    <w:p w14:paraId="581908ED" w14:textId="49EE38D0" w:rsidR="007D0C06" w:rsidRDefault="007D0C06" w:rsidP="007D0C06">
      <w:pPr>
        <w:pStyle w:val="affc"/>
        <w:numPr>
          <w:ilvl w:val="2"/>
          <w:numId w:val="80"/>
        </w:numPr>
        <w:ind w:leftChars="0"/>
      </w:pPr>
      <w:r>
        <w:t>統計表</w:t>
      </w:r>
      <w:r>
        <w:rPr>
          <w:rFonts w:hint="eastAsia"/>
        </w:rPr>
        <w:t>：</w:t>
      </w:r>
      <w:r>
        <w:t>可查看已填寫問卷的結果統計</w:t>
      </w:r>
    </w:p>
    <w:p w14:paraId="5E949115" w14:textId="56949BE7" w:rsidR="007D0C06" w:rsidRDefault="007D0C06" w:rsidP="007D0C06">
      <w:pPr>
        <w:pStyle w:val="afff1"/>
        <w:ind w:left="484" w:firstLine="480"/>
      </w:pPr>
      <w:r>
        <w:t>圖146．查看問卷統計</w:t>
      </w:r>
    </w:p>
    <w:p w14:paraId="567B586E" w14:textId="329508C7" w:rsidR="007D0C06" w:rsidRDefault="007D0C06" w:rsidP="007D0C06">
      <w:pPr>
        <w:pStyle w:val="affc"/>
        <w:numPr>
          <w:ilvl w:val="3"/>
          <w:numId w:val="81"/>
        </w:numPr>
        <w:ind w:leftChars="0"/>
      </w:pPr>
      <w:r>
        <w:t>若此問卷建立時</w:t>
      </w:r>
      <w:r>
        <w:t>"</w:t>
      </w:r>
      <w:r>
        <w:t>統計結果開放對象</w:t>
      </w:r>
      <w:r>
        <w:t>"</w:t>
      </w:r>
      <w:r>
        <w:t>為</w:t>
      </w:r>
      <w:r>
        <w:t>"</w:t>
      </w:r>
      <w:r>
        <w:t>可填寫者</w:t>
      </w:r>
      <w:r>
        <w:t>"</w:t>
      </w:r>
      <w:r>
        <w:t>或</w:t>
      </w:r>
      <w:r>
        <w:t>"</w:t>
      </w:r>
      <w:r>
        <w:t>已填寫者</w:t>
      </w:r>
      <w:r>
        <w:t>"</w:t>
      </w:r>
      <w:r>
        <w:t>，一般使用者才可以看到此頁籤，若為</w:t>
      </w:r>
      <w:r>
        <w:t>"</w:t>
      </w:r>
      <w:r>
        <w:t>僅管理者</w:t>
      </w:r>
      <w:r>
        <w:t>"</w:t>
      </w:r>
      <w:r>
        <w:t>，則一般使用者完全看不到此</w:t>
      </w:r>
      <w:r>
        <w:t>"</w:t>
      </w:r>
      <w:r>
        <w:t>統計表</w:t>
      </w:r>
      <w:r>
        <w:t>"</w:t>
      </w:r>
      <w:r>
        <w:t>頁籤</w:t>
      </w:r>
    </w:p>
    <w:p w14:paraId="05E5E3F1" w14:textId="60555C21" w:rsidR="007D0C06" w:rsidRDefault="007D0C06" w:rsidP="007D0C06">
      <w:pPr>
        <w:pStyle w:val="affc"/>
        <w:numPr>
          <w:ilvl w:val="3"/>
          <w:numId w:val="81"/>
        </w:numPr>
        <w:ind w:leftChars="0"/>
      </w:pPr>
      <w:r>
        <w:t>統計圖的數據會包含填寫過但已離職或已調職的人的回覆數據，但若是管理</w:t>
      </w:r>
      <w:r>
        <w:t xml:space="preserve"> </w:t>
      </w:r>
      <w:r>
        <w:t>者刪除某筆回覆，則統計表所顯示的數據也會減少該筆被刪除的數據。</w:t>
      </w:r>
    </w:p>
    <w:p w14:paraId="31E01C9B" w14:textId="41B5428E" w:rsidR="007D0C06" w:rsidRDefault="007D0C06" w:rsidP="007D0C06">
      <w:pPr>
        <w:pStyle w:val="affc"/>
        <w:numPr>
          <w:ilvl w:val="3"/>
          <w:numId w:val="81"/>
        </w:numPr>
        <w:ind w:leftChars="0"/>
      </w:pPr>
      <w:r>
        <w:t>問卷填寫總人數</w:t>
      </w:r>
    </w:p>
    <w:p w14:paraId="48DC387B" w14:textId="4DA1839E" w:rsidR="007D0C06" w:rsidRDefault="007D0C06" w:rsidP="007D0C06">
      <w:pPr>
        <w:pStyle w:val="affc"/>
        <w:numPr>
          <w:ilvl w:val="4"/>
          <w:numId w:val="81"/>
        </w:numPr>
        <w:ind w:leftChars="0"/>
      </w:pPr>
      <w:r>
        <w:t>顯示目前填寫的人數</w:t>
      </w:r>
    </w:p>
    <w:p w14:paraId="14C3309D" w14:textId="6E8897B9" w:rsidR="007D0C06" w:rsidRDefault="007D0C06" w:rsidP="007D0C06">
      <w:pPr>
        <w:pStyle w:val="affc"/>
        <w:numPr>
          <w:ilvl w:val="3"/>
          <w:numId w:val="81"/>
        </w:numPr>
        <w:ind w:leftChars="0"/>
      </w:pPr>
      <w:r>
        <w:t>問題種類的統計呈現</w:t>
      </w:r>
    </w:p>
    <w:p w14:paraId="49E111AC" w14:textId="482A1AF8" w:rsidR="007D0C06" w:rsidRDefault="007D0C06" w:rsidP="007D0C06">
      <w:pPr>
        <w:pStyle w:val="affc"/>
        <w:numPr>
          <w:ilvl w:val="4"/>
          <w:numId w:val="81"/>
        </w:numPr>
        <w:ind w:leftChars="0"/>
      </w:pPr>
      <w:r>
        <w:t>單選與下拉式選單</w:t>
      </w:r>
    </w:p>
    <w:p w14:paraId="0AEBFC12" w14:textId="1CB8ABCD" w:rsidR="007D0C06" w:rsidRDefault="007D0C06" w:rsidP="007D0C06">
      <w:pPr>
        <w:pStyle w:val="affc"/>
        <w:numPr>
          <w:ilvl w:val="5"/>
          <w:numId w:val="81"/>
        </w:numPr>
        <w:ind w:leftChars="0"/>
      </w:pPr>
      <w:r>
        <w:rPr>
          <w:rFonts w:hint="eastAsia"/>
        </w:rPr>
        <w:t>題號</w:t>
      </w:r>
    </w:p>
    <w:p w14:paraId="6774B726" w14:textId="6F65B2B2" w:rsidR="007D0C06" w:rsidRDefault="007D0C06" w:rsidP="007D0C06">
      <w:pPr>
        <w:pStyle w:val="affc"/>
        <w:numPr>
          <w:ilvl w:val="5"/>
          <w:numId w:val="81"/>
        </w:numPr>
        <w:ind w:leftChars="0"/>
      </w:pPr>
      <w:r>
        <w:rPr>
          <w:rFonts w:hint="eastAsia"/>
        </w:rPr>
        <w:t>題目類型的</w:t>
      </w:r>
      <w:r>
        <w:rPr>
          <w:rFonts w:hint="eastAsia"/>
        </w:rPr>
        <w:t>icon</w:t>
      </w:r>
    </w:p>
    <w:p w14:paraId="33C18739" w14:textId="5561E967" w:rsidR="007D0C06" w:rsidRDefault="007D0C06" w:rsidP="007D0C06">
      <w:pPr>
        <w:pStyle w:val="affc"/>
        <w:numPr>
          <w:ilvl w:val="5"/>
          <w:numId w:val="81"/>
        </w:numPr>
        <w:ind w:leftChars="0"/>
      </w:pPr>
      <w:r>
        <w:rPr>
          <w:rFonts w:hint="eastAsia"/>
        </w:rPr>
        <w:t>題目名稱</w:t>
      </w:r>
    </w:p>
    <w:p w14:paraId="54820455" w14:textId="3DDA0D23" w:rsidR="007D0C06" w:rsidRDefault="007D0C06" w:rsidP="007D0C06">
      <w:pPr>
        <w:pStyle w:val="affc"/>
        <w:numPr>
          <w:ilvl w:val="5"/>
          <w:numId w:val="81"/>
        </w:numPr>
        <w:ind w:leftChars="0"/>
      </w:pPr>
      <w:r>
        <w:rPr>
          <w:rFonts w:hint="eastAsia"/>
        </w:rPr>
        <w:t>幾則回應</w:t>
      </w:r>
    </w:p>
    <w:p w14:paraId="5F514369" w14:textId="4B9404F6" w:rsidR="007D0C06" w:rsidRDefault="007D0C06">
      <w:pPr>
        <w:widowControl/>
        <w:suppressAutoHyphens w:val="0"/>
      </w:pPr>
      <w:r>
        <w:br w:type="page"/>
      </w:r>
    </w:p>
    <w:p w14:paraId="088F27D7" w14:textId="6591CA03" w:rsidR="007D0C06" w:rsidRDefault="007D0C06" w:rsidP="007D0C06">
      <w:pPr>
        <w:pStyle w:val="affc"/>
        <w:numPr>
          <w:ilvl w:val="5"/>
          <w:numId w:val="81"/>
        </w:numPr>
        <w:ind w:leftChars="0"/>
      </w:pPr>
      <w:r>
        <w:rPr>
          <w:rFonts w:hint="eastAsia"/>
        </w:rPr>
        <w:t>圖表切換按鈕</w:t>
      </w:r>
    </w:p>
    <w:p w14:paraId="0239B75E" w14:textId="5B312A31" w:rsidR="007D0C06" w:rsidRDefault="007D0C06" w:rsidP="007D0C06">
      <w:pPr>
        <w:pStyle w:val="affc"/>
        <w:numPr>
          <w:ilvl w:val="6"/>
          <w:numId w:val="81"/>
        </w:numPr>
        <w:ind w:leftChars="0"/>
      </w:pPr>
      <w:r>
        <w:rPr>
          <w:rFonts w:hint="eastAsia"/>
        </w:rPr>
        <w:t>長條圖</w:t>
      </w:r>
    </w:p>
    <w:p w14:paraId="2BCD72B8" w14:textId="01D06DAC" w:rsidR="007D0C06" w:rsidRDefault="007D0C06" w:rsidP="007D0C06">
      <w:pPr>
        <w:pStyle w:val="affc"/>
        <w:numPr>
          <w:ilvl w:val="6"/>
          <w:numId w:val="81"/>
        </w:numPr>
        <w:ind w:leftChars="0"/>
      </w:pPr>
      <w:r>
        <w:rPr>
          <w:rFonts w:hint="eastAsia"/>
        </w:rPr>
        <w:t>圓餅圖</w:t>
      </w:r>
    </w:p>
    <w:p w14:paraId="4E3A794D" w14:textId="63259EAD" w:rsidR="007D0C06" w:rsidRDefault="007D0C06" w:rsidP="007D0C06">
      <w:pPr>
        <w:pStyle w:val="affc"/>
        <w:numPr>
          <w:ilvl w:val="5"/>
          <w:numId w:val="81"/>
        </w:numPr>
        <w:ind w:leftChars="0"/>
      </w:pPr>
      <w:r>
        <w:rPr>
          <w:rFonts w:hint="eastAsia"/>
        </w:rPr>
        <w:t>圖表</w:t>
      </w:r>
      <w:r>
        <w:rPr>
          <w:rFonts w:hint="eastAsia"/>
        </w:rPr>
        <w:t>(</w:t>
      </w:r>
      <w:r>
        <w:rPr>
          <w:rFonts w:hint="eastAsia"/>
        </w:rPr>
        <w:t>長條圖</w:t>
      </w:r>
      <w:r>
        <w:rPr>
          <w:rFonts w:hint="eastAsia"/>
        </w:rPr>
        <w:t>/</w:t>
      </w:r>
      <w:proofErr w:type="gramStart"/>
      <w:r>
        <w:rPr>
          <w:rFonts w:hint="eastAsia"/>
        </w:rPr>
        <w:t>圓餅圖</w:t>
      </w:r>
      <w:proofErr w:type="gramEnd"/>
      <w:r>
        <w:rPr>
          <w:rFonts w:hint="eastAsia"/>
        </w:rPr>
        <w:t>)</w:t>
      </w:r>
      <w:r>
        <w:rPr>
          <w:rFonts w:hint="eastAsia"/>
        </w:rPr>
        <w:t>：</w:t>
      </w:r>
      <w:r>
        <w:t>預設顯示長條圖，畫面一次只會出現一個</w:t>
      </w:r>
      <w:r>
        <w:rPr>
          <w:rFonts w:hint="eastAsia"/>
        </w:rPr>
        <w:t>按</w:t>
      </w:r>
      <w:r>
        <w:t>鈕，</w:t>
      </w:r>
      <w:proofErr w:type="gramStart"/>
      <w:r>
        <w:t>點擊會切換</w:t>
      </w:r>
      <w:proofErr w:type="gramEnd"/>
      <w:r>
        <w:t>按鈕狀態。</w:t>
      </w:r>
      <w:r>
        <w:t>(</w:t>
      </w:r>
      <w:r>
        <w:t>示意圖一次呈現兩個按鈕的行為不參考</w:t>
      </w:r>
      <w:r>
        <w:t>)</w:t>
      </w:r>
    </w:p>
    <w:p w14:paraId="3B121F20" w14:textId="516138AC" w:rsidR="007D0C06" w:rsidRDefault="007D0C06" w:rsidP="007D0C06">
      <w:pPr>
        <w:pStyle w:val="affc"/>
        <w:numPr>
          <w:ilvl w:val="5"/>
          <w:numId w:val="81"/>
        </w:numPr>
        <w:ind w:leftChars="0"/>
      </w:pPr>
      <w:r>
        <w:t>若單選有人填寫了「其他」，請參考「複選」的說明</w:t>
      </w:r>
    </w:p>
    <w:p w14:paraId="67A7100A" w14:textId="06132579" w:rsidR="007D0C06" w:rsidRDefault="007D0C06" w:rsidP="007D0C06">
      <w:pPr>
        <w:pStyle w:val="affc"/>
        <w:numPr>
          <w:ilvl w:val="4"/>
          <w:numId w:val="81"/>
        </w:numPr>
        <w:ind w:leftChars="0"/>
      </w:pPr>
      <w:r>
        <w:rPr>
          <w:rFonts w:hint="eastAsia"/>
        </w:rPr>
        <w:t>複選</w:t>
      </w:r>
    </w:p>
    <w:p w14:paraId="0B8CDEE5" w14:textId="69AC51A7" w:rsidR="007D0C06" w:rsidRDefault="007D0C06" w:rsidP="007D0C06">
      <w:pPr>
        <w:pStyle w:val="affc"/>
        <w:numPr>
          <w:ilvl w:val="5"/>
          <w:numId w:val="81"/>
        </w:numPr>
        <w:ind w:leftChars="0"/>
      </w:pPr>
      <w:r>
        <w:rPr>
          <w:rFonts w:hint="eastAsia"/>
        </w:rPr>
        <w:t>題號</w:t>
      </w:r>
    </w:p>
    <w:p w14:paraId="3C42E073" w14:textId="652C3349" w:rsidR="007D0C06" w:rsidRDefault="007D0C06" w:rsidP="007D0C06">
      <w:pPr>
        <w:pStyle w:val="affc"/>
        <w:numPr>
          <w:ilvl w:val="5"/>
          <w:numId w:val="81"/>
        </w:numPr>
        <w:ind w:leftChars="0"/>
      </w:pPr>
      <w:r>
        <w:rPr>
          <w:rFonts w:hint="eastAsia"/>
        </w:rPr>
        <w:t>題目類型的</w:t>
      </w:r>
      <w:r>
        <w:rPr>
          <w:rFonts w:hint="eastAsia"/>
        </w:rPr>
        <w:t>icon</w:t>
      </w:r>
    </w:p>
    <w:p w14:paraId="199A4226" w14:textId="1BAA28E4" w:rsidR="007D0C06" w:rsidRDefault="007D0C06" w:rsidP="007D0C06">
      <w:pPr>
        <w:pStyle w:val="affc"/>
        <w:numPr>
          <w:ilvl w:val="5"/>
          <w:numId w:val="81"/>
        </w:numPr>
        <w:ind w:leftChars="0"/>
      </w:pPr>
      <w:r>
        <w:rPr>
          <w:rFonts w:hint="eastAsia"/>
        </w:rPr>
        <w:t>題目名稱</w:t>
      </w:r>
    </w:p>
    <w:p w14:paraId="1F7118CE" w14:textId="37F9EC87" w:rsidR="007D0C06" w:rsidRDefault="007D0C06" w:rsidP="007D0C06">
      <w:pPr>
        <w:pStyle w:val="affc"/>
        <w:numPr>
          <w:ilvl w:val="5"/>
          <w:numId w:val="81"/>
        </w:numPr>
        <w:ind w:leftChars="0"/>
      </w:pPr>
      <w:r>
        <w:rPr>
          <w:rFonts w:hint="eastAsia"/>
        </w:rPr>
        <w:t>幾則回應</w:t>
      </w:r>
    </w:p>
    <w:p w14:paraId="6753FA48" w14:textId="38F5A208" w:rsidR="007D0C06" w:rsidRDefault="007D0C06" w:rsidP="007D0C06">
      <w:pPr>
        <w:pStyle w:val="affc"/>
        <w:numPr>
          <w:ilvl w:val="5"/>
          <w:numId w:val="81"/>
        </w:numPr>
        <w:ind w:leftChars="0"/>
      </w:pPr>
      <w:r>
        <w:rPr>
          <w:rFonts w:hint="eastAsia"/>
        </w:rPr>
        <w:t>複選僅有長條圖</w:t>
      </w:r>
    </w:p>
    <w:p w14:paraId="7279B677" w14:textId="4EBA494A" w:rsidR="007D0C06" w:rsidRDefault="007D0C06" w:rsidP="007D0C06">
      <w:pPr>
        <w:pStyle w:val="affc"/>
        <w:numPr>
          <w:ilvl w:val="5"/>
          <w:numId w:val="81"/>
        </w:numPr>
        <w:ind w:leftChars="0"/>
      </w:pPr>
      <w:r>
        <w:rPr>
          <w:rFonts w:hint="eastAsia"/>
        </w:rPr>
        <w:t>其他回應</w:t>
      </w:r>
    </w:p>
    <w:p w14:paraId="50A2E05E" w14:textId="6E780CF9" w:rsidR="007D0C06" w:rsidRDefault="007D0C06" w:rsidP="007D0C06">
      <w:pPr>
        <w:pStyle w:val="affc"/>
        <w:numPr>
          <w:ilvl w:val="6"/>
          <w:numId w:val="81"/>
        </w:numPr>
        <w:ind w:leftChars="0"/>
      </w:pPr>
      <w:r>
        <w:rPr>
          <w:rFonts w:hint="eastAsia"/>
        </w:rPr>
        <w:t>幾則其他回應：代入目前其他回應的筆數</w:t>
      </w:r>
    </w:p>
    <w:p w14:paraId="4439EEDA" w14:textId="16C7BCBA" w:rsidR="007D0C06" w:rsidRDefault="007D0C06" w:rsidP="007D0C06">
      <w:pPr>
        <w:pStyle w:val="affc"/>
        <w:numPr>
          <w:ilvl w:val="6"/>
          <w:numId w:val="81"/>
        </w:numPr>
        <w:ind w:leftChars="0"/>
      </w:pPr>
      <w:r>
        <w:rPr>
          <w:rFonts w:hint="eastAsia"/>
        </w:rPr>
        <w:t>展開</w:t>
      </w:r>
      <w:r>
        <w:rPr>
          <w:rFonts w:hint="eastAsia"/>
        </w:rPr>
        <w:t>/</w:t>
      </w:r>
      <w:proofErr w:type="gramStart"/>
      <w:r>
        <w:rPr>
          <w:rFonts w:hint="eastAsia"/>
        </w:rPr>
        <w:t>收合按鈕</w:t>
      </w:r>
      <w:proofErr w:type="gramEnd"/>
    </w:p>
    <w:p w14:paraId="1EC0588E" w14:textId="433F2BB6" w:rsidR="007D0C06" w:rsidRDefault="00153F87" w:rsidP="007D0C06">
      <w:pPr>
        <w:pStyle w:val="affc"/>
        <w:numPr>
          <w:ilvl w:val="6"/>
          <w:numId w:val="81"/>
        </w:numPr>
        <w:ind w:leftChars="0"/>
      </w:pPr>
      <w:r w:rsidRPr="00153F87">
        <w:rPr>
          <w:noProof/>
        </w:rPr>
        <w:drawing>
          <wp:anchor distT="0" distB="0" distL="114300" distR="114300" simplePos="0" relativeHeight="251878912" behindDoc="0" locked="0" layoutInCell="1" allowOverlap="1" wp14:anchorId="7A33D112" wp14:editId="6EC5708E">
            <wp:simplePos x="0" y="0"/>
            <wp:positionH relativeFrom="column">
              <wp:posOffset>1826260</wp:posOffset>
            </wp:positionH>
            <wp:positionV relativeFrom="page">
              <wp:posOffset>5613400</wp:posOffset>
            </wp:positionV>
            <wp:extent cx="1619885" cy="3495040"/>
            <wp:effectExtent l="0" t="0" r="0" b="0"/>
            <wp:wrapTopAndBottom/>
            <wp:docPr id="1686063325"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3325" name="圖片 1" descr="一張含有 文字, 螢幕擷取畫面, 數字 的圖片&#10;&#10;自動產生的描述"/>
                    <pic:cNvPicPr/>
                  </pic:nvPicPr>
                  <pic:blipFill>
                    <a:blip r:embed="rId208">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r>
        <w:t>預設隱藏其他回應的列表，使用者有點到「</w:t>
      </w:r>
      <w:r>
        <w:t>2</w:t>
      </w:r>
      <w:r>
        <w:t>則其他回應」或是展開的</w:t>
      </w:r>
      <w:r>
        <w:t>icon</w:t>
      </w:r>
      <w:r>
        <w:t>才會將其他回</w:t>
      </w:r>
      <w:r>
        <w:t xml:space="preserve"> </w:t>
      </w:r>
      <w:r>
        <w:t>應的列表顯示出來</w:t>
      </w:r>
    </w:p>
    <w:p w14:paraId="7F1DBF81" w14:textId="6D56EF5C" w:rsidR="00153F87" w:rsidRDefault="00153F87" w:rsidP="007D0C06">
      <w:pPr>
        <w:pStyle w:val="affc"/>
        <w:numPr>
          <w:ilvl w:val="6"/>
          <w:numId w:val="81"/>
        </w:numPr>
        <w:ind w:leftChars="0"/>
      </w:pPr>
      <w:r>
        <w:t>列表超過</w:t>
      </w:r>
      <w:r>
        <w:t>5</w:t>
      </w:r>
      <w:r>
        <w:t>筆後出現分頁按鈕，一頁</w:t>
      </w:r>
      <w:r>
        <w:t>5</w:t>
      </w:r>
      <w:r>
        <w:t>筆</w:t>
      </w:r>
    </w:p>
    <w:p w14:paraId="465EF864" w14:textId="2F5FF326" w:rsidR="00153F87" w:rsidRPr="007D0C06" w:rsidRDefault="00153F87" w:rsidP="00153F87">
      <w:pPr>
        <w:pStyle w:val="afff1"/>
        <w:ind w:left="2400" w:firstLine="480"/>
      </w:pPr>
      <w:r>
        <w:t>圖147．其他回應展開圖</w:t>
      </w:r>
    </w:p>
    <w:p w14:paraId="4EEA4FA6" w14:textId="77777777" w:rsidR="007D0C06" w:rsidRDefault="007D0C06">
      <w:pPr>
        <w:widowControl/>
        <w:suppressAutoHyphens w:val="0"/>
      </w:pPr>
      <w:r>
        <w:br w:type="page"/>
      </w:r>
    </w:p>
    <w:p w14:paraId="556434A2" w14:textId="0D5BEE17" w:rsidR="007D0C06" w:rsidRDefault="00153F87" w:rsidP="00153F87">
      <w:pPr>
        <w:pStyle w:val="affc"/>
        <w:numPr>
          <w:ilvl w:val="4"/>
          <w:numId w:val="82"/>
        </w:numPr>
        <w:ind w:leftChars="0"/>
      </w:pPr>
      <w:r>
        <w:rPr>
          <w:rFonts w:hint="eastAsia"/>
        </w:rPr>
        <w:t>簡答題</w:t>
      </w:r>
    </w:p>
    <w:p w14:paraId="4204603E" w14:textId="122DE687" w:rsidR="00153F87" w:rsidRDefault="00153F87" w:rsidP="00153F87">
      <w:pPr>
        <w:pStyle w:val="affc"/>
        <w:numPr>
          <w:ilvl w:val="5"/>
          <w:numId w:val="82"/>
        </w:numPr>
        <w:ind w:leftChars="0"/>
      </w:pPr>
      <w:r>
        <w:rPr>
          <w:rFonts w:hint="eastAsia"/>
        </w:rPr>
        <w:t>題號</w:t>
      </w:r>
    </w:p>
    <w:p w14:paraId="1FD7C2BC" w14:textId="676CC537" w:rsidR="00153F87" w:rsidRDefault="00153F87" w:rsidP="00153F87">
      <w:pPr>
        <w:pStyle w:val="affc"/>
        <w:numPr>
          <w:ilvl w:val="5"/>
          <w:numId w:val="82"/>
        </w:numPr>
        <w:ind w:leftChars="0"/>
      </w:pPr>
      <w:r>
        <w:rPr>
          <w:rFonts w:hint="eastAsia"/>
        </w:rPr>
        <w:t>題目類型的</w:t>
      </w:r>
      <w:r>
        <w:rPr>
          <w:rFonts w:hint="eastAsia"/>
        </w:rPr>
        <w:t>icon</w:t>
      </w:r>
    </w:p>
    <w:p w14:paraId="11E05D67" w14:textId="26D9061F" w:rsidR="00153F87" w:rsidRDefault="00153F87" w:rsidP="00153F87">
      <w:pPr>
        <w:pStyle w:val="affc"/>
        <w:numPr>
          <w:ilvl w:val="5"/>
          <w:numId w:val="82"/>
        </w:numPr>
        <w:ind w:leftChars="0"/>
      </w:pPr>
      <w:r>
        <w:rPr>
          <w:rFonts w:hint="eastAsia"/>
        </w:rPr>
        <w:t>題目名稱</w:t>
      </w:r>
    </w:p>
    <w:p w14:paraId="38FD9674" w14:textId="1944DA5E" w:rsidR="00153F87" w:rsidRDefault="00153F87" w:rsidP="00153F87">
      <w:pPr>
        <w:pStyle w:val="affc"/>
        <w:numPr>
          <w:ilvl w:val="5"/>
          <w:numId w:val="82"/>
        </w:numPr>
        <w:ind w:leftChars="0"/>
      </w:pPr>
      <w:r>
        <w:rPr>
          <w:rFonts w:hint="eastAsia"/>
        </w:rPr>
        <w:t>幾則回應</w:t>
      </w:r>
    </w:p>
    <w:p w14:paraId="40499434" w14:textId="4E19054F" w:rsidR="00153F87" w:rsidRDefault="00153F87" w:rsidP="00153F87">
      <w:pPr>
        <w:pStyle w:val="affc"/>
        <w:numPr>
          <w:ilvl w:val="5"/>
          <w:numId w:val="82"/>
        </w:numPr>
        <w:ind w:leftChars="0"/>
      </w:pPr>
      <w:r>
        <w:rPr>
          <w:rFonts w:hint="eastAsia"/>
        </w:rPr>
        <w:t>列表顯示簡答的內容</w:t>
      </w:r>
    </w:p>
    <w:p w14:paraId="21E2E491" w14:textId="0B360370" w:rsidR="00153F87" w:rsidRDefault="00153F87" w:rsidP="00153F87">
      <w:pPr>
        <w:pStyle w:val="affc"/>
        <w:numPr>
          <w:ilvl w:val="6"/>
          <w:numId w:val="82"/>
        </w:numPr>
        <w:ind w:leftChars="0"/>
      </w:pPr>
      <w:r>
        <w:rPr>
          <w:rFonts w:hint="eastAsia"/>
        </w:rPr>
        <w:t>編號</w:t>
      </w:r>
    </w:p>
    <w:p w14:paraId="427125AB" w14:textId="76A6A5AF" w:rsidR="00153F87" w:rsidRDefault="00153F87" w:rsidP="00153F87">
      <w:pPr>
        <w:pStyle w:val="affc"/>
        <w:numPr>
          <w:ilvl w:val="6"/>
          <w:numId w:val="82"/>
        </w:numPr>
        <w:ind w:leftChars="0"/>
      </w:pPr>
      <w:r>
        <w:rPr>
          <w:rFonts w:hint="eastAsia"/>
        </w:rPr>
        <w:t>內容</w:t>
      </w:r>
    </w:p>
    <w:p w14:paraId="15C56ED6" w14:textId="571B7379" w:rsidR="00153F87" w:rsidRDefault="00153F87" w:rsidP="00153F87">
      <w:pPr>
        <w:pStyle w:val="affc"/>
        <w:numPr>
          <w:ilvl w:val="6"/>
          <w:numId w:val="82"/>
        </w:numPr>
        <w:ind w:leftChars="0"/>
      </w:pPr>
      <w:r>
        <w:rPr>
          <w:rFonts w:hint="eastAsia"/>
        </w:rPr>
        <w:t>列表超過</w:t>
      </w:r>
      <w:r>
        <w:rPr>
          <w:rFonts w:hint="eastAsia"/>
        </w:rPr>
        <w:t>5</w:t>
      </w:r>
      <w:r>
        <w:rPr>
          <w:rFonts w:hint="eastAsia"/>
        </w:rPr>
        <w:t>筆後出現分頁按鈕，一頁</w:t>
      </w:r>
      <w:r>
        <w:rPr>
          <w:rFonts w:hint="eastAsia"/>
        </w:rPr>
        <w:t>5</w:t>
      </w:r>
      <w:r>
        <w:rPr>
          <w:rFonts w:hint="eastAsia"/>
        </w:rPr>
        <w:t>筆</w:t>
      </w:r>
    </w:p>
    <w:p w14:paraId="088C8AF6" w14:textId="7BD1A023" w:rsidR="00153F87" w:rsidRDefault="00153F87" w:rsidP="00153F87">
      <w:pPr>
        <w:pStyle w:val="afff5"/>
      </w:pPr>
      <w:bookmarkStart w:id="43" w:name="_Toc139443966"/>
      <w:r>
        <w:t xml:space="preserve">2-9-12 </w:t>
      </w:r>
      <w:r>
        <w:rPr>
          <w:rFonts w:hint="eastAsia"/>
        </w:rPr>
        <w:t xml:space="preserve">辦公 </w:t>
      </w:r>
      <w:proofErr w:type="gramStart"/>
      <w:r>
        <w:rPr>
          <w:rFonts w:hint="eastAsia"/>
        </w:rPr>
        <w:t>線上報名</w:t>
      </w:r>
      <w:bookmarkEnd w:id="43"/>
      <w:proofErr w:type="gramEnd"/>
    </w:p>
    <w:p w14:paraId="7DF80EEE" w14:textId="5960741E" w:rsidR="00153F87" w:rsidRDefault="00153F87" w:rsidP="00153F87">
      <w:pPr>
        <w:pStyle w:val="affc"/>
        <w:numPr>
          <w:ilvl w:val="0"/>
          <w:numId w:val="84"/>
        </w:numPr>
        <w:ind w:leftChars="0"/>
      </w:pPr>
      <w:proofErr w:type="gramStart"/>
      <w:r>
        <w:rPr>
          <w:rFonts w:hint="eastAsia"/>
        </w:rPr>
        <w:t>線上報名</w:t>
      </w:r>
      <w:proofErr w:type="gramEnd"/>
      <w:r>
        <w:rPr>
          <w:rFonts w:hint="eastAsia"/>
        </w:rPr>
        <w:t>首頁</w:t>
      </w:r>
      <w:r>
        <w:rPr>
          <w:rFonts w:hint="eastAsia"/>
        </w:rPr>
        <w:t>(</w:t>
      </w:r>
      <w:r>
        <w:rPr>
          <w:rFonts w:hint="eastAsia"/>
        </w:rPr>
        <w:t>報名列表</w:t>
      </w:r>
      <w:r>
        <w:rPr>
          <w:rFonts w:hint="eastAsia"/>
        </w:rPr>
        <w:t>)</w:t>
      </w:r>
    </w:p>
    <w:p w14:paraId="76297F2F" w14:textId="33E118A2" w:rsidR="00153F87" w:rsidRDefault="00153F87" w:rsidP="00153F87">
      <w:pPr>
        <w:pStyle w:val="affc"/>
        <w:numPr>
          <w:ilvl w:val="1"/>
          <w:numId w:val="84"/>
        </w:numPr>
        <w:ind w:leftChars="0"/>
      </w:pPr>
      <w:r>
        <w:rPr>
          <w:rFonts w:hint="eastAsia"/>
        </w:rPr>
        <w:t>包含</w:t>
      </w:r>
      <w:r>
        <w:t>新增報名、報名列表、個人報名狀況、報名管理、管理設定</w:t>
      </w:r>
      <w:r>
        <w:t xml:space="preserve"> </w:t>
      </w:r>
      <w:r>
        <w:t>功能按鈕</w:t>
      </w:r>
    </w:p>
    <w:p w14:paraId="3E1E4BC7" w14:textId="142CA7FC" w:rsidR="00153F87" w:rsidRDefault="00585750" w:rsidP="00153F87">
      <w:pPr>
        <w:pStyle w:val="affc"/>
        <w:numPr>
          <w:ilvl w:val="2"/>
          <w:numId w:val="84"/>
        </w:numPr>
        <w:ind w:leftChars="0"/>
      </w:pPr>
      <w:r>
        <w:rPr>
          <w:rFonts w:hint="eastAsia"/>
        </w:rPr>
        <w:t>按鈕</w:t>
      </w:r>
    </w:p>
    <w:p w14:paraId="6110D5BB" w14:textId="2844D361" w:rsidR="00585750" w:rsidRDefault="00585750" w:rsidP="00585750">
      <w:pPr>
        <w:pStyle w:val="affc"/>
        <w:numPr>
          <w:ilvl w:val="3"/>
          <w:numId w:val="84"/>
        </w:numPr>
        <w:ind w:leftChars="0"/>
      </w:pPr>
      <w:r>
        <w:rPr>
          <w:rFonts w:hint="eastAsia"/>
        </w:rPr>
        <w:t>新增報名</w:t>
      </w:r>
    </w:p>
    <w:p w14:paraId="5FB090FF" w14:textId="43504611" w:rsidR="00585750" w:rsidRDefault="00585750" w:rsidP="00585750">
      <w:pPr>
        <w:pStyle w:val="affc"/>
        <w:numPr>
          <w:ilvl w:val="3"/>
          <w:numId w:val="84"/>
        </w:numPr>
        <w:ind w:leftChars="0"/>
      </w:pPr>
      <w:r>
        <w:rPr>
          <w:rFonts w:hint="eastAsia"/>
        </w:rPr>
        <w:t>報名列表</w:t>
      </w:r>
    </w:p>
    <w:p w14:paraId="0E36E962" w14:textId="24A289CF" w:rsidR="00585750" w:rsidRDefault="00585750" w:rsidP="00585750">
      <w:pPr>
        <w:pStyle w:val="affc"/>
        <w:numPr>
          <w:ilvl w:val="3"/>
          <w:numId w:val="84"/>
        </w:numPr>
        <w:ind w:leftChars="0"/>
      </w:pPr>
      <w:r>
        <w:rPr>
          <w:rFonts w:hint="eastAsia"/>
        </w:rPr>
        <w:t>個人報名狀況</w:t>
      </w:r>
    </w:p>
    <w:p w14:paraId="753FD7CC" w14:textId="02D432CE" w:rsidR="00585750" w:rsidRDefault="00585750" w:rsidP="00585750">
      <w:pPr>
        <w:pStyle w:val="affc"/>
        <w:numPr>
          <w:ilvl w:val="3"/>
          <w:numId w:val="84"/>
        </w:numPr>
        <w:ind w:leftChars="0"/>
      </w:pPr>
      <w:r>
        <w:rPr>
          <w:rFonts w:hint="eastAsia"/>
        </w:rPr>
        <w:t>報名管理</w:t>
      </w:r>
    </w:p>
    <w:p w14:paraId="21CD72DA" w14:textId="5D131FB0" w:rsidR="00585750" w:rsidRDefault="00585750" w:rsidP="00585750">
      <w:pPr>
        <w:pStyle w:val="affc"/>
        <w:numPr>
          <w:ilvl w:val="3"/>
          <w:numId w:val="84"/>
        </w:numPr>
        <w:ind w:leftChars="0"/>
      </w:pPr>
      <w:r>
        <w:rPr>
          <w:rFonts w:hint="eastAsia"/>
        </w:rPr>
        <w:t>管理設定</w:t>
      </w:r>
    </w:p>
    <w:p w14:paraId="200B55D8" w14:textId="71F50758" w:rsidR="00585750" w:rsidRDefault="00585750" w:rsidP="00585750">
      <w:pPr>
        <w:pStyle w:val="affc"/>
        <w:numPr>
          <w:ilvl w:val="1"/>
          <w:numId w:val="84"/>
        </w:numPr>
        <w:ind w:leftChars="0"/>
      </w:pPr>
      <w:r>
        <w:t>管理員進入首頁則直接顯示報名</w:t>
      </w:r>
      <w:proofErr w:type="gramStart"/>
      <w:r>
        <w:t>管理頁簽</w:t>
      </w:r>
      <w:proofErr w:type="gramEnd"/>
      <w:r>
        <w:t>，一般使用者進入則顯示報名列表頁簽</w:t>
      </w:r>
    </w:p>
    <w:p w14:paraId="58B04ED8" w14:textId="77777777" w:rsidR="00585750" w:rsidRDefault="00585750">
      <w:pPr>
        <w:widowControl/>
        <w:suppressAutoHyphens w:val="0"/>
      </w:pPr>
      <w:r>
        <w:br w:type="page"/>
      </w:r>
    </w:p>
    <w:p w14:paraId="7195235D" w14:textId="6B5E993D" w:rsidR="00585750" w:rsidRDefault="00585750" w:rsidP="00585750">
      <w:pPr>
        <w:pStyle w:val="affc"/>
        <w:numPr>
          <w:ilvl w:val="0"/>
          <w:numId w:val="84"/>
        </w:numPr>
        <w:ind w:leftChars="0"/>
      </w:pPr>
      <w:r w:rsidRPr="00585750">
        <w:rPr>
          <w:noProof/>
        </w:rPr>
        <w:drawing>
          <wp:anchor distT="0" distB="0" distL="114300" distR="114300" simplePos="0" relativeHeight="251879936" behindDoc="0" locked="0" layoutInCell="1" allowOverlap="1" wp14:anchorId="026C99C9" wp14:editId="042C73D1">
            <wp:simplePos x="0" y="0"/>
            <wp:positionH relativeFrom="column">
              <wp:posOffset>251460</wp:posOffset>
            </wp:positionH>
            <wp:positionV relativeFrom="page">
              <wp:posOffset>1397000</wp:posOffset>
            </wp:positionV>
            <wp:extent cx="1619885" cy="3513455"/>
            <wp:effectExtent l="0" t="0" r="0" b="0"/>
            <wp:wrapTopAndBottom/>
            <wp:docPr id="662860442"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0442" name="圖片 1" descr="一張含有 文字, 數字, 螢幕擷取畫面 的圖片&#10;&#10;自動產生的描述"/>
                    <pic:cNvPicPr/>
                  </pic:nvPicPr>
                  <pic:blipFill>
                    <a:blip r:embed="rId209">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r>
        <w:rPr>
          <w:rFonts w:hint="eastAsia"/>
        </w:rPr>
        <w:t>報名列表</w:t>
      </w:r>
    </w:p>
    <w:p w14:paraId="0D0A001D" w14:textId="35A169D7" w:rsidR="00585750" w:rsidRDefault="00585750" w:rsidP="00585750">
      <w:pPr>
        <w:pStyle w:val="affc"/>
        <w:numPr>
          <w:ilvl w:val="1"/>
          <w:numId w:val="84"/>
        </w:numPr>
        <w:ind w:leftChars="0"/>
      </w:pPr>
      <w:r>
        <w:rPr>
          <w:rFonts w:hint="eastAsia"/>
        </w:rPr>
        <w:t>報名列表示意圖</w:t>
      </w:r>
    </w:p>
    <w:p w14:paraId="49848602" w14:textId="602D2296" w:rsidR="00585750" w:rsidRDefault="00585750" w:rsidP="00362941">
      <w:pPr>
        <w:pStyle w:val="afff1"/>
        <w:spacing w:after="0"/>
        <w:ind w:firstLine="397"/>
      </w:pPr>
      <w:r>
        <w:t>圖148．報名列表</w:t>
      </w:r>
    </w:p>
    <w:p w14:paraId="6BA53DE7" w14:textId="58D7B5A4" w:rsidR="00585750" w:rsidRDefault="00526803" w:rsidP="00362941">
      <w:pPr>
        <w:pStyle w:val="affc"/>
        <w:numPr>
          <w:ilvl w:val="1"/>
          <w:numId w:val="84"/>
        </w:numPr>
        <w:ind w:leftChars="0"/>
      </w:pPr>
      <w:r w:rsidRPr="00585750">
        <w:rPr>
          <w:noProof/>
        </w:rPr>
        <w:drawing>
          <wp:anchor distT="0" distB="0" distL="114300" distR="114300" simplePos="0" relativeHeight="251883008" behindDoc="0" locked="0" layoutInCell="1" allowOverlap="1" wp14:anchorId="4E3AA532" wp14:editId="1753DD55">
            <wp:simplePos x="0" y="0"/>
            <wp:positionH relativeFrom="column">
              <wp:posOffset>613410</wp:posOffset>
            </wp:positionH>
            <wp:positionV relativeFrom="page">
              <wp:posOffset>5746750</wp:posOffset>
            </wp:positionV>
            <wp:extent cx="1619885" cy="3509645"/>
            <wp:effectExtent l="0" t="0" r="0" b="0"/>
            <wp:wrapTopAndBottom/>
            <wp:docPr id="199852091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20915" name="圖片 1" descr="一張含有 文字, 螢幕擷取畫面 的圖片&#10;&#10;自動產生的描述"/>
                    <pic:cNvPicPr/>
                  </pic:nvPicPr>
                  <pic:blipFill>
                    <a:blip r:embed="rId210">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rsidR="00585750">
        <w:rPr>
          <w:rFonts w:hint="eastAsia"/>
        </w:rPr>
        <w:t>活動資訊</w:t>
      </w:r>
      <w:r w:rsidR="00362941">
        <w:rPr>
          <w:rFonts w:hint="eastAsia"/>
        </w:rPr>
        <w:t>：</w:t>
      </w:r>
      <w:r w:rsidR="00585750">
        <w:t>點擊報名列表中的活動即跳出該活動資訊的視窗</w:t>
      </w:r>
    </w:p>
    <w:p w14:paraId="6E46CF50" w14:textId="3F9B9587" w:rsidR="00526803" w:rsidRDefault="00585750" w:rsidP="00526803">
      <w:pPr>
        <w:pStyle w:val="affc"/>
        <w:numPr>
          <w:ilvl w:val="2"/>
          <w:numId w:val="84"/>
        </w:numPr>
        <w:ind w:leftChars="0"/>
      </w:pPr>
      <w:r>
        <w:t>未報名的活動資訊示意圖</w:t>
      </w:r>
    </w:p>
    <w:p w14:paraId="30CA8F26" w14:textId="7BB08AA5" w:rsidR="00585750" w:rsidRDefault="00362941" w:rsidP="00526803">
      <w:pPr>
        <w:pStyle w:val="afff1"/>
        <w:spacing w:after="0"/>
        <w:ind w:left="478" w:firstLine="482"/>
      </w:pPr>
      <w:r>
        <w:t>圖149．未報名列表</w:t>
      </w:r>
    </w:p>
    <w:p w14:paraId="020F80E9" w14:textId="27D1120F" w:rsidR="00153F87" w:rsidRDefault="00153F87">
      <w:pPr>
        <w:widowControl/>
        <w:suppressAutoHyphens w:val="0"/>
      </w:pPr>
      <w:r>
        <w:br w:type="page"/>
      </w:r>
    </w:p>
    <w:p w14:paraId="1AAE91C3" w14:textId="5890B749" w:rsidR="00153F87" w:rsidRDefault="00362941" w:rsidP="00526803">
      <w:pPr>
        <w:pStyle w:val="affc"/>
        <w:numPr>
          <w:ilvl w:val="3"/>
          <w:numId w:val="84"/>
        </w:numPr>
        <w:ind w:leftChars="0"/>
      </w:pPr>
      <w:r>
        <w:rPr>
          <w:rFonts w:hint="eastAsia"/>
        </w:rPr>
        <w:t>標題</w:t>
      </w:r>
    </w:p>
    <w:p w14:paraId="63EBB24D" w14:textId="2C981B3C" w:rsidR="00362941" w:rsidRDefault="00362941" w:rsidP="00526803">
      <w:pPr>
        <w:pStyle w:val="affc"/>
        <w:numPr>
          <w:ilvl w:val="3"/>
          <w:numId w:val="84"/>
        </w:numPr>
        <w:ind w:leftChars="0"/>
      </w:pPr>
      <w:r>
        <w:rPr>
          <w:rFonts w:hint="eastAsia"/>
        </w:rPr>
        <w:t>類別</w:t>
      </w:r>
    </w:p>
    <w:p w14:paraId="1FE5603B" w14:textId="45234E79" w:rsidR="00362941" w:rsidRDefault="00362941" w:rsidP="00526803">
      <w:pPr>
        <w:pStyle w:val="affc"/>
        <w:numPr>
          <w:ilvl w:val="3"/>
          <w:numId w:val="84"/>
        </w:numPr>
        <w:ind w:leftChars="0"/>
      </w:pPr>
      <w:r>
        <w:rPr>
          <w:rFonts w:hint="eastAsia"/>
        </w:rPr>
        <w:t>梯次</w:t>
      </w:r>
    </w:p>
    <w:p w14:paraId="1BD15BB4" w14:textId="5ED528FD" w:rsidR="00362941" w:rsidRDefault="00362941" w:rsidP="00526803">
      <w:pPr>
        <w:pStyle w:val="affc"/>
        <w:numPr>
          <w:ilvl w:val="3"/>
          <w:numId w:val="84"/>
        </w:numPr>
        <w:ind w:leftChars="0"/>
      </w:pPr>
      <w:r>
        <w:rPr>
          <w:rFonts w:hint="eastAsia"/>
        </w:rPr>
        <w:t>報名公告時間</w:t>
      </w:r>
    </w:p>
    <w:p w14:paraId="30E11CE4" w14:textId="328AE140" w:rsidR="00362941" w:rsidRDefault="00362941" w:rsidP="00526803">
      <w:pPr>
        <w:pStyle w:val="affc"/>
        <w:numPr>
          <w:ilvl w:val="3"/>
          <w:numId w:val="84"/>
        </w:numPr>
        <w:ind w:leftChars="0"/>
      </w:pPr>
      <w:r>
        <w:rPr>
          <w:rFonts w:hint="eastAsia"/>
        </w:rPr>
        <w:t>報名時間</w:t>
      </w:r>
    </w:p>
    <w:p w14:paraId="5A3F5B64" w14:textId="7CE26F82" w:rsidR="00362941" w:rsidRDefault="00362941" w:rsidP="00526803">
      <w:pPr>
        <w:pStyle w:val="affc"/>
        <w:numPr>
          <w:ilvl w:val="3"/>
          <w:numId w:val="84"/>
        </w:numPr>
        <w:ind w:leftChars="0"/>
      </w:pPr>
      <w:r>
        <w:rPr>
          <w:rFonts w:hint="eastAsia"/>
        </w:rPr>
        <w:t>報名人數</w:t>
      </w:r>
    </w:p>
    <w:p w14:paraId="52D9C46E" w14:textId="24D6ACB0" w:rsidR="00362941" w:rsidRDefault="00362941" w:rsidP="00526803">
      <w:pPr>
        <w:pStyle w:val="affc"/>
        <w:numPr>
          <w:ilvl w:val="3"/>
          <w:numId w:val="84"/>
        </w:numPr>
        <w:ind w:leftChars="0"/>
      </w:pPr>
      <w:r>
        <w:rPr>
          <w:rFonts w:hint="eastAsia"/>
        </w:rPr>
        <w:t>人數限制</w:t>
      </w:r>
    </w:p>
    <w:p w14:paraId="0455F3EA" w14:textId="5A711293" w:rsidR="00362941" w:rsidRDefault="00362941" w:rsidP="00526803">
      <w:pPr>
        <w:pStyle w:val="affc"/>
        <w:numPr>
          <w:ilvl w:val="3"/>
          <w:numId w:val="84"/>
        </w:numPr>
        <w:ind w:leftChars="0"/>
      </w:pPr>
      <w:r>
        <w:rPr>
          <w:rFonts w:hint="eastAsia"/>
        </w:rPr>
        <w:t>主辦人</w:t>
      </w:r>
    </w:p>
    <w:p w14:paraId="1274D5F4" w14:textId="22A4AE0A" w:rsidR="00362941" w:rsidRDefault="00362941" w:rsidP="00526803">
      <w:pPr>
        <w:pStyle w:val="affc"/>
        <w:numPr>
          <w:ilvl w:val="3"/>
          <w:numId w:val="84"/>
        </w:numPr>
        <w:ind w:leftChars="0"/>
      </w:pPr>
      <w:r>
        <w:rPr>
          <w:rFonts w:hint="eastAsia"/>
        </w:rPr>
        <w:t>內容</w:t>
      </w:r>
    </w:p>
    <w:p w14:paraId="2814C03D" w14:textId="4A5ACCCE" w:rsidR="00362941" w:rsidRDefault="00362941" w:rsidP="00526803">
      <w:pPr>
        <w:pStyle w:val="affc"/>
        <w:numPr>
          <w:ilvl w:val="3"/>
          <w:numId w:val="84"/>
        </w:numPr>
        <w:ind w:leftChars="0"/>
      </w:pPr>
      <w:r>
        <w:rPr>
          <w:rFonts w:hint="eastAsia"/>
        </w:rPr>
        <w:t>附檔</w:t>
      </w:r>
      <w:r>
        <w:rPr>
          <w:rFonts w:hint="eastAsia"/>
        </w:rPr>
        <w:t>(</w:t>
      </w:r>
      <w:r>
        <w:rPr>
          <w:rFonts w:hint="eastAsia"/>
        </w:rPr>
        <w:t>實作可參考會議管理中的附檔</w:t>
      </w:r>
      <w:r>
        <w:rPr>
          <w:rFonts w:hint="eastAsia"/>
        </w:rPr>
        <w:t>)</w:t>
      </w:r>
    </w:p>
    <w:p w14:paraId="15C8BC51" w14:textId="15C64A07" w:rsidR="00362941" w:rsidRDefault="00362941" w:rsidP="00526803">
      <w:pPr>
        <w:pStyle w:val="affc"/>
        <w:numPr>
          <w:ilvl w:val="4"/>
          <w:numId w:val="84"/>
        </w:numPr>
        <w:ind w:leftChars="0"/>
      </w:pPr>
      <w:r>
        <w:rPr>
          <w:rFonts w:hint="eastAsia"/>
        </w:rPr>
        <w:t>檔案名稱</w:t>
      </w:r>
    </w:p>
    <w:p w14:paraId="310BBB61" w14:textId="2E7D32C5" w:rsidR="00362941" w:rsidRDefault="00362941" w:rsidP="00526803">
      <w:pPr>
        <w:pStyle w:val="affc"/>
        <w:numPr>
          <w:ilvl w:val="4"/>
          <w:numId w:val="84"/>
        </w:numPr>
        <w:ind w:leftChars="0"/>
      </w:pPr>
      <w:r>
        <w:rPr>
          <w:rFonts w:hint="eastAsia"/>
        </w:rPr>
        <w:t>上傳人員</w:t>
      </w:r>
    </w:p>
    <w:p w14:paraId="7B2B21FE" w14:textId="3724703D" w:rsidR="00362941" w:rsidRDefault="00362941" w:rsidP="00526803">
      <w:pPr>
        <w:pStyle w:val="affc"/>
        <w:numPr>
          <w:ilvl w:val="4"/>
          <w:numId w:val="84"/>
        </w:numPr>
        <w:ind w:leftChars="0"/>
      </w:pPr>
      <w:r>
        <w:rPr>
          <w:rFonts w:hint="eastAsia"/>
        </w:rPr>
        <w:t>上傳時間</w:t>
      </w:r>
    </w:p>
    <w:p w14:paraId="7535A842" w14:textId="6817D458" w:rsidR="00362941" w:rsidRDefault="00362941" w:rsidP="00526803">
      <w:pPr>
        <w:pStyle w:val="affc"/>
        <w:numPr>
          <w:ilvl w:val="4"/>
          <w:numId w:val="84"/>
        </w:numPr>
        <w:ind w:leftChars="0"/>
      </w:pPr>
      <w:r>
        <w:rPr>
          <w:rFonts w:hint="eastAsia"/>
        </w:rPr>
        <w:t>檔案說明</w:t>
      </w:r>
    </w:p>
    <w:p w14:paraId="53F918C7" w14:textId="48E2DA38" w:rsidR="00362941" w:rsidRDefault="00362941" w:rsidP="00526803">
      <w:pPr>
        <w:pStyle w:val="affc"/>
        <w:numPr>
          <w:ilvl w:val="4"/>
          <w:numId w:val="84"/>
        </w:numPr>
        <w:ind w:leftChars="0"/>
      </w:pPr>
      <w:r>
        <w:rPr>
          <w:rFonts w:hint="eastAsia"/>
        </w:rPr>
        <w:t>檔案大小</w:t>
      </w:r>
    </w:p>
    <w:p w14:paraId="74F1A287" w14:textId="18D09ECB" w:rsidR="00362941" w:rsidRDefault="00362941" w:rsidP="00526803">
      <w:pPr>
        <w:pStyle w:val="affc"/>
        <w:numPr>
          <w:ilvl w:val="3"/>
          <w:numId w:val="84"/>
        </w:numPr>
        <w:ind w:leftChars="0"/>
      </w:pPr>
      <w:r>
        <w:rPr>
          <w:rFonts w:hint="eastAsia"/>
        </w:rPr>
        <w:t>我要報名：</w:t>
      </w:r>
    </w:p>
    <w:p w14:paraId="43C8A200" w14:textId="215DDE73" w:rsidR="00362941" w:rsidRDefault="00526803" w:rsidP="00526803">
      <w:pPr>
        <w:pStyle w:val="affc"/>
        <w:numPr>
          <w:ilvl w:val="4"/>
          <w:numId w:val="84"/>
        </w:numPr>
        <w:ind w:leftChars="0"/>
      </w:pPr>
      <w:r>
        <w:t>點擊時會刷新數據</w:t>
      </w:r>
      <w:r>
        <w:t>(</w:t>
      </w:r>
      <w:r>
        <w:t>因為可能管理者在使用者打開的期間做了編輯，</w:t>
      </w:r>
      <w:proofErr w:type="gramStart"/>
      <w:r>
        <w:t>若異動</w:t>
      </w:r>
      <w:proofErr w:type="gramEnd"/>
      <w:r>
        <w:t>到時間，使用者在點擊此按鈕後若目前時間不符合此活動所設定的時間點，則此動作會失敗，因此當點擊「我要報名」時會刷新數據，好讓使用者知道是為什麼失敗</w:t>
      </w:r>
      <w:r>
        <w:t>)</w:t>
      </w:r>
    </w:p>
    <w:p w14:paraId="08F8458E" w14:textId="6C935F63" w:rsidR="00526803" w:rsidRDefault="00526803" w:rsidP="00526803">
      <w:pPr>
        <w:pStyle w:val="affc"/>
        <w:numPr>
          <w:ilvl w:val="4"/>
          <w:numId w:val="84"/>
        </w:numPr>
        <w:ind w:leftChars="0"/>
      </w:pPr>
      <w:r>
        <w:t>點擊後若目前時間點不符合此活動設定的時間點，則跳提示「不在報名時</w:t>
      </w:r>
      <w:r>
        <w:rPr>
          <w:rFonts w:hint="eastAsia"/>
        </w:rPr>
        <w:t>間</w:t>
      </w:r>
      <w:r>
        <w:t>內」</w:t>
      </w:r>
    </w:p>
    <w:p w14:paraId="5AF5CE02" w14:textId="74794D32" w:rsidR="00526803" w:rsidRDefault="00526803" w:rsidP="00526803">
      <w:pPr>
        <w:pStyle w:val="affc"/>
        <w:numPr>
          <w:ilvl w:val="4"/>
          <w:numId w:val="84"/>
        </w:numPr>
        <w:ind w:leftChars="0"/>
      </w:pPr>
      <w:r>
        <w:t>點擊後若目前時間點是符合此活動設定的時間內則會跳出是否確定報名的提示，「您確定要報名</w:t>
      </w:r>
      <w:r>
        <w:t>?</w:t>
      </w:r>
      <w:r>
        <w:t>」</w:t>
      </w:r>
    </w:p>
    <w:p w14:paraId="01DE2E9E" w14:textId="680FB501" w:rsidR="00526803" w:rsidRDefault="00526803" w:rsidP="00526803">
      <w:pPr>
        <w:pStyle w:val="affc"/>
        <w:numPr>
          <w:ilvl w:val="4"/>
          <w:numId w:val="84"/>
        </w:numPr>
        <w:ind w:leftChars="0"/>
      </w:pPr>
      <w:r>
        <w:t>點擊</w:t>
      </w:r>
      <w:r>
        <w:t>"</w:t>
      </w:r>
      <w:r>
        <w:t>確認</w:t>
      </w:r>
      <w:r>
        <w:t>"</w:t>
      </w:r>
      <w:r>
        <w:t>按鈕後關閉此活動並跳至</w:t>
      </w:r>
      <w:r>
        <w:t>"</w:t>
      </w:r>
      <w:r>
        <w:t>個人報名狀況</w:t>
      </w:r>
      <w:r>
        <w:t>"</w:t>
      </w:r>
      <w:r>
        <w:t>頁面的</w:t>
      </w:r>
      <w:r>
        <w:t>"</w:t>
      </w:r>
      <w:r>
        <w:t>報名成功頁籤</w:t>
      </w:r>
      <w:r>
        <w:t>"</w:t>
      </w:r>
      <w:r>
        <w:t>，且跳綠色提示「您已報名成功」</w:t>
      </w:r>
    </w:p>
    <w:p w14:paraId="3525752B" w14:textId="1DFE77C0" w:rsidR="00526803" w:rsidRDefault="00526803" w:rsidP="00526803">
      <w:pPr>
        <w:pStyle w:val="affc"/>
        <w:numPr>
          <w:ilvl w:val="4"/>
          <w:numId w:val="84"/>
        </w:numPr>
        <w:ind w:leftChars="0"/>
      </w:pPr>
      <w:r>
        <w:t>點擊</w:t>
      </w:r>
      <w:r>
        <w:t>"</w:t>
      </w:r>
      <w:r>
        <w:t>取消</w:t>
      </w:r>
      <w:r>
        <w:t>"</w:t>
      </w:r>
      <w:r>
        <w:t>按鈕，畫面留在</w:t>
      </w:r>
      <w:r>
        <w:t>"</w:t>
      </w:r>
      <w:r>
        <w:t>活動資訊</w:t>
      </w:r>
      <w:r>
        <w:t>"</w:t>
      </w:r>
      <w:r>
        <w:t>視窗</w:t>
      </w:r>
    </w:p>
    <w:p w14:paraId="5A703718" w14:textId="50B89291" w:rsidR="00526803" w:rsidRDefault="00526803" w:rsidP="00526803">
      <w:pPr>
        <w:widowControl/>
        <w:suppressAutoHyphens w:val="0"/>
      </w:pPr>
      <w:r>
        <w:br w:type="page"/>
      </w:r>
    </w:p>
    <w:p w14:paraId="264AA6FB" w14:textId="77777777" w:rsidR="00526803" w:rsidRDefault="00526803" w:rsidP="00526803">
      <w:pPr>
        <w:pStyle w:val="afff1"/>
        <w:ind w:left="654" w:firstLine="480"/>
      </w:pPr>
      <w:r>
        <w:t>圖150．報名確認視窗</w:t>
      </w:r>
    </w:p>
    <w:p w14:paraId="099B96FA" w14:textId="7169AAB8" w:rsidR="00526803" w:rsidRDefault="00526803" w:rsidP="00526803">
      <w:pPr>
        <w:pStyle w:val="affc"/>
        <w:numPr>
          <w:ilvl w:val="4"/>
          <w:numId w:val="86"/>
        </w:numPr>
        <w:ind w:leftChars="0"/>
      </w:pPr>
      <w:r w:rsidRPr="00526803">
        <w:rPr>
          <w:noProof/>
        </w:rPr>
        <w:drawing>
          <wp:anchor distT="0" distB="0" distL="114300" distR="114300" simplePos="0" relativeHeight="251884032" behindDoc="0" locked="0" layoutInCell="1" allowOverlap="1" wp14:anchorId="7A3A1F37" wp14:editId="63A358B1">
            <wp:simplePos x="0" y="0"/>
            <wp:positionH relativeFrom="column">
              <wp:posOffset>613410</wp:posOffset>
            </wp:positionH>
            <wp:positionV relativeFrom="page">
              <wp:posOffset>5251450</wp:posOffset>
            </wp:positionV>
            <wp:extent cx="1619885" cy="3549015"/>
            <wp:effectExtent l="0" t="0" r="0" b="0"/>
            <wp:wrapTopAndBottom/>
            <wp:docPr id="38558280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82806" name="圖片 1" descr="一張含有 文字, 螢幕擷取畫面 的圖片&#10;&#10;自動產生的描述"/>
                    <pic:cNvPicPr/>
                  </pic:nvPicPr>
                  <pic:blipFill>
                    <a:blip r:embed="rId211">
                      <a:extLst>
                        <a:ext uri="{28A0092B-C50C-407E-A947-70E740481C1C}">
                          <a14:useLocalDpi xmlns:a14="http://schemas.microsoft.com/office/drawing/2010/main" val="0"/>
                        </a:ext>
                      </a:extLst>
                    </a:blip>
                    <a:stretch>
                      <a:fillRect/>
                    </a:stretch>
                  </pic:blipFill>
                  <pic:spPr>
                    <a:xfrm>
                      <a:off x="0" y="0"/>
                      <a:ext cx="1619885" cy="3549015"/>
                    </a:xfrm>
                    <a:prstGeom prst="rect">
                      <a:avLst/>
                    </a:prstGeom>
                  </pic:spPr>
                </pic:pic>
              </a:graphicData>
            </a:graphic>
          </wp:anchor>
        </w:drawing>
      </w:r>
      <w:r w:rsidRPr="00526803">
        <w:rPr>
          <w:noProof/>
        </w:rPr>
        <w:drawing>
          <wp:anchor distT="0" distB="0" distL="114300" distR="114300" simplePos="0" relativeHeight="251881984" behindDoc="0" locked="0" layoutInCell="1" allowOverlap="1" wp14:anchorId="725AA306" wp14:editId="4140885B">
            <wp:simplePos x="0" y="0"/>
            <wp:positionH relativeFrom="column">
              <wp:posOffset>721360</wp:posOffset>
            </wp:positionH>
            <wp:positionV relativeFrom="page">
              <wp:posOffset>863600</wp:posOffset>
            </wp:positionV>
            <wp:extent cx="1619885" cy="3477260"/>
            <wp:effectExtent l="0" t="0" r="0" b="8890"/>
            <wp:wrapTopAndBottom/>
            <wp:docPr id="634476530"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76530" name="圖片 1" descr="一張含有 文字, 螢幕擷取畫面, 行動電話, 多媒體 的圖片&#10;&#10;自動產生的描述"/>
                    <pic:cNvPicPr/>
                  </pic:nvPicPr>
                  <pic:blipFill>
                    <a:blip r:embed="rId212">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rPr>
          <w:rFonts w:hint="eastAsia"/>
        </w:rPr>
        <w:t>關閉：關閉活動資訊視窗</w:t>
      </w:r>
    </w:p>
    <w:p w14:paraId="1C8FE31C" w14:textId="0A687272" w:rsidR="00526803" w:rsidRDefault="00526803" w:rsidP="00526803">
      <w:pPr>
        <w:pStyle w:val="affc"/>
        <w:numPr>
          <w:ilvl w:val="2"/>
          <w:numId w:val="86"/>
        </w:numPr>
        <w:ind w:leftChars="0"/>
      </w:pPr>
      <w:r>
        <w:t>已報名的活動資訊</w:t>
      </w:r>
    </w:p>
    <w:p w14:paraId="275CFCDB" w14:textId="6C079BF0" w:rsidR="00526803" w:rsidRDefault="00526803" w:rsidP="00526803">
      <w:pPr>
        <w:pStyle w:val="afff1"/>
        <w:ind w:left="484" w:firstLine="480"/>
      </w:pPr>
      <w:r>
        <w:t>圖151．已報名視窗</w:t>
      </w:r>
    </w:p>
    <w:p w14:paraId="48C14952" w14:textId="77777777" w:rsidR="00526803" w:rsidRDefault="00526803">
      <w:pPr>
        <w:widowControl/>
        <w:suppressAutoHyphens w:val="0"/>
      </w:pPr>
      <w:r>
        <w:br w:type="page"/>
      </w:r>
    </w:p>
    <w:p w14:paraId="2F313387" w14:textId="1D9ECF3A" w:rsidR="00526803" w:rsidRDefault="00526803" w:rsidP="00526803">
      <w:pPr>
        <w:pStyle w:val="affc"/>
        <w:numPr>
          <w:ilvl w:val="3"/>
          <w:numId w:val="87"/>
        </w:numPr>
        <w:ind w:leftChars="0"/>
      </w:pPr>
      <w:r>
        <w:t>報名人數</w:t>
      </w:r>
    </w:p>
    <w:p w14:paraId="56DD56E4" w14:textId="5271C99E" w:rsidR="00526803" w:rsidRDefault="00526803" w:rsidP="00526803">
      <w:pPr>
        <w:pStyle w:val="affc"/>
        <w:numPr>
          <w:ilvl w:val="4"/>
          <w:numId w:val="87"/>
        </w:numPr>
        <w:ind w:leftChars="0"/>
      </w:pPr>
      <w:r>
        <w:t>若已報名，在報名人數後方會</w:t>
      </w:r>
      <w:proofErr w:type="gramStart"/>
      <w:r>
        <w:t>有綠字顯示</w:t>
      </w:r>
      <w:proofErr w:type="gramEnd"/>
      <w:r>
        <w:t>「</w:t>
      </w:r>
      <w:r>
        <w:t>(</w:t>
      </w:r>
      <w:r>
        <w:t>已報名</w:t>
      </w:r>
      <w:r>
        <w:t>)</w:t>
      </w:r>
      <w:r>
        <w:t>」</w:t>
      </w:r>
    </w:p>
    <w:p w14:paraId="121ACEA5" w14:textId="406C5AC3" w:rsidR="00526803" w:rsidRDefault="00526803" w:rsidP="00526803">
      <w:pPr>
        <w:pStyle w:val="affc"/>
        <w:numPr>
          <w:ilvl w:val="4"/>
          <w:numId w:val="87"/>
        </w:numPr>
        <w:ind w:leftChars="0"/>
      </w:pPr>
      <w:r>
        <w:t>若已報名且已額滿，在報名人數後方一樣</w:t>
      </w:r>
      <w:proofErr w:type="gramStart"/>
      <w:r>
        <w:t>顯示綠字</w:t>
      </w:r>
      <w:proofErr w:type="gramEnd"/>
      <w:r>
        <w:t>「</w:t>
      </w:r>
      <w:r>
        <w:t>(</w:t>
      </w:r>
      <w:r>
        <w:t>已報名</w:t>
      </w:r>
      <w:r>
        <w:t>)</w:t>
      </w:r>
      <w:r>
        <w:t>」</w:t>
      </w:r>
    </w:p>
    <w:p w14:paraId="2C83FA25" w14:textId="1019A407" w:rsidR="00526803" w:rsidRDefault="00526803" w:rsidP="00526803">
      <w:pPr>
        <w:pStyle w:val="affc"/>
        <w:numPr>
          <w:ilvl w:val="3"/>
          <w:numId w:val="87"/>
        </w:numPr>
        <w:ind w:leftChars="0"/>
      </w:pPr>
      <w:r>
        <w:rPr>
          <w:rFonts w:hint="eastAsia"/>
        </w:rPr>
        <w:t>取消報名</w:t>
      </w:r>
    </w:p>
    <w:p w14:paraId="6B14EF35" w14:textId="289714B0" w:rsidR="00526803" w:rsidRDefault="00526803" w:rsidP="00526803">
      <w:pPr>
        <w:pStyle w:val="affc"/>
        <w:numPr>
          <w:ilvl w:val="4"/>
          <w:numId w:val="87"/>
        </w:numPr>
        <w:ind w:leftChars="0"/>
      </w:pPr>
      <w:r>
        <w:t>點擊時會刷新數據</w:t>
      </w:r>
      <w:r>
        <w:t>(</w:t>
      </w:r>
      <w:r>
        <w:t>因為可能管理者在使用者打開的期間做了編輯，</w:t>
      </w:r>
      <w:proofErr w:type="gramStart"/>
      <w:r>
        <w:t>若異動</w:t>
      </w:r>
      <w:proofErr w:type="gramEnd"/>
      <w:r>
        <w:t>到時間，使用者在點擊此按鈕後若目前時間不符合此活動所設定的時間點，則此動作會失敗，因此當點擊「取消報名」時會刷新數據，好讓使用者知道是為什麼失敗</w:t>
      </w:r>
      <w:r>
        <w:t>)</w:t>
      </w:r>
    </w:p>
    <w:p w14:paraId="1E9694BA" w14:textId="0907B973" w:rsidR="00D375AC" w:rsidRDefault="00D375AC" w:rsidP="00526803">
      <w:pPr>
        <w:pStyle w:val="affc"/>
        <w:numPr>
          <w:ilvl w:val="4"/>
          <w:numId w:val="87"/>
        </w:numPr>
        <w:ind w:leftChars="0"/>
      </w:pPr>
      <w:r>
        <w:t>點擊後若目前時間點不符合此活動設定的時間點，則跳提示「不在報名時間內」</w:t>
      </w:r>
    </w:p>
    <w:p w14:paraId="3882DE5F" w14:textId="4A6B7366" w:rsidR="00D375AC" w:rsidRDefault="00D375AC" w:rsidP="00526803">
      <w:pPr>
        <w:pStyle w:val="affc"/>
        <w:numPr>
          <w:ilvl w:val="4"/>
          <w:numId w:val="87"/>
        </w:numPr>
        <w:ind w:leftChars="0"/>
      </w:pPr>
      <w:r>
        <w:t>點擊後若目前時間點符合此活動設定的時間點，跳出是否確定取消報名的提示，「您確定要取消報名</w:t>
      </w:r>
      <w:r>
        <w:t>?</w:t>
      </w:r>
      <w:r>
        <w:t>」</w:t>
      </w:r>
    </w:p>
    <w:p w14:paraId="32A351C0" w14:textId="04BDF5D3" w:rsidR="00D375AC" w:rsidRDefault="00D375AC" w:rsidP="00526803">
      <w:pPr>
        <w:pStyle w:val="affc"/>
        <w:numPr>
          <w:ilvl w:val="4"/>
          <w:numId w:val="87"/>
        </w:numPr>
        <w:ind w:leftChars="0"/>
      </w:pPr>
      <w:r>
        <w:t>點擊</w:t>
      </w:r>
      <w:r>
        <w:t>"</w:t>
      </w:r>
      <w:r>
        <w:t>確認</w:t>
      </w:r>
      <w:r>
        <w:t>"</w:t>
      </w:r>
      <w:r>
        <w:t>按鈕後，畫面留在</w:t>
      </w:r>
      <w:r>
        <w:t>"</w:t>
      </w:r>
      <w:r>
        <w:t>活動資訊</w:t>
      </w:r>
      <w:r>
        <w:t>"</w:t>
      </w:r>
      <w:r>
        <w:t>視窗，且跳綠色「您已取消報名」，下方功能鍵從「取消報名」變成「我要報名」</w:t>
      </w:r>
      <w:r>
        <w:rPr>
          <w:rFonts w:hint="eastAsia"/>
        </w:rPr>
        <w:t>。</w:t>
      </w:r>
    </w:p>
    <w:p w14:paraId="4F6995A7" w14:textId="5C16866F" w:rsidR="00D375AC" w:rsidRDefault="00D375AC" w:rsidP="00526803">
      <w:pPr>
        <w:pStyle w:val="affc"/>
        <w:numPr>
          <w:ilvl w:val="4"/>
          <w:numId w:val="87"/>
        </w:numPr>
        <w:ind w:leftChars="0"/>
      </w:pPr>
      <w:r>
        <w:t>點擊</w:t>
      </w:r>
      <w:r>
        <w:t>"</w:t>
      </w:r>
      <w:r>
        <w:t>取消</w:t>
      </w:r>
      <w:r>
        <w:t>"</w:t>
      </w:r>
      <w:r>
        <w:t>按鈕後，畫面留在</w:t>
      </w:r>
      <w:r>
        <w:t>"</w:t>
      </w:r>
      <w:r>
        <w:t>活動資訊</w:t>
      </w:r>
      <w:r>
        <w:t>"</w:t>
      </w:r>
      <w:r>
        <w:t>視窗</w:t>
      </w:r>
    </w:p>
    <w:p w14:paraId="3F2A2F48" w14:textId="4EB4E7F2" w:rsidR="00D375AC" w:rsidRDefault="00D375AC" w:rsidP="00D375AC">
      <w:pPr>
        <w:pStyle w:val="afff1"/>
        <w:ind w:left="960" w:firstLine="480"/>
      </w:pPr>
      <w:r>
        <w:t xml:space="preserve">圖152．取消報名確認視窗 </w:t>
      </w:r>
      <w:r w:rsidRPr="00D375AC">
        <w:rPr>
          <w:noProof/>
        </w:rPr>
        <w:drawing>
          <wp:anchor distT="0" distB="0" distL="114300" distR="114300" simplePos="0" relativeHeight="251885056" behindDoc="0" locked="0" layoutInCell="1" allowOverlap="1" wp14:anchorId="2509D5CC" wp14:editId="1E4A252C">
            <wp:simplePos x="0" y="0"/>
            <wp:positionH relativeFrom="column">
              <wp:posOffset>937260</wp:posOffset>
            </wp:positionH>
            <wp:positionV relativeFrom="page">
              <wp:posOffset>4819650</wp:posOffset>
            </wp:positionV>
            <wp:extent cx="1619885" cy="3466465"/>
            <wp:effectExtent l="0" t="0" r="0" b="635"/>
            <wp:wrapTopAndBottom/>
            <wp:docPr id="1966804624" name="圖片 1" descr="一張含有 文字, 螢幕擷取畫面, 多媒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04624" name="圖片 1" descr="一張含有 文字, 螢幕擷取畫面, 多媒體, 軟體 的圖片&#10;&#10;自動產生的描述"/>
                    <pic:cNvPicPr/>
                  </pic:nvPicPr>
                  <pic:blipFill>
                    <a:blip r:embed="rId213">
                      <a:extLst>
                        <a:ext uri="{28A0092B-C50C-407E-A947-70E740481C1C}">
                          <a14:useLocalDpi xmlns:a14="http://schemas.microsoft.com/office/drawing/2010/main" val="0"/>
                        </a:ext>
                      </a:extLst>
                    </a:blip>
                    <a:stretch>
                      <a:fillRect/>
                    </a:stretch>
                  </pic:blipFill>
                  <pic:spPr>
                    <a:xfrm>
                      <a:off x="0" y="0"/>
                      <a:ext cx="1619885" cy="3466465"/>
                    </a:xfrm>
                    <a:prstGeom prst="rect">
                      <a:avLst/>
                    </a:prstGeom>
                  </pic:spPr>
                </pic:pic>
              </a:graphicData>
            </a:graphic>
          </wp:anchor>
        </w:drawing>
      </w:r>
    </w:p>
    <w:p w14:paraId="33945741" w14:textId="77777777" w:rsidR="00D375AC" w:rsidRDefault="00D375AC">
      <w:pPr>
        <w:widowControl/>
        <w:suppressAutoHyphens w:val="0"/>
      </w:pPr>
      <w:r>
        <w:br w:type="page"/>
      </w:r>
    </w:p>
    <w:p w14:paraId="54392F1D" w14:textId="77777777" w:rsidR="00D375AC" w:rsidRPr="00D375AC" w:rsidRDefault="00D375AC" w:rsidP="00D375AC">
      <w:pPr>
        <w:pStyle w:val="affc"/>
        <w:numPr>
          <w:ilvl w:val="2"/>
          <w:numId w:val="87"/>
        </w:numPr>
        <w:ind w:leftChars="0"/>
        <w:rPr>
          <w:vanish/>
        </w:rPr>
      </w:pPr>
    </w:p>
    <w:p w14:paraId="6F67127F" w14:textId="3EC1B4AB" w:rsidR="00D375AC" w:rsidRDefault="00D375AC" w:rsidP="00D375AC">
      <w:pPr>
        <w:pStyle w:val="affc"/>
        <w:numPr>
          <w:ilvl w:val="2"/>
          <w:numId w:val="87"/>
        </w:numPr>
        <w:ind w:leftChars="0"/>
      </w:pPr>
      <w:r>
        <w:t>已額滿的活動資訊示意圖</w:t>
      </w:r>
    </w:p>
    <w:p w14:paraId="2827872C" w14:textId="0F7961A1" w:rsidR="00D375AC" w:rsidRDefault="00D375AC" w:rsidP="00D375AC">
      <w:pPr>
        <w:pStyle w:val="afff1"/>
        <w:ind w:left="480" w:firstLine="480"/>
      </w:pPr>
      <w:r>
        <w:t>圖153．報名額滿顯示視窗</w:t>
      </w:r>
    </w:p>
    <w:p w14:paraId="4961BA94" w14:textId="3AB5C605" w:rsidR="00D375AC" w:rsidRDefault="00D375AC" w:rsidP="00D375AC">
      <w:pPr>
        <w:pStyle w:val="affc"/>
        <w:numPr>
          <w:ilvl w:val="3"/>
          <w:numId w:val="87"/>
        </w:numPr>
        <w:ind w:leftChars="0"/>
      </w:pPr>
      <w:r w:rsidRPr="00D375AC">
        <w:rPr>
          <w:noProof/>
        </w:rPr>
        <w:drawing>
          <wp:anchor distT="0" distB="0" distL="114300" distR="114300" simplePos="0" relativeHeight="251886080" behindDoc="0" locked="0" layoutInCell="1" allowOverlap="1" wp14:anchorId="31DC8EC0" wp14:editId="52A7B2BE">
            <wp:simplePos x="0" y="0"/>
            <wp:positionH relativeFrom="column">
              <wp:posOffset>613410</wp:posOffset>
            </wp:positionH>
            <wp:positionV relativeFrom="page">
              <wp:posOffset>1130300</wp:posOffset>
            </wp:positionV>
            <wp:extent cx="1619885" cy="3451860"/>
            <wp:effectExtent l="0" t="0" r="0" b="0"/>
            <wp:wrapTopAndBottom/>
            <wp:docPr id="27903718"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3718" name="圖片 1" descr="一張含有 文字, 螢幕擷取畫面 的圖片&#10;&#10;自動產生的描述"/>
                    <pic:cNvPicPr/>
                  </pic:nvPicPr>
                  <pic:blipFill>
                    <a:blip r:embed="rId214">
                      <a:extLst>
                        <a:ext uri="{28A0092B-C50C-407E-A947-70E740481C1C}">
                          <a14:useLocalDpi xmlns:a14="http://schemas.microsoft.com/office/drawing/2010/main" val="0"/>
                        </a:ext>
                      </a:extLst>
                    </a:blip>
                    <a:stretch>
                      <a:fillRect/>
                    </a:stretch>
                  </pic:blipFill>
                  <pic:spPr>
                    <a:xfrm>
                      <a:off x="0" y="0"/>
                      <a:ext cx="1619885" cy="3451860"/>
                    </a:xfrm>
                    <a:prstGeom prst="rect">
                      <a:avLst/>
                    </a:prstGeom>
                  </pic:spPr>
                </pic:pic>
              </a:graphicData>
            </a:graphic>
          </wp:anchor>
        </w:drawing>
      </w:r>
      <w:r>
        <w:rPr>
          <w:rFonts w:hint="eastAsia"/>
        </w:rPr>
        <w:t>報名人數</w:t>
      </w:r>
    </w:p>
    <w:p w14:paraId="7959EDB6" w14:textId="26F83A4D" w:rsidR="00D375AC" w:rsidRDefault="00D375AC" w:rsidP="00D375AC">
      <w:pPr>
        <w:pStyle w:val="affc"/>
        <w:numPr>
          <w:ilvl w:val="4"/>
          <w:numId w:val="87"/>
        </w:numPr>
        <w:ind w:leftChars="0"/>
      </w:pPr>
      <w:r>
        <w:t>若已額滿且未報名，在報名人數後方會有紅字顯示「</w:t>
      </w:r>
      <w:r>
        <w:t>(</w:t>
      </w:r>
      <w:r>
        <w:t>已額滿</w:t>
      </w:r>
      <w:r>
        <w:t>)</w:t>
      </w:r>
      <w:r>
        <w:t>」</w:t>
      </w:r>
    </w:p>
    <w:p w14:paraId="3D5DA907" w14:textId="09B02F0B" w:rsidR="00D375AC" w:rsidRDefault="00D375AC" w:rsidP="00D375AC">
      <w:pPr>
        <w:pStyle w:val="affc"/>
        <w:numPr>
          <w:ilvl w:val="3"/>
          <w:numId w:val="87"/>
        </w:numPr>
        <w:ind w:leftChars="0"/>
      </w:pPr>
      <w:r>
        <w:t>若已額滿且未報名，在最下方的功能</w:t>
      </w:r>
      <w:proofErr w:type="gramStart"/>
      <w:r>
        <w:t>鈕</w:t>
      </w:r>
      <w:proofErr w:type="gramEnd"/>
      <w:r>
        <w:t>僅有</w:t>
      </w:r>
      <w:r>
        <w:t>"</w:t>
      </w:r>
      <w:r>
        <w:t>關閉</w:t>
      </w:r>
      <w:r>
        <w:t>"</w:t>
      </w:r>
    </w:p>
    <w:p w14:paraId="6C751DB5" w14:textId="77777777" w:rsidR="00D375AC" w:rsidRDefault="00D375AC">
      <w:pPr>
        <w:widowControl/>
        <w:suppressAutoHyphens w:val="0"/>
      </w:pPr>
      <w:r>
        <w:br w:type="page"/>
      </w:r>
    </w:p>
    <w:p w14:paraId="55ECC548" w14:textId="42E16EC4" w:rsidR="00D375AC" w:rsidRDefault="00610756" w:rsidP="00D375AC">
      <w:pPr>
        <w:pStyle w:val="affc"/>
        <w:numPr>
          <w:ilvl w:val="0"/>
          <w:numId w:val="89"/>
        </w:numPr>
        <w:ind w:leftChars="0"/>
      </w:pPr>
      <w:r w:rsidRPr="00D375AC">
        <w:rPr>
          <w:noProof/>
        </w:rPr>
        <w:drawing>
          <wp:anchor distT="0" distB="0" distL="114300" distR="114300" simplePos="0" relativeHeight="251887104" behindDoc="0" locked="0" layoutInCell="1" allowOverlap="1" wp14:anchorId="486D4C5A" wp14:editId="7ED88826">
            <wp:simplePos x="0" y="0"/>
            <wp:positionH relativeFrom="column">
              <wp:posOffset>251460</wp:posOffset>
            </wp:positionH>
            <wp:positionV relativeFrom="page">
              <wp:posOffset>1397000</wp:posOffset>
            </wp:positionV>
            <wp:extent cx="1619885" cy="3513455"/>
            <wp:effectExtent l="0" t="0" r="0" b="0"/>
            <wp:wrapTopAndBottom/>
            <wp:docPr id="707386837" name="圖片 1" descr="一張含有 文字, 數字,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6837" name="圖片 1" descr="一張含有 文字, 數字, 字型, 軟體 的圖片&#10;&#10;自動產生的描述"/>
                    <pic:cNvPicPr/>
                  </pic:nvPicPr>
                  <pic:blipFill>
                    <a:blip r:embed="rId215">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r w:rsidR="00D375AC">
        <w:rPr>
          <w:rFonts w:hint="eastAsia"/>
        </w:rPr>
        <w:t>個人報名狀況</w:t>
      </w:r>
    </w:p>
    <w:p w14:paraId="7E331B2B" w14:textId="531B50B8" w:rsidR="00610756" w:rsidRDefault="00D375AC" w:rsidP="00610756">
      <w:pPr>
        <w:pStyle w:val="affc"/>
        <w:numPr>
          <w:ilvl w:val="1"/>
          <w:numId w:val="89"/>
        </w:numPr>
        <w:ind w:leftChars="0"/>
      </w:pPr>
      <w:r>
        <w:t>個人報名狀況</w:t>
      </w:r>
      <w:r>
        <w:rPr>
          <w:rFonts w:hint="eastAsia"/>
        </w:rPr>
        <w:t>(</w:t>
      </w:r>
      <w:r>
        <w:t>報名成功</w:t>
      </w:r>
      <w:r>
        <w:rPr>
          <w:rFonts w:hint="eastAsia"/>
        </w:rPr>
        <w:t>)</w:t>
      </w:r>
    </w:p>
    <w:p w14:paraId="710A69A4" w14:textId="5D19340C" w:rsidR="00D375AC" w:rsidRDefault="00D375AC" w:rsidP="00610756">
      <w:pPr>
        <w:pStyle w:val="afff1"/>
        <w:ind w:firstLine="397"/>
      </w:pPr>
      <w:r>
        <w:t>圖154．個人報名成功視窗</w:t>
      </w:r>
    </w:p>
    <w:p w14:paraId="4C3E35CD" w14:textId="792FAB45" w:rsidR="00D375AC" w:rsidRDefault="00D375AC" w:rsidP="00610756">
      <w:pPr>
        <w:pStyle w:val="affc"/>
        <w:numPr>
          <w:ilvl w:val="2"/>
          <w:numId w:val="89"/>
        </w:numPr>
        <w:ind w:leftChars="0"/>
      </w:pPr>
      <w:r>
        <w:t>個人報名狀況</w:t>
      </w:r>
      <w:r>
        <w:t>(</w:t>
      </w:r>
      <w:r>
        <w:t>預設顯示</w:t>
      </w:r>
      <w:r>
        <w:t>"</w:t>
      </w:r>
      <w:r>
        <w:t>報名成功</w:t>
      </w:r>
      <w:r>
        <w:t>")</w:t>
      </w:r>
    </w:p>
    <w:p w14:paraId="257F7012" w14:textId="75DE2E94" w:rsidR="00D375AC" w:rsidRDefault="00D375AC" w:rsidP="00610756">
      <w:pPr>
        <w:pStyle w:val="affc"/>
        <w:numPr>
          <w:ilvl w:val="3"/>
          <w:numId w:val="89"/>
        </w:numPr>
        <w:ind w:leftChars="0"/>
      </w:pPr>
      <w:r>
        <w:t>(</w:t>
      </w:r>
      <w:r>
        <w:t>分類匣的實作可參考會議管理</w:t>
      </w:r>
      <w:r>
        <w:t>)</w:t>
      </w:r>
    </w:p>
    <w:p w14:paraId="7766AEA2" w14:textId="1972644D" w:rsidR="00D375AC" w:rsidRDefault="00D375AC" w:rsidP="00610756">
      <w:pPr>
        <w:pStyle w:val="affc"/>
        <w:numPr>
          <w:ilvl w:val="3"/>
          <w:numId w:val="89"/>
        </w:numPr>
        <w:ind w:leftChars="0"/>
      </w:pPr>
      <w:r>
        <w:t>報名成功</w:t>
      </w:r>
    </w:p>
    <w:p w14:paraId="37A10B8F" w14:textId="103042FE" w:rsidR="00D375AC" w:rsidRDefault="00D375AC" w:rsidP="00610756">
      <w:pPr>
        <w:pStyle w:val="affc"/>
        <w:numPr>
          <w:ilvl w:val="4"/>
          <w:numId w:val="89"/>
        </w:numPr>
        <w:ind w:leftChars="0"/>
      </w:pPr>
      <w:r>
        <w:t>此分類條件為</w:t>
      </w:r>
      <w:r>
        <w:t>"</w:t>
      </w:r>
      <w:r>
        <w:t>目前還在公告</w:t>
      </w:r>
      <w:r>
        <w:t>"</w:t>
      </w:r>
      <w:r>
        <w:t>且</w:t>
      </w:r>
      <w:r>
        <w:t>"</w:t>
      </w:r>
      <w:r>
        <w:t>報名成功</w:t>
      </w:r>
      <w:r>
        <w:t>"</w:t>
      </w:r>
      <w:r>
        <w:t>的活動</w:t>
      </w:r>
    </w:p>
    <w:p w14:paraId="3ADBFE4C" w14:textId="146EF424" w:rsidR="00D375AC" w:rsidRDefault="00D375AC" w:rsidP="00610756">
      <w:pPr>
        <w:pStyle w:val="affc"/>
        <w:numPr>
          <w:ilvl w:val="4"/>
          <w:numId w:val="89"/>
        </w:numPr>
        <w:ind w:leftChars="0"/>
      </w:pPr>
      <w:r>
        <w:t>顯示該分類的筆數</w:t>
      </w:r>
    </w:p>
    <w:p w14:paraId="4B016A98" w14:textId="02AB88B4" w:rsidR="00D375AC" w:rsidRDefault="00D375AC" w:rsidP="00610756">
      <w:pPr>
        <w:pStyle w:val="affc"/>
        <w:numPr>
          <w:ilvl w:val="4"/>
          <w:numId w:val="89"/>
        </w:numPr>
        <w:ind w:leftChars="0"/>
      </w:pPr>
      <w:r>
        <w:t>按照報名</w:t>
      </w:r>
      <w:proofErr w:type="gramStart"/>
      <w:r>
        <w:t>時間倒序排序</w:t>
      </w:r>
      <w:proofErr w:type="gramEnd"/>
    </w:p>
    <w:p w14:paraId="77B1EC85" w14:textId="1F7C4BAC" w:rsidR="00D375AC" w:rsidRDefault="00D375AC" w:rsidP="00610756">
      <w:pPr>
        <w:pStyle w:val="affc"/>
        <w:numPr>
          <w:ilvl w:val="5"/>
          <w:numId w:val="89"/>
        </w:numPr>
        <w:ind w:leftChars="0"/>
      </w:pPr>
      <w:r>
        <w:t>報名時間相同，則按照公告開始</w:t>
      </w:r>
      <w:proofErr w:type="gramStart"/>
      <w:r>
        <w:t>時間倒序</w:t>
      </w:r>
      <w:proofErr w:type="gramEnd"/>
      <w:r>
        <w:t>-&gt;</w:t>
      </w:r>
      <w:r>
        <w:t>活動報名開始</w:t>
      </w:r>
      <w:proofErr w:type="gramStart"/>
      <w:r>
        <w:t>時間倒序</w:t>
      </w:r>
      <w:proofErr w:type="gramEnd"/>
      <w:r w:rsidR="00610756">
        <w:tab/>
      </w:r>
      <w:r>
        <w:t>-&gt;</w:t>
      </w:r>
      <w:r>
        <w:t>活動梯次升序</w:t>
      </w:r>
      <w:r>
        <w:t>-&gt;</w:t>
      </w:r>
      <w:r>
        <w:t>活動</w:t>
      </w:r>
      <w:r>
        <w:t>id</w:t>
      </w:r>
      <w:r>
        <w:t>倒序</w:t>
      </w:r>
    </w:p>
    <w:p w14:paraId="4854F98C" w14:textId="145858FD" w:rsidR="00D375AC" w:rsidRDefault="00D375AC" w:rsidP="00610756">
      <w:pPr>
        <w:pStyle w:val="affc"/>
        <w:numPr>
          <w:ilvl w:val="2"/>
          <w:numId w:val="89"/>
        </w:numPr>
        <w:ind w:leftChars="0"/>
      </w:pPr>
      <w:r>
        <w:t>報名成功報名列表</w:t>
      </w:r>
    </w:p>
    <w:p w14:paraId="5C5DCEE4" w14:textId="386B3B8D" w:rsidR="00D375AC" w:rsidRDefault="00D375AC" w:rsidP="00610756">
      <w:pPr>
        <w:pStyle w:val="affc"/>
        <w:numPr>
          <w:ilvl w:val="3"/>
          <w:numId w:val="89"/>
        </w:numPr>
        <w:ind w:leftChars="0"/>
      </w:pPr>
      <w:r>
        <w:t>預設顯示全部的</w:t>
      </w:r>
      <w:r>
        <w:t>"</w:t>
      </w:r>
      <w:r>
        <w:t>目前還在公告</w:t>
      </w:r>
      <w:r>
        <w:t>"</w:t>
      </w:r>
      <w:r>
        <w:t>且</w:t>
      </w:r>
      <w:r>
        <w:t>"</w:t>
      </w:r>
      <w:r>
        <w:t>報名成功</w:t>
      </w:r>
      <w:r>
        <w:t>"</w:t>
      </w:r>
      <w:r>
        <w:t>的活動</w:t>
      </w:r>
    </w:p>
    <w:p w14:paraId="57ED85A7" w14:textId="02E4AA90" w:rsidR="00D375AC" w:rsidRDefault="00D375AC" w:rsidP="00610756">
      <w:pPr>
        <w:pStyle w:val="affc"/>
        <w:numPr>
          <w:ilvl w:val="3"/>
          <w:numId w:val="89"/>
        </w:numPr>
        <w:ind w:leftChars="0"/>
      </w:pPr>
      <w:r>
        <w:t>您目前報名了幾個活動</w:t>
      </w:r>
    </w:p>
    <w:p w14:paraId="79BE815B" w14:textId="1D48BCB6" w:rsidR="00D375AC" w:rsidRDefault="00D375AC" w:rsidP="00610756">
      <w:pPr>
        <w:pStyle w:val="affc"/>
        <w:numPr>
          <w:ilvl w:val="3"/>
          <w:numId w:val="89"/>
        </w:numPr>
        <w:ind w:leftChars="0"/>
      </w:pPr>
      <w:r>
        <w:t>取消報名按鈕</w:t>
      </w:r>
      <w:r>
        <w:rPr>
          <w:rFonts w:hint="eastAsia"/>
        </w:rPr>
        <w:t>：</w:t>
      </w:r>
    </w:p>
    <w:p w14:paraId="5E1BF7A7" w14:textId="6FDA8215" w:rsidR="00D375AC" w:rsidRDefault="00D375AC" w:rsidP="00610756">
      <w:pPr>
        <w:pStyle w:val="affc"/>
        <w:numPr>
          <w:ilvl w:val="4"/>
          <w:numId w:val="89"/>
        </w:numPr>
        <w:ind w:leftChars="0"/>
      </w:pPr>
      <w:r>
        <w:t>勾選欲取消報名的活動，再按此按鈕即跳出視窗</w:t>
      </w:r>
    </w:p>
    <w:p w14:paraId="0F9367EB" w14:textId="49133323" w:rsidR="00D375AC" w:rsidRDefault="00D375AC" w:rsidP="00610756">
      <w:pPr>
        <w:pStyle w:val="affc"/>
        <w:numPr>
          <w:ilvl w:val="5"/>
          <w:numId w:val="89"/>
        </w:numPr>
        <w:ind w:leftChars="0"/>
      </w:pPr>
      <w:r>
        <w:t>點擊</w:t>
      </w:r>
      <w:r>
        <w:t>"</w:t>
      </w:r>
      <w:r>
        <w:t>確認</w:t>
      </w:r>
      <w:r>
        <w:t>"</w:t>
      </w:r>
      <w:r>
        <w:t>取消報名，右上跳出綠色提示「您已取消報名」</w:t>
      </w:r>
    </w:p>
    <w:p w14:paraId="03AA8CDD" w14:textId="275FC506" w:rsidR="00610756" w:rsidRDefault="00D375AC" w:rsidP="00610756">
      <w:pPr>
        <w:pStyle w:val="affc"/>
        <w:numPr>
          <w:ilvl w:val="5"/>
          <w:numId w:val="89"/>
        </w:numPr>
        <w:ind w:leftChars="0"/>
      </w:pPr>
      <w:r>
        <w:t>點擊</w:t>
      </w:r>
      <w:r>
        <w:t>"</w:t>
      </w:r>
      <w:r>
        <w:t>取消</w:t>
      </w:r>
      <w:r>
        <w:t>"</w:t>
      </w:r>
      <w:r>
        <w:t>則無動作，關閉</w:t>
      </w:r>
    </w:p>
    <w:p w14:paraId="20164A21" w14:textId="77777777" w:rsidR="00610756" w:rsidRDefault="00610756">
      <w:pPr>
        <w:widowControl/>
        <w:suppressAutoHyphens w:val="0"/>
      </w:pPr>
      <w:r>
        <w:br w:type="page"/>
      </w:r>
    </w:p>
    <w:p w14:paraId="277AA6DA" w14:textId="337F7C83" w:rsidR="00610756" w:rsidRDefault="00610756" w:rsidP="00610756">
      <w:pPr>
        <w:pStyle w:val="affc"/>
        <w:numPr>
          <w:ilvl w:val="3"/>
          <w:numId w:val="89"/>
        </w:numPr>
        <w:ind w:leftChars="0"/>
      </w:pPr>
      <w:r>
        <w:rPr>
          <w:rFonts w:hint="eastAsia"/>
        </w:rPr>
        <w:t>列表</w:t>
      </w:r>
    </w:p>
    <w:p w14:paraId="571E77AB" w14:textId="33757C16" w:rsidR="00610756" w:rsidRDefault="00610756" w:rsidP="00610756">
      <w:pPr>
        <w:pStyle w:val="affc"/>
        <w:numPr>
          <w:ilvl w:val="4"/>
          <w:numId w:val="89"/>
        </w:numPr>
        <w:ind w:leftChars="0"/>
      </w:pPr>
      <w:r>
        <w:rPr>
          <w:rFonts w:hint="eastAsia"/>
        </w:rPr>
        <w:t>編號</w:t>
      </w:r>
    </w:p>
    <w:p w14:paraId="79F430D8" w14:textId="208F2AD9" w:rsidR="00610756" w:rsidRDefault="00610756" w:rsidP="00610756">
      <w:pPr>
        <w:pStyle w:val="affc"/>
        <w:numPr>
          <w:ilvl w:val="4"/>
          <w:numId w:val="89"/>
        </w:numPr>
        <w:ind w:leftChars="0"/>
      </w:pPr>
      <w:r>
        <w:rPr>
          <w:rFonts w:hint="eastAsia"/>
        </w:rPr>
        <w:t>標題</w:t>
      </w:r>
    </w:p>
    <w:p w14:paraId="4CAF92CC" w14:textId="75F80D71" w:rsidR="00610756" w:rsidRDefault="00610756" w:rsidP="00610756">
      <w:pPr>
        <w:pStyle w:val="affc"/>
        <w:numPr>
          <w:ilvl w:val="4"/>
          <w:numId w:val="89"/>
        </w:numPr>
        <w:ind w:leftChars="0"/>
      </w:pPr>
      <w:r>
        <w:rPr>
          <w:rFonts w:hint="eastAsia"/>
        </w:rPr>
        <w:t>主辦人</w:t>
      </w:r>
    </w:p>
    <w:p w14:paraId="57C65A39" w14:textId="211C35EF" w:rsidR="00610756" w:rsidRDefault="00610756" w:rsidP="00610756">
      <w:pPr>
        <w:pStyle w:val="affc"/>
        <w:numPr>
          <w:ilvl w:val="4"/>
          <w:numId w:val="89"/>
        </w:numPr>
        <w:ind w:leftChars="0"/>
      </w:pPr>
      <w:r>
        <w:rPr>
          <w:rFonts w:hint="eastAsia"/>
        </w:rPr>
        <w:t>梯次</w:t>
      </w:r>
    </w:p>
    <w:p w14:paraId="0C888D4B" w14:textId="1A838A28" w:rsidR="00610756" w:rsidRDefault="00610756" w:rsidP="00610756">
      <w:pPr>
        <w:pStyle w:val="affc"/>
        <w:numPr>
          <w:ilvl w:val="4"/>
          <w:numId w:val="89"/>
        </w:numPr>
        <w:ind w:leftChars="0"/>
      </w:pPr>
      <w:r>
        <w:rPr>
          <w:rFonts w:hint="eastAsia"/>
        </w:rPr>
        <w:t>公告開始時間</w:t>
      </w:r>
    </w:p>
    <w:p w14:paraId="1C33797A" w14:textId="71D2677D" w:rsidR="00610756" w:rsidRDefault="00610756" w:rsidP="00610756">
      <w:pPr>
        <w:pStyle w:val="affc"/>
        <w:numPr>
          <w:ilvl w:val="4"/>
          <w:numId w:val="89"/>
        </w:numPr>
        <w:ind w:leftChars="0"/>
      </w:pPr>
      <w:r>
        <w:rPr>
          <w:rFonts w:hint="eastAsia"/>
        </w:rPr>
        <w:t>公告結束時間</w:t>
      </w:r>
    </w:p>
    <w:p w14:paraId="3513502B" w14:textId="1F28B90E" w:rsidR="00610756" w:rsidRDefault="00610756" w:rsidP="00610756">
      <w:pPr>
        <w:pStyle w:val="affc"/>
        <w:numPr>
          <w:ilvl w:val="4"/>
          <w:numId w:val="89"/>
        </w:numPr>
        <w:ind w:leftChars="0"/>
      </w:pPr>
      <w:r>
        <w:rPr>
          <w:rFonts w:hint="eastAsia"/>
        </w:rPr>
        <w:t>報名時間</w:t>
      </w:r>
    </w:p>
    <w:p w14:paraId="3344215C" w14:textId="2DC2E09A" w:rsidR="00610756" w:rsidRDefault="00610756" w:rsidP="00610756">
      <w:pPr>
        <w:pStyle w:val="affc"/>
        <w:numPr>
          <w:ilvl w:val="4"/>
          <w:numId w:val="89"/>
        </w:numPr>
        <w:ind w:leftChars="0"/>
      </w:pPr>
      <w:r>
        <w:rPr>
          <w:rFonts w:hint="eastAsia"/>
        </w:rPr>
        <w:t>狀態</w:t>
      </w:r>
      <w:r>
        <w:rPr>
          <w:rFonts w:hint="eastAsia"/>
        </w:rPr>
        <w:t>(</w:t>
      </w:r>
      <w:r>
        <w:rPr>
          <w:rFonts w:hint="eastAsia"/>
        </w:rPr>
        <w:t>開放中</w:t>
      </w:r>
      <w:r>
        <w:rPr>
          <w:rFonts w:hint="eastAsia"/>
        </w:rPr>
        <w:t>/</w:t>
      </w:r>
      <w:r>
        <w:rPr>
          <w:rFonts w:hint="eastAsia"/>
        </w:rPr>
        <w:t>已額滿</w:t>
      </w:r>
      <w:r>
        <w:rPr>
          <w:rFonts w:hint="eastAsia"/>
        </w:rPr>
        <w:t>)</w:t>
      </w:r>
    </w:p>
    <w:p w14:paraId="3A186612" w14:textId="34E4A056" w:rsidR="00610756" w:rsidRDefault="00610756" w:rsidP="00610756">
      <w:pPr>
        <w:pStyle w:val="affc"/>
        <w:numPr>
          <w:ilvl w:val="4"/>
          <w:numId w:val="89"/>
        </w:numPr>
        <w:ind w:leftChars="0"/>
      </w:pPr>
      <w:r>
        <w:rPr>
          <w:rFonts w:hint="eastAsia"/>
        </w:rPr>
        <w:t>勾選框</w:t>
      </w:r>
    </w:p>
    <w:p w14:paraId="7541D582" w14:textId="1207469F" w:rsidR="00610756" w:rsidRDefault="00610756" w:rsidP="00610756">
      <w:pPr>
        <w:pStyle w:val="affc"/>
        <w:numPr>
          <w:ilvl w:val="3"/>
          <w:numId w:val="89"/>
        </w:numPr>
        <w:ind w:leftChars="0"/>
      </w:pPr>
      <w:r>
        <w:t>列表一頁呈現</w:t>
      </w:r>
      <w:r>
        <w:t>15</w:t>
      </w:r>
      <w:r>
        <w:t>筆，超過</w:t>
      </w:r>
      <w:r>
        <w:t>15</w:t>
      </w:r>
      <w:r>
        <w:t>筆即出現分頁按鈕</w:t>
      </w:r>
    </w:p>
    <w:p w14:paraId="2652999B" w14:textId="5C745618" w:rsidR="00610756" w:rsidRDefault="00610756" w:rsidP="00610756">
      <w:pPr>
        <w:pStyle w:val="affc"/>
        <w:numPr>
          <w:ilvl w:val="3"/>
          <w:numId w:val="89"/>
        </w:numPr>
        <w:ind w:leftChars="0"/>
      </w:pPr>
      <w:r>
        <w:t>於報名成功列表中點擊的活動標題</w:t>
      </w:r>
    </w:p>
    <w:p w14:paraId="1F3445C0" w14:textId="6A187186" w:rsidR="00610756" w:rsidRDefault="00610756" w:rsidP="00610756">
      <w:pPr>
        <w:pStyle w:val="affc"/>
        <w:numPr>
          <w:ilvl w:val="1"/>
          <w:numId w:val="89"/>
        </w:numPr>
        <w:ind w:leftChars="0"/>
      </w:pPr>
      <w:r>
        <w:rPr>
          <w:rFonts w:hint="eastAsia"/>
        </w:rPr>
        <w:t>個人報名狀況</w:t>
      </w:r>
      <w:r>
        <w:rPr>
          <w:rFonts w:hint="eastAsia"/>
        </w:rPr>
        <w:t>(</w:t>
      </w:r>
      <w:r>
        <w:rPr>
          <w:rFonts w:hint="eastAsia"/>
        </w:rPr>
        <w:t>取消紀錄</w:t>
      </w:r>
      <w:r>
        <w:rPr>
          <w:rFonts w:hint="eastAsia"/>
        </w:rPr>
        <w:t>)</w:t>
      </w:r>
    </w:p>
    <w:p w14:paraId="1AC0EBA7" w14:textId="77777777" w:rsidR="00610756" w:rsidRDefault="00610756" w:rsidP="00610756">
      <w:pPr>
        <w:pStyle w:val="afff1"/>
        <w:ind w:firstLine="397"/>
      </w:pPr>
      <w:r>
        <w:t>圖155．個人取消紀錄</w:t>
      </w:r>
    </w:p>
    <w:p w14:paraId="0195C8A8" w14:textId="4DA777A0" w:rsidR="00610756" w:rsidRDefault="00610756" w:rsidP="00610756">
      <w:pPr>
        <w:pStyle w:val="affc"/>
        <w:numPr>
          <w:ilvl w:val="2"/>
          <w:numId w:val="90"/>
        </w:numPr>
        <w:ind w:leftChars="0"/>
      </w:pPr>
      <w:r w:rsidRPr="00610756">
        <w:rPr>
          <w:noProof/>
        </w:rPr>
        <w:drawing>
          <wp:anchor distT="0" distB="0" distL="114300" distR="114300" simplePos="0" relativeHeight="251888128" behindDoc="0" locked="0" layoutInCell="1" allowOverlap="1" wp14:anchorId="7BD9E2DD" wp14:editId="05899E78">
            <wp:simplePos x="0" y="0"/>
            <wp:positionH relativeFrom="column">
              <wp:posOffset>251460</wp:posOffset>
            </wp:positionH>
            <wp:positionV relativeFrom="page">
              <wp:posOffset>4292600</wp:posOffset>
            </wp:positionV>
            <wp:extent cx="1619885" cy="3520440"/>
            <wp:effectExtent l="0" t="0" r="0" b="3810"/>
            <wp:wrapTopAndBottom/>
            <wp:docPr id="1900476533"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76533" name="圖片 1" descr="一張含有 文字, 螢幕擷取畫面, 數字 的圖片&#10;&#10;自動產生的描述"/>
                    <pic:cNvPicPr/>
                  </pic:nvPicPr>
                  <pic:blipFill>
                    <a:blip r:embed="rId216">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r>
        <w:t>個人報名狀況</w:t>
      </w:r>
    </w:p>
    <w:p w14:paraId="4B9CC164" w14:textId="7FE26B51" w:rsidR="00610756" w:rsidRDefault="00610756" w:rsidP="00610756">
      <w:pPr>
        <w:pStyle w:val="affc"/>
        <w:numPr>
          <w:ilvl w:val="3"/>
          <w:numId w:val="90"/>
        </w:numPr>
        <w:ind w:leftChars="0"/>
      </w:pPr>
      <w:r>
        <w:rPr>
          <w:rFonts w:hint="eastAsia"/>
        </w:rPr>
        <w:t>取消紀錄</w:t>
      </w:r>
    </w:p>
    <w:p w14:paraId="11FEF1B0" w14:textId="2654ABEE" w:rsidR="00610756" w:rsidRDefault="00610756" w:rsidP="00610756">
      <w:pPr>
        <w:pStyle w:val="affc"/>
        <w:numPr>
          <w:ilvl w:val="4"/>
          <w:numId w:val="90"/>
        </w:numPr>
        <w:ind w:leftChars="0"/>
      </w:pPr>
      <w:r>
        <w:rPr>
          <w:rFonts w:hint="eastAsia"/>
        </w:rPr>
        <w:t>列出遭取消報名的活動項目</w:t>
      </w:r>
    </w:p>
    <w:p w14:paraId="5A88E681" w14:textId="34DCAE3F" w:rsidR="00610756" w:rsidRDefault="00610756" w:rsidP="00610756">
      <w:pPr>
        <w:pStyle w:val="affc"/>
        <w:numPr>
          <w:ilvl w:val="4"/>
          <w:numId w:val="90"/>
        </w:numPr>
        <w:ind w:leftChars="0"/>
      </w:pPr>
      <w:r>
        <w:rPr>
          <w:rFonts w:hint="eastAsia"/>
        </w:rPr>
        <w:t>顯示該分類的筆數</w:t>
      </w:r>
    </w:p>
    <w:p w14:paraId="11158885" w14:textId="77777777" w:rsidR="00610756" w:rsidRDefault="00610756">
      <w:pPr>
        <w:widowControl/>
        <w:suppressAutoHyphens w:val="0"/>
      </w:pPr>
      <w:r>
        <w:br w:type="page"/>
      </w:r>
    </w:p>
    <w:p w14:paraId="4791865E" w14:textId="375BE5CB" w:rsidR="00610756" w:rsidRDefault="00610756" w:rsidP="00610756">
      <w:pPr>
        <w:pStyle w:val="affc"/>
        <w:numPr>
          <w:ilvl w:val="4"/>
          <w:numId w:val="90"/>
        </w:numPr>
        <w:ind w:leftChars="0"/>
      </w:pPr>
      <w:r>
        <w:rPr>
          <w:rFonts w:hint="eastAsia"/>
        </w:rPr>
        <w:t>按照取消</w:t>
      </w:r>
      <w:proofErr w:type="gramStart"/>
      <w:r>
        <w:rPr>
          <w:rFonts w:hint="eastAsia"/>
        </w:rPr>
        <w:t>時間倒序排序</w:t>
      </w:r>
      <w:proofErr w:type="gramEnd"/>
    </w:p>
    <w:p w14:paraId="10D28459" w14:textId="5A906146" w:rsidR="00610756" w:rsidRDefault="00610756" w:rsidP="00610756">
      <w:pPr>
        <w:pStyle w:val="affc"/>
        <w:numPr>
          <w:ilvl w:val="5"/>
          <w:numId w:val="90"/>
        </w:numPr>
        <w:ind w:leftChars="0"/>
      </w:pPr>
      <w:r>
        <w:rPr>
          <w:rFonts w:hint="eastAsia"/>
        </w:rPr>
        <w:t>取消時間相同，則按照報名時間倒序</w:t>
      </w:r>
    </w:p>
    <w:p w14:paraId="7BEDA74E" w14:textId="21BD6638" w:rsidR="00610756" w:rsidRDefault="00610756" w:rsidP="00610756">
      <w:pPr>
        <w:pStyle w:val="affc"/>
        <w:numPr>
          <w:ilvl w:val="2"/>
          <w:numId w:val="90"/>
        </w:numPr>
        <w:ind w:leftChars="0"/>
      </w:pPr>
      <w:r>
        <w:rPr>
          <w:rFonts w:hint="eastAsia"/>
        </w:rPr>
        <w:t>取消紀錄列表</w:t>
      </w:r>
    </w:p>
    <w:p w14:paraId="00E0A858" w14:textId="6D29ADA4" w:rsidR="00610756" w:rsidRDefault="00610756" w:rsidP="00610756">
      <w:pPr>
        <w:pStyle w:val="affc"/>
        <w:numPr>
          <w:ilvl w:val="3"/>
          <w:numId w:val="90"/>
        </w:numPr>
        <w:ind w:leftChars="0"/>
      </w:pPr>
      <w:r>
        <w:t>預設列出</w:t>
      </w:r>
      <w:r>
        <w:t>7</w:t>
      </w:r>
      <w:r>
        <w:t>天內遭取消的活動</w:t>
      </w:r>
    </w:p>
    <w:p w14:paraId="153B12B1" w14:textId="28803B4C" w:rsidR="00610756" w:rsidRDefault="00610756" w:rsidP="00610756">
      <w:pPr>
        <w:pStyle w:val="affc"/>
        <w:numPr>
          <w:ilvl w:val="3"/>
          <w:numId w:val="90"/>
        </w:numPr>
        <w:ind w:leftChars="0"/>
      </w:pPr>
      <w:r>
        <w:rPr>
          <w:rFonts w:hint="eastAsia"/>
        </w:rPr>
        <w:t>您目前共有幾個活動取消</w:t>
      </w:r>
    </w:p>
    <w:p w14:paraId="0903CBC8" w14:textId="6263918A" w:rsidR="00610756" w:rsidRDefault="00610756" w:rsidP="00610756">
      <w:pPr>
        <w:pStyle w:val="affc"/>
        <w:numPr>
          <w:ilvl w:val="3"/>
          <w:numId w:val="90"/>
        </w:numPr>
        <w:ind w:leftChars="0"/>
      </w:pPr>
      <w:r>
        <w:rPr>
          <w:rFonts w:hint="eastAsia"/>
        </w:rPr>
        <w:t>列表</w:t>
      </w:r>
    </w:p>
    <w:p w14:paraId="6289FBC8" w14:textId="52D34FC9" w:rsidR="00610756" w:rsidRDefault="00610756" w:rsidP="00610756">
      <w:pPr>
        <w:pStyle w:val="affc"/>
        <w:numPr>
          <w:ilvl w:val="4"/>
          <w:numId w:val="90"/>
        </w:numPr>
        <w:ind w:leftChars="0"/>
      </w:pPr>
      <w:r>
        <w:rPr>
          <w:rFonts w:hint="eastAsia"/>
        </w:rPr>
        <w:t>編號</w:t>
      </w:r>
    </w:p>
    <w:p w14:paraId="532F5B9B" w14:textId="3D9A2373" w:rsidR="00610756" w:rsidRDefault="00610756" w:rsidP="00610756">
      <w:pPr>
        <w:pStyle w:val="affc"/>
        <w:numPr>
          <w:ilvl w:val="4"/>
          <w:numId w:val="90"/>
        </w:numPr>
        <w:ind w:leftChars="0"/>
      </w:pPr>
      <w:r>
        <w:rPr>
          <w:rFonts w:hint="eastAsia"/>
        </w:rPr>
        <w:t>報名狀態</w:t>
      </w:r>
    </w:p>
    <w:p w14:paraId="335D1773" w14:textId="56A77EA4" w:rsidR="00610756" w:rsidRDefault="00610756" w:rsidP="00610756">
      <w:pPr>
        <w:pStyle w:val="affc"/>
        <w:numPr>
          <w:ilvl w:val="4"/>
          <w:numId w:val="90"/>
        </w:numPr>
        <w:ind w:leftChars="0"/>
      </w:pPr>
      <w:r>
        <w:rPr>
          <w:rFonts w:hint="eastAsia"/>
        </w:rPr>
        <w:t>標題</w:t>
      </w:r>
    </w:p>
    <w:p w14:paraId="3A59F6CF" w14:textId="694284C1" w:rsidR="00610756" w:rsidRDefault="00C97E2B" w:rsidP="00610756">
      <w:pPr>
        <w:pStyle w:val="affc"/>
        <w:numPr>
          <w:ilvl w:val="4"/>
          <w:numId w:val="90"/>
        </w:numPr>
        <w:ind w:leftChars="0"/>
      </w:pPr>
      <w:r>
        <w:rPr>
          <w:rFonts w:hint="eastAsia"/>
        </w:rPr>
        <w:t>主辦人</w:t>
      </w:r>
    </w:p>
    <w:p w14:paraId="6E09809B" w14:textId="64835116" w:rsidR="00C97E2B" w:rsidRDefault="00C97E2B" w:rsidP="00610756">
      <w:pPr>
        <w:pStyle w:val="affc"/>
        <w:numPr>
          <w:ilvl w:val="4"/>
          <w:numId w:val="90"/>
        </w:numPr>
        <w:ind w:leftChars="0"/>
      </w:pPr>
      <w:r>
        <w:rPr>
          <w:rFonts w:hint="eastAsia"/>
        </w:rPr>
        <w:t>梯次</w:t>
      </w:r>
    </w:p>
    <w:p w14:paraId="229AE51D" w14:textId="7A619D2B" w:rsidR="00C97E2B" w:rsidRDefault="00C97E2B" w:rsidP="00610756">
      <w:pPr>
        <w:pStyle w:val="affc"/>
        <w:numPr>
          <w:ilvl w:val="4"/>
          <w:numId w:val="90"/>
        </w:numPr>
        <w:ind w:leftChars="0"/>
      </w:pPr>
      <w:r>
        <w:rPr>
          <w:rFonts w:hint="eastAsia"/>
        </w:rPr>
        <w:t>報名時間</w:t>
      </w:r>
    </w:p>
    <w:p w14:paraId="1FDEA34C" w14:textId="01CE9235" w:rsidR="00C97E2B" w:rsidRDefault="00C97E2B" w:rsidP="00610756">
      <w:pPr>
        <w:pStyle w:val="affc"/>
        <w:numPr>
          <w:ilvl w:val="4"/>
          <w:numId w:val="90"/>
        </w:numPr>
        <w:ind w:leftChars="0"/>
      </w:pPr>
      <w:r>
        <w:rPr>
          <w:rFonts w:hint="eastAsia"/>
        </w:rPr>
        <w:t>取消報名時間</w:t>
      </w:r>
    </w:p>
    <w:p w14:paraId="5D17CC50" w14:textId="0399CAF9" w:rsidR="00C97E2B" w:rsidRDefault="00C97E2B" w:rsidP="00610756">
      <w:pPr>
        <w:pStyle w:val="affc"/>
        <w:numPr>
          <w:ilvl w:val="4"/>
          <w:numId w:val="90"/>
        </w:numPr>
        <w:ind w:leftChars="0"/>
      </w:pPr>
      <w:r>
        <w:rPr>
          <w:rFonts w:hint="eastAsia"/>
        </w:rPr>
        <w:t>取消者：</w:t>
      </w:r>
    </w:p>
    <w:p w14:paraId="7A033246" w14:textId="3377B47C" w:rsidR="00C97E2B" w:rsidRDefault="00C97E2B" w:rsidP="00C97E2B">
      <w:pPr>
        <w:pStyle w:val="affc"/>
        <w:numPr>
          <w:ilvl w:val="5"/>
          <w:numId w:val="90"/>
        </w:numPr>
        <w:ind w:leftChars="0"/>
      </w:pPr>
      <w:r>
        <w:rPr>
          <w:rFonts w:hint="eastAsia"/>
        </w:rPr>
        <w:t>管理者：</w:t>
      </w:r>
      <w:r>
        <w:t>若是具有管理權限的人將使用者取消報名，則統一顯示</w:t>
      </w:r>
      <w:r>
        <w:t>"</w:t>
      </w:r>
      <w:r>
        <w:t>管理者</w:t>
      </w:r>
      <w:r>
        <w:t>"</w:t>
      </w:r>
    </w:p>
    <w:p w14:paraId="7C890D0B" w14:textId="0694D47B" w:rsidR="00C97E2B" w:rsidRDefault="00C97E2B" w:rsidP="00C97E2B">
      <w:pPr>
        <w:pStyle w:val="affc"/>
        <w:numPr>
          <w:ilvl w:val="5"/>
          <w:numId w:val="90"/>
        </w:numPr>
        <w:ind w:leftChars="0"/>
      </w:pPr>
      <w:r>
        <w:t>該帳號的名字</w:t>
      </w:r>
      <w:r>
        <w:rPr>
          <w:rFonts w:hint="eastAsia"/>
        </w:rPr>
        <w:t>：</w:t>
      </w:r>
      <w:r>
        <w:t>若是自己取消報名的話，則顯示自己的名字</w:t>
      </w:r>
    </w:p>
    <w:p w14:paraId="092164F3" w14:textId="039C6E15" w:rsidR="00C97E2B" w:rsidRDefault="00C97E2B" w:rsidP="00C97E2B">
      <w:pPr>
        <w:pStyle w:val="affc"/>
        <w:numPr>
          <w:ilvl w:val="4"/>
          <w:numId w:val="90"/>
        </w:numPr>
        <w:ind w:leftChars="0"/>
      </w:pPr>
      <w:r>
        <w:rPr>
          <w:rFonts w:hint="eastAsia"/>
        </w:rPr>
        <w:t>狀態</w:t>
      </w:r>
    </w:p>
    <w:p w14:paraId="2E507926" w14:textId="7EAE5B0D" w:rsidR="00C97E2B" w:rsidRDefault="00C97E2B" w:rsidP="00C97E2B">
      <w:pPr>
        <w:pStyle w:val="affc"/>
        <w:numPr>
          <w:ilvl w:val="3"/>
          <w:numId w:val="90"/>
        </w:numPr>
        <w:ind w:leftChars="0"/>
      </w:pPr>
      <w:r>
        <w:rPr>
          <w:rFonts w:hint="eastAsia"/>
        </w:rPr>
        <w:t>列表一頁呈現</w:t>
      </w:r>
      <w:r>
        <w:rPr>
          <w:rFonts w:hint="eastAsia"/>
        </w:rPr>
        <w:t>15</w:t>
      </w:r>
      <w:r>
        <w:rPr>
          <w:rFonts w:hint="eastAsia"/>
        </w:rPr>
        <w:t>筆，超過</w:t>
      </w:r>
      <w:r>
        <w:rPr>
          <w:rFonts w:hint="eastAsia"/>
        </w:rPr>
        <w:t>15</w:t>
      </w:r>
      <w:r>
        <w:rPr>
          <w:rFonts w:hint="eastAsia"/>
        </w:rPr>
        <w:t>筆即出現分頁按鈕</w:t>
      </w:r>
    </w:p>
    <w:p w14:paraId="5887A127" w14:textId="77777777" w:rsidR="00C97E2B" w:rsidRDefault="00C97E2B">
      <w:pPr>
        <w:widowControl/>
        <w:suppressAutoHyphens w:val="0"/>
      </w:pPr>
      <w:r>
        <w:br w:type="page"/>
      </w:r>
    </w:p>
    <w:p w14:paraId="3A4BAD8A" w14:textId="56AA262E" w:rsidR="00C97E2B" w:rsidRDefault="00C97E2B" w:rsidP="00C97E2B">
      <w:pPr>
        <w:pStyle w:val="affc"/>
        <w:numPr>
          <w:ilvl w:val="1"/>
          <w:numId w:val="91"/>
        </w:numPr>
        <w:ind w:leftChars="0"/>
      </w:pPr>
      <w:r>
        <w:rPr>
          <w:rFonts w:hint="eastAsia"/>
        </w:rPr>
        <w:t>個人報名狀況</w:t>
      </w:r>
      <w:r>
        <w:rPr>
          <w:rFonts w:hint="eastAsia"/>
        </w:rPr>
        <w:t>(</w:t>
      </w:r>
      <w:r>
        <w:rPr>
          <w:rFonts w:hint="eastAsia"/>
        </w:rPr>
        <w:t>歷史報名</w:t>
      </w:r>
      <w:r>
        <w:rPr>
          <w:rFonts w:hint="eastAsia"/>
        </w:rPr>
        <w:t>)</w:t>
      </w:r>
    </w:p>
    <w:p w14:paraId="565F99C6" w14:textId="2C9B17D9" w:rsidR="00C97E2B" w:rsidRDefault="00C97E2B" w:rsidP="00C97E2B">
      <w:pPr>
        <w:pStyle w:val="afff1"/>
        <w:ind w:firstLine="397"/>
      </w:pPr>
      <w:r>
        <w:t>圖156．個人報名紀錄</w:t>
      </w:r>
    </w:p>
    <w:p w14:paraId="02EC3ABF" w14:textId="2DA655A2" w:rsidR="00C97E2B" w:rsidRDefault="00C97E2B" w:rsidP="00C97E2B">
      <w:pPr>
        <w:pStyle w:val="affc"/>
        <w:numPr>
          <w:ilvl w:val="2"/>
          <w:numId w:val="91"/>
        </w:numPr>
        <w:ind w:leftChars="0"/>
      </w:pPr>
      <w:r w:rsidRPr="00C97E2B">
        <w:rPr>
          <w:noProof/>
        </w:rPr>
        <w:drawing>
          <wp:anchor distT="0" distB="0" distL="114300" distR="114300" simplePos="0" relativeHeight="251889152" behindDoc="0" locked="0" layoutInCell="1" allowOverlap="1" wp14:anchorId="34930A12" wp14:editId="6057B411">
            <wp:simplePos x="0" y="0"/>
            <wp:positionH relativeFrom="column">
              <wp:posOffset>251460</wp:posOffset>
            </wp:positionH>
            <wp:positionV relativeFrom="page">
              <wp:posOffset>1130300</wp:posOffset>
            </wp:positionV>
            <wp:extent cx="1619885" cy="3545840"/>
            <wp:effectExtent l="0" t="0" r="0" b="0"/>
            <wp:wrapTopAndBottom/>
            <wp:docPr id="710493781" name="圖片 1" descr="一張含有 文字, 數字, 軟體,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93781" name="圖片 1" descr="一張含有 文字, 數字, 軟體, 螢幕擷取畫面 的圖片&#10;&#10;自動產生的描述"/>
                    <pic:cNvPicPr/>
                  </pic:nvPicPr>
                  <pic:blipFill>
                    <a:blip r:embed="rId217">
                      <a:extLst>
                        <a:ext uri="{28A0092B-C50C-407E-A947-70E740481C1C}">
                          <a14:useLocalDpi xmlns:a14="http://schemas.microsoft.com/office/drawing/2010/main" val="0"/>
                        </a:ext>
                      </a:extLst>
                    </a:blip>
                    <a:stretch>
                      <a:fillRect/>
                    </a:stretch>
                  </pic:blipFill>
                  <pic:spPr>
                    <a:xfrm>
                      <a:off x="0" y="0"/>
                      <a:ext cx="1619885" cy="3545840"/>
                    </a:xfrm>
                    <a:prstGeom prst="rect">
                      <a:avLst/>
                    </a:prstGeom>
                  </pic:spPr>
                </pic:pic>
              </a:graphicData>
            </a:graphic>
          </wp:anchor>
        </w:drawing>
      </w:r>
      <w:r>
        <w:t>個人報名狀況</w:t>
      </w:r>
    </w:p>
    <w:p w14:paraId="350A7DC3" w14:textId="28B1099D" w:rsidR="00C97E2B" w:rsidRDefault="00C97E2B" w:rsidP="00C97E2B">
      <w:pPr>
        <w:pStyle w:val="affc"/>
        <w:numPr>
          <w:ilvl w:val="3"/>
          <w:numId w:val="91"/>
        </w:numPr>
        <w:ind w:leftChars="0"/>
      </w:pPr>
      <w:r>
        <w:t>歷史報名</w:t>
      </w:r>
    </w:p>
    <w:p w14:paraId="2D549F5F" w14:textId="6931AE84" w:rsidR="00C97E2B" w:rsidRDefault="00C97E2B" w:rsidP="00C97E2B">
      <w:pPr>
        <w:pStyle w:val="affc"/>
        <w:numPr>
          <w:ilvl w:val="4"/>
          <w:numId w:val="91"/>
        </w:numPr>
        <w:ind w:leftChars="0"/>
      </w:pPr>
      <w:r>
        <w:t>顯示該分類的筆數</w:t>
      </w:r>
    </w:p>
    <w:p w14:paraId="23630FDA" w14:textId="02B6458B" w:rsidR="00C97E2B" w:rsidRDefault="00C97E2B" w:rsidP="00C97E2B">
      <w:pPr>
        <w:pStyle w:val="affc"/>
        <w:numPr>
          <w:ilvl w:val="4"/>
          <w:numId w:val="91"/>
        </w:numPr>
        <w:ind w:leftChars="0"/>
      </w:pPr>
      <w:r>
        <w:t>按照報名</w:t>
      </w:r>
      <w:proofErr w:type="gramStart"/>
      <w:r>
        <w:t>時間倒序排序</w:t>
      </w:r>
      <w:proofErr w:type="gramEnd"/>
    </w:p>
    <w:p w14:paraId="57C2A799" w14:textId="2F79913C" w:rsidR="00C97E2B" w:rsidRDefault="00C97E2B" w:rsidP="00C97E2B">
      <w:pPr>
        <w:pStyle w:val="affc"/>
        <w:numPr>
          <w:ilvl w:val="5"/>
          <w:numId w:val="91"/>
        </w:numPr>
        <w:ind w:leftChars="0"/>
      </w:pPr>
      <w:r>
        <w:t>報名時間相同，則按照公告開始</w:t>
      </w:r>
      <w:proofErr w:type="gramStart"/>
      <w:r>
        <w:t>時間倒序</w:t>
      </w:r>
      <w:proofErr w:type="gramEnd"/>
      <w:r>
        <w:t>-&gt;</w:t>
      </w:r>
      <w:r>
        <w:t>活動報名開始</w:t>
      </w:r>
      <w:proofErr w:type="gramStart"/>
      <w:r>
        <w:t>時間倒序</w:t>
      </w:r>
      <w:proofErr w:type="gramEnd"/>
      <w:r>
        <w:tab/>
        <w:t>-&gt;</w:t>
      </w:r>
      <w:r>
        <w:t>活動梯次升序</w:t>
      </w:r>
      <w:r>
        <w:t>-&gt;</w:t>
      </w:r>
      <w:r>
        <w:t>活動</w:t>
      </w:r>
      <w:r>
        <w:t>id</w:t>
      </w:r>
      <w:r>
        <w:t>倒序</w:t>
      </w:r>
    </w:p>
    <w:p w14:paraId="631CCE4D" w14:textId="310C81BA" w:rsidR="00C97E2B" w:rsidRDefault="00C97E2B" w:rsidP="00C97E2B">
      <w:pPr>
        <w:pStyle w:val="affc"/>
        <w:numPr>
          <w:ilvl w:val="4"/>
          <w:numId w:val="91"/>
        </w:numPr>
        <w:ind w:leftChars="0"/>
      </w:pPr>
      <w:r>
        <w:t>報名時間自</w:t>
      </w:r>
      <w:r>
        <w:t>-</w:t>
      </w:r>
      <w:r>
        <w:t>至</w:t>
      </w:r>
      <w:r>
        <w:t>-</w:t>
      </w:r>
    </w:p>
    <w:p w14:paraId="006397B8" w14:textId="1EC67D1D" w:rsidR="00C97E2B" w:rsidRDefault="00C97E2B" w:rsidP="00C97E2B">
      <w:pPr>
        <w:pStyle w:val="affc"/>
        <w:numPr>
          <w:ilvl w:val="5"/>
          <w:numId w:val="91"/>
        </w:numPr>
        <w:ind w:leftChars="0"/>
      </w:pPr>
      <w:r>
        <w:t>顯示</w:t>
      </w:r>
      <w:r>
        <w:t>"</w:t>
      </w:r>
      <w:r>
        <w:t>成功報名的那天日期在此查詢區間內</w:t>
      </w:r>
      <w:r>
        <w:t>"</w:t>
      </w:r>
      <w:r>
        <w:t>且</w:t>
      </w:r>
      <w:r>
        <w:t>"</w:t>
      </w:r>
      <w:r>
        <w:t>公告已結束</w:t>
      </w:r>
      <w:r>
        <w:t>"</w:t>
      </w:r>
      <w:r>
        <w:t>的活動</w:t>
      </w:r>
    </w:p>
    <w:p w14:paraId="4457AEA8" w14:textId="7E1E5794" w:rsidR="00C97E2B" w:rsidRDefault="00C97E2B" w:rsidP="00C97E2B">
      <w:pPr>
        <w:pStyle w:val="affc"/>
        <w:numPr>
          <w:ilvl w:val="5"/>
          <w:numId w:val="91"/>
        </w:numPr>
        <w:ind w:leftChars="0"/>
      </w:pPr>
      <w:r>
        <w:t>時間區間快速篩選</w:t>
      </w:r>
      <w:r>
        <w:rPr>
          <w:rFonts w:hint="eastAsia"/>
        </w:rPr>
        <w:t>：</w:t>
      </w:r>
      <w:r>
        <w:t>7</w:t>
      </w:r>
      <w:r>
        <w:t>天、</w:t>
      </w:r>
      <w:r>
        <w:t>30</w:t>
      </w:r>
      <w:r>
        <w:t>天、</w:t>
      </w:r>
      <w:r>
        <w:t>90</w:t>
      </w:r>
      <w:r>
        <w:t>天、</w:t>
      </w:r>
      <w:r>
        <w:t>180</w:t>
      </w:r>
      <w:r>
        <w:t>天、</w:t>
      </w:r>
      <w:r>
        <w:t>365</w:t>
      </w:r>
      <w:r>
        <w:t>天、全部</w:t>
      </w:r>
    </w:p>
    <w:p w14:paraId="035E9329" w14:textId="6E8A56C1" w:rsidR="00C97E2B" w:rsidRDefault="00C97E2B" w:rsidP="00C97E2B">
      <w:pPr>
        <w:pStyle w:val="affc"/>
        <w:numPr>
          <w:ilvl w:val="2"/>
          <w:numId w:val="91"/>
        </w:numPr>
        <w:ind w:leftChars="0"/>
      </w:pPr>
      <w:r>
        <w:t>歷史報名列表</w:t>
      </w:r>
    </w:p>
    <w:p w14:paraId="322AE400" w14:textId="4EBDCCB1" w:rsidR="00C97E2B" w:rsidRDefault="00C97E2B" w:rsidP="00C97E2B">
      <w:pPr>
        <w:pStyle w:val="affc"/>
        <w:numPr>
          <w:ilvl w:val="3"/>
          <w:numId w:val="91"/>
        </w:numPr>
        <w:ind w:leftChars="0"/>
      </w:pPr>
      <w:r>
        <w:t>預設顯示</w:t>
      </w:r>
      <w:r>
        <w:t>"</w:t>
      </w:r>
      <w:r>
        <w:t>全部</w:t>
      </w:r>
      <w:r>
        <w:t>"</w:t>
      </w:r>
      <w:r>
        <w:t>有成功報名過但公告已結束的活動</w:t>
      </w:r>
    </w:p>
    <w:p w14:paraId="1814D371" w14:textId="71A9948C" w:rsidR="00C97E2B" w:rsidRDefault="00C97E2B" w:rsidP="00C97E2B">
      <w:pPr>
        <w:pStyle w:val="affc"/>
        <w:numPr>
          <w:ilvl w:val="3"/>
          <w:numId w:val="91"/>
        </w:numPr>
        <w:ind w:leftChars="0"/>
      </w:pPr>
      <w:r>
        <w:t>您目前共有幾個成功報名的歷史活動</w:t>
      </w:r>
    </w:p>
    <w:p w14:paraId="591E8A6E" w14:textId="28C8FA18" w:rsidR="00C97E2B" w:rsidRDefault="00C97E2B" w:rsidP="00C97E2B">
      <w:pPr>
        <w:pStyle w:val="affc"/>
        <w:numPr>
          <w:ilvl w:val="3"/>
          <w:numId w:val="91"/>
        </w:numPr>
        <w:ind w:leftChars="0"/>
      </w:pPr>
      <w:r>
        <w:t>列表</w:t>
      </w:r>
    </w:p>
    <w:p w14:paraId="61EC63BA" w14:textId="474C5287" w:rsidR="00C97E2B" w:rsidRDefault="00C97E2B" w:rsidP="00C97E2B">
      <w:pPr>
        <w:pStyle w:val="affc"/>
        <w:numPr>
          <w:ilvl w:val="4"/>
          <w:numId w:val="91"/>
        </w:numPr>
        <w:ind w:leftChars="0"/>
      </w:pPr>
      <w:r>
        <w:rPr>
          <w:rFonts w:hint="eastAsia"/>
        </w:rPr>
        <w:t>編號</w:t>
      </w:r>
    </w:p>
    <w:p w14:paraId="5E87CDF5" w14:textId="6A5EB06F" w:rsidR="00C97E2B" w:rsidRDefault="00C97E2B" w:rsidP="00C97E2B">
      <w:pPr>
        <w:pStyle w:val="affc"/>
        <w:numPr>
          <w:ilvl w:val="4"/>
          <w:numId w:val="91"/>
        </w:numPr>
        <w:ind w:leftChars="0"/>
      </w:pPr>
      <w:r>
        <w:rPr>
          <w:rFonts w:hint="eastAsia"/>
        </w:rPr>
        <w:t>標題</w:t>
      </w:r>
    </w:p>
    <w:p w14:paraId="1797F273" w14:textId="2CBA45B9" w:rsidR="00C97E2B" w:rsidRDefault="00C97E2B" w:rsidP="00C97E2B">
      <w:pPr>
        <w:pStyle w:val="affc"/>
        <w:numPr>
          <w:ilvl w:val="4"/>
          <w:numId w:val="91"/>
        </w:numPr>
        <w:ind w:leftChars="0"/>
      </w:pPr>
      <w:r>
        <w:rPr>
          <w:rFonts w:hint="eastAsia"/>
        </w:rPr>
        <w:t>主辦人</w:t>
      </w:r>
    </w:p>
    <w:p w14:paraId="49636582" w14:textId="32F84423" w:rsidR="00C97E2B" w:rsidRDefault="00C97E2B" w:rsidP="00C97E2B">
      <w:pPr>
        <w:pStyle w:val="affc"/>
        <w:numPr>
          <w:ilvl w:val="4"/>
          <w:numId w:val="91"/>
        </w:numPr>
        <w:ind w:leftChars="0"/>
      </w:pPr>
      <w:r>
        <w:rPr>
          <w:rFonts w:hint="eastAsia"/>
        </w:rPr>
        <w:t>梯次</w:t>
      </w:r>
    </w:p>
    <w:p w14:paraId="795AB7F2" w14:textId="77777777" w:rsidR="00C97E2B" w:rsidRDefault="00C97E2B">
      <w:pPr>
        <w:widowControl/>
        <w:suppressAutoHyphens w:val="0"/>
      </w:pPr>
      <w:r>
        <w:br w:type="page"/>
      </w:r>
    </w:p>
    <w:p w14:paraId="62AA1BC5" w14:textId="325F2756" w:rsidR="00C97E2B" w:rsidRDefault="00C97E2B" w:rsidP="00C97E2B">
      <w:pPr>
        <w:pStyle w:val="affc"/>
        <w:numPr>
          <w:ilvl w:val="4"/>
          <w:numId w:val="91"/>
        </w:numPr>
        <w:ind w:leftChars="0"/>
      </w:pPr>
      <w:r>
        <w:rPr>
          <w:rFonts w:hint="eastAsia"/>
        </w:rPr>
        <w:t>公告開始時間</w:t>
      </w:r>
    </w:p>
    <w:p w14:paraId="2899BA97" w14:textId="4BFD0FC9" w:rsidR="00C97E2B" w:rsidRDefault="00C97E2B" w:rsidP="00C97E2B">
      <w:pPr>
        <w:pStyle w:val="affc"/>
        <w:numPr>
          <w:ilvl w:val="4"/>
          <w:numId w:val="91"/>
        </w:numPr>
        <w:ind w:leftChars="0"/>
      </w:pPr>
      <w:r>
        <w:rPr>
          <w:rFonts w:hint="eastAsia"/>
        </w:rPr>
        <w:t>公告結束時間</w:t>
      </w:r>
    </w:p>
    <w:p w14:paraId="083595EB" w14:textId="4D175830" w:rsidR="00C97E2B" w:rsidRDefault="00C97E2B" w:rsidP="00C97E2B">
      <w:pPr>
        <w:pStyle w:val="affc"/>
        <w:numPr>
          <w:ilvl w:val="4"/>
          <w:numId w:val="91"/>
        </w:numPr>
        <w:ind w:leftChars="0"/>
      </w:pPr>
      <w:r>
        <w:rPr>
          <w:rFonts w:hint="eastAsia"/>
        </w:rPr>
        <w:t>報名時間</w:t>
      </w:r>
    </w:p>
    <w:p w14:paraId="58A091B1" w14:textId="406D3585" w:rsidR="00C97E2B" w:rsidRDefault="00C97E2B" w:rsidP="00C97E2B">
      <w:pPr>
        <w:pStyle w:val="affc"/>
        <w:numPr>
          <w:ilvl w:val="4"/>
          <w:numId w:val="91"/>
        </w:numPr>
        <w:ind w:leftChars="0"/>
      </w:pPr>
      <w:r>
        <w:rPr>
          <w:rFonts w:hint="eastAsia"/>
        </w:rPr>
        <w:t>狀態</w:t>
      </w:r>
    </w:p>
    <w:p w14:paraId="16F23988" w14:textId="7ED178CF" w:rsidR="00C97E2B" w:rsidRDefault="00C97E2B" w:rsidP="00C97E2B">
      <w:pPr>
        <w:pStyle w:val="affc"/>
        <w:numPr>
          <w:ilvl w:val="3"/>
          <w:numId w:val="91"/>
        </w:numPr>
        <w:ind w:leftChars="0"/>
      </w:pPr>
      <w:r>
        <w:t>列表一頁呈現</w:t>
      </w:r>
      <w:r>
        <w:t>15</w:t>
      </w:r>
      <w:r>
        <w:t>筆，超過</w:t>
      </w:r>
      <w:r>
        <w:t>15</w:t>
      </w:r>
      <w:r>
        <w:t>筆即出現分頁按鈕</w:t>
      </w:r>
    </w:p>
    <w:p w14:paraId="44E13367" w14:textId="173120E5" w:rsidR="00C97E2B" w:rsidRDefault="00C97E2B" w:rsidP="00C97E2B">
      <w:pPr>
        <w:pStyle w:val="affc"/>
        <w:numPr>
          <w:ilvl w:val="3"/>
          <w:numId w:val="91"/>
        </w:numPr>
        <w:ind w:leftChars="0"/>
      </w:pPr>
      <w:r w:rsidRPr="00C97E2B">
        <w:rPr>
          <w:noProof/>
        </w:rPr>
        <w:drawing>
          <wp:anchor distT="0" distB="0" distL="114300" distR="114300" simplePos="0" relativeHeight="251890176" behindDoc="0" locked="0" layoutInCell="1" allowOverlap="1" wp14:anchorId="548C127F" wp14:editId="61AFC191">
            <wp:simplePos x="0" y="0"/>
            <wp:positionH relativeFrom="column">
              <wp:posOffset>-2540</wp:posOffset>
            </wp:positionH>
            <wp:positionV relativeFrom="page">
              <wp:posOffset>2978150</wp:posOffset>
            </wp:positionV>
            <wp:extent cx="1619885" cy="3513455"/>
            <wp:effectExtent l="0" t="0" r="0" b="0"/>
            <wp:wrapTopAndBottom/>
            <wp:docPr id="622055202" name="圖片 1" descr="一張含有 文字, 螢幕擷取畫面, 數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5202" name="圖片 1" descr="一張含有 文字, 螢幕擷取畫面, 數字, 設計 的圖片&#10;&#10;自動產生的描述"/>
                    <pic:cNvPicPr/>
                  </pic:nvPicPr>
                  <pic:blipFill>
                    <a:blip r:embed="rId218">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r>
        <w:t>於歷史報名列表中點擊的活動標題，所跳出的活動資訊視窗僅能查看，故下方功能</w:t>
      </w:r>
      <w:proofErr w:type="gramStart"/>
      <w:r>
        <w:rPr>
          <w:rFonts w:hint="eastAsia"/>
        </w:rPr>
        <w:t>鈕</w:t>
      </w:r>
      <w:proofErr w:type="gramEnd"/>
      <w:r>
        <w:t>僅有</w:t>
      </w:r>
      <w:r>
        <w:t>"</w:t>
      </w:r>
      <w:r>
        <w:t>關閉</w:t>
      </w:r>
      <w:r>
        <w:t>"</w:t>
      </w:r>
      <w:r>
        <w:t>按鈕。</w:t>
      </w:r>
    </w:p>
    <w:p w14:paraId="51605B79" w14:textId="6F0ABD9C" w:rsidR="00C97E2B" w:rsidRDefault="00C97E2B" w:rsidP="00C97E2B">
      <w:pPr>
        <w:pStyle w:val="affc"/>
        <w:numPr>
          <w:ilvl w:val="0"/>
          <w:numId w:val="91"/>
        </w:numPr>
        <w:ind w:leftChars="0"/>
      </w:pPr>
      <w:r>
        <w:rPr>
          <w:rFonts w:hint="eastAsia"/>
        </w:rPr>
        <w:t>新增報名</w:t>
      </w:r>
    </w:p>
    <w:p w14:paraId="7997966B" w14:textId="6510670E" w:rsidR="00C97E2B" w:rsidRDefault="00C97E2B" w:rsidP="00C97E2B">
      <w:pPr>
        <w:pStyle w:val="afff1"/>
      </w:pPr>
      <w:r>
        <w:t>圖157．新增報名視窗</w:t>
      </w:r>
    </w:p>
    <w:p w14:paraId="7A97EF2D" w14:textId="79E678CE" w:rsidR="00C97E2B" w:rsidRDefault="00732DAD" w:rsidP="00732DAD">
      <w:pPr>
        <w:pStyle w:val="affc"/>
        <w:numPr>
          <w:ilvl w:val="1"/>
          <w:numId w:val="93"/>
        </w:numPr>
        <w:ind w:leftChars="0"/>
      </w:pPr>
      <w:r>
        <w:rPr>
          <w:rFonts w:hint="eastAsia"/>
        </w:rPr>
        <w:t>填寫內容</w:t>
      </w:r>
    </w:p>
    <w:p w14:paraId="60C45677" w14:textId="30BAD9FA" w:rsidR="00732DAD" w:rsidRDefault="00732DAD" w:rsidP="00732DAD">
      <w:pPr>
        <w:pStyle w:val="affc"/>
        <w:numPr>
          <w:ilvl w:val="2"/>
          <w:numId w:val="93"/>
        </w:numPr>
        <w:ind w:leftChars="0"/>
      </w:pPr>
      <w:r>
        <w:rPr>
          <w:rFonts w:hint="eastAsia"/>
        </w:rPr>
        <w:t>標題：必填</w:t>
      </w:r>
    </w:p>
    <w:p w14:paraId="10AF50A3" w14:textId="3A1AE852" w:rsidR="00732DAD" w:rsidRDefault="00732DAD" w:rsidP="00732DAD">
      <w:pPr>
        <w:pStyle w:val="affc"/>
        <w:numPr>
          <w:ilvl w:val="2"/>
          <w:numId w:val="93"/>
        </w:numPr>
        <w:ind w:leftChars="0"/>
      </w:pPr>
      <w:r>
        <w:rPr>
          <w:rFonts w:hint="eastAsia"/>
        </w:rPr>
        <w:t>類別</w:t>
      </w:r>
    </w:p>
    <w:p w14:paraId="422319B2" w14:textId="49097DC9" w:rsidR="00732DAD" w:rsidRDefault="00732DAD" w:rsidP="00732DAD">
      <w:pPr>
        <w:pStyle w:val="affc"/>
        <w:numPr>
          <w:ilvl w:val="2"/>
          <w:numId w:val="93"/>
        </w:numPr>
        <w:ind w:leftChars="0"/>
      </w:pPr>
      <w:r>
        <w:rPr>
          <w:rFonts w:hint="eastAsia"/>
        </w:rPr>
        <w:t>活動公告時間：必填</w:t>
      </w:r>
    </w:p>
    <w:p w14:paraId="784A5B99" w14:textId="304E7CA9" w:rsidR="00732DAD" w:rsidRDefault="00732DAD" w:rsidP="00732DAD">
      <w:pPr>
        <w:pStyle w:val="affc"/>
        <w:numPr>
          <w:ilvl w:val="2"/>
          <w:numId w:val="93"/>
        </w:numPr>
        <w:ind w:leftChars="0"/>
      </w:pPr>
      <w:r>
        <w:rPr>
          <w:rFonts w:hint="eastAsia"/>
        </w:rPr>
        <w:t>報名時間</w:t>
      </w:r>
    </w:p>
    <w:p w14:paraId="018EF55C" w14:textId="6C62D992" w:rsidR="00732DAD" w:rsidRDefault="00732DAD" w:rsidP="00732DAD">
      <w:pPr>
        <w:pStyle w:val="affc"/>
        <w:numPr>
          <w:ilvl w:val="3"/>
          <w:numId w:val="93"/>
        </w:numPr>
        <w:ind w:leftChars="0"/>
      </w:pPr>
      <w:r>
        <w:rPr>
          <w:rFonts w:hint="eastAsia"/>
        </w:rPr>
        <w:t>必填</w:t>
      </w:r>
    </w:p>
    <w:p w14:paraId="1ECE1C23" w14:textId="5011263D" w:rsidR="00732DAD" w:rsidRDefault="00732DAD" w:rsidP="00732DAD">
      <w:pPr>
        <w:pStyle w:val="affc"/>
        <w:numPr>
          <w:ilvl w:val="3"/>
          <w:numId w:val="93"/>
        </w:numPr>
        <w:ind w:leftChars="0"/>
      </w:pPr>
      <w:r>
        <w:rPr>
          <w:rFonts w:hint="eastAsia"/>
        </w:rPr>
        <w:t>同活動公告時間：代入活動公告時間的數值</w:t>
      </w:r>
    </w:p>
    <w:p w14:paraId="149810EB" w14:textId="1C31927A" w:rsidR="00732DAD" w:rsidRDefault="00732DAD" w:rsidP="00732DAD">
      <w:pPr>
        <w:pStyle w:val="affc"/>
        <w:numPr>
          <w:ilvl w:val="2"/>
          <w:numId w:val="93"/>
        </w:numPr>
        <w:ind w:leftChars="0"/>
      </w:pPr>
      <w:r>
        <w:rPr>
          <w:rFonts w:hint="eastAsia"/>
        </w:rPr>
        <w:t>人數限制：必填</w:t>
      </w:r>
    </w:p>
    <w:p w14:paraId="3824F7A1" w14:textId="607696B0" w:rsidR="00732DAD" w:rsidRDefault="00732DAD" w:rsidP="00732DAD">
      <w:pPr>
        <w:pStyle w:val="affc"/>
        <w:numPr>
          <w:ilvl w:val="3"/>
          <w:numId w:val="93"/>
        </w:numPr>
        <w:ind w:leftChars="0"/>
      </w:pPr>
      <w:r>
        <w:rPr>
          <w:rFonts w:hint="eastAsia"/>
        </w:rPr>
        <w:t>預設值</w:t>
      </w:r>
      <w:r>
        <w:rPr>
          <w:rFonts w:hint="eastAsia"/>
        </w:rPr>
        <w:t>10</w:t>
      </w:r>
    </w:p>
    <w:p w14:paraId="407FD1A1" w14:textId="77777777" w:rsidR="00732DAD" w:rsidRDefault="00732DAD">
      <w:pPr>
        <w:widowControl/>
        <w:suppressAutoHyphens w:val="0"/>
      </w:pPr>
      <w:r>
        <w:br w:type="page"/>
      </w:r>
    </w:p>
    <w:p w14:paraId="6853587D" w14:textId="2BA2A064" w:rsidR="00732DAD" w:rsidRDefault="00732DAD" w:rsidP="00732DAD">
      <w:pPr>
        <w:pStyle w:val="affc"/>
        <w:numPr>
          <w:ilvl w:val="2"/>
          <w:numId w:val="93"/>
        </w:numPr>
        <w:ind w:leftChars="0"/>
      </w:pPr>
      <w:r>
        <w:rPr>
          <w:rFonts w:hint="eastAsia"/>
        </w:rPr>
        <w:t>內容</w:t>
      </w:r>
    </w:p>
    <w:p w14:paraId="486D652C" w14:textId="51B642C5" w:rsidR="00732DAD" w:rsidRDefault="00732DAD" w:rsidP="00732DAD">
      <w:pPr>
        <w:pStyle w:val="affc"/>
        <w:numPr>
          <w:ilvl w:val="2"/>
          <w:numId w:val="93"/>
        </w:numPr>
        <w:ind w:leftChars="0"/>
      </w:pPr>
      <w:r>
        <w:rPr>
          <w:rFonts w:hint="eastAsia"/>
        </w:rPr>
        <w:t>所屬公司</w:t>
      </w:r>
    </w:p>
    <w:p w14:paraId="3AE72001" w14:textId="12760D1F" w:rsidR="00732DAD" w:rsidRDefault="00732DAD" w:rsidP="00732DAD">
      <w:pPr>
        <w:pStyle w:val="affc"/>
        <w:numPr>
          <w:ilvl w:val="2"/>
          <w:numId w:val="93"/>
        </w:numPr>
        <w:ind w:leftChars="0"/>
      </w:pPr>
      <w:r>
        <w:rPr>
          <w:rFonts w:hint="eastAsia"/>
        </w:rPr>
        <w:t>主辦人</w:t>
      </w:r>
    </w:p>
    <w:p w14:paraId="5FA3B0BE" w14:textId="7E8E20E7" w:rsidR="00732DAD" w:rsidRDefault="00732DAD" w:rsidP="00732DAD">
      <w:pPr>
        <w:pStyle w:val="affc"/>
        <w:numPr>
          <w:ilvl w:val="2"/>
          <w:numId w:val="93"/>
        </w:numPr>
        <w:ind w:leftChars="0"/>
      </w:pPr>
      <w:r>
        <w:rPr>
          <w:rFonts w:hint="eastAsia"/>
        </w:rPr>
        <w:t>設定報名人員：必填</w:t>
      </w:r>
    </w:p>
    <w:p w14:paraId="35823A2F" w14:textId="13529FA2" w:rsidR="00732DAD" w:rsidRDefault="00732DAD" w:rsidP="00732DAD">
      <w:pPr>
        <w:pStyle w:val="affc"/>
        <w:numPr>
          <w:ilvl w:val="2"/>
          <w:numId w:val="93"/>
        </w:numPr>
        <w:ind w:leftChars="0"/>
      </w:pPr>
      <w:r>
        <w:rPr>
          <w:rFonts w:hint="eastAsia"/>
        </w:rPr>
        <w:t>附檔</w:t>
      </w:r>
    </w:p>
    <w:p w14:paraId="40BDD300" w14:textId="51A098EB" w:rsidR="00732DAD" w:rsidRDefault="00732DAD" w:rsidP="00732DAD">
      <w:pPr>
        <w:pStyle w:val="affc"/>
        <w:numPr>
          <w:ilvl w:val="1"/>
          <w:numId w:val="93"/>
        </w:numPr>
        <w:ind w:leftChars="0"/>
      </w:pPr>
      <w:r>
        <w:rPr>
          <w:rFonts w:hint="eastAsia"/>
        </w:rPr>
        <w:t>功能</w:t>
      </w:r>
      <w:proofErr w:type="gramStart"/>
      <w:r>
        <w:rPr>
          <w:rFonts w:hint="eastAsia"/>
        </w:rPr>
        <w:t>鈕</w:t>
      </w:r>
      <w:proofErr w:type="gramEnd"/>
    </w:p>
    <w:p w14:paraId="2C8BCEDD" w14:textId="357CDDCD" w:rsidR="00732DAD" w:rsidRDefault="00732DAD" w:rsidP="00732DAD">
      <w:pPr>
        <w:pStyle w:val="affc"/>
        <w:numPr>
          <w:ilvl w:val="2"/>
          <w:numId w:val="93"/>
        </w:numPr>
        <w:ind w:leftChars="0"/>
      </w:pPr>
      <w:r>
        <w:rPr>
          <w:rFonts w:hint="eastAsia"/>
        </w:rPr>
        <w:t>建立活動</w:t>
      </w:r>
    </w:p>
    <w:p w14:paraId="0138EFD8" w14:textId="0CC6443E" w:rsidR="00732DAD" w:rsidRDefault="00732DAD" w:rsidP="00732DAD">
      <w:pPr>
        <w:pStyle w:val="affc"/>
        <w:numPr>
          <w:ilvl w:val="3"/>
          <w:numId w:val="93"/>
        </w:numPr>
        <w:ind w:leftChars="0"/>
      </w:pPr>
      <w:r>
        <w:rPr>
          <w:rFonts w:hint="eastAsia"/>
        </w:rPr>
        <w:t>儲存並建立活動</w:t>
      </w:r>
    </w:p>
    <w:p w14:paraId="59BFFA1E" w14:textId="0F0CDECD" w:rsidR="00732DAD" w:rsidRDefault="00732DAD" w:rsidP="00732DAD">
      <w:pPr>
        <w:pStyle w:val="affc"/>
        <w:numPr>
          <w:ilvl w:val="3"/>
          <w:numId w:val="93"/>
        </w:numPr>
        <w:ind w:leftChars="0"/>
      </w:pPr>
      <w:r>
        <w:rPr>
          <w:rFonts w:hint="eastAsia"/>
        </w:rPr>
        <w:t>關閉新增報名視窗，畫面跳至「活動管理」頁面</w:t>
      </w:r>
    </w:p>
    <w:p w14:paraId="620F83F6" w14:textId="3BB220E2" w:rsidR="00732DAD" w:rsidRDefault="00732DAD" w:rsidP="00732DAD">
      <w:pPr>
        <w:pStyle w:val="affc"/>
        <w:numPr>
          <w:ilvl w:val="3"/>
          <w:numId w:val="93"/>
        </w:numPr>
        <w:ind w:leftChars="0"/>
      </w:pPr>
      <w:r>
        <w:rPr>
          <w:rFonts w:hint="eastAsia"/>
        </w:rPr>
        <w:t>綠色「您已成功建立報名」</w:t>
      </w:r>
    </w:p>
    <w:p w14:paraId="2B4744CB" w14:textId="4A04E5CA" w:rsidR="00732DAD" w:rsidRDefault="00732DAD" w:rsidP="00732DAD">
      <w:pPr>
        <w:pStyle w:val="affc"/>
        <w:numPr>
          <w:ilvl w:val="2"/>
          <w:numId w:val="93"/>
        </w:numPr>
        <w:ind w:leftChars="0"/>
      </w:pPr>
      <w:r>
        <w:rPr>
          <w:rFonts w:hint="eastAsia"/>
        </w:rPr>
        <w:t>關閉</w:t>
      </w:r>
    </w:p>
    <w:p w14:paraId="77A3FC78" w14:textId="1E20234D" w:rsidR="00732DAD" w:rsidRDefault="00732DAD" w:rsidP="00732DAD">
      <w:pPr>
        <w:pStyle w:val="affc"/>
        <w:numPr>
          <w:ilvl w:val="3"/>
          <w:numId w:val="93"/>
        </w:numPr>
        <w:ind w:leftChars="0"/>
      </w:pPr>
      <w:r>
        <w:rPr>
          <w:rFonts w:hint="eastAsia"/>
        </w:rPr>
        <w:t>直接關閉新增報名視窗</w:t>
      </w:r>
    </w:p>
    <w:p w14:paraId="0E372179" w14:textId="2CC61A0C" w:rsidR="00732DAD" w:rsidRDefault="00732DAD" w:rsidP="00732DAD">
      <w:pPr>
        <w:pStyle w:val="affc"/>
        <w:numPr>
          <w:ilvl w:val="0"/>
          <w:numId w:val="93"/>
        </w:numPr>
        <w:ind w:leftChars="0"/>
      </w:pPr>
      <w:r w:rsidRPr="00732DAD">
        <w:rPr>
          <w:noProof/>
        </w:rPr>
        <w:drawing>
          <wp:anchor distT="0" distB="0" distL="114300" distR="114300" simplePos="0" relativeHeight="251891200" behindDoc="0" locked="0" layoutInCell="1" allowOverlap="1" wp14:anchorId="09330B73" wp14:editId="6654E169">
            <wp:simplePos x="0" y="0"/>
            <wp:positionH relativeFrom="column">
              <wp:posOffset>-2540</wp:posOffset>
            </wp:positionH>
            <wp:positionV relativeFrom="page">
              <wp:posOffset>4559300</wp:posOffset>
            </wp:positionV>
            <wp:extent cx="1619885" cy="3502660"/>
            <wp:effectExtent l="0" t="0" r="0" b="2540"/>
            <wp:wrapTopAndBottom/>
            <wp:docPr id="1822093668" name="圖片 1" descr="一張含有 螢幕擷取畫面, 文字,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3668" name="圖片 1" descr="一張含有 螢幕擷取畫面, 文字, 數字 的圖片&#10;&#10;自動產生的描述"/>
                    <pic:cNvPicPr/>
                  </pic:nvPicPr>
                  <pic:blipFill>
                    <a:blip r:embed="rId219">
                      <a:extLst>
                        <a:ext uri="{28A0092B-C50C-407E-A947-70E740481C1C}">
                          <a14:useLocalDpi xmlns:a14="http://schemas.microsoft.com/office/drawing/2010/main" val="0"/>
                        </a:ext>
                      </a:extLst>
                    </a:blip>
                    <a:stretch>
                      <a:fillRect/>
                    </a:stretch>
                  </pic:blipFill>
                  <pic:spPr>
                    <a:xfrm>
                      <a:off x="0" y="0"/>
                      <a:ext cx="1619885" cy="3502660"/>
                    </a:xfrm>
                    <a:prstGeom prst="rect">
                      <a:avLst/>
                    </a:prstGeom>
                  </pic:spPr>
                </pic:pic>
              </a:graphicData>
            </a:graphic>
          </wp:anchor>
        </w:drawing>
      </w:r>
      <w:r>
        <w:rPr>
          <w:rFonts w:hint="eastAsia"/>
        </w:rPr>
        <w:t>活動管理</w:t>
      </w:r>
    </w:p>
    <w:p w14:paraId="6D309649" w14:textId="58356756" w:rsidR="00732DAD" w:rsidRDefault="00732DAD" w:rsidP="00732DAD">
      <w:pPr>
        <w:pStyle w:val="affc"/>
        <w:ind w:leftChars="0" w:left="397"/>
      </w:pPr>
      <w:r>
        <w:rPr>
          <w:rFonts w:hint="eastAsia"/>
        </w:rPr>
        <w:t>活動管理手機示意圖</w:t>
      </w:r>
    </w:p>
    <w:p w14:paraId="51DFEC37" w14:textId="6AE7F31A" w:rsidR="00732DAD" w:rsidRDefault="00732DAD" w:rsidP="00732DAD">
      <w:pPr>
        <w:pStyle w:val="afff1"/>
      </w:pPr>
      <w:r>
        <w:t>圖158．活動管理視窗</w:t>
      </w:r>
    </w:p>
    <w:p w14:paraId="39E6F59B" w14:textId="2A5C3F51" w:rsidR="00732DAD" w:rsidRDefault="00732DAD" w:rsidP="00732DAD">
      <w:pPr>
        <w:pStyle w:val="affc"/>
        <w:numPr>
          <w:ilvl w:val="1"/>
          <w:numId w:val="94"/>
        </w:numPr>
        <w:ind w:leftChars="0"/>
      </w:pPr>
      <w:r>
        <w:rPr>
          <w:rFonts w:hint="eastAsia"/>
        </w:rPr>
        <w:t>目前共有幾個活動舉辦中</w:t>
      </w:r>
    </w:p>
    <w:p w14:paraId="0398A5AF" w14:textId="5CA0EF57" w:rsidR="00732DAD" w:rsidRDefault="00732DAD" w:rsidP="00732DAD">
      <w:pPr>
        <w:pStyle w:val="affc"/>
        <w:numPr>
          <w:ilvl w:val="1"/>
          <w:numId w:val="94"/>
        </w:numPr>
        <w:ind w:leftChars="0"/>
      </w:pPr>
      <w:r>
        <w:rPr>
          <w:rFonts w:hint="eastAsia"/>
        </w:rPr>
        <w:t>報名列表排序方式：</w:t>
      </w:r>
    </w:p>
    <w:p w14:paraId="26622C76" w14:textId="6B8A71B3" w:rsidR="00732DAD" w:rsidRPr="00732DAD" w:rsidRDefault="00732DAD" w:rsidP="00732DAD">
      <w:pPr>
        <w:pStyle w:val="affc"/>
        <w:numPr>
          <w:ilvl w:val="2"/>
          <w:numId w:val="94"/>
        </w:numPr>
        <w:ind w:leftChars="0"/>
      </w:pPr>
      <w:r>
        <w:t>第一排序規則</w:t>
      </w:r>
      <w:r>
        <w:rPr>
          <w:rFonts w:hint="eastAsia"/>
        </w:rPr>
        <w:t>：</w:t>
      </w:r>
      <w:r>
        <w:t>活動</w:t>
      </w:r>
      <w:r>
        <w:t>Id</w:t>
      </w:r>
      <w:proofErr w:type="gramStart"/>
      <w:r>
        <w:t>倒序</w:t>
      </w:r>
      <w:proofErr w:type="gramEnd"/>
      <w:r>
        <w:t>，即按照創建</w:t>
      </w:r>
      <w:proofErr w:type="gramStart"/>
      <w:r>
        <w:t>先後倒序排列</w:t>
      </w:r>
      <w:proofErr w:type="gramEnd"/>
      <w:r>
        <w:t>，最後新增的活動排在第</w:t>
      </w:r>
      <w:r>
        <w:rPr>
          <w:rFonts w:hint="eastAsia"/>
        </w:rPr>
        <w:t>一</w:t>
      </w:r>
      <w:r>
        <w:t>位，方便管理者管理活動</w:t>
      </w:r>
    </w:p>
    <w:p w14:paraId="2A3DA823" w14:textId="77777777" w:rsidR="00D375AC" w:rsidRDefault="00D375AC">
      <w:pPr>
        <w:widowControl/>
        <w:suppressAutoHyphens w:val="0"/>
      </w:pPr>
      <w:r>
        <w:br w:type="page"/>
      </w:r>
    </w:p>
    <w:p w14:paraId="17D6C27E" w14:textId="4BB2B5FE" w:rsidR="00D375AC" w:rsidRDefault="00732DAD" w:rsidP="00732DAD">
      <w:pPr>
        <w:pStyle w:val="affc"/>
        <w:numPr>
          <w:ilvl w:val="1"/>
          <w:numId w:val="94"/>
        </w:numPr>
        <w:ind w:leftChars="0"/>
      </w:pPr>
      <w:r>
        <w:t>刪除活動按鈕</w:t>
      </w:r>
    </w:p>
    <w:p w14:paraId="64C854D1" w14:textId="22B9B481" w:rsidR="00732DAD" w:rsidRDefault="00732DAD" w:rsidP="00732DAD">
      <w:pPr>
        <w:pStyle w:val="affc"/>
        <w:numPr>
          <w:ilvl w:val="2"/>
          <w:numId w:val="94"/>
        </w:numPr>
        <w:ind w:leftChars="0"/>
      </w:pPr>
      <w:r>
        <w:t>勾選欲刪除的活動後，點擊刪除活動按鈕，跳出確認是否刪除「您確定要刪除此活動</w:t>
      </w:r>
      <w:r>
        <w:t>?</w:t>
      </w:r>
      <w:r>
        <w:t>」</w:t>
      </w:r>
    </w:p>
    <w:p w14:paraId="6395F522" w14:textId="06D249C5" w:rsidR="00732DAD" w:rsidRDefault="00732DAD" w:rsidP="00732DAD">
      <w:pPr>
        <w:pStyle w:val="affc"/>
        <w:numPr>
          <w:ilvl w:val="1"/>
          <w:numId w:val="94"/>
        </w:numPr>
        <w:ind w:leftChars="0"/>
      </w:pPr>
      <w:r>
        <w:t>搜尋功能按鈕</w:t>
      </w:r>
    </w:p>
    <w:p w14:paraId="0EBFB583" w14:textId="4CF28320" w:rsidR="00732DAD" w:rsidRDefault="00732DAD" w:rsidP="00732DAD">
      <w:pPr>
        <w:pStyle w:val="affc"/>
        <w:numPr>
          <w:ilvl w:val="1"/>
          <w:numId w:val="94"/>
        </w:numPr>
        <w:ind w:leftChars="0"/>
      </w:pPr>
      <w:r>
        <w:t>列表</w:t>
      </w:r>
    </w:p>
    <w:p w14:paraId="254E5729" w14:textId="18F7474D" w:rsidR="00732DAD" w:rsidRDefault="00732DAD" w:rsidP="00732DAD">
      <w:pPr>
        <w:pStyle w:val="affc"/>
        <w:numPr>
          <w:ilvl w:val="2"/>
          <w:numId w:val="94"/>
        </w:numPr>
        <w:ind w:leftChars="0"/>
      </w:pPr>
      <w:r>
        <w:rPr>
          <w:rFonts w:hint="eastAsia"/>
        </w:rPr>
        <w:t>編號</w:t>
      </w:r>
    </w:p>
    <w:p w14:paraId="2E74F67C" w14:textId="348EACCA" w:rsidR="00732DAD" w:rsidRDefault="00732DAD" w:rsidP="00732DAD">
      <w:pPr>
        <w:pStyle w:val="affc"/>
        <w:numPr>
          <w:ilvl w:val="2"/>
          <w:numId w:val="94"/>
        </w:numPr>
        <w:ind w:leftChars="0"/>
      </w:pPr>
      <w:r>
        <w:rPr>
          <w:rFonts w:hint="eastAsia"/>
        </w:rPr>
        <w:t>標題</w:t>
      </w:r>
    </w:p>
    <w:p w14:paraId="493BBAD7" w14:textId="0C9C08FD" w:rsidR="00732DAD" w:rsidRDefault="00732DAD" w:rsidP="00732DAD">
      <w:pPr>
        <w:pStyle w:val="affc"/>
        <w:numPr>
          <w:ilvl w:val="2"/>
          <w:numId w:val="94"/>
        </w:numPr>
        <w:ind w:leftChars="0"/>
      </w:pPr>
      <w:r>
        <w:rPr>
          <w:rFonts w:hint="eastAsia"/>
        </w:rPr>
        <w:t>主辦人</w:t>
      </w:r>
    </w:p>
    <w:p w14:paraId="102E5907" w14:textId="303D90E4" w:rsidR="00732DAD" w:rsidRDefault="00732DAD" w:rsidP="00732DAD">
      <w:pPr>
        <w:pStyle w:val="affc"/>
        <w:numPr>
          <w:ilvl w:val="2"/>
          <w:numId w:val="94"/>
        </w:numPr>
        <w:ind w:leftChars="0"/>
      </w:pPr>
      <w:r>
        <w:rPr>
          <w:rFonts w:hint="eastAsia"/>
        </w:rPr>
        <w:t>梯次</w:t>
      </w:r>
    </w:p>
    <w:p w14:paraId="370C11BA" w14:textId="553E172A" w:rsidR="00732DAD" w:rsidRDefault="00732DAD" w:rsidP="00732DAD">
      <w:pPr>
        <w:pStyle w:val="affc"/>
        <w:numPr>
          <w:ilvl w:val="2"/>
          <w:numId w:val="94"/>
        </w:numPr>
        <w:ind w:leftChars="0"/>
      </w:pPr>
      <w:r>
        <w:rPr>
          <w:rFonts w:hint="eastAsia"/>
        </w:rPr>
        <w:t>報名人數</w:t>
      </w:r>
    </w:p>
    <w:p w14:paraId="3769034E" w14:textId="6B1682B3" w:rsidR="00732DAD" w:rsidRDefault="00732DAD" w:rsidP="00732DAD">
      <w:pPr>
        <w:pStyle w:val="affc"/>
        <w:numPr>
          <w:ilvl w:val="2"/>
          <w:numId w:val="94"/>
        </w:numPr>
        <w:ind w:leftChars="0"/>
      </w:pPr>
      <w:r>
        <w:rPr>
          <w:rFonts w:hint="eastAsia"/>
        </w:rPr>
        <w:t>人數限制</w:t>
      </w:r>
    </w:p>
    <w:p w14:paraId="1165EF1E" w14:textId="61BE2D32" w:rsidR="00732DAD" w:rsidRDefault="00732DAD" w:rsidP="00732DAD">
      <w:pPr>
        <w:pStyle w:val="affc"/>
        <w:numPr>
          <w:ilvl w:val="2"/>
          <w:numId w:val="94"/>
        </w:numPr>
        <w:ind w:leftChars="0"/>
      </w:pPr>
      <w:r>
        <w:rPr>
          <w:rFonts w:hint="eastAsia"/>
        </w:rPr>
        <w:t>公告開始時間</w:t>
      </w:r>
    </w:p>
    <w:p w14:paraId="31A0674B" w14:textId="51733073" w:rsidR="00732DAD" w:rsidRDefault="00732DAD" w:rsidP="00732DAD">
      <w:pPr>
        <w:pStyle w:val="affc"/>
        <w:numPr>
          <w:ilvl w:val="2"/>
          <w:numId w:val="94"/>
        </w:numPr>
        <w:ind w:leftChars="0"/>
      </w:pPr>
      <w:r>
        <w:rPr>
          <w:rFonts w:hint="eastAsia"/>
        </w:rPr>
        <w:t>公告結束時間</w:t>
      </w:r>
    </w:p>
    <w:p w14:paraId="3BBFFCAC" w14:textId="27E0A5BA" w:rsidR="00732DAD" w:rsidRDefault="00732DAD" w:rsidP="00732DAD">
      <w:pPr>
        <w:pStyle w:val="affc"/>
        <w:numPr>
          <w:ilvl w:val="2"/>
          <w:numId w:val="94"/>
        </w:numPr>
        <w:ind w:leftChars="0"/>
      </w:pPr>
      <w:r>
        <w:rPr>
          <w:rFonts w:hint="eastAsia"/>
        </w:rPr>
        <w:t>報名開始時間</w:t>
      </w:r>
    </w:p>
    <w:p w14:paraId="464BA9F1" w14:textId="27599B98" w:rsidR="00732DAD" w:rsidRDefault="00732DAD" w:rsidP="00732DAD">
      <w:pPr>
        <w:pStyle w:val="affc"/>
        <w:numPr>
          <w:ilvl w:val="2"/>
          <w:numId w:val="94"/>
        </w:numPr>
        <w:ind w:leftChars="0"/>
      </w:pPr>
      <w:r>
        <w:rPr>
          <w:rFonts w:hint="eastAsia"/>
        </w:rPr>
        <w:t>報名結束時間</w:t>
      </w:r>
    </w:p>
    <w:p w14:paraId="6E663285" w14:textId="398285AA" w:rsidR="00732DAD" w:rsidRDefault="00CE7FEC" w:rsidP="00CE7FEC">
      <w:pPr>
        <w:pStyle w:val="affc"/>
        <w:numPr>
          <w:ilvl w:val="2"/>
          <w:numId w:val="94"/>
        </w:numPr>
        <w:ind w:leftChars="0"/>
      </w:pPr>
      <w:r>
        <w:rPr>
          <w:rFonts w:hint="eastAsia"/>
        </w:rPr>
        <w:t>狀態</w:t>
      </w:r>
    </w:p>
    <w:p w14:paraId="6538C855" w14:textId="517F3F46" w:rsidR="00CE7FEC" w:rsidRDefault="00CE7FEC" w:rsidP="00CE7FEC">
      <w:pPr>
        <w:pStyle w:val="affc"/>
        <w:numPr>
          <w:ilvl w:val="3"/>
          <w:numId w:val="94"/>
        </w:numPr>
        <w:ind w:leftChars="0"/>
      </w:pPr>
      <w:r>
        <w:rPr>
          <w:rFonts w:hint="eastAsia"/>
        </w:rPr>
        <w:t>開放中</w:t>
      </w:r>
    </w:p>
    <w:p w14:paraId="5B2620DF" w14:textId="3AC80911" w:rsidR="00CE7FEC" w:rsidRDefault="00CE7FEC" w:rsidP="00CE7FEC">
      <w:pPr>
        <w:pStyle w:val="affc"/>
        <w:numPr>
          <w:ilvl w:val="3"/>
          <w:numId w:val="94"/>
        </w:numPr>
        <w:ind w:leftChars="0"/>
      </w:pPr>
      <w:r>
        <w:rPr>
          <w:rFonts w:hint="eastAsia"/>
        </w:rPr>
        <w:t>未開放</w:t>
      </w:r>
    </w:p>
    <w:p w14:paraId="41E2D3A4" w14:textId="25A68858" w:rsidR="00CE7FEC" w:rsidRDefault="00CE7FEC" w:rsidP="00CE7FEC">
      <w:pPr>
        <w:pStyle w:val="affc"/>
        <w:numPr>
          <w:ilvl w:val="3"/>
          <w:numId w:val="94"/>
        </w:numPr>
        <w:ind w:leftChars="0"/>
      </w:pPr>
      <w:r>
        <w:rPr>
          <w:rFonts w:hint="eastAsia"/>
        </w:rPr>
        <w:t>已額滿</w:t>
      </w:r>
    </w:p>
    <w:p w14:paraId="490EFBAB" w14:textId="39FD165F" w:rsidR="00CE7FEC" w:rsidRDefault="00CE7FEC" w:rsidP="00CE7FEC">
      <w:pPr>
        <w:pStyle w:val="affc"/>
        <w:numPr>
          <w:ilvl w:val="3"/>
          <w:numId w:val="94"/>
        </w:numPr>
        <w:ind w:leftChars="0"/>
      </w:pPr>
      <w:r>
        <w:rPr>
          <w:rFonts w:hint="eastAsia"/>
        </w:rPr>
        <w:t>已結束</w:t>
      </w:r>
    </w:p>
    <w:p w14:paraId="41BF8E2C" w14:textId="3D35D563" w:rsidR="00CE7FEC" w:rsidRDefault="00CE7FEC" w:rsidP="00CE7FEC">
      <w:pPr>
        <w:pStyle w:val="affc"/>
        <w:numPr>
          <w:ilvl w:val="2"/>
          <w:numId w:val="94"/>
        </w:numPr>
        <w:ind w:leftChars="0"/>
      </w:pPr>
      <w:r>
        <w:rPr>
          <w:rFonts w:hint="eastAsia"/>
        </w:rPr>
        <w:t>新增梯次</w:t>
      </w:r>
    </w:p>
    <w:p w14:paraId="462CFDDD" w14:textId="5991D9FD" w:rsidR="00CE7FEC" w:rsidRDefault="00CE7FEC" w:rsidP="00CE7FEC">
      <w:pPr>
        <w:pStyle w:val="affc"/>
        <w:numPr>
          <w:ilvl w:val="3"/>
          <w:numId w:val="94"/>
        </w:numPr>
        <w:ind w:leftChars="0"/>
      </w:pPr>
      <w:r>
        <w:rPr>
          <w:rFonts w:hint="eastAsia"/>
        </w:rPr>
        <w:t>複製該活動的資訊</w:t>
      </w:r>
    </w:p>
    <w:p w14:paraId="708669EA" w14:textId="5F7820CA" w:rsidR="00CE7FEC" w:rsidRDefault="00CE7FEC" w:rsidP="00CE7FEC">
      <w:pPr>
        <w:pStyle w:val="affc"/>
        <w:numPr>
          <w:ilvl w:val="3"/>
          <w:numId w:val="94"/>
        </w:numPr>
        <w:ind w:leftChars="0"/>
      </w:pPr>
      <w:r>
        <w:rPr>
          <w:rFonts w:hint="eastAsia"/>
        </w:rPr>
        <w:t>標題不能更改</w:t>
      </w:r>
    </w:p>
    <w:p w14:paraId="696C8FC9" w14:textId="6B1FE0AA" w:rsidR="00CE7FEC" w:rsidRDefault="00CE7FEC" w:rsidP="00CE7FEC">
      <w:pPr>
        <w:pStyle w:val="affc"/>
        <w:numPr>
          <w:ilvl w:val="3"/>
          <w:numId w:val="94"/>
        </w:numPr>
        <w:ind w:leftChars="0"/>
      </w:pPr>
      <w:r>
        <w:rPr>
          <w:rFonts w:hint="eastAsia"/>
        </w:rPr>
        <w:t>梯次數是系統判斷給的，若第一次按這個活動「新增梯次」，則此次就是第</w:t>
      </w:r>
      <w:r>
        <w:rPr>
          <w:rFonts w:hint="eastAsia"/>
        </w:rPr>
        <w:t>2</w:t>
      </w:r>
      <w:r>
        <w:rPr>
          <w:rFonts w:hint="eastAsia"/>
        </w:rPr>
        <w:t>梯次</w:t>
      </w:r>
    </w:p>
    <w:p w14:paraId="58A938C9" w14:textId="77777777" w:rsidR="00CE7FEC" w:rsidRDefault="00CE7FEC">
      <w:pPr>
        <w:widowControl/>
        <w:suppressAutoHyphens w:val="0"/>
      </w:pPr>
      <w:r>
        <w:br w:type="page"/>
      </w:r>
    </w:p>
    <w:p w14:paraId="706EFC38" w14:textId="3E081F65" w:rsidR="00CE7FEC" w:rsidRDefault="00CE7FEC" w:rsidP="00CE7FEC">
      <w:pPr>
        <w:pStyle w:val="affc"/>
        <w:numPr>
          <w:ilvl w:val="3"/>
          <w:numId w:val="94"/>
        </w:numPr>
        <w:ind w:leftChars="0"/>
      </w:pPr>
      <w:r>
        <w:rPr>
          <w:rFonts w:hint="eastAsia"/>
        </w:rPr>
        <w:t>新增梯次</w:t>
      </w:r>
    </w:p>
    <w:p w14:paraId="481FC961" w14:textId="067D6263" w:rsidR="00CE7FEC" w:rsidRDefault="00CE7FEC" w:rsidP="00CE7FEC">
      <w:pPr>
        <w:pStyle w:val="afff1"/>
        <w:ind w:left="654" w:firstLine="480"/>
      </w:pPr>
      <w:r>
        <w:t>圖159．新增梯次圖示</w:t>
      </w:r>
    </w:p>
    <w:p w14:paraId="30559C7F" w14:textId="5E60D75F" w:rsidR="00CE7FEC" w:rsidRDefault="00CE7FEC" w:rsidP="00CE7FEC">
      <w:pPr>
        <w:pStyle w:val="affc"/>
        <w:numPr>
          <w:ilvl w:val="4"/>
          <w:numId w:val="95"/>
        </w:numPr>
        <w:ind w:leftChars="0"/>
      </w:pPr>
      <w:r w:rsidRPr="00CE7FEC">
        <w:rPr>
          <w:noProof/>
        </w:rPr>
        <w:drawing>
          <wp:anchor distT="0" distB="0" distL="114300" distR="114300" simplePos="0" relativeHeight="251892224" behindDoc="0" locked="0" layoutInCell="1" allowOverlap="1" wp14:anchorId="3B303770" wp14:editId="60C3BCC1">
            <wp:simplePos x="0" y="0"/>
            <wp:positionH relativeFrom="column">
              <wp:posOffset>721360</wp:posOffset>
            </wp:positionH>
            <wp:positionV relativeFrom="page">
              <wp:posOffset>1130300</wp:posOffset>
            </wp:positionV>
            <wp:extent cx="1619885" cy="3488055"/>
            <wp:effectExtent l="0" t="0" r="0" b="0"/>
            <wp:wrapTopAndBottom/>
            <wp:docPr id="352788964" name="圖片 1" descr="一張含有 文字, 數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88964" name="圖片 1" descr="一張含有 文字, 數字, 螢幕擷取畫面, 設計 的圖片&#10;&#10;自動產生的描述"/>
                    <pic:cNvPicPr/>
                  </pic:nvPicPr>
                  <pic:blipFill>
                    <a:blip r:embed="rId220">
                      <a:extLst>
                        <a:ext uri="{28A0092B-C50C-407E-A947-70E740481C1C}">
                          <a14:useLocalDpi xmlns:a14="http://schemas.microsoft.com/office/drawing/2010/main" val="0"/>
                        </a:ext>
                      </a:extLst>
                    </a:blip>
                    <a:stretch>
                      <a:fillRect/>
                    </a:stretch>
                  </pic:blipFill>
                  <pic:spPr>
                    <a:xfrm>
                      <a:off x="0" y="0"/>
                      <a:ext cx="1619885" cy="3488055"/>
                    </a:xfrm>
                    <a:prstGeom prst="rect">
                      <a:avLst/>
                    </a:prstGeom>
                  </pic:spPr>
                </pic:pic>
              </a:graphicData>
            </a:graphic>
          </wp:anchor>
        </w:drawing>
      </w:r>
      <w:r>
        <w:rPr>
          <w:rFonts w:hint="eastAsia"/>
        </w:rPr>
        <w:t>編輯</w:t>
      </w:r>
    </w:p>
    <w:p w14:paraId="7F5A28ED" w14:textId="09FC5E29" w:rsidR="00CE7FEC" w:rsidRDefault="00CE7FEC" w:rsidP="00CE7FEC">
      <w:pPr>
        <w:pStyle w:val="affc"/>
        <w:numPr>
          <w:ilvl w:val="4"/>
          <w:numId w:val="95"/>
        </w:numPr>
        <w:ind w:leftChars="0"/>
      </w:pPr>
      <w:r>
        <w:rPr>
          <w:rFonts w:hint="eastAsia"/>
        </w:rPr>
        <w:t>勾選框</w:t>
      </w:r>
    </w:p>
    <w:p w14:paraId="700AB287" w14:textId="77777777" w:rsidR="00CE7FEC" w:rsidRPr="00CE7FEC" w:rsidRDefault="00CE7FEC" w:rsidP="00CE7FEC">
      <w:pPr>
        <w:pStyle w:val="affc"/>
        <w:numPr>
          <w:ilvl w:val="1"/>
          <w:numId w:val="95"/>
        </w:numPr>
        <w:ind w:leftChars="0"/>
        <w:rPr>
          <w:vanish/>
        </w:rPr>
      </w:pPr>
    </w:p>
    <w:p w14:paraId="0F086717" w14:textId="77777777" w:rsidR="00CE7FEC" w:rsidRPr="00CE7FEC" w:rsidRDefault="00CE7FEC" w:rsidP="00CE7FEC">
      <w:pPr>
        <w:pStyle w:val="affc"/>
        <w:numPr>
          <w:ilvl w:val="1"/>
          <w:numId w:val="95"/>
        </w:numPr>
        <w:ind w:leftChars="0"/>
        <w:rPr>
          <w:vanish/>
        </w:rPr>
      </w:pPr>
    </w:p>
    <w:p w14:paraId="315F9F37" w14:textId="77777777" w:rsidR="00CE7FEC" w:rsidRPr="00CE7FEC" w:rsidRDefault="00CE7FEC" w:rsidP="00CE7FEC">
      <w:pPr>
        <w:pStyle w:val="affc"/>
        <w:numPr>
          <w:ilvl w:val="1"/>
          <w:numId w:val="95"/>
        </w:numPr>
        <w:ind w:leftChars="0"/>
        <w:rPr>
          <w:vanish/>
        </w:rPr>
      </w:pPr>
    </w:p>
    <w:p w14:paraId="0DCDFD76" w14:textId="77777777" w:rsidR="00CE7FEC" w:rsidRPr="00CE7FEC" w:rsidRDefault="00CE7FEC" w:rsidP="00CE7FEC">
      <w:pPr>
        <w:pStyle w:val="affc"/>
        <w:numPr>
          <w:ilvl w:val="1"/>
          <w:numId w:val="95"/>
        </w:numPr>
        <w:ind w:leftChars="0"/>
        <w:rPr>
          <w:vanish/>
        </w:rPr>
      </w:pPr>
    </w:p>
    <w:p w14:paraId="0A01F7FE" w14:textId="47B7373B" w:rsidR="00CE7FEC" w:rsidRDefault="00CE7FEC" w:rsidP="00CE7FEC">
      <w:pPr>
        <w:pStyle w:val="affc"/>
        <w:numPr>
          <w:ilvl w:val="1"/>
          <w:numId w:val="95"/>
        </w:numPr>
        <w:ind w:leftChars="0"/>
      </w:pPr>
      <w:r>
        <w:rPr>
          <w:rFonts w:hint="eastAsia"/>
        </w:rPr>
        <w:t>列表一頁呈現</w:t>
      </w:r>
      <w:r>
        <w:rPr>
          <w:rFonts w:hint="eastAsia"/>
        </w:rPr>
        <w:t>15</w:t>
      </w:r>
      <w:r>
        <w:rPr>
          <w:rFonts w:hint="eastAsia"/>
        </w:rPr>
        <w:t>筆，超過</w:t>
      </w:r>
      <w:r>
        <w:rPr>
          <w:rFonts w:hint="eastAsia"/>
        </w:rPr>
        <w:t>15</w:t>
      </w:r>
      <w:r>
        <w:rPr>
          <w:rFonts w:hint="eastAsia"/>
        </w:rPr>
        <w:t>筆即出現分頁按鈕</w:t>
      </w:r>
    </w:p>
    <w:p w14:paraId="58D0FA05" w14:textId="77777777" w:rsidR="00CE7FEC" w:rsidRPr="00CE7FEC" w:rsidRDefault="00CE7FEC" w:rsidP="00CE7FEC">
      <w:pPr>
        <w:pStyle w:val="affc"/>
        <w:numPr>
          <w:ilvl w:val="0"/>
          <w:numId w:val="95"/>
        </w:numPr>
        <w:ind w:leftChars="0"/>
        <w:rPr>
          <w:vanish/>
        </w:rPr>
      </w:pPr>
    </w:p>
    <w:p w14:paraId="464C243F" w14:textId="5A6A38D9" w:rsidR="00CE7FEC" w:rsidRDefault="00CE7FEC" w:rsidP="00CE7FEC">
      <w:pPr>
        <w:pStyle w:val="affc"/>
        <w:numPr>
          <w:ilvl w:val="0"/>
          <w:numId w:val="95"/>
        </w:numPr>
        <w:ind w:leftChars="0"/>
      </w:pPr>
      <w:r>
        <w:rPr>
          <w:rFonts w:hint="eastAsia"/>
        </w:rPr>
        <w:t>活動資訊</w:t>
      </w:r>
    </w:p>
    <w:p w14:paraId="68EEC3A9" w14:textId="464223B0" w:rsidR="00CE7FEC" w:rsidRDefault="00CE7FEC" w:rsidP="00CE7FEC">
      <w:pPr>
        <w:pStyle w:val="affc"/>
        <w:numPr>
          <w:ilvl w:val="1"/>
          <w:numId w:val="95"/>
        </w:numPr>
        <w:ind w:leftChars="0"/>
      </w:pPr>
      <w:r>
        <w:t>點擊管理列表中的活動活動列即跳出該活動資訊視窗</w:t>
      </w:r>
    </w:p>
    <w:p w14:paraId="5AE257BA" w14:textId="77777777" w:rsidR="00CE7FEC" w:rsidRDefault="00CE7FEC">
      <w:pPr>
        <w:widowControl/>
        <w:suppressAutoHyphens w:val="0"/>
      </w:pPr>
      <w:r>
        <w:br w:type="page"/>
      </w:r>
    </w:p>
    <w:p w14:paraId="627DF71E" w14:textId="79480485" w:rsidR="00CE7FEC" w:rsidRDefault="00CE7FEC" w:rsidP="00CE7FEC">
      <w:pPr>
        <w:pStyle w:val="affc"/>
        <w:numPr>
          <w:ilvl w:val="2"/>
          <w:numId w:val="95"/>
        </w:numPr>
        <w:ind w:leftChars="0"/>
      </w:pPr>
      <w:r>
        <w:rPr>
          <w:rFonts w:hint="eastAsia"/>
        </w:rPr>
        <w:t>活動資訊</w:t>
      </w:r>
    </w:p>
    <w:p w14:paraId="21682E58" w14:textId="34C69BEB" w:rsidR="00CE7FEC" w:rsidRDefault="00CE7FEC" w:rsidP="00CE7FEC">
      <w:pPr>
        <w:pStyle w:val="afff1"/>
        <w:ind w:left="480" w:firstLine="480"/>
      </w:pPr>
      <w:r>
        <w:t>圖160．活動資訊視窗</w:t>
      </w:r>
    </w:p>
    <w:p w14:paraId="397C1F6B" w14:textId="4CC48395" w:rsidR="00CE7FEC" w:rsidRDefault="00CE7FEC" w:rsidP="00CE7FEC">
      <w:pPr>
        <w:pStyle w:val="affc"/>
        <w:numPr>
          <w:ilvl w:val="3"/>
          <w:numId w:val="96"/>
        </w:numPr>
        <w:ind w:leftChars="0"/>
      </w:pPr>
      <w:r w:rsidRPr="00CE7FEC">
        <w:rPr>
          <w:noProof/>
        </w:rPr>
        <w:drawing>
          <wp:anchor distT="0" distB="0" distL="114300" distR="114300" simplePos="0" relativeHeight="251893248" behindDoc="0" locked="0" layoutInCell="1" allowOverlap="1" wp14:anchorId="03CB098E" wp14:editId="2FF3ADFB">
            <wp:simplePos x="0" y="0"/>
            <wp:positionH relativeFrom="column">
              <wp:posOffset>613410</wp:posOffset>
            </wp:positionH>
            <wp:positionV relativeFrom="page">
              <wp:posOffset>1130300</wp:posOffset>
            </wp:positionV>
            <wp:extent cx="1619885" cy="3451860"/>
            <wp:effectExtent l="0" t="0" r="0" b="0"/>
            <wp:wrapTopAndBottom/>
            <wp:docPr id="183278291"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8291" name="圖片 1" descr="一張含有 文字, 螢幕擷取畫面, 數字 的圖片&#10;&#10;自動產生的描述"/>
                    <pic:cNvPicPr/>
                  </pic:nvPicPr>
                  <pic:blipFill>
                    <a:blip r:embed="rId221">
                      <a:extLst>
                        <a:ext uri="{28A0092B-C50C-407E-A947-70E740481C1C}">
                          <a14:useLocalDpi xmlns:a14="http://schemas.microsoft.com/office/drawing/2010/main" val="0"/>
                        </a:ext>
                      </a:extLst>
                    </a:blip>
                    <a:stretch>
                      <a:fillRect/>
                    </a:stretch>
                  </pic:blipFill>
                  <pic:spPr>
                    <a:xfrm>
                      <a:off x="0" y="0"/>
                      <a:ext cx="1619885" cy="3451860"/>
                    </a:xfrm>
                    <a:prstGeom prst="rect">
                      <a:avLst/>
                    </a:prstGeom>
                  </pic:spPr>
                </pic:pic>
              </a:graphicData>
            </a:graphic>
          </wp:anchor>
        </w:drawing>
      </w:r>
      <w:r>
        <w:rPr>
          <w:rFonts w:hint="eastAsia"/>
        </w:rPr>
        <w:t>標題</w:t>
      </w:r>
    </w:p>
    <w:p w14:paraId="4A6C4FF3" w14:textId="541FC068" w:rsidR="00CE7FEC" w:rsidRDefault="00CE7FEC" w:rsidP="00CE7FEC">
      <w:pPr>
        <w:pStyle w:val="affc"/>
        <w:numPr>
          <w:ilvl w:val="3"/>
          <w:numId w:val="96"/>
        </w:numPr>
        <w:ind w:leftChars="0"/>
      </w:pPr>
      <w:r>
        <w:rPr>
          <w:rFonts w:hint="eastAsia"/>
        </w:rPr>
        <w:t>類別</w:t>
      </w:r>
    </w:p>
    <w:p w14:paraId="6E2A2FB2" w14:textId="01D3D95F" w:rsidR="00CE7FEC" w:rsidRDefault="00CE7FEC" w:rsidP="00CE7FEC">
      <w:pPr>
        <w:pStyle w:val="affc"/>
        <w:numPr>
          <w:ilvl w:val="3"/>
          <w:numId w:val="96"/>
        </w:numPr>
        <w:ind w:leftChars="0"/>
      </w:pPr>
      <w:r>
        <w:rPr>
          <w:rFonts w:hint="eastAsia"/>
        </w:rPr>
        <w:t>梯次</w:t>
      </w:r>
    </w:p>
    <w:p w14:paraId="2FF1BBBE" w14:textId="4B1C0780" w:rsidR="00CE7FEC" w:rsidRDefault="00CE7FEC" w:rsidP="00CE7FEC">
      <w:pPr>
        <w:pStyle w:val="affc"/>
        <w:numPr>
          <w:ilvl w:val="3"/>
          <w:numId w:val="96"/>
        </w:numPr>
        <w:ind w:leftChars="0"/>
      </w:pPr>
      <w:r>
        <w:rPr>
          <w:rFonts w:hint="eastAsia"/>
        </w:rPr>
        <w:t>報名公告時間</w:t>
      </w:r>
    </w:p>
    <w:p w14:paraId="18C331AB" w14:textId="0CB3EF40" w:rsidR="00CE7FEC" w:rsidRDefault="00CE7FEC" w:rsidP="00CE7FEC">
      <w:pPr>
        <w:pStyle w:val="affc"/>
        <w:numPr>
          <w:ilvl w:val="3"/>
          <w:numId w:val="96"/>
        </w:numPr>
        <w:ind w:leftChars="0"/>
      </w:pPr>
      <w:r>
        <w:rPr>
          <w:rFonts w:hint="eastAsia"/>
        </w:rPr>
        <w:t>報名時間</w:t>
      </w:r>
    </w:p>
    <w:p w14:paraId="6161EC7A" w14:textId="09849D3E" w:rsidR="00CE7FEC" w:rsidRDefault="00CE7FEC" w:rsidP="00CE7FEC">
      <w:pPr>
        <w:pStyle w:val="affc"/>
        <w:numPr>
          <w:ilvl w:val="3"/>
          <w:numId w:val="96"/>
        </w:numPr>
        <w:ind w:leftChars="0"/>
      </w:pPr>
      <w:r>
        <w:rPr>
          <w:rFonts w:hint="eastAsia"/>
        </w:rPr>
        <w:t>報名人數</w:t>
      </w:r>
    </w:p>
    <w:p w14:paraId="3B7B4904" w14:textId="78136C0F" w:rsidR="00CE7FEC" w:rsidRDefault="00CE7FEC" w:rsidP="00CE7FEC">
      <w:pPr>
        <w:pStyle w:val="affc"/>
        <w:numPr>
          <w:ilvl w:val="3"/>
          <w:numId w:val="96"/>
        </w:numPr>
        <w:ind w:leftChars="0"/>
      </w:pPr>
      <w:r>
        <w:rPr>
          <w:rFonts w:hint="eastAsia"/>
        </w:rPr>
        <w:t>人數限制</w:t>
      </w:r>
    </w:p>
    <w:p w14:paraId="6264E5AD" w14:textId="21962696" w:rsidR="00CE7FEC" w:rsidRDefault="00CE7FEC" w:rsidP="00CE7FEC">
      <w:pPr>
        <w:pStyle w:val="affc"/>
        <w:numPr>
          <w:ilvl w:val="3"/>
          <w:numId w:val="96"/>
        </w:numPr>
        <w:ind w:leftChars="0"/>
      </w:pPr>
      <w:r>
        <w:rPr>
          <w:rFonts w:hint="eastAsia"/>
        </w:rPr>
        <w:t>所屬公司</w:t>
      </w:r>
    </w:p>
    <w:p w14:paraId="43A19EDE" w14:textId="2C826052" w:rsidR="00CE7FEC" w:rsidRDefault="00CE7FEC" w:rsidP="00CE7FEC">
      <w:pPr>
        <w:pStyle w:val="affc"/>
        <w:numPr>
          <w:ilvl w:val="3"/>
          <w:numId w:val="96"/>
        </w:numPr>
        <w:ind w:leftChars="0"/>
      </w:pPr>
      <w:r>
        <w:rPr>
          <w:rFonts w:hint="eastAsia"/>
        </w:rPr>
        <w:t>主辦人</w:t>
      </w:r>
    </w:p>
    <w:p w14:paraId="7F4C04F6" w14:textId="54C520A0" w:rsidR="00CE7FEC" w:rsidRDefault="00CE7FEC" w:rsidP="00CE7FEC">
      <w:pPr>
        <w:pStyle w:val="affc"/>
        <w:numPr>
          <w:ilvl w:val="3"/>
          <w:numId w:val="96"/>
        </w:numPr>
        <w:ind w:leftChars="0"/>
      </w:pPr>
      <w:r>
        <w:rPr>
          <w:rFonts w:hint="eastAsia"/>
        </w:rPr>
        <w:t>報名人員範圍</w:t>
      </w:r>
    </w:p>
    <w:p w14:paraId="670E139B" w14:textId="5286000E" w:rsidR="00CE7FEC" w:rsidRDefault="00CE7FEC" w:rsidP="00CE7FEC">
      <w:pPr>
        <w:pStyle w:val="affc"/>
        <w:numPr>
          <w:ilvl w:val="3"/>
          <w:numId w:val="96"/>
        </w:numPr>
        <w:ind w:leftChars="0"/>
      </w:pPr>
      <w:r>
        <w:rPr>
          <w:rFonts w:hint="eastAsia"/>
        </w:rPr>
        <w:t>內容</w:t>
      </w:r>
    </w:p>
    <w:p w14:paraId="620DBF27" w14:textId="62AE0E6C" w:rsidR="00CE7FEC" w:rsidRDefault="00CE7FEC" w:rsidP="00CE7FEC">
      <w:pPr>
        <w:pStyle w:val="affc"/>
        <w:numPr>
          <w:ilvl w:val="3"/>
          <w:numId w:val="96"/>
        </w:numPr>
        <w:ind w:leftChars="0"/>
      </w:pPr>
      <w:r>
        <w:rPr>
          <w:rFonts w:hint="eastAsia"/>
        </w:rPr>
        <w:t>附檔</w:t>
      </w:r>
      <w:r>
        <w:rPr>
          <w:rFonts w:hint="eastAsia"/>
        </w:rPr>
        <w:t>(</w:t>
      </w:r>
      <w:r>
        <w:rPr>
          <w:rFonts w:hint="eastAsia"/>
        </w:rPr>
        <w:t>實作可參考會議管理中的附檔</w:t>
      </w:r>
      <w:r>
        <w:rPr>
          <w:rFonts w:hint="eastAsia"/>
        </w:rPr>
        <w:t>)</w:t>
      </w:r>
    </w:p>
    <w:p w14:paraId="30C5CF84" w14:textId="6A351598" w:rsidR="00CE7FEC" w:rsidRDefault="00CE7FEC" w:rsidP="00CE7FEC">
      <w:pPr>
        <w:pStyle w:val="affc"/>
        <w:numPr>
          <w:ilvl w:val="4"/>
          <w:numId w:val="96"/>
        </w:numPr>
        <w:ind w:leftChars="0"/>
      </w:pPr>
      <w:r>
        <w:rPr>
          <w:rFonts w:hint="eastAsia"/>
        </w:rPr>
        <w:t>檔案名稱</w:t>
      </w:r>
    </w:p>
    <w:p w14:paraId="02E3AACB" w14:textId="3E693B03" w:rsidR="00CE7FEC" w:rsidRDefault="00CE7FEC" w:rsidP="00CE7FEC">
      <w:pPr>
        <w:pStyle w:val="affc"/>
        <w:numPr>
          <w:ilvl w:val="4"/>
          <w:numId w:val="96"/>
        </w:numPr>
        <w:ind w:leftChars="0"/>
      </w:pPr>
      <w:r>
        <w:rPr>
          <w:rFonts w:hint="eastAsia"/>
        </w:rPr>
        <w:t>上傳人員</w:t>
      </w:r>
    </w:p>
    <w:p w14:paraId="03D90D75" w14:textId="386B9E2E" w:rsidR="00CE7FEC" w:rsidRDefault="00CE7FEC" w:rsidP="00CE7FEC">
      <w:pPr>
        <w:pStyle w:val="affc"/>
        <w:numPr>
          <w:ilvl w:val="4"/>
          <w:numId w:val="96"/>
        </w:numPr>
        <w:ind w:leftChars="0"/>
      </w:pPr>
      <w:r>
        <w:rPr>
          <w:rFonts w:hint="eastAsia"/>
        </w:rPr>
        <w:t>上傳時間</w:t>
      </w:r>
    </w:p>
    <w:p w14:paraId="1D3F395C" w14:textId="71C80D84" w:rsidR="00CE7FEC" w:rsidRDefault="00CE7FEC" w:rsidP="00CE7FEC">
      <w:pPr>
        <w:pStyle w:val="affc"/>
        <w:numPr>
          <w:ilvl w:val="4"/>
          <w:numId w:val="96"/>
        </w:numPr>
        <w:ind w:leftChars="0"/>
      </w:pPr>
      <w:r>
        <w:rPr>
          <w:rFonts w:hint="eastAsia"/>
        </w:rPr>
        <w:t>檔案說明</w:t>
      </w:r>
    </w:p>
    <w:p w14:paraId="0A93B888" w14:textId="543D6B1D" w:rsidR="00CE7FEC" w:rsidRDefault="00CE7FEC" w:rsidP="00CE7FEC">
      <w:pPr>
        <w:pStyle w:val="affc"/>
        <w:numPr>
          <w:ilvl w:val="4"/>
          <w:numId w:val="96"/>
        </w:numPr>
        <w:ind w:leftChars="0"/>
      </w:pPr>
      <w:r>
        <w:rPr>
          <w:rFonts w:hint="eastAsia"/>
        </w:rPr>
        <w:t>檔案大小</w:t>
      </w:r>
    </w:p>
    <w:p w14:paraId="1D5C3628" w14:textId="77777777" w:rsidR="00CE7FEC" w:rsidRDefault="00CE7FEC">
      <w:pPr>
        <w:widowControl/>
        <w:suppressAutoHyphens w:val="0"/>
      </w:pPr>
      <w:r>
        <w:br w:type="page"/>
      </w:r>
    </w:p>
    <w:p w14:paraId="3ED2EA8C" w14:textId="29EC7B44" w:rsidR="00CE7FEC" w:rsidRDefault="00D75A2F" w:rsidP="00D75A2F">
      <w:pPr>
        <w:pStyle w:val="affc"/>
        <w:numPr>
          <w:ilvl w:val="3"/>
          <w:numId w:val="96"/>
        </w:numPr>
        <w:ind w:leftChars="0"/>
      </w:pPr>
      <w:r>
        <w:rPr>
          <w:rFonts w:hint="eastAsia"/>
        </w:rPr>
        <w:t>新增梯次</w:t>
      </w:r>
    </w:p>
    <w:p w14:paraId="24807AC8" w14:textId="014722DF" w:rsidR="00D75A2F" w:rsidRDefault="00D75A2F" w:rsidP="00D75A2F">
      <w:pPr>
        <w:pStyle w:val="affc"/>
        <w:numPr>
          <w:ilvl w:val="4"/>
          <w:numId w:val="96"/>
        </w:numPr>
        <w:ind w:leftChars="0"/>
      </w:pPr>
      <w:r>
        <w:rPr>
          <w:rFonts w:hint="eastAsia"/>
        </w:rPr>
        <w:t>複製此活動並將梯次</w:t>
      </w:r>
      <w:r>
        <w:rPr>
          <w:rFonts w:hint="eastAsia"/>
        </w:rPr>
        <w:t>+1</w:t>
      </w:r>
      <w:r>
        <w:rPr>
          <w:rFonts w:hint="eastAsia"/>
        </w:rPr>
        <w:t>，創建另一個梯次的活動</w:t>
      </w:r>
    </w:p>
    <w:p w14:paraId="34009F56" w14:textId="5B33B95B" w:rsidR="00D75A2F" w:rsidRDefault="00D75A2F" w:rsidP="00D75A2F">
      <w:pPr>
        <w:pStyle w:val="affc"/>
        <w:numPr>
          <w:ilvl w:val="4"/>
          <w:numId w:val="96"/>
        </w:numPr>
        <w:ind w:leftChars="0"/>
      </w:pPr>
      <w:r>
        <w:rPr>
          <w:rFonts w:hint="eastAsia"/>
        </w:rPr>
        <w:t>編輯</w:t>
      </w:r>
    </w:p>
    <w:p w14:paraId="350E4EBA" w14:textId="7FB1F5B5" w:rsidR="00D75A2F" w:rsidRDefault="00D75A2F" w:rsidP="00D75A2F">
      <w:pPr>
        <w:pStyle w:val="affc"/>
        <w:numPr>
          <w:ilvl w:val="4"/>
          <w:numId w:val="96"/>
        </w:numPr>
        <w:ind w:leftChars="0"/>
      </w:pPr>
      <w:r>
        <w:rPr>
          <w:rFonts w:hint="eastAsia"/>
        </w:rPr>
        <w:t>關閉</w:t>
      </w:r>
    </w:p>
    <w:p w14:paraId="5CD3CA81" w14:textId="09E343FB" w:rsidR="00D75A2F" w:rsidRDefault="00D75A2F" w:rsidP="00D75A2F">
      <w:pPr>
        <w:pStyle w:val="affc"/>
        <w:numPr>
          <w:ilvl w:val="1"/>
          <w:numId w:val="96"/>
        </w:numPr>
        <w:ind w:leftChars="0"/>
      </w:pPr>
      <w:r>
        <w:rPr>
          <w:rFonts w:hint="eastAsia"/>
        </w:rPr>
        <w:t>報名清單</w:t>
      </w:r>
    </w:p>
    <w:p w14:paraId="76CB4C85" w14:textId="77777777" w:rsidR="00D75A2F" w:rsidRDefault="00D75A2F" w:rsidP="00D75A2F">
      <w:pPr>
        <w:pStyle w:val="afff1"/>
        <w:ind w:firstLine="397"/>
      </w:pPr>
      <w:r>
        <w:t>圖161．報名清單</w:t>
      </w:r>
    </w:p>
    <w:p w14:paraId="7D0B91E0" w14:textId="6BB5EBB3" w:rsidR="00D75A2F" w:rsidRDefault="00D75A2F" w:rsidP="00D75A2F">
      <w:pPr>
        <w:pStyle w:val="affc"/>
        <w:numPr>
          <w:ilvl w:val="2"/>
          <w:numId w:val="97"/>
        </w:numPr>
        <w:ind w:leftChars="0"/>
      </w:pPr>
      <w:r w:rsidRPr="00D75A2F">
        <w:rPr>
          <w:noProof/>
        </w:rPr>
        <w:drawing>
          <wp:anchor distT="0" distB="0" distL="114300" distR="114300" simplePos="0" relativeHeight="251894272" behindDoc="0" locked="0" layoutInCell="1" allowOverlap="1" wp14:anchorId="3A6A89CC" wp14:editId="2D69DD99">
            <wp:simplePos x="0" y="0"/>
            <wp:positionH relativeFrom="column">
              <wp:posOffset>251460</wp:posOffset>
            </wp:positionH>
            <wp:positionV relativeFrom="page">
              <wp:posOffset>2184400</wp:posOffset>
            </wp:positionV>
            <wp:extent cx="1619885" cy="3509645"/>
            <wp:effectExtent l="0" t="0" r="0" b="0"/>
            <wp:wrapTopAndBottom/>
            <wp:docPr id="45992220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22206" name="圖片 1" descr="一張含有 文字, 螢幕擷取畫面 的圖片&#10;&#10;自動產生的描述"/>
                    <pic:cNvPicPr/>
                  </pic:nvPicPr>
                  <pic:blipFill>
                    <a:blip r:embed="rId222">
                      <a:extLst>
                        <a:ext uri="{28A0092B-C50C-407E-A947-70E740481C1C}">
                          <a14:useLocalDpi xmlns:a14="http://schemas.microsoft.com/office/drawing/2010/main" val="0"/>
                        </a:ext>
                      </a:extLst>
                    </a:blip>
                    <a:stretch>
                      <a:fillRect/>
                    </a:stretch>
                  </pic:blipFill>
                  <pic:spPr>
                    <a:xfrm>
                      <a:off x="0" y="0"/>
                      <a:ext cx="1619885" cy="3509645"/>
                    </a:xfrm>
                    <a:prstGeom prst="rect">
                      <a:avLst/>
                    </a:prstGeom>
                  </pic:spPr>
                </pic:pic>
              </a:graphicData>
            </a:graphic>
          </wp:anchor>
        </w:drawing>
      </w:r>
      <w:r>
        <w:rPr>
          <w:rFonts w:hint="eastAsia"/>
        </w:rPr>
        <w:t>報名狀況</w:t>
      </w:r>
    </w:p>
    <w:p w14:paraId="170E74F0" w14:textId="09083816" w:rsidR="00D75A2F" w:rsidRDefault="00D75A2F" w:rsidP="00D75A2F">
      <w:pPr>
        <w:pStyle w:val="affc"/>
        <w:numPr>
          <w:ilvl w:val="3"/>
          <w:numId w:val="97"/>
        </w:numPr>
        <w:ind w:leftChars="0"/>
      </w:pPr>
      <w:r>
        <w:t>以進度條呈現目前</w:t>
      </w:r>
      <w:proofErr w:type="gramStart"/>
      <w:r>
        <w:rPr>
          <w:rFonts w:hint="eastAsia"/>
        </w:rPr>
        <w:t>＂</w:t>
      </w:r>
      <w:proofErr w:type="gramEnd"/>
      <w:r>
        <w:t>已報名人數</w:t>
      </w:r>
      <w:r>
        <w:t>/</w:t>
      </w:r>
      <w:r>
        <w:t>限制人數</w:t>
      </w:r>
      <w:proofErr w:type="gramStart"/>
      <w:r>
        <w:rPr>
          <w:rFonts w:hint="eastAsia"/>
        </w:rPr>
        <w:t>＂</w:t>
      </w:r>
      <w:proofErr w:type="gramEnd"/>
      <w:r>
        <w:t>的百分比</w:t>
      </w:r>
    </w:p>
    <w:p w14:paraId="3FBCD1F7" w14:textId="371C3CFF" w:rsidR="00D75A2F" w:rsidRDefault="00D75A2F" w:rsidP="00D75A2F">
      <w:pPr>
        <w:pStyle w:val="affc"/>
        <w:numPr>
          <w:ilvl w:val="2"/>
          <w:numId w:val="97"/>
        </w:numPr>
        <w:ind w:leftChars="0"/>
      </w:pPr>
      <w:r>
        <w:rPr>
          <w:rFonts w:hint="eastAsia"/>
        </w:rPr>
        <w:t>目前共有幾筆資料</w:t>
      </w:r>
    </w:p>
    <w:p w14:paraId="704F9F56" w14:textId="046B97FB" w:rsidR="00D75A2F" w:rsidRDefault="00D75A2F" w:rsidP="00D75A2F">
      <w:pPr>
        <w:pStyle w:val="affc"/>
        <w:numPr>
          <w:ilvl w:val="2"/>
          <w:numId w:val="97"/>
        </w:numPr>
        <w:ind w:leftChars="0"/>
      </w:pPr>
      <w:r>
        <w:rPr>
          <w:rFonts w:hint="eastAsia"/>
        </w:rPr>
        <w:t>列表</w:t>
      </w:r>
    </w:p>
    <w:p w14:paraId="06D40674" w14:textId="79312B3B" w:rsidR="00D75A2F" w:rsidRDefault="00D75A2F" w:rsidP="00D75A2F">
      <w:pPr>
        <w:pStyle w:val="affc"/>
        <w:numPr>
          <w:ilvl w:val="3"/>
          <w:numId w:val="97"/>
        </w:numPr>
        <w:ind w:leftChars="0"/>
      </w:pPr>
      <w:r>
        <w:rPr>
          <w:rFonts w:hint="eastAsia"/>
        </w:rPr>
        <w:t>編號</w:t>
      </w:r>
    </w:p>
    <w:p w14:paraId="387DA6CB" w14:textId="608601F1" w:rsidR="00D75A2F" w:rsidRDefault="00D75A2F" w:rsidP="00D75A2F">
      <w:pPr>
        <w:pStyle w:val="affc"/>
        <w:numPr>
          <w:ilvl w:val="3"/>
          <w:numId w:val="97"/>
        </w:numPr>
        <w:ind w:leftChars="0"/>
      </w:pPr>
      <w:r>
        <w:rPr>
          <w:rFonts w:hint="eastAsia"/>
        </w:rPr>
        <w:t>姓名</w:t>
      </w:r>
    </w:p>
    <w:p w14:paraId="1197E06F" w14:textId="002C81E2" w:rsidR="00D75A2F" w:rsidRDefault="00D75A2F" w:rsidP="00D75A2F">
      <w:pPr>
        <w:pStyle w:val="affc"/>
        <w:numPr>
          <w:ilvl w:val="3"/>
          <w:numId w:val="97"/>
        </w:numPr>
        <w:ind w:leftChars="0"/>
      </w:pPr>
      <w:r>
        <w:rPr>
          <w:rFonts w:hint="eastAsia"/>
        </w:rPr>
        <w:t>報名時間</w:t>
      </w:r>
    </w:p>
    <w:p w14:paraId="1F8E8ECA" w14:textId="4C071B83" w:rsidR="00D75A2F" w:rsidRDefault="00D75A2F" w:rsidP="00D75A2F">
      <w:pPr>
        <w:pStyle w:val="affc"/>
        <w:numPr>
          <w:ilvl w:val="3"/>
          <w:numId w:val="97"/>
        </w:numPr>
        <w:ind w:leftChars="0"/>
      </w:pPr>
      <w:r>
        <w:rPr>
          <w:rFonts w:hint="eastAsia"/>
        </w:rPr>
        <w:t>電子郵件</w:t>
      </w:r>
    </w:p>
    <w:p w14:paraId="5CDD5912" w14:textId="6E8E6BFA" w:rsidR="00D75A2F" w:rsidRDefault="00D75A2F" w:rsidP="00D75A2F">
      <w:pPr>
        <w:pStyle w:val="affc"/>
        <w:numPr>
          <w:ilvl w:val="3"/>
          <w:numId w:val="97"/>
        </w:numPr>
        <w:ind w:leftChars="0"/>
      </w:pPr>
      <w:r>
        <w:rPr>
          <w:rFonts w:hint="eastAsia"/>
        </w:rPr>
        <w:t>連絡電話</w:t>
      </w:r>
    </w:p>
    <w:p w14:paraId="3FAA8F46" w14:textId="1B110D49" w:rsidR="00D75A2F" w:rsidRDefault="00D75A2F" w:rsidP="00D75A2F">
      <w:pPr>
        <w:pStyle w:val="affc"/>
        <w:numPr>
          <w:ilvl w:val="3"/>
          <w:numId w:val="97"/>
        </w:numPr>
        <w:ind w:leftChars="0"/>
      </w:pPr>
      <w:r>
        <w:rPr>
          <w:rFonts w:hint="eastAsia"/>
        </w:rPr>
        <w:t>勾選框</w:t>
      </w:r>
    </w:p>
    <w:p w14:paraId="7E33FD19" w14:textId="0D63A6CD" w:rsidR="00D75A2F" w:rsidRDefault="00D75A2F" w:rsidP="00D75A2F">
      <w:pPr>
        <w:pStyle w:val="affc"/>
        <w:numPr>
          <w:ilvl w:val="2"/>
          <w:numId w:val="97"/>
        </w:numPr>
        <w:ind w:leftChars="0"/>
      </w:pPr>
      <w:r>
        <w:rPr>
          <w:rFonts w:hint="eastAsia"/>
        </w:rPr>
        <w:t>列表一頁呈現</w:t>
      </w:r>
      <w:r>
        <w:rPr>
          <w:rFonts w:hint="eastAsia"/>
        </w:rPr>
        <w:t>5</w:t>
      </w:r>
      <w:r>
        <w:rPr>
          <w:rFonts w:hint="eastAsia"/>
        </w:rPr>
        <w:t>筆，超過</w:t>
      </w:r>
      <w:r>
        <w:rPr>
          <w:rFonts w:hint="eastAsia"/>
        </w:rPr>
        <w:t>5</w:t>
      </w:r>
      <w:r>
        <w:rPr>
          <w:rFonts w:hint="eastAsia"/>
        </w:rPr>
        <w:t>筆即出現分頁按鈕</w:t>
      </w:r>
    </w:p>
    <w:p w14:paraId="5EBCCC2D" w14:textId="77777777" w:rsidR="00D75A2F" w:rsidRDefault="00D75A2F">
      <w:pPr>
        <w:widowControl/>
        <w:suppressAutoHyphens w:val="0"/>
      </w:pPr>
      <w:r>
        <w:br w:type="page"/>
      </w:r>
    </w:p>
    <w:p w14:paraId="5D3F52F2" w14:textId="78EAB208" w:rsidR="00D75A2F" w:rsidRDefault="00D75A2F" w:rsidP="00D75A2F">
      <w:pPr>
        <w:pStyle w:val="affc"/>
        <w:numPr>
          <w:ilvl w:val="2"/>
          <w:numId w:val="97"/>
        </w:numPr>
        <w:ind w:leftChars="0"/>
      </w:pPr>
      <w:r>
        <w:rPr>
          <w:rFonts w:hint="eastAsia"/>
        </w:rPr>
        <w:t>功能</w:t>
      </w:r>
      <w:proofErr w:type="gramStart"/>
      <w:r>
        <w:rPr>
          <w:rFonts w:hint="eastAsia"/>
        </w:rPr>
        <w:t>鈕</w:t>
      </w:r>
      <w:proofErr w:type="gramEnd"/>
    </w:p>
    <w:p w14:paraId="52D3E486" w14:textId="39FF01A2" w:rsidR="00D75A2F" w:rsidRDefault="00D75A2F" w:rsidP="00D75A2F">
      <w:pPr>
        <w:pStyle w:val="affc"/>
        <w:numPr>
          <w:ilvl w:val="3"/>
          <w:numId w:val="97"/>
        </w:numPr>
        <w:ind w:leftChars="0"/>
      </w:pPr>
      <w:r>
        <w:rPr>
          <w:rFonts w:hint="eastAsia"/>
        </w:rPr>
        <w:t>取消報名</w:t>
      </w:r>
    </w:p>
    <w:p w14:paraId="02A42BA7" w14:textId="41E991BB" w:rsidR="00D75A2F" w:rsidRDefault="00D75A2F" w:rsidP="00D75A2F">
      <w:pPr>
        <w:pStyle w:val="affc"/>
        <w:numPr>
          <w:ilvl w:val="3"/>
          <w:numId w:val="97"/>
        </w:numPr>
        <w:ind w:leftChars="0"/>
      </w:pPr>
      <w:r w:rsidRPr="00D75A2F">
        <w:rPr>
          <w:noProof/>
        </w:rPr>
        <w:drawing>
          <wp:anchor distT="0" distB="0" distL="114300" distR="114300" simplePos="0" relativeHeight="251895296" behindDoc="0" locked="0" layoutInCell="1" allowOverlap="1" wp14:anchorId="50C448C2" wp14:editId="6953E7A6">
            <wp:simplePos x="0" y="0"/>
            <wp:positionH relativeFrom="column">
              <wp:posOffset>251460</wp:posOffset>
            </wp:positionH>
            <wp:positionV relativeFrom="page">
              <wp:posOffset>1924050</wp:posOffset>
            </wp:positionV>
            <wp:extent cx="1619885" cy="3502660"/>
            <wp:effectExtent l="0" t="0" r="0" b="2540"/>
            <wp:wrapTopAndBottom/>
            <wp:docPr id="1527132511"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2511" name="圖片 1" descr="一張含有 文字, 螢幕擷取畫面 的圖片&#10;&#10;自動產生的描述"/>
                    <pic:cNvPicPr/>
                  </pic:nvPicPr>
                  <pic:blipFill>
                    <a:blip r:embed="rId223">
                      <a:extLst>
                        <a:ext uri="{28A0092B-C50C-407E-A947-70E740481C1C}">
                          <a14:useLocalDpi xmlns:a14="http://schemas.microsoft.com/office/drawing/2010/main" val="0"/>
                        </a:ext>
                      </a:extLst>
                    </a:blip>
                    <a:stretch>
                      <a:fillRect/>
                    </a:stretch>
                  </pic:blipFill>
                  <pic:spPr>
                    <a:xfrm>
                      <a:off x="0" y="0"/>
                      <a:ext cx="1619885" cy="3502660"/>
                    </a:xfrm>
                    <a:prstGeom prst="rect">
                      <a:avLst/>
                    </a:prstGeom>
                  </pic:spPr>
                </pic:pic>
              </a:graphicData>
            </a:graphic>
          </wp:anchor>
        </w:drawing>
      </w:r>
      <w:r>
        <w:rPr>
          <w:rFonts w:hint="eastAsia"/>
        </w:rPr>
        <w:t>關閉</w:t>
      </w:r>
    </w:p>
    <w:p w14:paraId="2E25EE54" w14:textId="77777777" w:rsidR="00D75A2F" w:rsidRPr="00D75A2F" w:rsidRDefault="00D75A2F" w:rsidP="00D75A2F">
      <w:pPr>
        <w:pStyle w:val="affc"/>
        <w:numPr>
          <w:ilvl w:val="1"/>
          <w:numId w:val="97"/>
        </w:numPr>
        <w:ind w:leftChars="0"/>
        <w:rPr>
          <w:vanish/>
        </w:rPr>
      </w:pPr>
    </w:p>
    <w:p w14:paraId="5FF19B1C" w14:textId="5E92F61E" w:rsidR="00D75A2F" w:rsidRDefault="00D75A2F" w:rsidP="00D75A2F">
      <w:pPr>
        <w:pStyle w:val="affc"/>
        <w:numPr>
          <w:ilvl w:val="1"/>
          <w:numId w:val="97"/>
        </w:numPr>
        <w:ind w:leftChars="0"/>
      </w:pPr>
      <w:r>
        <w:rPr>
          <w:rFonts w:hint="eastAsia"/>
        </w:rPr>
        <w:t>取消紀錄</w:t>
      </w:r>
    </w:p>
    <w:p w14:paraId="4EBDDFE0" w14:textId="08123C51" w:rsidR="00D75A2F" w:rsidRDefault="00D75A2F" w:rsidP="00D75A2F">
      <w:pPr>
        <w:pStyle w:val="afff1"/>
        <w:ind w:firstLine="397"/>
      </w:pPr>
      <w:r>
        <w:t>圖162．取消紀錄視窗</w:t>
      </w:r>
    </w:p>
    <w:p w14:paraId="132696D7" w14:textId="27C5FD9D" w:rsidR="00D75A2F" w:rsidRDefault="007B03E8" w:rsidP="007B03E8">
      <w:pPr>
        <w:pStyle w:val="affc"/>
        <w:numPr>
          <w:ilvl w:val="2"/>
          <w:numId w:val="98"/>
        </w:numPr>
        <w:ind w:leftChars="0"/>
      </w:pPr>
      <w:r>
        <w:t>記錄哪一位管理者帳號或是哪一位使用者，取消了活動報名，並記錄了取消的</w:t>
      </w:r>
      <w:r>
        <w:rPr>
          <w:rFonts w:hint="eastAsia"/>
        </w:rPr>
        <w:t>時</w:t>
      </w:r>
      <w:r>
        <w:t>間。</w:t>
      </w:r>
      <w:r>
        <w:t>(</w:t>
      </w:r>
      <w:r>
        <w:t>一般使用者只能取消自己報名的活動</w:t>
      </w:r>
      <w:r>
        <w:t>)</w:t>
      </w:r>
    </w:p>
    <w:p w14:paraId="04D6BF97" w14:textId="6A14DC53" w:rsidR="007B03E8" w:rsidRDefault="007B03E8" w:rsidP="007B03E8">
      <w:pPr>
        <w:pStyle w:val="affc"/>
        <w:numPr>
          <w:ilvl w:val="2"/>
          <w:numId w:val="98"/>
        </w:numPr>
        <w:ind w:leftChars="0"/>
      </w:pPr>
      <w:r>
        <w:rPr>
          <w:rFonts w:hint="eastAsia"/>
        </w:rPr>
        <w:t>目前共有幾筆資料</w:t>
      </w:r>
    </w:p>
    <w:p w14:paraId="0ADC8DBD" w14:textId="022AE138" w:rsidR="007B03E8" w:rsidRDefault="007B03E8" w:rsidP="007B03E8">
      <w:pPr>
        <w:pStyle w:val="affc"/>
        <w:numPr>
          <w:ilvl w:val="2"/>
          <w:numId w:val="98"/>
        </w:numPr>
        <w:ind w:leftChars="0"/>
      </w:pPr>
      <w:r>
        <w:rPr>
          <w:rFonts w:hint="eastAsia"/>
        </w:rPr>
        <w:t>列表</w:t>
      </w:r>
    </w:p>
    <w:p w14:paraId="4D8313E9" w14:textId="26ED87B4" w:rsidR="007B03E8" w:rsidRDefault="007B03E8" w:rsidP="007B03E8">
      <w:pPr>
        <w:pStyle w:val="affc"/>
        <w:numPr>
          <w:ilvl w:val="3"/>
          <w:numId w:val="98"/>
        </w:numPr>
        <w:ind w:leftChars="0"/>
      </w:pPr>
      <w:r>
        <w:rPr>
          <w:rFonts w:hint="eastAsia"/>
        </w:rPr>
        <w:t>編號</w:t>
      </w:r>
    </w:p>
    <w:p w14:paraId="062944B5" w14:textId="686FDEEA" w:rsidR="007B03E8" w:rsidRDefault="007B03E8" w:rsidP="007B03E8">
      <w:pPr>
        <w:pStyle w:val="affc"/>
        <w:numPr>
          <w:ilvl w:val="3"/>
          <w:numId w:val="98"/>
        </w:numPr>
        <w:ind w:leftChars="0"/>
      </w:pPr>
      <w:r>
        <w:rPr>
          <w:rFonts w:hint="eastAsia"/>
        </w:rPr>
        <w:t>遭取消報名者</w:t>
      </w:r>
    </w:p>
    <w:p w14:paraId="52A1FFBB" w14:textId="3A9D5364" w:rsidR="007B03E8" w:rsidRDefault="007B03E8" w:rsidP="007B03E8">
      <w:pPr>
        <w:pStyle w:val="affc"/>
        <w:numPr>
          <w:ilvl w:val="3"/>
          <w:numId w:val="98"/>
        </w:numPr>
        <w:ind w:leftChars="0"/>
      </w:pPr>
      <w:r>
        <w:rPr>
          <w:rFonts w:hint="eastAsia"/>
        </w:rPr>
        <w:t>報名時間</w:t>
      </w:r>
    </w:p>
    <w:p w14:paraId="2E794F87" w14:textId="05656ABE" w:rsidR="007B03E8" w:rsidRDefault="007B03E8" w:rsidP="007B03E8">
      <w:pPr>
        <w:pStyle w:val="affc"/>
        <w:numPr>
          <w:ilvl w:val="3"/>
          <w:numId w:val="98"/>
        </w:numPr>
        <w:ind w:leftChars="0"/>
      </w:pPr>
      <w:r>
        <w:rPr>
          <w:rFonts w:hint="eastAsia"/>
        </w:rPr>
        <w:t>取消者</w:t>
      </w:r>
    </w:p>
    <w:p w14:paraId="462645B1" w14:textId="2DC1D4A2" w:rsidR="007B03E8" w:rsidRDefault="007B03E8" w:rsidP="007B03E8">
      <w:pPr>
        <w:pStyle w:val="affc"/>
        <w:numPr>
          <w:ilvl w:val="3"/>
          <w:numId w:val="98"/>
        </w:numPr>
        <w:ind w:leftChars="0"/>
      </w:pPr>
      <w:r>
        <w:rPr>
          <w:rFonts w:hint="eastAsia"/>
        </w:rPr>
        <w:t>取消報名時間：</w:t>
      </w:r>
      <w:proofErr w:type="spellStart"/>
      <w:r>
        <w:t>yyyy</w:t>
      </w:r>
      <w:proofErr w:type="spellEnd"/>
      <w:r>
        <w:t xml:space="preserve">/mm/dd </w:t>
      </w:r>
      <w:r>
        <w:t>時</w:t>
      </w:r>
      <w:r>
        <w:t>/</w:t>
      </w:r>
      <w:r>
        <w:t>分</w:t>
      </w:r>
      <w:r>
        <w:t>(24</w:t>
      </w:r>
      <w:r>
        <w:t>小時制</w:t>
      </w:r>
      <w:r>
        <w:t>)</w:t>
      </w:r>
    </w:p>
    <w:p w14:paraId="61FBFCE2" w14:textId="7CCF8621" w:rsidR="007B03E8" w:rsidRDefault="007B03E8" w:rsidP="007B03E8">
      <w:pPr>
        <w:pStyle w:val="affc"/>
        <w:numPr>
          <w:ilvl w:val="3"/>
          <w:numId w:val="98"/>
        </w:numPr>
        <w:ind w:leftChars="0"/>
      </w:pPr>
      <w:r>
        <w:rPr>
          <w:rFonts w:hint="eastAsia"/>
        </w:rPr>
        <w:t>列表一頁呈現</w:t>
      </w:r>
      <w:r>
        <w:rPr>
          <w:rFonts w:hint="eastAsia"/>
        </w:rPr>
        <w:t>5</w:t>
      </w:r>
      <w:r>
        <w:rPr>
          <w:rFonts w:hint="eastAsia"/>
        </w:rPr>
        <w:t>筆，超過</w:t>
      </w:r>
      <w:r>
        <w:rPr>
          <w:rFonts w:hint="eastAsia"/>
        </w:rPr>
        <w:t>5</w:t>
      </w:r>
      <w:r>
        <w:rPr>
          <w:rFonts w:hint="eastAsia"/>
        </w:rPr>
        <w:t>筆即出現分頁按鈕</w:t>
      </w:r>
    </w:p>
    <w:p w14:paraId="45D9D236" w14:textId="6B690240" w:rsidR="007B03E8" w:rsidRDefault="007B03E8" w:rsidP="007B03E8">
      <w:pPr>
        <w:pStyle w:val="affc"/>
        <w:numPr>
          <w:ilvl w:val="3"/>
          <w:numId w:val="98"/>
        </w:numPr>
        <w:ind w:leftChars="0"/>
      </w:pPr>
      <w:r>
        <w:rPr>
          <w:rFonts w:hint="eastAsia"/>
        </w:rPr>
        <w:t>功能</w:t>
      </w:r>
      <w:proofErr w:type="gramStart"/>
      <w:r>
        <w:rPr>
          <w:rFonts w:hint="eastAsia"/>
        </w:rPr>
        <w:t>鈕</w:t>
      </w:r>
      <w:proofErr w:type="gramEnd"/>
    </w:p>
    <w:p w14:paraId="368833DB" w14:textId="77777777" w:rsidR="007B03E8" w:rsidRDefault="007B03E8">
      <w:pPr>
        <w:widowControl/>
        <w:suppressAutoHyphens w:val="0"/>
      </w:pPr>
      <w:r>
        <w:br w:type="page"/>
      </w:r>
    </w:p>
    <w:p w14:paraId="0CEE5616" w14:textId="77777777" w:rsidR="007B03E8" w:rsidRPr="007B03E8" w:rsidRDefault="007B03E8" w:rsidP="007B03E8">
      <w:pPr>
        <w:pStyle w:val="affc"/>
        <w:numPr>
          <w:ilvl w:val="1"/>
          <w:numId w:val="98"/>
        </w:numPr>
        <w:ind w:leftChars="0"/>
        <w:rPr>
          <w:vanish/>
        </w:rPr>
      </w:pPr>
    </w:p>
    <w:p w14:paraId="19C08FBB" w14:textId="77777777" w:rsidR="007B03E8" w:rsidRPr="007B03E8" w:rsidRDefault="007B03E8" w:rsidP="007B03E8">
      <w:pPr>
        <w:pStyle w:val="affc"/>
        <w:numPr>
          <w:ilvl w:val="1"/>
          <w:numId w:val="98"/>
        </w:numPr>
        <w:ind w:leftChars="0"/>
        <w:rPr>
          <w:vanish/>
        </w:rPr>
      </w:pPr>
    </w:p>
    <w:p w14:paraId="11650477" w14:textId="044740E2" w:rsidR="007B03E8" w:rsidRDefault="007B03E8" w:rsidP="007B03E8">
      <w:pPr>
        <w:pStyle w:val="affc"/>
        <w:numPr>
          <w:ilvl w:val="1"/>
          <w:numId w:val="98"/>
        </w:numPr>
        <w:ind w:leftChars="0"/>
      </w:pPr>
      <w:r>
        <w:rPr>
          <w:rFonts w:hint="eastAsia"/>
        </w:rPr>
        <w:t>管理設定</w:t>
      </w:r>
    </w:p>
    <w:p w14:paraId="1B5D4596" w14:textId="09A305CA" w:rsidR="007B03E8" w:rsidRDefault="007B03E8" w:rsidP="007B03E8">
      <w:pPr>
        <w:pStyle w:val="affc"/>
        <w:numPr>
          <w:ilvl w:val="2"/>
          <w:numId w:val="98"/>
        </w:numPr>
        <w:ind w:leftChars="0"/>
      </w:pPr>
      <w:r>
        <w:t>可</w:t>
      </w:r>
      <w:proofErr w:type="gramStart"/>
      <w:r>
        <w:t>設定線上報名</w:t>
      </w:r>
      <w:proofErr w:type="gramEnd"/>
      <w:r>
        <w:t>模組的管理員</w:t>
      </w:r>
    </w:p>
    <w:p w14:paraId="7FB1A131" w14:textId="2591004A" w:rsidR="007B03E8" w:rsidRDefault="007B03E8" w:rsidP="007B03E8">
      <w:pPr>
        <w:pStyle w:val="affc"/>
        <w:numPr>
          <w:ilvl w:val="3"/>
          <w:numId w:val="98"/>
        </w:numPr>
        <w:ind w:leftChars="0"/>
      </w:pPr>
      <w:r>
        <w:t>可依公司設定人員、職務為管理員</w:t>
      </w:r>
    </w:p>
    <w:p w14:paraId="12265CFA" w14:textId="16C7A609" w:rsidR="007B03E8" w:rsidRDefault="007B03E8" w:rsidP="007B03E8">
      <w:pPr>
        <w:pStyle w:val="afff1"/>
        <w:ind w:left="654" w:firstLine="480"/>
      </w:pPr>
      <w:r>
        <w:t>圖163．管理設定視窗</w:t>
      </w:r>
      <w:r w:rsidRPr="007B03E8">
        <w:rPr>
          <w:noProof/>
        </w:rPr>
        <w:drawing>
          <wp:anchor distT="0" distB="0" distL="114300" distR="114300" simplePos="0" relativeHeight="251896320" behindDoc="0" locked="0" layoutInCell="1" allowOverlap="1" wp14:anchorId="3EE6A500" wp14:editId="7A7CC506">
            <wp:simplePos x="0" y="0"/>
            <wp:positionH relativeFrom="column">
              <wp:posOffset>721360</wp:posOffset>
            </wp:positionH>
            <wp:positionV relativeFrom="page">
              <wp:posOffset>1657350</wp:posOffset>
            </wp:positionV>
            <wp:extent cx="1619885" cy="3451860"/>
            <wp:effectExtent l="0" t="0" r="0" b="0"/>
            <wp:wrapTopAndBottom/>
            <wp:docPr id="556529303" name="圖片 1" descr="一張含有 文字, 螢幕擷取畫面, 行動電話, 多媒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9303" name="圖片 1" descr="一張含有 文字, 螢幕擷取畫面, 行動電話, 多媒體 的圖片&#10;&#10;自動產生的描述"/>
                    <pic:cNvPicPr/>
                  </pic:nvPicPr>
                  <pic:blipFill>
                    <a:blip r:embed="rId224">
                      <a:extLst>
                        <a:ext uri="{28A0092B-C50C-407E-A947-70E740481C1C}">
                          <a14:useLocalDpi xmlns:a14="http://schemas.microsoft.com/office/drawing/2010/main" val="0"/>
                        </a:ext>
                      </a:extLst>
                    </a:blip>
                    <a:stretch>
                      <a:fillRect/>
                    </a:stretch>
                  </pic:blipFill>
                  <pic:spPr>
                    <a:xfrm>
                      <a:off x="0" y="0"/>
                      <a:ext cx="1619885" cy="3451860"/>
                    </a:xfrm>
                    <a:prstGeom prst="rect">
                      <a:avLst/>
                    </a:prstGeom>
                  </pic:spPr>
                </pic:pic>
              </a:graphicData>
            </a:graphic>
          </wp:anchor>
        </w:drawing>
      </w:r>
    </w:p>
    <w:p w14:paraId="0FD22E07" w14:textId="34B19501" w:rsidR="007B03E8" w:rsidRDefault="007B03E8" w:rsidP="007B03E8">
      <w:pPr>
        <w:pStyle w:val="afff5"/>
      </w:pPr>
      <w:bookmarkStart w:id="44" w:name="_Toc139443967"/>
      <w:r>
        <w:t xml:space="preserve">2-9-13 </w:t>
      </w:r>
      <w:r>
        <w:rPr>
          <w:rFonts w:hint="eastAsia"/>
        </w:rPr>
        <w:t xml:space="preserve">辦公 </w:t>
      </w:r>
      <w:proofErr w:type="gramStart"/>
      <w:r>
        <w:rPr>
          <w:rFonts w:hint="eastAsia"/>
        </w:rPr>
        <w:t>線上投票</w:t>
      </w:r>
      <w:bookmarkEnd w:id="44"/>
      <w:proofErr w:type="gramEnd"/>
    </w:p>
    <w:p w14:paraId="7F963814" w14:textId="2A46ED99" w:rsidR="007B03E8" w:rsidRDefault="007B03E8" w:rsidP="007B03E8">
      <w:pPr>
        <w:pStyle w:val="affc"/>
        <w:numPr>
          <w:ilvl w:val="0"/>
          <w:numId w:val="100"/>
        </w:numPr>
        <w:ind w:leftChars="0"/>
      </w:pPr>
      <w:r>
        <w:rPr>
          <w:rFonts w:hint="eastAsia"/>
        </w:rPr>
        <w:t>投票列表</w:t>
      </w:r>
    </w:p>
    <w:p w14:paraId="28A59D07" w14:textId="30D8A505" w:rsidR="007B03E8" w:rsidRDefault="007B03E8" w:rsidP="007B03E8">
      <w:pPr>
        <w:pStyle w:val="affc"/>
        <w:numPr>
          <w:ilvl w:val="1"/>
          <w:numId w:val="100"/>
        </w:numPr>
        <w:ind w:leftChars="0"/>
      </w:pPr>
      <w:r>
        <w:t>包含新增投票、投票列表、歷史查詢、投票管理、管理設定功能按鈕</w:t>
      </w:r>
    </w:p>
    <w:p w14:paraId="28A59943" w14:textId="04F32D6A" w:rsidR="007B03E8" w:rsidRDefault="007B03E8" w:rsidP="007B03E8">
      <w:pPr>
        <w:pStyle w:val="affc"/>
        <w:numPr>
          <w:ilvl w:val="1"/>
          <w:numId w:val="100"/>
        </w:numPr>
        <w:ind w:leftChars="0"/>
      </w:pPr>
      <w:r>
        <w:t>管理員進入首頁則直接顯示投票</w:t>
      </w:r>
      <w:proofErr w:type="gramStart"/>
      <w:r>
        <w:t>管理頁簽</w:t>
      </w:r>
      <w:proofErr w:type="gramEnd"/>
      <w:r>
        <w:t>，一般使用者進入則顯示投票列表頁簽</w:t>
      </w:r>
    </w:p>
    <w:p w14:paraId="4E1C1BE6" w14:textId="0EBC721F" w:rsidR="007B03E8" w:rsidRDefault="007B03E8" w:rsidP="007B03E8">
      <w:pPr>
        <w:pStyle w:val="affc"/>
        <w:numPr>
          <w:ilvl w:val="1"/>
          <w:numId w:val="100"/>
        </w:numPr>
        <w:ind w:leftChars="0"/>
      </w:pPr>
      <w:r>
        <w:t>投票列表</w:t>
      </w:r>
      <w:r>
        <w:rPr>
          <w:rFonts w:hint="eastAsia"/>
        </w:rPr>
        <w:t>：</w:t>
      </w:r>
    </w:p>
    <w:p w14:paraId="4748F46E" w14:textId="1AF80C18" w:rsidR="007B03E8" w:rsidRDefault="007B03E8" w:rsidP="007B03E8">
      <w:pPr>
        <w:pStyle w:val="affc"/>
        <w:numPr>
          <w:ilvl w:val="2"/>
          <w:numId w:val="100"/>
        </w:numPr>
        <w:ind w:leftChars="0"/>
      </w:pPr>
      <w:r>
        <w:t>可根據投票分類、投票狀態進行快速篩選</w:t>
      </w:r>
    </w:p>
    <w:p w14:paraId="3346FE6E" w14:textId="0C919BCB" w:rsidR="007B03E8" w:rsidRDefault="007B03E8" w:rsidP="007B03E8">
      <w:pPr>
        <w:pStyle w:val="affc"/>
        <w:numPr>
          <w:ilvl w:val="3"/>
          <w:numId w:val="100"/>
        </w:numPr>
        <w:ind w:leftChars="0"/>
      </w:pPr>
      <w:r>
        <w:t>投票狀態</w:t>
      </w:r>
      <w:r>
        <w:rPr>
          <w:rFonts w:hint="eastAsia"/>
        </w:rPr>
        <w:t>：</w:t>
      </w:r>
      <w:r>
        <w:t>"</w:t>
      </w:r>
      <w:r>
        <w:t>未投票</w:t>
      </w:r>
      <w:r>
        <w:t>"</w:t>
      </w:r>
      <w:r>
        <w:t>、</w:t>
      </w:r>
      <w:r>
        <w:t>"</w:t>
      </w:r>
      <w:r>
        <w:t>已投票</w:t>
      </w:r>
      <w:r>
        <w:t>"</w:t>
      </w:r>
      <w:r>
        <w:t>與</w:t>
      </w:r>
      <w:r>
        <w:t>"</w:t>
      </w:r>
      <w:r>
        <w:t>全部</w:t>
      </w:r>
      <w:r>
        <w:t>"</w:t>
      </w:r>
      <w:r>
        <w:t>；預設顯示全部</w:t>
      </w:r>
    </w:p>
    <w:p w14:paraId="647442DC" w14:textId="5015DFD2" w:rsidR="007B03E8" w:rsidRDefault="007B03E8" w:rsidP="007B03E8">
      <w:pPr>
        <w:pStyle w:val="affc"/>
        <w:numPr>
          <w:ilvl w:val="4"/>
          <w:numId w:val="100"/>
        </w:numPr>
        <w:ind w:leftChars="0"/>
      </w:pPr>
      <w:r>
        <w:t>列表欄位：編號、投票狀態</w:t>
      </w:r>
      <w:r>
        <w:rPr>
          <w:rFonts w:hint="eastAsia"/>
        </w:rPr>
        <w:t>(</w:t>
      </w:r>
      <w:r>
        <w:t>"</w:t>
      </w:r>
      <w:r>
        <w:t>未投票</w:t>
      </w:r>
      <w:r>
        <w:t>"</w:t>
      </w:r>
      <w:r>
        <w:t>、</w:t>
      </w:r>
      <w:r>
        <w:t>"</w:t>
      </w:r>
      <w:r>
        <w:t>已投票</w:t>
      </w:r>
      <w:r>
        <w:t>"</w:t>
      </w:r>
      <w:r>
        <w:rPr>
          <w:rFonts w:hint="eastAsia"/>
        </w:rPr>
        <w:t>)</w:t>
      </w:r>
      <w:r>
        <w:t>、標題、負責人、主辦</w:t>
      </w:r>
      <w:r>
        <w:t xml:space="preserve"> </w:t>
      </w:r>
      <w:r>
        <w:t>人、公告開始時間、公告結束時間、投票開始時間、投票結束時間、狀態</w:t>
      </w:r>
      <w:r>
        <w:t xml:space="preserve"> </w:t>
      </w:r>
      <w:r>
        <w:rPr>
          <w:rFonts w:hint="eastAsia"/>
        </w:rPr>
        <w:t>(</w:t>
      </w:r>
      <w:r>
        <w:t>未開放，開放中，已結束</w:t>
      </w:r>
      <w:r>
        <w:rPr>
          <w:rFonts w:hint="eastAsia"/>
        </w:rPr>
        <w:t>)</w:t>
      </w:r>
      <w:r>
        <w:t>、記名</w:t>
      </w:r>
      <w:r>
        <w:rPr>
          <w:rFonts w:hint="eastAsia"/>
        </w:rPr>
        <w:t>(</w:t>
      </w:r>
      <w:r>
        <w:t>記名顯示</w:t>
      </w:r>
      <w:r>
        <w:rPr>
          <w:rFonts w:ascii="微軟正黑體" w:hAnsi="微軟正黑體" w:hint="eastAsia"/>
        </w:rPr>
        <w:t>√</w:t>
      </w:r>
      <w:r>
        <w:t>icon</w:t>
      </w:r>
      <w:r>
        <w:t>，不記名顯示</w:t>
      </w:r>
      <w:proofErr w:type="gramStart"/>
      <w:r>
        <w:rPr>
          <w:rFonts w:ascii="微軟正黑體" w:hAnsi="微軟正黑體" w:hint="eastAsia"/>
        </w:rPr>
        <w:t>╳</w:t>
      </w:r>
      <w:proofErr w:type="gramEnd"/>
      <w:r>
        <w:t>icon</w:t>
      </w:r>
      <w:r>
        <w:rPr>
          <w:rFonts w:hint="eastAsia"/>
        </w:rPr>
        <w:t>)</w:t>
      </w:r>
    </w:p>
    <w:p w14:paraId="0F5A03A3" w14:textId="77777777" w:rsidR="007B03E8" w:rsidRDefault="007B03E8">
      <w:pPr>
        <w:widowControl/>
        <w:suppressAutoHyphens w:val="0"/>
      </w:pPr>
      <w:r>
        <w:br w:type="page"/>
      </w:r>
    </w:p>
    <w:p w14:paraId="79E99955" w14:textId="26FB3CD8" w:rsidR="007B03E8" w:rsidRDefault="007B03E8" w:rsidP="007B03E8">
      <w:pPr>
        <w:pStyle w:val="affc"/>
        <w:numPr>
          <w:ilvl w:val="0"/>
          <w:numId w:val="100"/>
        </w:numPr>
        <w:ind w:leftChars="0"/>
      </w:pPr>
      <w:r>
        <w:rPr>
          <w:rFonts w:hint="eastAsia"/>
        </w:rPr>
        <w:t>手機介面</w:t>
      </w:r>
    </w:p>
    <w:p w14:paraId="1A6BE2A1" w14:textId="37E1F070" w:rsidR="007B03E8" w:rsidRDefault="007B03E8" w:rsidP="007B03E8">
      <w:pPr>
        <w:pStyle w:val="afff1"/>
      </w:pPr>
      <w:r>
        <w:t>圖164．</w:t>
      </w:r>
      <w:proofErr w:type="gramStart"/>
      <w:r>
        <w:t>查看線上投票</w:t>
      </w:r>
      <w:proofErr w:type="gramEnd"/>
      <w:r>
        <w:t xml:space="preserve"> </w:t>
      </w:r>
    </w:p>
    <w:p w14:paraId="15EA5B99" w14:textId="5AC5D708" w:rsidR="00D75A2F" w:rsidRDefault="007B03E8" w:rsidP="00AD3481">
      <w:pPr>
        <w:pStyle w:val="affc"/>
        <w:numPr>
          <w:ilvl w:val="0"/>
          <w:numId w:val="100"/>
        </w:numPr>
        <w:ind w:leftChars="0"/>
      </w:pPr>
      <w:r w:rsidRPr="007B03E8">
        <w:rPr>
          <w:noProof/>
        </w:rPr>
        <w:drawing>
          <wp:anchor distT="0" distB="0" distL="114300" distR="114300" simplePos="0" relativeHeight="251897344" behindDoc="0" locked="0" layoutInCell="1" allowOverlap="1" wp14:anchorId="3E7D0DEE" wp14:editId="07746AE7">
            <wp:simplePos x="0" y="0"/>
            <wp:positionH relativeFrom="column">
              <wp:posOffset>-2540</wp:posOffset>
            </wp:positionH>
            <wp:positionV relativeFrom="page">
              <wp:posOffset>1130300</wp:posOffset>
            </wp:positionV>
            <wp:extent cx="1619885" cy="3491865"/>
            <wp:effectExtent l="0" t="0" r="0" b="0"/>
            <wp:wrapTopAndBottom/>
            <wp:docPr id="578694958" name="圖片 1" descr="一張含有 螢幕擷取畫面, 文字,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4958" name="圖片 1" descr="一張含有 螢幕擷取畫面, 文字, 數字 的圖片&#10;&#10;自動產生的描述"/>
                    <pic:cNvPicPr/>
                  </pic:nvPicPr>
                  <pic:blipFill>
                    <a:blip r:embed="rId225">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r w:rsidR="00AD3481">
        <w:rPr>
          <w:rFonts w:hint="eastAsia"/>
        </w:rPr>
        <w:t>新增投票</w:t>
      </w:r>
    </w:p>
    <w:p w14:paraId="44308FA5" w14:textId="3C4A9872" w:rsidR="00AD3481" w:rsidRDefault="00AD3481" w:rsidP="00AD3481">
      <w:pPr>
        <w:pStyle w:val="affc"/>
        <w:numPr>
          <w:ilvl w:val="1"/>
          <w:numId w:val="100"/>
        </w:numPr>
        <w:ind w:leftChars="0"/>
      </w:pPr>
      <w:r>
        <w:t>管理員可以新增投票</w:t>
      </w:r>
    </w:p>
    <w:p w14:paraId="28F3F348" w14:textId="017F9CF6" w:rsidR="00AD3481" w:rsidRDefault="00AD3481" w:rsidP="00AD3481">
      <w:pPr>
        <w:pStyle w:val="affc"/>
        <w:numPr>
          <w:ilvl w:val="1"/>
          <w:numId w:val="100"/>
        </w:numPr>
        <w:ind w:leftChars="0"/>
      </w:pPr>
      <w:r>
        <w:t>標題：投票的標題，必填</w:t>
      </w:r>
    </w:p>
    <w:p w14:paraId="4952F2C2" w14:textId="613729D5" w:rsidR="00AD3481" w:rsidRDefault="00AD3481" w:rsidP="00AD3481">
      <w:pPr>
        <w:pStyle w:val="affc"/>
        <w:numPr>
          <w:ilvl w:val="1"/>
          <w:numId w:val="100"/>
        </w:numPr>
        <w:ind w:leftChars="0"/>
      </w:pPr>
      <w:r>
        <w:t>類別：可將投票分類，由建立者自訂類別，在列表上方有類別選項可進行篩選</w:t>
      </w:r>
    </w:p>
    <w:p w14:paraId="04616197" w14:textId="312A235E" w:rsidR="00AD3481" w:rsidRDefault="00AD3481" w:rsidP="00AD3481">
      <w:pPr>
        <w:pStyle w:val="affc"/>
        <w:numPr>
          <w:ilvl w:val="1"/>
          <w:numId w:val="100"/>
        </w:numPr>
        <w:ind w:leftChars="0"/>
      </w:pPr>
      <w:r>
        <w:t>投票公告時間：預填入公告開始與結束時間，被設定投票人員，在公告時間可以在投票列表看到此投票，必填</w:t>
      </w:r>
    </w:p>
    <w:p w14:paraId="428815F1" w14:textId="6FF23440" w:rsidR="00AD3481" w:rsidRDefault="00AD3481" w:rsidP="00AD3481">
      <w:pPr>
        <w:pStyle w:val="affc"/>
        <w:numPr>
          <w:ilvl w:val="1"/>
          <w:numId w:val="100"/>
        </w:numPr>
        <w:ind w:leftChars="0"/>
      </w:pPr>
      <w:r>
        <w:t>投票期間：被設定投票人員，可開始投票的時間範圍，必填</w:t>
      </w:r>
    </w:p>
    <w:p w14:paraId="0986F7AA" w14:textId="24192594" w:rsidR="00AD3481" w:rsidRDefault="00AD3481" w:rsidP="00AD3481">
      <w:pPr>
        <w:pStyle w:val="affc"/>
        <w:numPr>
          <w:ilvl w:val="1"/>
          <w:numId w:val="100"/>
        </w:numPr>
        <w:ind w:leftChars="0"/>
      </w:pPr>
      <w:r>
        <w:t>內容：對此投票進行說明</w:t>
      </w:r>
    </w:p>
    <w:p w14:paraId="31B4AD82" w14:textId="03BE548F" w:rsidR="00AD3481" w:rsidRDefault="00AD3481" w:rsidP="00AD3481">
      <w:pPr>
        <w:pStyle w:val="affc"/>
        <w:numPr>
          <w:ilvl w:val="1"/>
          <w:numId w:val="100"/>
        </w:numPr>
        <w:ind w:leftChars="0"/>
      </w:pPr>
      <w:r>
        <w:t>投票方式：預設單選</w:t>
      </w:r>
    </w:p>
    <w:p w14:paraId="56040FCF" w14:textId="65A13085" w:rsidR="00AD3481" w:rsidRDefault="00AD3481" w:rsidP="00AD3481">
      <w:pPr>
        <w:pStyle w:val="affc"/>
        <w:numPr>
          <w:ilvl w:val="2"/>
          <w:numId w:val="100"/>
        </w:numPr>
        <w:ind w:leftChars="0"/>
      </w:pPr>
      <w:r>
        <w:t>單選：僅可選擇一個投票選項</w:t>
      </w:r>
    </w:p>
    <w:p w14:paraId="38A926B0" w14:textId="121C718E" w:rsidR="00AD3481" w:rsidRDefault="00AD3481" w:rsidP="00AD3481">
      <w:pPr>
        <w:pStyle w:val="affc"/>
        <w:numPr>
          <w:ilvl w:val="2"/>
          <w:numId w:val="100"/>
        </w:numPr>
        <w:ind w:leftChars="0"/>
      </w:pPr>
      <w:r>
        <w:t>多選：</w:t>
      </w:r>
      <w:proofErr w:type="gramStart"/>
      <w:r>
        <w:t>勾</w:t>
      </w:r>
      <w:proofErr w:type="gramEnd"/>
      <w:r>
        <w:t>選後下方會出現最多可選取的欄位</w:t>
      </w:r>
    </w:p>
    <w:p w14:paraId="7C2BEB02" w14:textId="7A62469B" w:rsidR="00AD3481" w:rsidRDefault="00AD3481" w:rsidP="00AD3481">
      <w:pPr>
        <w:pStyle w:val="affc"/>
        <w:numPr>
          <w:ilvl w:val="2"/>
          <w:numId w:val="100"/>
        </w:numPr>
        <w:ind w:leftChars="0"/>
      </w:pPr>
      <w:r>
        <w:t>最多可選取</w:t>
      </w:r>
      <w:r>
        <w:rPr>
          <w:rFonts w:hint="eastAsia"/>
        </w:rPr>
        <w:t>：</w:t>
      </w:r>
      <w:r>
        <w:t>勾選</w:t>
      </w:r>
      <w:proofErr w:type="gramStart"/>
      <w:r>
        <w:rPr>
          <w:rFonts w:hint="eastAsia"/>
        </w:rPr>
        <w:t>＂</w:t>
      </w:r>
      <w:proofErr w:type="gramEnd"/>
      <w:r>
        <w:t>多選</w:t>
      </w:r>
      <w:proofErr w:type="gramStart"/>
      <w:r>
        <w:rPr>
          <w:rFonts w:hint="eastAsia"/>
        </w:rPr>
        <w:t>＂</w:t>
      </w:r>
      <w:proofErr w:type="gramEnd"/>
      <w:r>
        <w:t>時才會出現，可設定同時最多選擇多少項，若數值為</w:t>
      </w:r>
      <w:r>
        <w:t>0</w:t>
      </w:r>
      <w:r>
        <w:t>則不限制可投票數。</w:t>
      </w:r>
    </w:p>
    <w:p w14:paraId="0820E9E3" w14:textId="536AB514" w:rsidR="00AD3481" w:rsidRPr="007B03E8" w:rsidRDefault="00AD3481" w:rsidP="00AD3481">
      <w:pPr>
        <w:pStyle w:val="afff1"/>
        <w:spacing w:after="0"/>
        <w:ind w:left="482" w:firstLine="482"/>
      </w:pPr>
      <w:r>
        <w:t>圖165．投票數限制</w:t>
      </w:r>
      <w:r w:rsidRPr="00AD3481">
        <w:rPr>
          <w:noProof/>
        </w:rPr>
        <w:drawing>
          <wp:anchor distT="0" distB="0" distL="114300" distR="114300" simplePos="0" relativeHeight="251898368" behindDoc="0" locked="0" layoutInCell="1" allowOverlap="1" wp14:anchorId="7384D264" wp14:editId="34F4FB67">
            <wp:simplePos x="0" y="0"/>
            <wp:positionH relativeFrom="column">
              <wp:posOffset>613410</wp:posOffset>
            </wp:positionH>
            <wp:positionV relativeFrom="page">
              <wp:posOffset>8420100</wp:posOffset>
            </wp:positionV>
            <wp:extent cx="5399405" cy="770255"/>
            <wp:effectExtent l="0" t="0" r="0" b="0"/>
            <wp:wrapTopAndBottom/>
            <wp:docPr id="1366345617" name="圖片 1" descr="一張含有 文字, 字型,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45617" name="圖片 1" descr="一張含有 文字, 字型, 螢幕擷取畫面, 行 的圖片&#10;&#10;自動產生的描述"/>
                    <pic:cNvPicPr/>
                  </pic:nvPicPr>
                  <pic:blipFill>
                    <a:blip r:embed="rId226">
                      <a:extLst>
                        <a:ext uri="{28A0092B-C50C-407E-A947-70E740481C1C}">
                          <a14:useLocalDpi xmlns:a14="http://schemas.microsoft.com/office/drawing/2010/main" val="0"/>
                        </a:ext>
                      </a:extLst>
                    </a:blip>
                    <a:stretch>
                      <a:fillRect/>
                    </a:stretch>
                  </pic:blipFill>
                  <pic:spPr>
                    <a:xfrm>
                      <a:off x="0" y="0"/>
                      <a:ext cx="5399405" cy="770255"/>
                    </a:xfrm>
                    <a:prstGeom prst="rect">
                      <a:avLst/>
                    </a:prstGeom>
                  </pic:spPr>
                </pic:pic>
              </a:graphicData>
            </a:graphic>
          </wp:anchor>
        </w:drawing>
      </w:r>
    </w:p>
    <w:p w14:paraId="00E3C961" w14:textId="3DB14DC7" w:rsidR="00D75A2F" w:rsidRDefault="00D75A2F">
      <w:pPr>
        <w:widowControl/>
        <w:suppressAutoHyphens w:val="0"/>
      </w:pPr>
      <w:r>
        <w:br w:type="page"/>
      </w:r>
    </w:p>
    <w:p w14:paraId="5601A655" w14:textId="44392A03" w:rsidR="00D75A2F" w:rsidRDefault="00AD3481" w:rsidP="00AD3481">
      <w:pPr>
        <w:pStyle w:val="affc"/>
        <w:numPr>
          <w:ilvl w:val="1"/>
          <w:numId w:val="100"/>
        </w:numPr>
        <w:ind w:leftChars="0"/>
      </w:pPr>
      <w:r>
        <w:t>記名：預設不記名</w:t>
      </w:r>
    </w:p>
    <w:p w14:paraId="74F76E65" w14:textId="68929DED" w:rsidR="00AD3481" w:rsidRDefault="00AD3481" w:rsidP="00AD3481">
      <w:pPr>
        <w:pStyle w:val="affc"/>
        <w:numPr>
          <w:ilvl w:val="2"/>
          <w:numId w:val="100"/>
        </w:numPr>
        <w:ind w:leftChars="0"/>
      </w:pPr>
      <w:r>
        <w:t>記名：實名投票，有觀看</w:t>
      </w:r>
      <w:r>
        <w:t>"</w:t>
      </w:r>
      <w:r>
        <w:t>票數統計</w:t>
      </w:r>
      <w:r>
        <w:t>"</w:t>
      </w:r>
      <w:r>
        <w:t>權限的人，則也可觀看</w:t>
      </w:r>
      <w:r>
        <w:t>"</w:t>
      </w:r>
      <w:r>
        <w:t>投票名單</w:t>
      </w:r>
      <w:r>
        <w:t>"</w:t>
      </w:r>
      <w:r>
        <w:t>的頁籤內容</w:t>
      </w:r>
    </w:p>
    <w:p w14:paraId="37C2F27C" w14:textId="56B70C7C" w:rsidR="00AD3481" w:rsidRDefault="00AD3481" w:rsidP="00AD3481">
      <w:pPr>
        <w:pStyle w:val="affc"/>
        <w:numPr>
          <w:ilvl w:val="2"/>
          <w:numId w:val="100"/>
        </w:numPr>
        <w:ind w:leftChars="0"/>
      </w:pPr>
      <w:r>
        <w:t>不記名：匿名投票，一般人無法觀看</w:t>
      </w:r>
      <w:r>
        <w:t>"</w:t>
      </w:r>
      <w:r>
        <w:t>投票名單</w:t>
      </w:r>
      <w:r>
        <w:t>"</w:t>
      </w:r>
      <w:r>
        <w:t>的頁籤內容</w:t>
      </w:r>
      <w:r>
        <w:t>(</w:t>
      </w:r>
      <w:r>
        <w:t>若有開放</w:t>
      </w:r>
      <w:r>
        <w:t>"</w:t>
      </w:r>
      <w:r>
        <w:t>票數統計</w:t>
      </w:r>
      <w:r>
        <w:t>"</w:t>
      </w:r>
      <w:r>
        <w:t>但卻匿名，一般人還是無法觀看</w:t>
      </w:r>
      <w:r>
        <w:t>"</w:t>
      </w:r>
      <w:r>
        <w:t>投票名單</w:t>
      </w:r>
      <w:r>
        <w:t>"</w:t>
      </w:r>
      <w:r>
        <w:t>，但是管理者在投票管理介面可觀看</w:t>
      </w:r>
      <w:r>
        <w:t>)</w:t>
      </w:r>
    </w:p>
    <w:p w14:paraId="50EAA0EC" w14:textId="4D3F0E59" w:rsidR="00AD3481" w:rsidRDefault="00AD3481" w:rsidP="00AD3481">
      <w:pPr>
        <w:pStyle w:val="affc"/>
        <w:numPr>
          <w:ilvl w:val="1"/>
          <w:numId w:val="100"/>
        </w:numPr>
        <w:ind w:leftChars="0"/>
      </w:pPr>
      <w:r>
        <w:t>票數統計開放</w:t>
      </w:r>
      <w:r>
        <w:rPr>
          <w:rFonts w:hint="eastAsia"/>
        </w:rPr>
        <w:t>：</w:t>
      </w:r>
    </w:p>
    <w:p w14:paraId="7ACB8BF5" w14:textId="720F8E94" w:rsidR="00AD3481" w:rsidRDefault="00AD3481" w:rsidP="00AD3481">
      <w:pPr>
        <w:pStyle w:val="affc"/>
        <w:numPr>
          <w:ilvl w:val="2"/>
          <w:numId w:val="100"/>
        </w:numPr>
        <w:ind w:leftChars="0"/>
      </w:pPr>
      <w:r>
        <w:t>已投票者</w:t>
      </w:r>
      <w:r>
        <w:rPr>
          <w:rFonts w:hint="eastAsia"/>
        </w:rPr>
        <w:t>：</w:t>
      </w:r>
      <w:r>
        <w:t>還沒投票前看不到投票結果，需投完後才看得到，此為預設選項</w:t>
      </w:r>
    </w:p>
    <w:p w14:paraId="2AB9BE05" w14:textId="053615BC" w:rsidR="00AD3481" w:rsidRDefault="00AD3481" w:rsidP="00AD3481">
      <w:pPr>
        <w:pStyle w:val="affc"/>
        <w:numPr>
          <w:ilvl w:val="2"/>
          <w:numId w:val="100"/>
        </w:numPr>
        <w:ind w:leftChars="0"/>
      </w:pPr>
      <w:r>
        <w:t>可投票者</w:t>
      </w:r>
      <w:r>
        <w:rPr>
          <w:rFonts w:hint="eastAsia"/>
        </w:rPr>
        <w:t>：</w:t>
      </w:r>
      <w:r>
        <w:t>可以投票的人不論有沒有投都可以看到投票結果</w:t>
      </w:r>
    </w:p>
    <w:p w14:paraId="3CB2BF78" w14:textId="067106BE" w:rsidR="00AD3481" w:rsidRDefault="00AD3481" w:rsidP="00AD3481">
      <w:pPr>
        <w:pStyle w:val="affc"/>
        <w:numPr>
          <w:ilvl w:val="2"/>
          <w:numId w:val="100"/>
        </w:numPr>
        <w:ind w:leftChars="0"/>
      </w:pPr>
      <w:r>
        <w:t>僅管理者</w:t>
      </w:r>
      <w:r>
        <w:rPr>
          <w:rFonts w:hint="eastAsia"/>
        </w:rPr>
        <w:t>：</w:t>
      </w:r>
      <w:r>
        <w:t>不開放一般使用者觀看投票結果，僅管理者看得到</w:t>
      </w:r>
    </w:p>
    <w:p w14:paraId="0F2D7929" w14:textId="4682E902" w:rsidR="00AD3481" w:rsidRDefault="00AD3481" w:rsidP="00AD3481">
      <w:pPr>
        <w:pStyle w:val="affc"/>
        <w:numPr>
          <w:ilvl w:val="1"/>
          <w:numId w:val="100"/>
        </w:numPr>
        <w:ind w:leftChars="0"/>
      </w:pPr>
      <w:r>
        <w:t>設定投票人</w:t>
      </w:r>
      <w:r>
        <w:rPr>
          <w:rFonts w:hint="eastAsia"/>
        </w:rPr>
        <w:t>：</w:t>
      </w:r>
    </w:p>
    <w:p w14:paraId="3DB9FB92" w14:textId="08CCA61B" w:rsidR="00AD3481" w:rsidRDefault="00AD3481" w:rsidP="00AD3481">
      <w:pPr>
        <w:pStyle w:val="affc"/>
        <w:numPr>
          <w:ilvl w:val="2"/>
          <w:numId w:val="100"/>
        </w:numPr>
        <w:ind w:leftChars="0"/>
      </w:pPr>
      <w:r>
        <w:t>可新增投票的項目包含項目名稱、對應圖片</w:t>
      </w:r>
    </w:p>
    <w:p w14:paraId="1320D515" w14:textId="00E6B034" w:rsidR="00AD3481" w:rsidRDefault="00AD3481" w:rsidP="00AD3481">
      <w:pPr>
        <w:pStyle w:val="affc"/>
        <w:numPr>
          <w:ilvl w:val="3"/>
          <w:numId w:val="100"/>
        </w:numPr>
        <w:ind w:leftChars="0"/>
      </w:pPr>
      <w:r>
        <w:t>點擊藍色</w:t>
      </w:r>
      <w:r>
        <w:rPr>
          <w:rFonts w:hint="eastAsia"/>
        </w:rPr>
        <w:t>＋</w:t>
      </w:r>
      <w:r>
        <w:t>號可新增一條項目</w:t>
      </w:r>
    </w:p>
    <w:p w14:paraId="1B14718F" w14:textId="03F5EE86" w:rsidR="00AD3481" w:rsidRDefault="00AD3481" w:rsidP="00AD3481">
      <w:pPr>
        <w:pStyle w:val="affc"/>
        <w:numPr>
          <w:ilvl w:val="3"/>
          <w:numId w:val="100"/>
        </w:numPr>
        <w:ind w:leftChars="0"/>
      </w:pPr>
      <w:r>
        <w:t>若是單選，項目前方的圖案為圓圈</w:t>
      </w:r>
      <w:proofErr w:type="gramStart"/>
      <w:r>
        <w:t>圈</w:t>
      </w:r>
      <w:proofErr w:type="gramEnd"/>
      <w:r>
        <w:t>，若是複選，項目前方的圖案為方框</w:t>
      </w:r>
    </w:p>
    <w:p w14:paraId="0B21FD54" w14:textId="06C61247" w:rsidR="00AD3481" w:rsidRDefault="00AD3481" w:rsidP="00AD3481">
      <w:pPr>
        <w:pStyle w:val="affc"/>
        <w:numPr>
          <w:ilvl w:val="3"/>
          <w:numId w:val="100"/>
        </w:numPr>
        <w:ind w:leftChars="0"/>
      </w:pPr>
      <w:r>
        <w:t>上傳圖片的按鈕，點擊後會跳出上傳圖片視窗</w:t>
      </w:r>
      <w:r>
        <w:t>(</w:t>
      </w:r>
      <w:r>
        <w:t>此部分於相簿、問卷調查</w:t>
      </w:r>
      <w:r>
        <w:t>AP</w:t>
      </w:r>
      <w:r>
        <w:t>也有實作</w:t>
      </w:r>
      <w:r>
        <w:t>)</w:t>
      </w:r>
      <w:r>
        <w:t>，此為單張圖片上傳。</w:t>
      </w:r>
    </w:p>
    <w:p w14:paraId="6438A683" w14:textId="625FC88D" w:rsidR="00AD3481" w:rsidRDefault="00AD3481" w:rsidP="00AD3481">
      <w:pPr>
        <w:pStyle w:val="affc"/>
        <w:numPr>
          <w:ilvl w:val="3"/>
          <w:numId w:val="100"/>
        </w:numPr>
        <w:ind w:leftChars="0"/>
      </w:pPr>
      <w:proofErr w:type="gramStart"/>
      <w:r>
        <w:t>上傳好的</w:t>
      </w:r>
      <w:proofErr w:type="gramEnd"/>
      <w:r>
        <w:t>圖片右上角會有叉</w:t>
      </w:r>
      <w:proofErr w:type="gramStart"/>
      <w:r>
        <w:t>叉</w:t>
      </w:r>
      <w:proofErr w:type="gramEnd"/>
      <w:r>
        <w:t>可刪除圖片</w:t>
      </w:r>
    </w:p>
    <w:p w14:paraId="3BC2C7B9" w14:textId="3DCA07EF" w:rsidR="004571E9" w:rsidRDefault="004571E9" w:rsidP="004571E9">
      <w:pPr>
        <w:pStyle w:val="afff1"/>
        <w:ind w:left="654" w:firstLine="480"/>
      </w:pPr>
      <w:r w:rsidRPr="004571E9">
        <w:rPr>
          <w:noProof/>
        </w:rPr>
        <w:drawing>
          <wp:anchor distT="0" distB="0" distL="114300" distR="114300" simplePos="0" relativeHeight="251899392" behindDoc="0" locked="0" layoutInCell="1" allowOverlap="1" wp14:anchorId="41A14121" wp14:editId="7269C0FF">
            <wp:simplePos x="0" y="0"/>
            <wp:positionH relativeFrom="column">
              <wp:posOffset>721360</wp:posOffset>
            </wp:positionH>
            <wp:positionV relativeFrom="page">
              <wp:posOffset>4819650</wp:posOffset>
            </wp:positionV>
            <wp:extent cx="5399405" cy="1922145"/>
            <wp:effectExtent l="0" t="0" r="0" b="1905"/>
            <wp:wrapTopAndBottom/>
            <wp:docPr id="805787884" name="圖片 1" descr="一張含有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87884" name="圖片 1" descr="一張含有 螢幕擷取畫面, 軟體, 多媒體軟體 的圖片&#10;&#10;自動產生的描述"/>
                    <pic:cNvPicPr/>
                  </pic:nvPicPr>
                  <pic:blipFill>
                    <a:blip r:embed="rId227">
                      <a:extLst>
                        <a:ext uri="{28A0092B-C50C-407E-A947-70E740481C1C}">
                          <a14:useLocalDpi xmlns:a14="http://schemas.microsoft.com/office/drawing/2010/main" val="0"/>
                        </a:ext>
                      </a:extLst>
                    </a:blip>
                    <a:stretch>
                      <a:fillRect/>
                    </a:stretch>
                  </pic:blipFill>
                  <pic:spPr>
                    <a:xfrm>
                      <a:off x="0" y="0"/>
                      <a:ext cx="5399405" cy="1922145"/>
                    </a:xfrm>
                    <a:prstGeom prst="rect">
                      <a:avLst/>
                    </a:prstGeom>
                  </pic:spPr>
                </pic:pic>
              </a:graphicData>
            </a:graphic>
          </wp:anchor>
        </w:drawing>
      </w:r>
      <w:r>
        <w:t>圖167．手機介面上傳圖片</w:t>
      </w:r>
    </w:p>
    <w:p w14:paraId="7D01B12A" w14:textId="001A4994" w:rsidR="00AD3481" w:rsidRDefault="00AD3481" w:rsidP="00AD3481">
      <w:pPr>
        <w:pStyle w:val="affc"/>
        <w:numPr>
          <w:ilvl w:val="2"/>
          <w:numId w:val="100"/>
        </w:numPr>
        <w:ind w:leftChars="0"/>
      </w:pPr>
      <w:r>
        <w:t>新增「</w:t>
      </w:r>
      <w:proofErr w:type="gramStart"/>
      <w:r>
        <w:t>其它」</w:t>
      </w:r>
      <w:proofErr w:type="gramEnd"/>
      <w:r>
        <w:rPr>
          <w:rFonts w:hint="eastAsia"/>
        </w:rPr>
        <w:t>：</w:t>
      </w:r>
    </w:p>
    <w:p w14:paraId="176E0D2D" w14:textId="21842968" w:rsidR="00AD3481" w:rsidRDefault="00AD3481" w:rsidP="00AD3481">
      <w:pPr>
        <w:pStyle w:val="affc"/>
        <w:numPr>
          <w:ilvl w:val="3"/>
          <w:numId w:val="100"/>
        </w:numPr>
        <w:ind w:leftChars="0"/>
      </w:pPr>
      <w:r>
        <w:t>點擊後將出現一條反灰的並寫上「其他」，後方接刪除按鈕</w:t>
      </w:r>
    </w:p>
    <w:p w14:paraId="50D4CC4A" w14:textId="16D0788A" w:rsidR="00AD3481" w:rsidRDefault="004571E9" w:rsidP="00AD3481">
      <w:pPr>
        <w:pStyle w:val="affc"/>
        <w:numPr>
          <w:ilvl w:val="3"/>
          <w:numId w:val="100"/>
        </w:numPr>
        <w:ind w:leftChars="0"/>
      </w:pPr>
      <w:r w:rsidRPr="004571E9">
        <w:rPr>
          <w:noProof/>
        </w:rPr>
        <w:drawing>
          <wp:anchor distT="0" distB="0" distL="114300" distR="114300" simplePos="0" relativeHeight="251900416" behindDoc="0" locked="0" layoutInCell="1" allowOverlap="1" wp14:anchorId="1C9AC026" wp14:editId="4638589A">
            <wp:simplePos x="0" y="0"/>
            <wp:positionH relativeFrom="column">
              <wp:posOffset>721360</wp:posOffset>
            </wp:positionH>
            <wp:positionV relativeFrom="page">
              <wp:posOffset>8172450</wp:posOffset>
            </wp:positionV>
            <wp:extent cx="5399405" cy="701675"/>
            <wp:effectExtent l="0" t="0" r="0" b="3175"/>
            <wp:wrapTopAndBottom/>
            <wp:docPr id="581231480" name="圖片 1" descr="一張含有 螢幕擷取畫面, Rectangle,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31480" name="圖片 1" descr="一張含有 螢幕擷取畫面, Rectangle, 文字, 設計 的圖片&#10;&#10;自動產生的描述"/>
                    <pic:cNvPicPr/>
                  </pic:nvPicPr>
                  <pic:blipFill>
                    <a:blip r:embed="rId228">
                      <a:extLst>
                        <a:ext uri="{28A0092B-C50C-407E-A947-70E740481C1C}">
                          <a14:useLocalDpi xmlns:a14="http://schemas.microsoft.com/office/drawing/2010/main" val="0"/>
                        </a:ext>
                      </a:extLst>
                    </a:blip>
                    <a:stretch>
                      <a:fillRect/>
                    </a:stretch>
                  </pic:blipFill>
                  <pic:spPr>
                    <a:xfrm>
                      <a:off x="0" y="0"/>
                      <a:ext cx="5399405" cy="701675"/>
                    </a:xfrm>
                    <a:prstGeom prst="rect">
                      <a:avLst/>
                    </a:prstGeom>
                  </pic:spPr>
                </pic:pic>
              </a:graphicData>
            </a:graphic>
          </wp:anchor>
        </w:drawing>
      </w:r>
      <w:r w:rsidR="00AD3481">
        <w:t>「其他」選項僅能出現一個，因此</w:t>
      </w:r>
      <w:proofErr w:type="gramStart"/>
      <w:r w:rsidR="00AD3481">
        <w:t>點擊完</w:t>
      </w:r>
      <w:proofErr w:type="gramEnd"/>
      <w:r w:rsidR="00AD3481">
        <w:t xml:space="preserve"> </w:t>
      </w:r>
      <w:r w:rsidR="00AD3481">
        <w:t>新增「</w:t>
      </w:r>
      <w:proofErr w:type="gramStart"/>
      <w:r w:rsidR="00AD3481">
        <w:t>其它」</w:t>
      </w:r>
      <w:proofErr w:type="gramEnd"/>
      <w:r w:rsidR="00AD3481">
        <w:t>後，按鈕將消失</w:t>
      </w:r>
    </w:p>
    <w:p w14:paraId="7E861962" w14:textId="754B6339" w:rsidR="004571E9" w:rsidRDefault="00AD3481" w:rsidP="004571E9">
      <w:pPr>
        <w:pStyle w:val="affc"/>
        <w:numPr>
          <w:ilvl w:val="3"/>
          <w:numId w:val="100"/>
        </w:numPr>
        <w:ind w:leftChars="0"/>
      </w:pPr>
      <w:r>
        <w:t>若將反灰的「其他」刪除，則新增「</w:t>
      </w:r>
      <w:proofErr w:type="gramStart"/>
      <w:r>
        <w:t>其它」</w:t>
      </w:r>
      <w:proofErr w:type="gramEnd"/>
      <w:r>
        <w:t>按鈕會再出現</w:t>
      </w:r>
    </w:p>
    <w:p w14:paraId="3F4B228B" w14:textId="682A69DB" w:rsidR="004571E9" w:rsidRDefault="004571E9" w:rsidP="004571E9">
      <w:pPr>
        <w:pStyle w:val="afff1"/>
        <w:ind w:left="654" w:firstLine="480"/>
      </w:pPr>
      <w:r>
        <w:t xml:space="preserve">圖166．其他框顯示 </w:t>
      </w:r>
    </w:p>
    <w:p w14:paraId="3BE17FB1" w14:textId="2D026933" w:rsidR="00AD3481" w:rsidRDefault="00AD3481">
      <w:pPr>
        <w:widowControl/>
        <w:suppressAutoHyphens w:val="0"/>
      </w:pPr>
      <w:r>
        <w:br w:type="page"/>
      </w:r>
    </w:p>
    <w:p w14:paraId="508A86BF" w14:textId="3C1C5D07" w:rsidR="00D75A2F" w:rsidRDefault="004571E9" w:rsidP="004571E9">
      <w:pPr>
        <w:pStyle w:val="affc"/>
        <w:numPr>
          <w:ilvl w:val="0"/>
          <w:numId w:val="100"/>
        </w:numPr>
        <w:ind w:leftChars="0"/>
      </w:pPr>
      <w:r>
        <w:rPr>
          <w:rFonts w:hint="eastAsia"/>
        </w:rPr>
        <w:t>投票資訊</w:t>
      </w:r>
    </w:p>
    <w:p w14:paraId="06FA801A" w14:textId="6AEDA963" w:rsidR="004571E9" w:rsidRDefault="004571E9" w:rsidP="004571E9">
      <w:pPr>
        <w:pStyle w:val="affc"/>
        <w:numPr>
          <w:ilvl w:val="1"/>
          <w:numId w:val="100"/>
        </w:numPr>
        <w:ind w:leftChars="0"/>
      </w:pPr>
      <w:r>
        <w:t>投票列表點擊一筆投票可進入投票資訊頁面</w:t>
      </w:r>
    </w:p>
    <w:p w14:paraId="5CF04FD3" w14:textId="45E1D356" w:rsidR="004571E9" w:rsidRDefault="004571E9" w:rsidP="004571E9">
      <w:pPr>
        <w:pStyle w:val="affc"/>
        <w:numPr>
          <w:ilvl w:val="2"/>
          <w:numId w:val="100"/>
        </w:numPr>
        <w:ind w:leftChars="0"/>
      </w:pPr>
      <w:r>
        <w:t>包含投票項目、票數統計、投票名單</w:t>
      </w:r>
      <w:r>
        <w:t>(</w:t>
      </w:r>
      <w:r>
        <w:t>有記名且有權限看的人才有</w:t>
      </w:r>
      <w:r>
        <w:t>)</w:t>
      </w:r>
      <w:proofErr w:type="gramStart"/>
      <w:r>
        <w:t>3</w:t>
      </w:r>
      <w:r>
        <w:t>個頁簽</w:t>
      </w:r>
      <w:proofErr w:type="gramEnd"/>
    </w:p>
    <w:p w14:paraId="47FDBD47" w14:textId="03652F31" w:rsidR="004571E9" w:rsidRDefault="004571E9" w:rsidP="004571E9">
      <w:pPr>
        <w:pStyle w:val="affc"/>
        <w:numPr>
          <w:ilvl w:val="2"/>
          <w:numId w:val="100"/>
        </w:numPr>
        <w:ind w:leftChars="0"/>
      </w:pPr>
      <w:r>
        <w:t>如果未投票，一進來的頁籤預設顯示</w:t>
      </w:r>
      <w:proofErr w:type="gramStart"/>
      <w:r>
        <w:rPr>
          <w:rFonts w:hint="eastAsia"/>
        </w:rPr>
        <w:t>＂</w:t>
      </w:r>
      <w:proofErr w:type="gramEnd"/>
      <w:r>
        <w:t>投票項目</w:t>
      </w:r>
      <w:proofErr w:type="gramStart"/>
      <w:r>
        <w:rPr>
          <w:rFonts w:hint="eastAsia"/>
        </w:rPr>
        <w:t>＂</w:t>
      </w:r>
      <w:proofErr w:type="gramEnd"/>
      <w:r>
        <w:t>；如果已投票，一進來的頁籤預設顯示</w:t>
      </w:r>
      <w:proofErr w:type="gramStart"/>
      <w:r>
        <w:rPr>
          <w:rFonts w:hint="eastAsia"/>
        </w:rPr>
        <w:t>＂</w:t>
      </w:r>
      <w:proofErr w:type="gramEnd"/>
      <w:r>
        <w:t>票數統計</w:t>
      </w:r>
      <w:proofErr w:type="gramStart"/>
      <w:r>
        <w:rPr>
          <w:rFonts w:hint="eastAsia"/>
        </w:rPr>
        <w:t>＂</w:t>
      </w:r>
      <w:proofErr w:type="gramEnd"/>
    </w:p>
    <w:p w14:paraId="590F8802" w14:textId="3F84206F" w:rsidR="004571E9" w:rsidRDefault="004571E9" w:rsidP="004571E9">
      <w:pPr>
        <w:pStyle w:val="affc"/>
        <w:numPr>
          <w:ilvl w:val="1"/>
          <w:numId w:val="100"/>
        </w:numPr>
        <w:ind w:leftChars="0"/>
      </w:pPr>
      <w:r>
        <w:rPr>
          <w:rFonts w:hint="eastAsia"/>
        </w:rPr>
        <w:t>投票項目：</w:t>
      </w:r>
    </w:p>
    <w:p w14:paraId="213D7588" w14:textId="1CA9CAB0" w:rsidR="004571E9" w:rsidRDefault="004571E9" w:rsidP="004571E9">
      <w:pPr>
        <w:pStyle w:val="affc"/>
        <w:numPr>
          <w:ilvl w:val="2"/>
          <w:numId w:val="100"/>
        </w:numPr>
        <w:ind w:leftChars="0"/>
      </w:pPr>
      <w:r>
        <w:rPr>
          <w:rFonts w:hint="eastAsia"/>
        </w:rPr>
        <w:t>標題在懸浮視窗上方</w:t>
      </w:r>
    </w:p>
    <w:p w14:paraId="5766EB9C" w14:textId="68D959B6" w:rsidR="004571E9" w:rsidRDefault="004571E9" w:rsidP="004571E9">
      <w:pPr>
        <w:pStyle w:val="affc"/>
        <w:numPr>
          <w:ilvl w:val="2"/>
          <w:numId w:val="100"/>
        </w:numPr>
        <w:ind w:leftChars="0"/>
      </w:pPr>
      <w:r>
        <w:rPr>
          <w:rFonts w:hint="eastAsia"/>
        </w:rPr>
        <w:t>欄位</w:t>
      </w:r>
      <w:r>
        <w:rPr>
          <w:rFonts w:hint="eastAsia"/>
        </w:rPr>
        <w:t>(</w:t>
      </w:r>
      <w:r>
        <w:rPr>
          <w:rFonts w:hint="eastAsia"/>
        </w:rPr>
        <w:t>投票介面</w:t>
      </w:r>
      <w:r>
        <w:rPr>
          <w:rFonts w:hint="eastAsia"/>
        </w:rPr>
        <w:t>)</w:t>
      </w:r>
    </w:p>
    <w:p w14:paraId="2191C073" w14:textId="47D3F2EF" w:rsidR="004571E9" w:rsidRDefault="004571E9" w:rsidP="004571E9">
      <w:pPr>
        <w:pStyle w:val="affc"/>
        <w:numPr>
          <w:ilvl w:val="3"/>
          <w:numId w:val="100"/>
        </w:numPr>
        <w:ind w:leftChars="0"/>
      </w:pPr>
      <w:r>
        <w:rPr>
          <w:rFonts w:hint="eastAsia"/>
        </w:rPr>
        <w:t>標題</w:t>
      </w:r>
    </w:p>
    <w:p w14:paraId="215CB85B" w14:textId="4835147B" w:rsidR="004571E9" w:rsidRDefault="004571E9" w:rsidP="004571E9">
      <w:pPr>
        <w:pStyle w:val="affc"/>
        <w:numPr>
          <w:ilvl w:val="3"/>
          <w:numId w:val="100"/>
        </w:numPr>
        <w:ind w:leftChars="0"/>
      </w:pPr>
      <w:r>
        <w:rPr>
          <w:rFonts w:hint="eastAsia"/>
        </w:rPr>
        <w:t>類別</w:t>
      </w:r>
    </w:p>
    <w:p w14:paraId="65881A67" w14:textId="4498B03F" w:rsidR="004571E9" w:rsidRDefault="004571E9" w:rsidP="004571E9">
      <w:pPr>
        <w:pStyle w:val="affc"/>
        <w:numPr>
          <w:ilvl w:val="3"/>
          <w:numId w:val="100"/>
        </w:numPr>
        <w:ind w:leftChars="0"/>
      </w:pPr>
      <w:r>
        <w:rPr>
          <w:rFonts w:hint="eastAsia"/>
        </w:rPr>
        <w:t>投票公告時間</w:t>
      </w:r>
    </w:p>
    <w:p w14:paraId="28EA0DE8" w14:textId="43DB634A" w:rsidR="004571E9" w:rsidRDefault="004571E9" w:rsidP="004571E9">
      <w:pPr>
        <w:pStyle w:val="affc"/>
        <w:numPr>
          <w:ilvl w:val="3"/>
          <w:numId w:val="100"/>
        </w:numPr>
        <w:ind w:leftChars="0"/>
      </w:pPr>
      <w:r>
        <w:rPr>
          <w:rFonts w:hint="eastAsia"/>
        </w:rPr>
        <w:t>投票期間</w:t>
      </w:r>
    </w:p>
    <w:p w14:paraId="1C9058DB" w14:textId="4A854A39" w:rsidR="004571E9" w:rsidRDefault="004571E9" w:rsidP="004571E9">
      <w:pPr>
        <w:pStyle w:val="affc"/>
        <w:numPr>
          <w:ilvl w:val="3"/>
          <w:numId w:val="100"/>
        </w:numPr>
        <w:ind w:leftChars="0"/>
      </w:pPr>
      <w:r>
        <w:rPr>
          <w:rFonts w:hint="eastAsia"/>
        </w:rPr>
        <w:t>記名</w:t>
      </w:r>
    </w:p>
    <w:p w14:paraId="421BD719" w14:textId="02130368" w:rsidR="004571E9" w:rsidRDefault="004571E9" w:rsidP="004571E9">
      <w:pPr>
        <w:pStyle w:val="affc"/>
        <w:numPr>
          <w:ilvl w:val="3"/>
          <w:numId w:val="100"/>
        </w:numPr>
        <w:ind w:leftChars="0"/>
      </w:pPr>
      <w:r>
        <w:rPr>
          <w:rFonts w:hint="eastAsia"/>
        </w:rPr>
        <w:t>主辦人</w:t>
      </w:r>
    </w:p>
    <w:p w14:paraId="10CD1955" w14:textId="16223852" w:rsidR="004571E9" w:rsidRDefault="004571E9" w:rsidP="004571E9">
      <w:pPr>
        <w:pStyle w:val="affc"/>
        <w:numPr>
          <w:ilvl w:val="3"/>
          <w:numId w:val="100"/>
        </w:numPr>
        <w:ind w:leftChars="0"/>
      </w:pPr>
      <w:r>
        <w:rPr>
          <w:rFonts w:hint="eastAsia"/>
        </w:rPr>
        <w:t>負責人</w:t>
      </w:r>
    </w:p>
    <w:p w14:paraId="15C679AE" w14:textId="3DFEC2BC" w:rsidR="004571E9" w:rsidRDefault="004571E9" w:rsidP="004571E9">
      <w:pPr>
        <w:pStyle w:val="affc"/>
        <w:numPr>
          <w:ilvl w:val="3"/>
          <w:numId w:val="100"/>
        </w:numPr>
        <w:ind w:leftChars="0"/>
      </w:pPr>
      <w:r>
        <w:rPr>
          <w:rFonts w:hint="eastAsia"/>
        </w:rPr>
        <w:t>內容</w:t>
      </w:r>
    </w:p>
    <w:p w14:paraId="111A8502" w14:textId="506F3723" w:rsidR="004571E9" w:rsidRDefault="004571E9" w:rsidP="004571E9">
      <w:pPr>
        <w:pStyle w:val="affc"/>
        <w:numPr>
          <w:ilvl w:val="3"/>
          <w:numId w:val="100"/>
        </w:numPr>
        <w:ind w:leftChars="0"/>
      </w:pPr>
      <w:r w:rsidRPr="004571E9">
        <w:rPr>
          <w:noProof/>
        </w:rPr>
        <w:drawing>
          <wp:anchor distT="0" distB="0" distL="114300" distR="114300" simplePos="0" relativeHeight="251901440" behindDoc="0" locked="0" layoutInCell="1" allowOverlap="1" wp14:anchorId="24B9B589" wp14:editId="6BE183E0">
            <wp:simplePos x="0" y="0"/>
            <wp:positionH relativeFrom="column">
              <wp:posOffset>937260</wp:posOffset>
            </wp:positionH>
            <wp:positionV relativeFrom="page">
              <wp:posOffset>5613400</wp:posOffset>
            </wp:positionV>
            <wp:extent cx="1619885" cy="3545840"/>
            <wp:effectExtent l="0" t="0" r="0" b="0"/>
            <wp:wrapTopAndBottom/>
            <wp:docPr id="86675792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7925" name="圖片 1" descr="一張含有 文字, 螢幕擷取畫面 的圖片&#10;&#10;自動產生的描述"/>
                    <pic:cNvPicPr/>
                  </pic:nvPicPr>
                  <pic:blipFill>
                    <a:blip r:embed="rId229">
                      <a:extLst>
                        <a:ext uri="{28A0092B-C50C-407E-A947-70E740481C1C}">
                          <a14:useLocalDpi xmlns:a14="http://schemas.microsoft.com/office/drawing/2010/main" val="0"/>
                        </a:ext>
                      </a:extLst>
                    </a:blip>
                    <a:stretch>
                      <a:fillRect/>
                    </a:stretch>
                  </pic:blipFill>
                  <pic:spPr>
                    <a:xfrm>
                      <a:off x="0" y="0"/>
                      <a:ext cx="1619885" cy="3545840"/>
                    </a:xfrm>
                    <a:prstGeom prst="rect">
                      <a:avLst/>
                    </a:prstGeom>
                  </pic:spPr>
                </pic:pic>
              </a:graphicData>
            </a:graphic>
          </wp:anchor>
        </w:drawing>
      </w:r>
      <w:r>
        <w:rPr>
          <w:rFonts w:hint="eastAsia"/>
        </w:rPr>
        <w:t>投票項目</w:t>
      </w:r>
      <w:r>
        <w:rPr>
          <w:rFonts w:hint="eastAsia"/>
        </w:rPr>
        <w:t>(</w:t>
      </w:r>
      <w:r>
        <w:rPr>
          <w:rFonts w:hint="eastAsia"/>
        </w:rPr>
        <w:t>單選</w:t>
      </w:r>
      <w:r>
        <w:rPr>
          <w:rFonts w:hint="eastAsia"/>
        </w:rPr>
        <w:t>/</w:t>
      </w:r>
      <w:r>
        <w:rPr>
          <w:rFonts w:hint="eastAsia"/>
        </w:rPr>
        <w:t>多選</w:t>
      </w:r>
      <w:r>
        <w:rPr>
          <w:rFonts w:hint="eastAsia"/>
        </w:rPr>
        <w:t>)</w:t>
      </w:r>
    </w:p>
    <w:p w14:paraId="11100107" w14:textId="2ED8AA20" w:rsidR="004571E9" w:rsidRDefault="004571E9" w:rsidP="004571E9">
      <w:pPr>
        <w:pStyle w:val="affc"/>
        <w:numPr>
          <w:ilvl w:val="4"/>
          <w:numId w:val="100"/>
        </w:numPr>
        <w:ind w:leftChars="0"/>
      </w:pPr>
      <w:r>
        <w:rPr>
          <w:rFonts w:hint="eastAsia"/>
        </w:rPr>
        <w:t>如果多選投票設定了最多選取數量，不為</w:t>
      </w:r>
      <w:r>
        <w:rPr>
          <w:rFonts w:hint="eastAsia"/>
        </w:rPr>
        <w:t>0</w:t>
      </w:r>
      <w:r>
        <w:rPr>
          <w:rFonts w:hint="eastAsia"/>
        </w:rPr>
        <w:t>的時候要進行顯示</w:t>
      </w:r>
    </w:p>
    <w:p w14:paraId="1FAB542D" w14:textId="1819474D" w:rsidR="004571E9" w:rsidRDefault="004571E9" w:rsidP="004571E9">
      <w:pPr>
        <w:pStyle w:val="afff1"/>
        <w:ind w:left="994" w:firstLine="480"/>
      </w:pPr>
      <w:r>
        <w:t>圖168．投票項目</w:t>
      </w:r>
    </w:p>
    <w:p w14:paraId="21956B48" w14:textId="4B366582" w:rsidR="004571E9" w:rsidRDefault="004571E9">
      <w:pPr>
        <w:widowControl/>
        <w:suppressAutoHyphens w:val="0"/>
      </w:pPr>
      <w:r>
        <w:br w:type="page"/>
      </w:r>
    </w:p>
    <w:p w14:paraId="00E10E50" w14:textId="13B8325B" w:rsidR="004571E9" w:rsidRDefault="004571E9" w:rsidP="004571E9">
      <w:pPr>
        <w:pStyle w:val="affc"/>
        <w:numPr>
          <w:ilvl w:val="2"/>
          <w:numId w:val="100"/>
        </w:numPr>
        <w:ind w:leftChars="0"/>
      </w:pPr>
      <w:r>
        <w:rPr>
          <w:rFonts w:hint="eastAsia"/>
        </w:rPr>
        <w:t>欄位</w:t>
      </w:r>
      <w:r>
        <w:rPr>
          <w:rFonts w:hint="eastAsia"/>
        </w:rPr>
        <w:t>(</w:t>
      </w:r>
      <w:r>
        <w:rPr>
          <w:rFonts w:hint="eastAsia"/>
        </w:rPr>
        <w:t>管理介面</w:t>
      </w:r>
      <w:r>
        <w:rPr>
          <w:rFonts w:hint="eastAsia"/>
        </w:rPr>
        <w:t>)</w:t>
      </w:r>
    </w:p>
    <w:p w14:paraId="244D4A71" w14:textId="0E21632B" w:rsidR="004571E9" w:rsidRDefault="004571E9" w:rsidP="004571E9">
      <w:pPr>
        <w:pStyle w:val="affc"/>
        <w:numPr>
          <w:ilvl w:val="3"/>
          <w:numId w:val="100"/>
        </w:numPr>
        <w:ind w:leftChars="0"/>
      </w:pPr>
      <w:r>
        <w:rPr>
          <w:rFonts w:hint="eastAsia"/>
        </w:rPr>
        <w:t>標題</w:t>
      </w:r>
    </w:p>
    <w:p w14:paraId="663DA0D1" w14:textId="4B54D7C1" w:rsidR="004571E9" w:rsidRDefault="004571E9" w:rsidP="004571E9">
      <w:pPr>
        <w:pStyle w:val="affc"/>
        <w:numPr>
          <w:ilvl w:val="3"/>
          <w:numId w:val="100"/>
        </w:numPr>
        <w:ind w:leftChars="0"/>
      </w:pPr>
      <w:r>
        <w:rPr>
          <w:rFonts w:hint="eastAsia"/>
        </w:rPr>
        <w:t>類別</w:t>
      </w:r>
    </w:p>
    <w:p w14:paraId="5F60D1E3" w14:textId="7018803D" w:rsidR="004571E9" w:rsidRDefault="004571E9" w:rsidP="004571E9">
      <w:pPr>
        <w:pStyle w:val="affc"/>
        <w:numPr>
          <w:ilvl w:val="3"/>
          <w:numId w:val="100"/>
        </w:numPr>
        <w:ind w:leftChars="0"/>
      </w:pPr>
      <w:r>
        <w:rPr>
          <w:rFonts w:hint="eastAsia"/>
        </w:rPr>
        <w:t>投票公告時間</w:t>
      </w:r>
    </w:p>
    <w:p w14:paraId="53576B42" w14:textId="1BD60C80" w:rsidR="004571E9" w:rsidRDefault="004571E9" w:rsidP="004571E9">
      <w:pPr>
        <w:pStyle w:val="affc"/>
        <w:numPr>
          <w:ilvl w:val="3"/>
          <w:numId w:val="100"/>
        </w:numPr>
        <w:ind w:leftChars="0"/>
      </w:pPr>
      <w:r>
        <w:rPr>
          <w:rFonts w:hint="eastAsia"/>
        </w:rPr>
        <w:t>投票期間</w:t>
      </w:r>
    </w:p>
    <w:p w14:paraId="0A06AFBE" w14:textId="0209F058" w:rsidR="004571E9" w:rsidRDefault="004571E9" w:rsidP="004571E9">
      <w:pPr>
        <w:pStyle w:val="affc"/>
        <w:numPr>
          <w:ilvl w:val="3"/>
          <w:numId w:val="100"/>
        </w:numPr>
        <w:ind w:leftChars="0"/>
      </w:pPr>
      <w:r>
        <w:rPr>
          <w:rFonts w:hint="eastAsia"/>
        </w:rPr>
        <w:t>記名</w:t>
      </w:r>
    </w:p>
    <w:p w14:paraId="4ACD52BE" w14:textId="78DD5FAF" w:rsidR="004571E9" w:rsidRDefault="004571E9" w:rsidP="004571E9">
      <w:pPr>
        <w:pStyle w:val="affc"/>
        <w:numPr>
          <w:ilvl w:val="3"/>
          <w:numId w:val="100"/>
        </w:numPr>
        <w:ind w:leftChars="0"/>
      </w:pPr>
      <w:r>
        <w:rPr>
          <w:rFonts w:hint="eastAsia"/>
        </w:rPr>
        <w:t>投票統計開放</w:t>
      </w:r>
    </w:p>
    <w:p w14:paraId="7F23C36F" w14:textId="074B2B2D" w:rsidR="004571E9" w:rsidRDefault="004571E9" w:rsidP="004571E9">
      <w:pPr>
        <w:pStyle w:val="affc"/>
        <w:numPr>
          <w:ilvl w:val="3"/>
          <w:numId w:val="100"/>
        </w:numPr>
        <w:ind w:leftChars="0"/>
      </w:pPr>
      <w:r>
        <w:rPr>
          <w:rFonts w:hint="eastAsia"/>
        </w:rPr>
        <w:t>所屬公司</w:t>
      </w:r>
    </w:p>
    <w:p w14:paraId="24CB7D8A" w14:textId="2E050540" w:rsidR="004571E9" w:rsidRDefault="004571E9" w:rsidP="004571E9">
      <w:pPr>
        <w:pStyle w:val="affc"/>
        <w:numPr>
          <w:ilvl w:val="3"/>
          <w:numId w:val="100"/>
        </w:numPr>
        <w:ind w:leftChars="0"/>
      </w:pPr>
      <w:r>
        <w:rPr>
          <w:rFonts w:hint="eastAsia"/>
        </w:rPr>
        <w:t>主辦人</w:t>
      </w:r>
    </w:p>
    <w:p w14:paraId="57886A92" w14:textId="0D56B45D" w:rsidR="004571E9" w:rsidRDefault="00B67B67" w:rsidP="004571E9">
      <w:pPr>
        <w:pStyle w:val="affc"/>
        <w:numPr>
          <w:ilvl w:val="3"/>
          <w:numId w:val="100"/>
        </w:numPr>
        <w:ind w:leftChars="0"/>
      </w:pPr>
      <w:r>
        <w:rPr>
          <w:rFonts w:hint="eastAsia"/>
        </w:rPr>
        <w:t>負責人</w:t>
      </w:r>
    </w:p>
    <w:p w14:paraId="318B5464" w14:textId="3B881FD5" w:rsidR="00B67B67" w:rsidRDefault="00B67B67" w:rsidP="004571E9">
      <w:pPr>
        <w:pStyle w:val="affc"/>
        <w:numPr>
          <w:ilvl w:val="3"/>
          <w:numId w:val="100"/>
        </w:numPr>
        <w:ind w:leftChars="0"/>
      </w:pPr>
      <w:r>
        <w:rPr>
          <w:rFonts w:hint="eastAsia"/>
        </w:rPr>
        <w:t>投票人員範圍</w:t>
      </w:r>
    </w:p>
    <w:p w14:paraId="7D545E45" w14:textId="5B5EE1A5" w:rsidR="00B67B67" w:rsidRDefault="00B67B67" w:rsidP="004571E9">
      <w:pPr>
        <w:pStyle w:val="affc"/>
        <w:numPr>
          <w:ilvl w:val="3"/>
          <w:numId w:val="100"/>
        </w:numPr>
        <w:ind w:leftChars="0"/>
      </w:pPr>
      <w:r>
        <w:rPr>
          <w:rFonts w:hint="eastAsia"/>
        </w:rPr>
        <w:t>內容</w:t>
      </w:r>
    </w:p>
    <w:p w14:paraId="348C76D6" w14:textId="46653C68" w:rsidR="00B67B67" w:rsidRDefault="00B67B67" w:rsidP="004571E9">
      <w:pPr>
        <w:pStyle w:val="affc"/>
        <w:numPr>
          <w:ilvl w:val="3"/>
          <w:numId w:val="100"/>
        </w:numPr>
        <w:ind w:leftChars="0"/>
      </w:pPr>
      <w:r w:rsidRPr="00B67B67">
        <w:rPr>
          <w:noProof/>
        </w:rPr>
        <w:drawing>
          <wp:anchor distT="0" distB="0" distL="114300" distR="114300" simplePos="0" relativeHeight="251902464" behindDoc="0" locked="0" layoutInCell="1" allowOverlap="1" wp14:anchorId="1E31A5FC" wp14:editId="74FA2613">
            <wp:simplePos x="0" y="0"/>
            <wp:positionH relativeFrom="column">
              <wp:posOffset>937260</wp:posOffset>
            </wp:positionH>
            <wp:positionV relativeFrom="page">
              <wp:posOffset>4559300</wp:posOffset>
            </wp:positionV>
            <wp:extent cx="1619885" cy="1079500"/>
            <wp:effectExtent l="0" t="0" r="0" b="6350"/>
            <wp:wrapTopAndBottom/>
            <wp:docPr id="2090229152" name="圖片 1" descr="一張含有 文字, 字型,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9152" name="圖片 1" descr="一張含有 文字, 字型, 數字, 螢幕擷取畫面 的圖片&#10;&#10;自動產生的描述"/>
                    <pic:cNvPicPr/>
                  </pic:nvPicPr>
                  <pic:blipFill>
                    <a:blip r:embed="rId230">
                      <a:extLst>
                        <a:ext uri="{28A0092B-C50C-407E-A947-70E740481C1C}">
                          <a14:useLocalDpi xmlns:a14="http://schemas.microsoft.com/office/drawing/2010/main" val="0"/>
                        </a:ext>
                      </a:extLst>
                    </a:blip>
                    <a:stretch>
                      <a:fillRect/>
                    </a:stretch>
                  </pic:blipFill>
                  <pic:spPr>
                    <a:xfrm>
                      <a:off x="0" y="0"/>
                      <a:ext cx="1619885" cy="1079500"/>
                    </a:xfrm>
                    <a:prstGeom prst="rect">
                      <a:avLst/>
                    </a:prstGeom>
                  </pic:spPr>
                </pic:pic>
              </a:graphicData>
            </a:graphic>
          </wp:anchor>
        </w:drawing>
      </w:r>
      <w:r>
        <w:rPr>
          <w:rFonts w:hint="eastAsia"/>
        </w:rPr>
        <w:t>投票項目</w:t>
      </w:r>
      <w:r>
        <w:rPr>
          <w:rFonts w:hint="eastAsia"/>
        </w:rPr>
        <w:t>(</w:t>
      </w:r>
      <w:r>
        <w:rPr>
          <w:rFonts w:hint="eastAsia"/>
        </w:rPr>
        <w:t>單選</w:t>
      </w:r>
      <w:r>
        <w:rPr>
          <w:rFonts w:hint="eastAsia"/>
        </w:rPr>
        <w:t>/</w:t>
      </w:r>
      <w:r>
        <w:rPr>
          <w:rFonts w:hint="eastAsia"/>
        </w:rPr>
        <w:t>多選</w:t>
      </w:r>
      <w:r>
        <w:rPr>
          <w:rFonts w:hint="eastAsia"/>
        </w:rPr>
        <w:t>)</w:t>
      </w:r>
    </w:p>
    <w:p w14:paraId="42256DDF" w14:textId="77777777" w:rsidR="00B67B67" w:rsidRDefault="00B67B67" w:rsidP="00B67B67">
      <w:pPr>
        <w:pStyle w:val="affc"/>
        <w:numPr>
          <w:ilvl w:val="4"/>
          <w:numId w:val="100"/>
        </w:numPr>
        <w:ind w:leftChars="0"/>
      </w:pPr>
      <w:r>
        <w:rPr>
          <w:rFonts w:hint="eastAsia"/>
        </w:rPr>
        <w:t>如果多選投票設定了最多選取數量，不為</w:t>
      </w:r>
      <w:r>
        <w:rPr>
          <w:rFonts w:hint="eastAsia"/>
        </w:rPr>
        <w:t>0</w:t>
      </w:r>
      <w:r>
        <w:rPr>
          <w:rFonts w:hint="eastAsia"/>
        </w:rPr>
        <w:t>的時候要進行顯示</w:t>
      </w:r>
    </w:p>
    <w:p w14:paraId="41AC665D" w14:textId="5935B904" w:rsidR="00B67B67" w:rsidRDefault="00B67B67" w:rsidP="00B67B67">
      <w:pPr>
        <w:pStyle w:val="afff1"/>
        <w:ind w:left="960" w:firstLine="480"/>
      </w:pPr>
      <w:r>
        <w:t>圖169．複選方式</w:t>
      </w:r>
    </w:p>
    <w:p w14:paraId="0A838DC2" w14:textId="4426E89F" w:rsidR="00B67B67" w:rsidRDefault="00B67B67" w:rsidP="00B67B67">
      <w:pPr>
        <w:pStyle w:val="affc"/>
        <w:numPr>
          <w:ilvl w:val="2"/>
          <w:numId w:val="100"/>
        </w:numPr>
        <w:ind w:leftChars="0"/>
      </w:pPr>
      <w:r>
        <w:t>未投票時，進入該頁面可對投票選項進行操作</w:t>
      </w:r>
      <w:r>
        <w:rPr>
          <w:rFonts w:hint="eastAsia"/>
        </w:rPr>
        <w:t>(</w:t>
      </w:r>
      <w:r>
        <w:t>區分單選、多選</w:t>
      </w:r>
      <w:r>
        <w:rPr>
          <w:rFonts w:hint="eastAsia"/>
        </w:rPr>
        <w:t>)</w:t>
      </w:r>
    </w:p>
    <w:p w14:paraId="79D1E621" w14:textId="2BC2CAC1" w:rsidR="00B67B67" w:rsidRDefault="00B67B67" w:rsidP="00B67B67">
      <w:pPr>
        <w:pStyle w:val="affc"/>
        <w:numPr>
          <w:ilvl w:val="3"/>
          <w:numId w:val="100"/>
        </w:numPr>
        <w:ind w:leftChars="0"/>
      </w:pPr>
      <w:r>
        <w:t>確認投票</w:t>
      </w:r>
      <w:r>
        <w:rPr>
          <w:rFonts w:hint="eastAsia"/>
        </w:rPr>
        <w:t>：</w:t>
      </w:r>
    </w:p>
    <w:p w14:paraId="0C611C51" w14:textId="6BFDAEE0" w:rsidR="00B67B67" w:rsidRDefault="00B67B67" w:rsidP="00B67B67">
      <w:pPr>
        <w:pStyle w:val="affc"/>
        <w:numPr>
          <w:ilvl w:val="4"/>
          <w:numId w:val="100"/>
        </w:numPr>
        <w:ind w:leftChars="0"/>
      </w:pPr>
      <w:r>
        <w:t>點擊時會刷新數據</w:t>
      </w:r>
      <w:r>
        <w:t>(</w:t>
      </w:r>
      <w:r>
        <w:t>因為可能管理者在使用者打開的期間做了編輯，</w:t>
      </w:r>
      <w:proofErr w:type="gramStart"/>
      <w:r>
        <w:t>若異動</w:t>
      </w:r>
      <w:proofErr w:type="gramEnd"/>
      <w:r>
        <w:t>到時間，使用者在點擊此按鈕後若目前時間不符合此活動所設定的時間點，則此動作會失敗，因此當點擊「確認投票」時會刷新數據，好讓使用者知道是為什麼失敗</w:t>
      </w:r>
      <w:r>
        <w:t>)</w:t>
      </w:r>
    </w:p>
    <w:p w14:paraId="4521252C" w14:textId="78BD6D74" w:rsidR="00B67B67" w:rsidRDefault="00B67B67" w:rsidP="00B67B67">
      <w:pPr>
        <w:pStyle w:val="affc"/>
        <w:numPr>
          <w:ilvl w:val="4"/>
          <w:numId w:val="100"/>
        </w:numPr>
        <w:ind w:leftChars="0"/>
      </w:pPr>
      <w:r>
        <w:t>點擊後若目前時間點不符合此活動設定的時間點，則跳提示「不在投票時間內」</w:t>
      </w:r>
    </w:p>
    <w:p w14:paraId="70001ADB" w14:textId="4E93DCB4" w:rsidR="00B67B67" w:rsidRDefault="00B67B67" w:rsidP="00B67B67">
      <w:pPr>
        <w:pStyle w:val="affc"/>
        <w:numPr>
          <w:ilvl w:val="4"/>
          <w:numId w:val="100"/>
        </w:numPr>
        <w:ind w:leftChars="0"/>
      </w:pPr>
      <w:r>
        <w:t>若目前時間點符合此活動設定的時間點，當選定某選項後點擊此鈕，會跳出「您確定要投給</w:t>
      </w:r>
      <w:r>
        <w:t>(</w:t>
      </w:r>
      <w:r>
        <w:t>此值帶入勾選的選項</w:t>
      </w:r>
      <w:r>
        <w:t>)?</w:t>
      </w:r>
      <w:r>
        <w:t>」</w:t>
      </w:r>
    </w:p>
    <w:p w14:paraId="6151CCE1" w14:textId="1D402240" w:rsidR="00B67B67" w:rsidRDefault="00B67B67" w:rsidP="00B67B67">
      <w:pPr>
        <w:pStyle w:val="affc"/>
        <w:numPr>
          <w:ilvl w:val="4"/>
          <w:numId w:val="100"/>
        </w:numPr>
        <w:ind w:leftChars="0"/>
      </w:pPr>
      <w:r>
        <w:t>確認</w:t>
      </w:r>
      <w:r>
        <w:rPr>
          <w:rFonts w:hint="eastAsia"/>
        </w:rPr>
        <w:t>：</w:t>
      </w:r>
      <w:r>
        <w:t>確認投票，如果此人擁有可觀看票數統計的資格，則畫面跳至「票數統計」頁籤；若無資格觀看票數統計，則關閉此「投票資訊」視窗。</w:t>
      </w:r>
    </w:p>
    <w:p w14:paraId="6F08ACDF" w14:textId="576C269E" w:rsidR="00B67B67" w:rsidRDefault="00B67B67" w:rsidP="00B67B67">
      <w:pPr>
        <w:pStyle w:val="affc"/>
        <w:numPr>
          <w:ilvl w:val="4"/>
          <w:numId w:val="100"/>
        </w:numPr>
        <w:ind w:leftChars="0"/>
      </w:pPr>
      <w:r>
        <w:t>取消</w:t>
      </w:r>
      <w:r>
        <w:rPr>
          <w:rFonts w:hint="eastAsia"/>
        </w:rPr>
        <w:t>：</w:t>
      </w:r>
      <w:r>
        <w:t>取消投票，畫面依舊停在「投票資訊」的「投票項目」視窗</w:t>
      </w:r>
    </w:p>
    <w:p w14:paraId="5EEBB8A6" w14:textId="23B6E352" w:rsidR="00B67B67" w:rsidRDefault="00B67B67">
      <w:pPr>
        <w:widowControl/>
        <w:suppressAutoHyphens w:val="0"/>
      </w:pPr>
      <w:r>
        <w:br w:type="page"/>
      </w:r>
    </w:p>
    <w:p w14:paraId="3A3B862C" w14:textId="7B5BB815" w:rsidR="00B67B67" w:rsidRDefault="00B67B67" w:rsidP="00B67B67">
      <w:pPr>
        <w:pStyle w:val="affc"/>
        <w:numPr>
          <w:ilvl w:val="2"/>
          <w:numId w:val="100"/>
        </w:numPr>
        <w:ind w:leftChars="0"/>
      </w:pPr>
      <w:r>
        <w:t>已投票時，投票選項就</w:t>
      </w:r>
      <w:proofErr w:type="gramStart"/>
      <w:r>
        <w:t>反灰鎖住</w:t>
      </w:r>
      <w:proofErr w:type="gramEnd"/>
    </w:p>
    <w:p w14:paraId="0ECA42F0" w14:textId="4C689C11" w:rsidR="00B67B67" w:rsidRDefault="00B67B67" w:rsidP="00B67B67">
      <w:pPr>
        <w:pStyle w:val="afff1"/>
        <w:ind w:left="480" w:firstLine="480"/>
      </w:pPr>
      <w:r>
        <w:t>圖170．投票確認視窗</w:t>
      </w:r>
      <w:r w:rsidRPr="00B67B67">
        <w:rPr>
          <w:noProof/>
        </w:rPr>
        <w:drawing>
          <wp:anchor distT="0" distB="0" distL="114300" distR="114300" simplePos="0" relativeHeight="251903488" behindDoc="0" locked="0" layoutInCell="1" allowOverlap="1" wp14:anchorId="14452F3D" wp14:editId="394AC70B">
            <wp:simplePos x="0" y="0"/>
            <wp:positionH relativeFrom="column">
              <wp:posOffset>613410</wp:posOffset>
            </wp:positionH>
            <wp:positionV relativeFrom="page">
              <wp:posOffset>1130300</wp:posOffset>
            </wp:positionV>
            <wp:extent cx="2159635" cy="1468755"/>
            <wp:effectExtent l="0" t="0" r="0" b="0"/>
            <wp:wrapTopAndBottom/>
            <wp:docPr id="1890298150" name="圖片 1" descr="一張含有 文字, 字型, 數字,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98150" name="圖片 1" descr="一張含有 文字, 字型, 數字, Rectangle 的圖片&#10;&#10;自動產生的描述"/>
                    <pic:cNvPicPr/>
                  </pic:nvPicPr>
                  <pic:blipFill>
                    <a:blip r:embed="rId231">
                      <a:extLst>
                        <a:ext uri="{28A0092B-C50C-407E-A947-70E740481C1C}">
                          <a14:useLocalDpi xmlns:a14="http://schemas.microsoft.com/office/drawing/2010/main" val="0"/>
                        </a:ext>
                      </a:extLst>
                    </a:blip>
                    <a:stretch>
                      <a:fillRect/>
                    </a:stretch>
                  </pic:blipFill>
                  <pic:spPr>
                    <a:xfrm>
                      <a:off x="0" y="0"/>
                      <a:ext cx="2159635" cy="1468755"/>
                    </a:xfrm>
                    <a:prstGeom prst="rect">
                      <a:avLst/>
                    </a:prstGeom>
                  </pic:spPr>
                </pic:pic>
              </a:graphicData>
            </a:graphic>
          </wp:anchor>
        </w:drawing>
      </w:r>
    </w:p>
    <w:p w14:paraId="1D846541" w14:textId="19E12428" w:rsidR="00B67B67" w:rsidRDefault="00B67B67" w:rsidP="00B67B67">
      <w:pPr>
        <w:pStyle w:val="affc"/>
        <w:numPr>
          <w:ilvl w:val="2"/>
          <w:numId w:val="100"/>
        </w:numPr>
        <w:ind w:leftChars="0"/>
      </w:pPr>
      <w:r>
        <w:t>手機界面</w:t>
      </w:r>
    </w:p>
    <w:p w14:paraId="3CC57108" w14:textId="143A3305" w:rsidR="00B67B67" w:rsidRDefault="00B67B67" w:rsidP="00B67B67">
      <w:pPr>
        <w:pStyle w:val="afff1"/>
        <w:ind w:left="480" w:firstLine="480"/>
      </w:pPr>
      <w:r>
        <w:t xml:space="preserve">圖171．手機票選投票 </w:t>
      </w:r>
      <w:r w:rsidRPr="00B67B67">
        <w:rPr>
          <w:noProof/>
        </w:rPr>
        <w:drawing>
          <wp:anchor distT="0" distB="0" distL="114300" distR="114300" simplePos="0" relativeHeight="251904512" behindDoc="0" locked="0" layoutInCell="1" allowOverlap="1" wp14:anchorId="2DD61F47" wp14:editId="5BA18AFC">
            <wp:simplePos x="0" y="0"/>
            <wp:positionH relativeFrom="column">
              <wp:posOffset>613410</wp:posOffset>
            </wp:positionH>
            <wp:positionV relativeFrom="page">
              <wp:posOffset>3232150</wp:posOffset>
            </wp:positionV>
            <wp:extent cx="5399405" cy="2400935"/>
            <wp:effectExtent l="0" t="0" r="0" b="0"/>
            <wp:wrapTopAndBottom/>
            <wp:docPr id="545556720"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6720" name="圖片 1" descr="一張含有 螢幕擷取畫面, 文字 的圖片&#10;&#10;自動產生的描述"/>
                    <pic:cNvPicPr/>
                  </pic:nvPicPr>
                  <pic:blipFill>
                    <a:blip r:embed="rId232">
                      <a:extLst>
                        <a:ext uri="{28A0092B-C50C-407E-A947-70E740481C1C}">
                          <a14:useLocalDpi xmlns:a14="http://schemas.microsoft.com/office/drawing/2010/main" val="0"/>
                        </a:ext>
                      </a:extLst>
                    </a:blip>
                    <a:stretch>
                      <a:fillRect/>
                    </a:stretch>
                  </pic:blipFill>
                  <pic:spPr>
                    <a:xfrm>
                      <a:off x="0" y="0"/>
                      <a:ext cx="5399405" cy="2400935"/>
                    </a:xfrm>
                    <a:prstGeom prst="rect">
                      <a:avLst/>
                    </a:prstGeom>
                  </pic:spPr>
                </pic:pic>
              </a:graphicData>
            </a:graphic>
          </wp:anchor>
        </w:drawing>
      </w:r>
    </w:p>
    <w:p w14:paraId="77CD7A5C" w14:textId="77777777" w:rsidR="00B67B67" w:rsidRDefault="00B67B67">
      <w:pPr>
        <w:widowControl/>
        <w:suppressAutoHyphens w:val="0"/>
        <w:rPr>
          <w:rFonts w:ascii="微軟正黑體" w:hAnsi="微軟正黑體"/>
          <w:b/>
          <w:color w:val="2E74B5"/>
          <w:sz w:val="32"/>
          <w:szCs w:val="32"/>
        </w:rPr>
      </w:pPr>
      <w:r>
        <w:br w:type="page"/>
      </w:r>
    </w:p>
    <w:p w14:paraId="36F0290A" w14:textId="1AC44D12" w:rsidR="00B67B67" w:rsidRDefault="00B67B67" w:rsidP="00B67B67">
      <w:pPr>
        <w:pStyle w:val="afff5"/>
      </w:pPr>
      <w:bookmarkStart w:id="45" w:name="_Toc139443968"/>
      <w:r>
        <w:rPr>
          <w:rFonts w:hint="eastAsia"/>
        </w:rPr>
        <w:t>2</w:t>
      </w:r>
      <w:r>
        <w:t xml:space="preserve">-9-14 </w:t>
      </w:r>
      <w:r>
        <w:rPr>
          <w:rFonts w:hint="eastAsia"/>
        </w:rPr>
        <w:t>辦公 團購</w:t>
      </w:r>
      <w:bookmarkEnd w:id="45"/>
    </w:p>
    <w:p w14:paraId="30592DF8" w14:textId="3CDA453A" w:rsidR="00B67B67" w:rsidRDefault="00B67B67" w:rsidP="00976C93">
      <w:pPr>
        <w:pStyle w:val="affc"/>
        <w:numPr>
          <w:ilvl w:val="0"/>
          <w:numId w:val="112"/>
        </w:numPr>
        <w:ind w:leftChars="0"/>
      </w:pPr>
      <w:r>
        <w:rPr>
          <w:rFonts w:hint="eastAsia"/>
        </w:rPr>
        <w:t>手機預覽</w:t>
      </w:r>
    </w:p>
    <w:p w14:paraId="0A20DEB8" w14:textId="7943DCB5" w:rsidR="00B67B67" w:rsidRDefault="00B67B67" w:rsidP="00B67B67">
      <w:pPr>
        <w:pStyle w:val="afff1"/>
      </w:pPr>
      <w:r>
        <w:t>圖172．團購查看</w:t>
      </w:r>
      <w:r w:rsidRPr="00B67B67">
        <w:rPr>
          <w:noProof/>
        </w:rPr>
        <w:drawing>
          <wp:anchor distT="0" distB="0" distL="114300" distR="114300" simplePos="0" relativeHeight="251905536" behindDoc="0" locked="0" layoutInCell="1" allowOverlap="1" wp14:anchorId="50F4215A" wp14:editId="76E5E7DF">
            <wp:simplePos x="0" y="0"/>
            <wp:positionH relativeFrom="column">
              <wp:posOffset>-2540</wp:posOffset>
            </wp:positionH>
            <wp:positionV relativeFrom="page">
              <wp:posOffset>1657350</wp:posOffset>
            </wp:positionV>
            <wp:extent cx="1619885" cy="3491865"/>
            <wp:effectExtent l="0" t="0" r="0" b="0"/>
            <wp:wrapTopAndBottom/>
            <wp:docPr id="1131302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214" name=""/>
                    <pic:cNvPicPr/>
                  </pic:nvPicPr>
                  <pic:blipFill>
                    <a:blip r:embed="rId233">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p>
    <w:p w14:paraId="379B152F" w14:textId="7758262F" w:rsidR="00B67B67" w:rsidRDefault="00192C8A" w:rsidP="00976C93">
      <w:pPr>
        <w:pStyle w:val="affc"/>
        <w:numPr>
          <w:ilvl w:val="1"/>
          <w:numId w:val="107"/>
        </w:numPr>
        <w:ind w:leftChars="0"/>
      </w:pPr>
      <w:r>
        <w:t>上方功能</w:t>
      </w:r>
      <w:proofErr w:type="gramStart"/>
      <w:r>
        <w:t>鈕</w:t>
      </w:r>
      <w:proofErr w:type="gramEnd"/>
    </w:p>
    <w:p w14:paraId="014EFEA4" w14:textId="42AD9CF5" w:rsidR="00192C8A" w:rsidRDefault="00192C8A" w:rsidP="00976C93">
      <w:pPr>
        <w:pStyle w:val="affc"/>
        <w:numPr>
          <w:ilvl w:val="2"/>
          <w:numId w:val="107"/>
        </w:numPr>
        <w:ind w:leftChars="0"/>
      </w:pPr>
      <w:r>
        <w:t>新增團購：可新增團購內容</w:t>
      </w:r>
    </w:p>
    <w:p w14:paraId="25D8FCFE" w14:textId="0C59E0E9" w:rsidR="0044498E" w:rsidRDefault="0044498E" w:rsidP="00976C93">
      <w:pPr>
        <w:pStyle w:val="affc"/>
        <w:numPr>
          <w:ilvl w:val="2"/>
          <w:numId w:val="107"/>
        </w:numPr>
        <w:ind w:leftChars="0"/>
      </w:pPr>
      <w:r>
        <w:t>新增團購：可新增團購內容</w:t>
      </w:r>
    </w:p>
    <w:p w14:paraId="25AB4FCC" w14:textId="3B3717A6" w:rsidR="0044498E" w:rsidRDefault="0044498E" w:rsidP="00976C93">
      <w:pPr>
        <w:pStyle w:val="affc"/>
        <w:numPr>
          <w:ilvl w:val="2"/>
          <w:numId w:val="107"/>
        </w:numPr>
        <w:ind w:leftChars="0"/>
      </w:pPr>
      <w:r>
        <w:t>團購列表：進入模組後預設頁面</w:t>
      </w:r>
    </w:p>
    <w:p w14:paraId="1BA1B71C" w14:textId="57074B14" w:rsidR="0044498E" w:rsidRDefault="0044498E" w:rsidP="00976C93">
      <w:pPr>
        <w:pStyle w:val="affc"/>
        <w:numPr>
          <w:ilvl w:val="2"/>
          <w:numId w:val="107"/>
        </w:numPr>
        <w:ind w:leftChars="0"/>
      </w:pPr>
      <w:r>
        <w:t>管理團購：進入團購管理清單，</w:t>
      </w:r>
      <w:r>
        <w:t>Administrator</w:t>
      </w:r>
      <w:r>
        <w:t>、</w:t>
      </w:r>
      <w:proofErr w:type="spellStart"/>
      <w:r>
        <w:t>SuperUser</w:t>
      </w:r>
      <w:proofErr w:type="spellEnd"/>
      <w:r>
        <w:t>、團購管理者、團購建立者可用</w:t>
      </w:r>
    </w:p>
    <w:p w14:paraId="705D0168" w14:textId="52E5DACA" w:rsidR="0044498E" w:rsidRDefault="0044498E" w:rsidP="00976C93">
      <w:pPr>
        <w:pStyle w:val="affc"/>
        <w:numPr>
          <w:ilvl w:val="2"/>
          <w:numId w:val="107"/>
        </w:numPr>
        <w:ind w:leftChars="0"/>
      </w:pPr>
      <w:r>
        <w:t>店家清單：進入店家分類清單，</w:t>
      </w:r>
      <w:r>
        <w:rPr>
          <w:rFonts w:hint="eastAsia"/>
        </w:rPr>
        <w:t>A</w:t>
      </w:r>
      <w:r>
        <w:t>dministrator</w:t>
      </w:r>
      <w:r>
        <w:t>、</w:t>
      </w:r>
      <w:proofErr w:type="spellStart"/>
      <w:r>
        <w:t>SuperUser</w:t>
      </w:r>
      <w:proofErr w:type="spellEnd"/>
      <w:r>
        <w:t>、團購管理者、團購建立者可用</w:t>
      </w:r>
    </w:p>
    <w:p w14:paraId="592676AD" w14:textId="795527D4" w:rsidR="0044498E" w:rsidRDefault="00E72B62" w:rsidP="00976C93">
      <w:pPr>
        <w:pStyle w:val="affc"/>
        <w:numPr>
          <w:ilvl w:val="2"/>
          <w:numId w:val="107"/>
        </w:numPr>
        <w:ind w:leftChars="0"/>
      </w:pPr>
      <w:r>
        <w:t>管理員統計：管理者可以檢視每個人的訂購統計。</w:t>
      </w:r>
      <w:r>
        <w:t>Administrator</w:t>
      </w:r>
      <w:r>
        <w:t>、</w:t>
      </w:r>
      <w:proofErr w:type="spellStart"/>
      <w:r>
        <w:t>SuperUser</w:t>
      </w:r>
      <w:proofErr w:type="spellEnd"/>
      <w:r>
        <w:t>、團購管理者可用</w:t>
      </w:r>
    </w:p>
    <w:p w14:paraId="75837C97" w14:textId="5A9368FE" w:rsidR="00E72B62" w:rsidRDefault="00E72B62" w:rsidP="00976C93">
      <w:pPr>
        <w:pStyle w:val="affc"/>
        <w:numPr>
          <w:ilvl w:val="2"/>
          <w:numId w:val="107"/>
        </w:numPr>
        <w:ind w:leftChars="0"/>
      </w:pPr>
      <w:r>
        <w:t>管理員設定：可設定</w:t>
      </w:r>
      <w:r>
        <w:t>AP</w:t>
      </w:r>
      <w:r>
        <w:t>管理者與團</w:t>
      </w:r>
      <w:proofErr w:type="gramStart"/>
      <w:r>
        <w:t>購邁立者</w:t>
      </w:r>
      <w:proofErr w:type="gramEnd"/>
      <w:r>
        <w:t>。僅</w:t>
      </w:r>
      <w:r>
        <w:rPr>
          <w:rFonts w:hint="eastAsia"/>
        </w:rPr>
        <w:t>A</w:t>
      </w:r>
      <w:r>
        <w:t>dministrator</w:t>
      </w:r>
      <w:r>
        <w:t>和</w:t>
      </w:r>
      <w:r>
        <w:t>Superuser</w:t>
      </w:r>
      <w:r>
        <w:t>可用</w:t>
      </w:r>
    </w:p>
    <w:p w14:paraId="3452F88A" w14:textId="63370111" w:rsidR="00B67B67" w:rsidRDefault="00E72B62" w:rsidP="00976C93">
      <w:pPr>
        <w:pStyle w:val="affc"/>
        <w:numPr>
          <w:ilvl w:val="1"/>
          <w:numId w:val="107"/>
        </w:numPr>
        <w:ind w:leftChars="0"/>
      </w:pPr>
      <w:r>
        <w:t>下方左邊分類</w:t>
      </w:r>
      <w:proofErr w:type="gramStart"/>
      <w:r>
        <w:t>匣</w:t>
      </w:r>
      <w:proofErr w:type="gramEnd"/>
    </w:p>
    <w:p w14:paraId="6B0AB0DD" w14:textId="56A84394" w:rsidR="00E72B62" w:rsidRDefault="00E72B62" w:rsidP="00976C93">
      <w:pPr>
        <w:pStyle w:val="affc"/>
        <w:numPr>
          <w:ilvl w:val="2"/>
          <w:numId w:val="107"/>
        </w:numPr>
        <w:ind w:leftChars="0"/>
      </w:pPr>
      <w:r>
        <w:t>團購列表：有以下三種選項，預設選擇開放中的團購，</w:t>
      </w:r>
      <w:proofErr w:type="gramStart"/>
      <w:r>
        <w:t>如桌機</w:t>
      </w:r>
      <w:proofErr w:type="gramEnd"/>
      <w:r>
        <w:t>預覽畫面</w:t>
      </w:r>
    </w:p>
    <w:p w14:paraId="10F4CC35" w14:textId="77777777" w:rsidR="00E72B62" w:rsidRDefault="00E72B62">
      <w:pPr>
        <w:widowControl/>
        <w:suppressAutoHyphens w:val="0"/>
      </w:pPr>
      <w:r>
        <w:br w:type="page"/>
      </w:r>
    </w:p>
    <w:p w14:paraId="534005EB" w14:textId="3AB01A7C" w:rsidR="00E72B62" w:rsidRDefault="00E72B62" w:rsidP="00976C93">
      <w:pPr>
        <w:pStyle w:val="affc"/>
        <w:numPr>
          <w:ilvl w:val="3"/>
          <w:numId w:val="107"/>
        </w:numPr>
        <w:ind w:leftChars="0"/>
      </w:pPr>
      <w:r>
        <w:t>數據權限</w:t>
      </w:r>
      <w:r>
        <w:rPr>
          <w:rFonts w:hint="eastAsia"/>
        </w:rPr>
        <w:t>：</w:t>
      </w:r>
    </w:p>
    <w:p w14:paraId="728A3214" w14:textId="56E9ECAB" w:rsidR="00E72B62" w:rsidRDefault="00E72B62" w:rsidP="00976C93">
      <w:pPr>
        <w:pStyle w:val="affc"/>
        <w:numPr>
          <w:ilvl w:val="4"/>
          <w:numId w:val="107"/>
        </w:numPr>
        <w:ind w:leftChars="0"/>
      </w:pPr>
      <w:r>
        <w:t>Administrator</w:t>
      </w:r>
      <w:r>
        <w:t>：可以看到全部團購</w:t>
      </w:r>
    </w:p>
    <w:p w14:paraId="33AEA88A" w14:textId="5FD310C0" w:rsidR="00E72B62" w:rsidRDefault="00E72B62" w:rsidP="00976C93">
      <w:pPr>
        <w:pStyle w:val="affc"/>
        <w:numPr>
          <w:ilvl w:val="4"/>
          <w:numId w:val="107"/>
        </w:numPr>
        <w:ind w:leftChars="0"/>
      </w:pPr>
      <w:proofErr w:type="spellStart"/>
      <w:r>
        <w:t>SuperUser</w:t>
      </w:r>
      <w:proofErr w:type="spellEnd"/>
      <w:r>
        <w:t>：可以看到管理公司下的全部團購</w:t>
      </w:r>
    </w:p>
    <w:p w14:paraId="2B5D2C3D" w14:textId="5C66CF0A" w:rsidR="00E72B62" w:rsidRDefault="00E72B62" w:rsidP="00976C93">
      <w:pPr>
        <w:pStyle w:val="affc"/>
        <w:numPr>
          <w:ilvl w:val="4"/>
          <w:numId w:val="107"/>
        </w:numPr>
        <w:ind w:leftChars="0"/>
      </w:pPr>
      <w:r>
        <w:t>團購管理者：可以看到管理公司下的全部團購</w:t>
      </w:r>
    </w:p>
    <w:p w14:paraId="7DFE34A1" w14:textId="509AE147" w:rsidR="00E72B62" w:rsidRDefault="00E72B62" w:rsidP="00976C93">
      <w:pPr>
        <w:pStyle w:val="affc"/>
        <w:numPr>
          <w:ilvl w:val="4"/>
          <w:numId w:val="107"/>
        </w:numPr>
        <w:ind w:leftChars="0"/>
      </w:pPr>
      <w:r>
        <w:t>團購建立者：可以看到其自己建立的團購</w:t>
      </w:r>
    </w:p>
    <w:p w14:paraId="3E406C98" w14:textId="0407D95C" w:rsidR="00E72B62" w:rsidRDefault="00E72B62" w:rsidP="00976C93">
      <w:pPr>
        <w:pStyle w:val="affc"/>
        <w:numPr>
          <w:ilvl w:val="4"/>
          <w:numId w:val="107"/>
        </w:numPr>
        <w:ind w:leftChars="0"/>
      </w:pPr>
      <w:r>
        <w:t>一般</w:t>
      </w:r>
      <w:r>
        <w:t>user</w:t>
      </w:r>
      <w:r>
        <w:t>：可以看到開放權限下的團購</w:t>
      </w:r>
    </w:p>
    <w:p w14:paraId="0096E457" w14:textId="2377B7EC" w:rsidR="00976C93" w:rsidRDefault="00E72B62" w:rsidP="00976C93">
      <w:pPr>
        <w:pStyle w:val="affc"/>
        <w:numPr>
          <w:ilvl w:val="3"/>
          <w:numId w:val="107"/>
        </w:numPr>
        <w:ind w:leftChars="0"/>
      </w:pPr>
      <w:r>
        <w:t>開放中的團購：會顯示目前公告的</w:t>
      </w:r>
      <w:proofErr w:type="gramStart"/>
      <w:r>
        <w:t>團購筆數</w:t>
      </w:r>
      <w:proofErr w:type="gramEnd"/>
      <w:r>
        <w:t>，右方列表顯示目前公告的團購</w:t>
      </w:r>
      <w:r w:rsidR="00976C93" w:rsidRPr="00E72B62">
        <w:rPr>
          <w:noProof/>
        </w:rPr>
        <w:drawing>
          <wp:anchor distT="0" distB="0" distL="114300" distR="114300" simplePos="0" relativeHeight="251912704" behindDoc="0" locked="0" layoutInCell="1" allowOverlap="1" wp14:anchorId="2742D78A" wp14:editId="5A6F3E3F">
            <wp:simplePos x="0" y="0"/>
            <wp:positionH relativeFrom="column">
              <wp:posOffset>721360</wp:posOffset>
            </wp:positionH>
            <wp:positionV relativeFrom="page">
              <wp:posOffset>2711450</wp:posOffset>
            </wp:positionV>
            <wp:extent cx="1619885" cy="3434080"/>
            <wp:effectExtent l="0" t="0" r="0" b="0"/>
            <wp:wrapTopAndBottom/>
            <wp:docPr id="1866471584"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1584" name="圖片 1" descr="一張含有 螢幕擷取畫面, 文字 的圖片&#10;&#10;自動產生的描述"/>
                    <pic:cNvPicPr/>
                  </pic:nvPicPr>
                  <pic:blipFill>
                    <a:blip r:embed="rId234">
                      <a:extLst>
                        <a:ext uri="{28A0092B-C50C-407E-A947-70E740481C1C}">
                          <a14:useLocalDpi xmlns:a14="http://schemas.microsoft.com/office/drawing/2010/main" val="0"/>
                        </a:ext>
                      </a:extLst>
                    </a:blip>
                    <a:stretch>
                      <a:fillRect/>
                    </a:stretch>
                  </pic:blipFill>
                  <pic:spPr>
                    <a:xfrm>
                      <a:off x="0" y="0"/>
                      <a:ext cx="1619885" cy="3434080"/>
                    </a:xfrm>
                    <a:prstGeom prst="rect">
                      <a:avLst/>
                    </a:prstGeom>
                  </pic:spPr>
                </pic:pic>
              </a:graphicData>
            </a:graphic>
          </wp:anchor>
        </w:drawing>
      </w:r>
    </w:p>
    <w:p w14:paraId="1A030978" w14:textId="0614C810" w:rsidR="00E72B62" w:rsidRDefault="00E72B62" w:rsidP="00976C93">
      <w:pPr>
        <w:pStyle w:val="afff1"/>
        <w:ind w:left="654" w:firstLine="480"/>
      </w:pPr>
      <w:r>
        <w:t>圖173．開放中的團購列表</w:t>
      </w:r>
    </w:p>
    <w:p w14:paraId="33EE2B88" w14:textId="77777777" w:rsidR="00E72B62" w:rsidRDefault="00E72B62">
      <w:pPr>
        <w:widowControl/>
        <w:suppressAutoHyphens w:val="0"/>
      </w:pPr>
      <w:r>
        <w:br w:type="page"/>
      </w:r>
    </w:p>
    <w:p w14:paraId="19C627B1" w14:textId="5C201734" w:rsidR="00860E0A" w:rsidRDefault="00860E0A" w:rsidP="00860E0A">
      <w:pPr>
        <w:pStyle w:val="affc"/>
        <w:numPr>
          <w:ilvl w:val="3"/>
          <w:numId w:val="107"/>
        </w:numPr>
        <w:ind w:leftChars="0"/>
      </w:pPr>
      <w:r w:rsidRPr="00E72B62">
        <w:rPr>
          <w:noProof/>
        </w:rPr>
        <w:drawing>
          <wp:anchor distT="0" distB="0" distL="114300" distR="114300" simplePos="0" relativeHeight="251913728" behindDoc="0" locked="0" layoutInCell="1" allowOverlap="1" wp14:anchorId="2B22A199" wp14:editId="2A73ACBF">
            <wp:simplePos x="0" y="0"/>
            <wp:positionH relativeFrom="column">
              <wp:posOffset>721360</wp:posOffset>
            </wp:positionH>
            <wp:positionV relativeFrom="page">
              <wp:posOffset>1397000</wp:posOffset>
            </wp:positionV>
            <wp:extent cx="1619885" cy="3481070"/>
            <wp:effectExtent l="0" t="0" r="0" b="5080"/>
            <wp:wrapTopAndBottom/>
            <wp:docPr id="1418786205"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6205" name="圖片 1" descr="一張含有 文字, 螢幕擷取畫面, 數字 的圖片&#10;&#10;自動產生的描述"/>
                    <pic:cNvPicPr/>
                  </pic:nvPicPr>
                  <pic:blipFill>
                    <a:blip r:embed="rId235">
                      <a:extLst>
                        <a:ext uri="{28A0092B-C50C-407E-A947-70E740481C1C}">
                          <a14:useLocalDpi xmlns:a14="http://schemas.microsoft.com/office/drawing/2010/main" val="0"/>
                        </a:ext>
                      </a:extLst>
                    </a:blip>
                    <a:stretch>
                      <a:fillRect/>
                    </a:stretch>
                  </pic:blipFill>
                  <pic:spPr>
                    <a:xfrm>
                      <a:off x="0" y="0"/>
                      <a:ext cx="1619885" cy="3481070"/>
                    </a:xfrm>
                    <a:prstGeom prst="rect">
                      <a:avLst/>
                    </a:prstGeom>
                  </pic:spPr>
                </pic:pic>
              </a:graphicData>
            </a:graphic>
          </wp:anchor>
        </w:drawing>
      </w:r>
      <w:r w:rsidR="00E72B62">
        <w:t>個人團購統計</w:t>
      </w:r>
      <w:r w:rsidR="00E72B62">
        <w:rPr>
          <w:rFonts w:hint="eastAsia"/>
        </w:rPr>
        <w:t>：</w:t>
      </w:r>
      <w:r w:rsidR="00E72B62">
        <w:t>任何人都可以檢視自己的訂購統計。可設定所屬公司與統計時間範圍</w:t>
      </w:r>
    </w:p>
    <w:p w14:paraId="6FFD8D98" w14:textId="57F17D00" w:rsidR="00E72B62" w:rsidRDefault="00E72B62" w:rsidP="00860E0A">
      <w:pPr>
        <w:pStyle w:val="afff1"/>
        <w:ind w:left="654" w:firstLine="480"/>
      </w:pPr>
      <w:r>
        <w:t>圖174．個人團購統計列表</w:t>
      </w:r>
    </w:p>
    <w:p w14:paraId="12A9947B" w14:textId="00667322" w:rsidR="00860E0A" w:rsidRDefault="00E72B62" w:rsidP="00860E0A">
      <w:pPr>
        <w:pStyle w:val="affc"/>
        <w:numPr>
          <w:ilvl w:val="3"/>
          <w:numId w:val="107"/>
        </w:numPr>
        <w:ind w:leftChars="0"/>
      </w:pPr>
      <w:r>
        <w:t>歷史團購查詢：任何人都可使用。可設定所屬公司與查詢時間範圍</w:t>
      </w:r>
      <w:r w:rsidR="00860E0A" w:rsidRPr="00E90755">
        <w:rPr>
          <w:noProof/>
        </w:rPr>
        <w:drawing>
          <wp:anchor distT="0" distB="0" distL="114300" distR="114300" simplePos="0" relativeHeight="251914752" behindDoc="0" locked="0" layoutInCell="1" allowOverlap="1" wp14:anchorId="65B7DA47" wp14:editId="60F48EEF">
            <wp:simplePos x="0" y="0"/>
            <wp:positionH relativeFrom="column">
              <wp:posOffset>721360</wp:posOffset>
            </wp:positionH>
            <wp:positionV relativeFrom="page">
              <wp:posOffset>5518150</wp:posOffset>
            </wp:positionV>
            <wp:extent cx="1619885" cy="3462655"/>
            <wp:effectExtent l="0" t="0" r="0" b="4445"/>
            <wp:wrapTopAndBottom/>
            <wp:docPr id="2098265102"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65102" name="圖片 1" descr="一張含有 文字, 螢幕擷取畫面, 數字 的圖片&#10;&#10;自動產生的描述"/>
                    <pic:cNvPicPr/>
                  </pic:nvPicPr>
                  <pic:blipFill>
                    <a:blip r:embed="rId236">
                      <a:extLst>
                        <a:ext uri="{28A0092B-C50C-407E-A947-70E740481C1C}">
                          <a14:useLocalDpi xmlns:a14="http://schemas.microsoft.com/office/drawing/2010/main" val="0"/>
                        </a:ext>
                      </a:extLst>
                    </a:blip>
                    <a:stretch>
                      <a:fillRect/>
                    </a:stretch>
                  </pic:blipFill>
                  <pic:spPr>
                    <a:xfrm>
                      <a:off x="0" y="0"/>
                      <a:ext cx="1619885" cy="3462655"/>
                    </a:xfrm>
                    <a:prstGeom prst="rect">
                      <a:avLst/>
                    </a:prstGeom>
                  </pic:spPr>
                </pic:pic>
              </a:graphicData>
            </a:graphic>
          </wp:anchor>
        </w:drawing>
      </w:r>
    </w:p>
    <w:p w14:paraId="7FD16C88" w14:textId="7387FE16" w:rsidR="00E90755" w:rsidRPr="00B67B67" w:rsidRDefault="00E90755" w:rsidP="00860E0A">
      <w:pPr>
        <w:pStyle w:val="afff1"/>
        <w:ind w:left="654" w:firstLine="480"/>
      </w:pPr>
      <w:r>
        <w:t>圖175．歷史團購查詢</w:t>
      </w:r>
    </w:p>
    <w:p w14:paraId="0FD5E531" w14:textId="1BC62FB1" w:rsidR="00B67B67" w:rsidRDefault="00B67B67">
      <w:pPr>
        <w:widowControl/>
        <w:suppressAutoHyphens w:val="0"/>
      </w:pPr>
      <w:r>
        <w:br w:type="page"/>
      </w:r>
    </w:p>
    <w:p w14:paraId="1D205732" w14:textId="3289B208" w:rsidR="00B67B67" w:rsidRDefault="00E90755" w:rsidP="00860E0A">
      <w:pPr>
        <w:pStyle w:val="affc"/>
        <w:numPr>
          <w:ilvl w:val="1"/>
          <w:numId w:val="107"/>
        </w:numPr>
        <w:ind w:leftChars="0"/>
      </w:pPr>
      <w:r>
        <w:t>下方右邊列表</w:t>
      </w:r>
    </w:p>
    <w:p w14:paraId="7FF40BD7" w14:textId="6A20C99F" w:rsidR="00E90755" w:rsidRDefault="00E90755" w:rsidP="00860E0A">
      <w:pPr>
        <w:pStyle w:val="affc"/>
        <w:numPr>
          <w:ilvl w:val="2"/>
          <w:numId w:val="107"/>
        </w:numPr>
        <w:ind w:leftChars="0"/>
      </w:pPr>
      <w:r>
        <w:t>團購列表：以公告日期排序，最新的在最上面</w:t>
      </w:r>
    </w:p>
    <w:p w14:paraId="67176549" w14:textId="4CB7318E" w:rsidR="00E90755" w:rsidRDefault="00E90755" w:rsidP="00860E0A">
      <w:pPr>
        <w:pStyle w:val="affc"/>
        <w:numPr>
          <w:ilvl w:val="3"/>
          <w:numId w:val="107"/>
        </w:numPr>
        <w:ind w:leftChars="0"/>
      </w:pPr>
      <w:r>
        <w:t>開放中的團購：欄位如下</w:t>
      </w:r>
    </w:p>
    <w:p w14:paraId="64C80DA6" w14:textId="312F8EBC" w:rsidR="00E90755" w:rsidRDefault="00E90755" w:rsidP="00860E0A">
      <w:pPr>
        <w:pStyle w:val="affc"/>
        <w:numPr>
          <w:ilvl w:val="4"/>
          <w:numId w:val="107"/>
        </w:numPr>
        <w:ind w:leftChars="0"/>
      </w:pPr>
      <w:r>
        <w:rPr>
          <w:rFonts w:hint="eastAsia"/>
        </w:rPr>
        <w:t>編號</w:t>
      </w:r>
    </w:p>
    <w:p w14:paraId="34F4CD3B" w14:textId="33230F0D" w:rsidR="00860E0A" w:rsidRDefault="00860E0A" w:rsidP="00860E0A">
      <w:pPr>
        <w:pStyle w:val="affc"/>
        <w:numPr>
          <w:ilvl w:val="4"/>
          <w:numId w:val="107"/>
        </w:numPr>
        <w:ind w:leftChars="0"/>
      </w:pPr>
      <w:r w:rsidRPr="00E90755">
        <w:rPr>
          <w:noProof/>
        </w:rPr>
        <w:drawing>
          <wp:anchor distT="0" distB="0" distL="114300" distR="114300" simplePos="0" relativeHeight="251915776" behindDoc="0" locked="0" layoutInCell="1" allowOverlap="1" wp14:anchorId="56D497CF" wp14:editId="65E4AA27">
            <wp:simplePos x="0" y="0"/>
            <wp:positionH relativeFrom="column">
              <wp:posOffset>937260</wp:posOffset>
            </wp:positionH>
            <wp:positionV relativeFrom="page">
              <wp:posOffset>2451100</wp:posOffset>
            </wp:positionV>
            <wp:extent cx="1619885" cy="3427095"/>
            <wp:effectExtent l="0" t="0" r="0" b="1905"/>
            <wp:wrapTopAndBottom/>
            <wp:docPr id="675338150"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8150" name="圖片 1" descr="一張含有 文字, 螢幕擷取畫面, 軟體 的圖片&#10;&#10;自動產生的描述"/>
                    <pic:cNvPicPr/>
                  </pic:nvPicPr>
                  <pic:blipFill>
                    <a:blip r:embed="rId237">
                      <a:extLst>
                        <a:ext uri="{28A0092B-C50C-407E-A947-70E740481C1C}">
                          <a14:useLocalDpi xmlns:a14="http://schemas.microsoft.com/office/drawing/2010/main" val="0"/>
                        </a:ext>
                      </a:extLst>
                    </a:blip>
                    <a:stretch>
                      <a:fillRect/>
                    </a:stretch>
                  </pic:blipFill>
                  <pic:spPr>
                    <a:xfrm>
                      <a:off x="0" y="0"/>
                      <a:ext cx="1619885" cy="3427095"/>
                    </a:xfrm>
                    <a:prstGeom prst="rect">
                      <a:avLst/>
                    </a:prstGeom>
                  </pic:spPr>
                </pic:pic>
              </a:graphicData>
            </a:graphic>
          </wp:anchor>
        </w:drawing>
      </w:r>
      <w:r w:rsidR="00E90755">
        <w:rPr>
          <w:rFonts w:hint="eastAsia"/>
        </w:rPr>
        <w:t>標題：</w:t>
      </w:r>
      <w:r w:rsidR="00E90755">
        <w:t>點選標題可查看團購清單，團購清單畫面有三個頁籤，團購資訊、團購商品、購買清單。</w:t>
      </w:r>
    </w:p>
    <w:p w14:paraId="1A95990A" w14:textId="5B4DB837" w:rsidR="00E90755" w:rsidRDefault="00E90755" w:rsidP="00860E0A">
      <w:pPr>
        <w:pStyle w:val="afff1"/>
        <w:ind w:left="994" w:firstLine="480"/>
      </w:pPr>
      <w:r>
        <w:t>圖176．團購資訊</w:t>
      </w:r>
    </w:p>
    <w:p w14:paraId="281E93E3" w14:textId="64A25FF4" w:rsidR="00E90755" w:rsidRDefault="00E90755" w:rsidP="00860E0A">
      <w:pPr>
        <w:pStyle w:val="affc"/>
        <w:numPr>
          <w:ilvl w:val="5"/>
          <w:numId w:val="109"/>
        </w:numPr>
        <w:ind w:leftChars="0"/>
      </w:pPr>
      <w:r>
        <w:t>訂購數量僅能輸入數字，最小為</w:t>
      </w:r>
      <w:r>
        <w:t>1</w:t>
      </w:r>
      <w:r>
        <w:t>。若複製貼上非數字的內容，則會清空欄位。</w:t>
      </w:r>
    </w:p>
    <w:p w14:paraId="1693B7AD" w14:textId="277B6439" w:rsidR="00E90755" w:rsidRDefault="00E90755" w:rsidP="00860E0A">
      <w:pPr>
        <w:pStyle w:val="affc"/>
        <w:numPr>
          <w:ilvl w:val="5"/>
          <w:numId w:val="109"/>
        </w:numPr>
        <w:ind w:leftChars="0"/>
      </w:pPr>
      <w:r>
        <w:rPr>
          <w:rFonts w:hint="eastAsia"/>
        </w:rPr>
        <w:t>店家資訊：可收合</w:t>
      </w:r>
    </w:p>
    <w:p w14:paraId="521E93EC" w14:textId="6258AF55" w:rsidR="00E90755" w:rsidRDefault="00E90755" w:rsidP="00860E0A">
      <w:pPr>
        <w:pStyle w:val="affc"/>
        <w:numPr>
          <w:ilvl w:val="5"/>
          <w:numId w:val="109"/>
        </w:numPr>
        <w:ind w:leftChars="0"/>
      </w:pPr>
      <w:r>
        <w:rPr>
          <w:rFonts w:hint="eastAsia"/>
        </w:rPr>
        <w:t>商品資訊與個人購買清單會以商品</w:t>
      </w:r>
      <w:r>
        <w:rPr>
          <w:rFonts w:hint="eastAsia"/>
        </w:rPr>
        <w:t>ID</w:t>
      </w:r>
      <w:r>
        <w:rPr>
          <w:rFonts w:hint="eastAsia"/>
        </w:rPr>
        <w:t>排序</w:t>
      </w:r>
    </w:p>
    <w:p w14:paraId="5980FCCA" w14:textId="77777777" w:rsidR="00E90755" w:rsidRDefault="00E90755">
      <w:pPr>
        <w:widowControl/>
        <w:suppressAutoHyphens w:val="0"/>
      </w:pPr>
      <w:r>
        <w:br w:type="page"/>
      </w:r>
    </w:p>
    <w:p w14:paraId="1B8D218D" w14:textId="7E94DFA3" w:rsidR="00860E0A" w:rsidRDefault="00860E0A" w:rsidP="00860E0A">
      <w:pPr>
        <w:pStyle w:val="affc"/>
        <w:numPr>
          <w:ilvl w:val="5"/>
          <w:numId w:val="109"/>
        </w:numPr>
        <w:ind w:leftChars="0"/>
      </w:pPr>
      <w:r w:rsidRPr="00E90755">
        <w:rPr>
          <w:noProof/>
        </w:rPr>
        <w:drawing>
          <wp:anchor distT="0" distB="0" distL="114300" distR="114300" simplePos="0" relativeHeight="251916800" behindDoc="0" locked="0" layoutInCell="1" allowOverlap="1" wp14:anchorId="2ACEE732" wp14:editId="6B662638">
            <wp:simplePos x="0" y="0"/>
            <wp:positionH relativeFrom="column">
              <wp:posOffset>1438910</wp:posOffset>
            </wp:positionH>
            <wp:positionV relativeFrom="page">
              <wp:posOffset>1397000</wp:posOffset>
            </wp:positionV>
            <wp:extent cx="1619885" cy="3437890"/>
            <wp:effectExtent l="0" t="0" r="0" b="0"/>
            <wp:wrapTopAndBottom/>
            <wp:docPr id="1783094951"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4951" name="圖片 1" descr="一張含有 文字, 數字, 螢幕擷取畫面 的圖片&#10;&#10;自動產生的描述"/>
                    <pic:cNvPicPr/>
                  </pic:nvPicPr>
                  <pic:blipFill>
                    <a:blip r:embed="rId238">
                      <a:extLst>
                        <a:ext uri="{28A0092B-C50C-407E-A947-70E740481C1C}">
                          <a14:useLocalDpi xmlns:a14="http://schemas.microsoft.com/office/drawing/2010/main" val="0"/>
                        </a:ext>
                      </a:extLst>
                    </a:blip>
                    <a:stretch>
                      <a:fillRect/>
                    </a:stretch>
                  </pic:blipFill>
                  <pic:spPr>
                    <a:xfrm>
                      <a:off x="0" y="0"/>
                      <a:ext cx="1619885" cy="3437890"/>
                    </a:xfrm>
                    <a:prstGeom prst="rect">
                      <a:avLst/>
                    </a:prstGeom>
                  </pic:spPr>
                </pic:pic>
              </a:graphicData>
            </a:graphic>
          </wp:anchor>
        </w:drawing>
      </w:r>
      <w:r w:rsidR="00E90755">
        <w:t>下架的商品</w:t>
      </w:r>
      <w:r w:rsidR="00E90755">
        <w:rPr>
          <w:rFonts w:hint="eastAsia"/>
        </w:rPr>
        <w:t>：</w:t>
      </w:r>
      <w:r w:rsidR="00E90755">
        <w:t>若有人訂購到後來被下架的商品，則下架的商品欄位背景為紅色</w:t>
      </w:r>
    </w:p>
    <w:p w14:paraId="201D77EF" w14:textId="5549EA1D" w:rsidR="00E90755" w:rsidRDefault="00E90755" w:rsidP="00860E0A">
      <w:pPr>
        <w:pStyle w:val="afff1"/>
        <w:ind w:left="1788" w:firstLine="480"/>
      </w:pPr>
      <w:r>
        <w:t>圖177．下架商品</w:t>
      </w:r>
    </w:p>
    <w:p w14:paraId="143F214E" w14:textId="61CAFF31" w:rsidR="00E90755" w:rsidRDefault="00E90755" w:rsidP="00860E0A">
      <w:pPr>
        <w:pStyle w:val="affc"/>
        <w:numPr>
          <w:ilvl w:val="5"/>
          <w:numId w:val="110"/>
        </w:numPr>
        <w:ind w:leftChars="0"/>
      </w:pPr>
      <w:r>
        <w:t>購買清單會先以商品</w:t>
      </w:r>
      <w:r>
        <w:t>ID</w:t>
      </w:r>
      <w:r>
        <w:t>排序，在使用購買人排序</w:t>
      </w:r>
    </w:p>
    <w:p w14:paraId="09217371" w14:textId="77777777" w:rsidR="00E90755" w:rsidRDefault="00E90755" w:rsidP="00860E0A">
      <w:pPr>
        <w:pStyle w:val="affc"/>
        <w:numPr>
          <w:ilvl w:val="4"/>
          <w:numId w:val="110"/>
        </w:numPr>
        <w:ind w:leftChars="0"/>
      </w:pPr>
      <w:r>
        <w:t>店家名稱：店家名稱</w:t>
      </w:r>
    </w:p>
    <w:p w14:paraId="63565AFD" w14:textId="77777777" w:rsidR="00E90755" w:rsidRDefault="00E90755" w:rsidP="00860E0A">
      <w:pPr>
        <w:pStyle w:val="affc"/>
        <w:numPr>
          <w:ilvl w:val="4"/>
          <w:numId w:val="110"/>
        </w:numPr>
        <w:ind w:leftChars="0"/>
      </w:pPr>
      <w:r>
        <w:t>發起人</w:t>
      </w:r>
      <w:r>
        <w:rPr>
          <w:rFonts w:hint="eastAsia"/>
        </w:rPr>
        <w:t>：</w:t>
      </w:r>
      <w:r>
        <w:t>團購建立人員姓名</w:t>
      </w:r>
    </w:p>
    <w:p w14:paraId="02ED8ACF" w14:textId="77777777" w:rsidR="00E90755" w:rsidRDefault="00E90755" w:rsidP="00860E0A">
      <w:pPr>
        <w:pStyle w:val="affc"/>
        <w:numPr>
          <w:ilvl w:val="4"/>
          <w:numId w:val="110"/>
        </w:numPr>
        <w:ind w:leftChars="0"/>
      </w:pPr>
      <w:r>
        <w:t>公告開始時間：時間到達開始時間，一般使用者就可以在開放中的團購看到</w:t>
      </w:r>
    </w:p>
    <w:p w14:paraId="6DF2D414" w14:textId="77777777" w:rsidR="00E90755" w:rsidRDefault="00E90755" w:rsidP="00860E0A">
      <w:pPr>
        <w:pStyle w:val="affc"/>
        <w:numPr>
          <w:ilvl w:val="4"/>
          <w:numId w:val="110"/>
        </w:numPr>
        <w:ind w:leftChars="0"/>
      </w:pPr>
      <w:r>
        <w:t>公告結束時間：時間到達結束時間，一般使用者就無法在開放中的團購看到</w:t>
      </w:r>
    </w:p>
    <w:p w14:paraId="17BEFBE8" w14:textId="77777777" w:rsidR="00E90755" w:rsidRDefault="00E90755" w:rsidP="00860E0A">
      <w:pPr>
        <w:pStyle w:val="affc"/>
        <w:numPr>
          <w:ilvl w:val="4"/>
          <w:numId w:val="110"/>
        </w:numPr>
        <w:ind w:leftChars="0"/>
      </w:pPr>
      <w:r>
        <w:t>訂購開始時間：訂購開始時間到一般使用者才可以開始訂購商品，但在開放</w:t>
      </w:r>
      <w:r>
        <w:t xml:space="preserve"> </w:t>
      </w:r>
      <w:r>
        <w:t>中的團購列表是可以看到</w:t>
      </w:r>
      <w:proofErr w:type="gramStart"/>
      <w:r>
        <w:t>此筆團購</w:t>
      </w:r>
      <w:proofErr w:type="gramEnd"/>
      <w:r>
        <w:t>。</w:t>
      </w:r>
    </w:p>
    <w:p w14:paraId="14D2A869" w14:textId="77777777" w:rsidR="00E90755" w:rsidRDefault="00E90755" w:rsidP="00860E0A">
      <w:pPr>
        <w:pStyle w:val="affc"/>
        <w:numPr>
          <w:ilvl w:val="4"/>
          <w:numId w:val="110"/>
        </w:numPr>
        <w:ind w:leftChars="0"/>
      </w:pPr>
      <w:r>
        <w:t>訂購結束時間：訂購結束一般使用者無法再繼續訂購商品</w:t>
      </w:r>
    </w:p>
    <w:p w14:paraId="6F63FC15" w14:textId="77777777" w:rsidR="00976C93" w:rsidRDefault="00976C93">
      <w:pPr>
        <w:widowControl/>
        <w:suppressAutoHyphens w:val="0"/>
      </w:pPr>
      <w:r>
        <w:br w:type="page"/>
      </w:r>
    </w:p>
    <w:p w14:paraId="4A84FB83" w14:textId="0F72B3F1" w:rsidR="00860E0A" w:rsidRDefault="00E90755" w:rsidP="00860E0A">
      <w:pPr>
        <w:pStyle w:val="affc"/>
        <w:numPr>
          <w:ilvl w:val="4"/>
          <w:numId w:val="110"/>
        </w:numPr>
        <w:ind w:leftChars="0"/>
      </w:pPr>
      <w:r>
        <w:t>人氣：團購的點閱率</w:t>
      </w:r>
      <w:r w:rsidR="00860E0A" w:rsidRPr="00976C93">
        <w:rPr>
          <w:noProof/>
        </w:rPr>
        <w:drawing>
          <wp:anchor distT="0" distB="0" distL="114300" distR="114300" simplePos="0" relativeHeight="251917824" behindDoc="0" locked="0" layoutInCell="1" allowOverlap="1" wp14:anchorId="0499CE47" wp14:editId="6AB319ED">
            <wp:simplePos x="0" y="0"/>
            <wp:positionH relativeFrom="column">
              <wp:posOffset>937260</wp:posOffset>
            </wp:positionH>
            <wp:positionV relativeFrom="page">
              <wp:posOffset>1130300</wp:posOffset>
            </wp:positionV>
            <wp:extent cx="1619885" cy="3520440"/>
            <wp:effectExtent l="0" t="0" r="0" b="3810"/>
            <wp:wrapTopAndBottom/>
            <wp:docPr id="2029922620"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2620" name="圖片 1" descr="一張含有 文字, 螢幕擷取畫面, 數字 的圖片&#10;&#10;自動產生的描述"/>
                    <pic:cNvPicPr/>
                  </pic:nvPicPr>
                  <pic:blipFill>
                    <a:blip r:embed="rId239">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p>
    <w:p w14:paraId="7E0D97F8" w14:textId="4E7C0AA0" w:rsidR="00976C93" w:rsidRDefault="00976C93" w:rsidP="00860E0A">
      <w:pPr>
        <w:pStyle w:val="afff1"/>
        <w:ind w:left="960" w:firstLine="480"/>
      </w:pPr>
      <w:r>
        <w:t>圖178．個人團購統計</w:t>
      </w:r>
    </w:p>
    <w:p w14:paraId="760613AA" w14:textId="4094FFAC" w:rsidR="00860E0A" w:rsidRDefault="00976C93" w:rsidP="00860E0A">
      <w:pPr>
        <w:pStyle w:val="affc"/>
        <w:numPr>
          <w:ilvl w:val="3"/>
          <w:numId w:val="110"/>
        </w:numPr>
        <w:ind w:leftChars="0"/>
      </w:pPr>
      <w:r>
        <w:t>歷史團購查詢：欄位同開放中的團購，顯示歷史</w:t>
      </w:r>
      <w:proofErr w:type="gramStart"/>
      <w:r>
        <w:t>自已</w:t>
      </w:r>
      <w:proofErr w:type="gramEnd"/>
      <w:r>
        <w:t>有權限訂購的團</w:t>
      </w:r>
      <w:proofErr w:type="gramStart"/>
      <w:r>
        <w:t>購例表</w:t>
      </w:r>
      <w:proofErr w:type="gramEnd"/>
      <w:r w:rsidR="00860E0A" w:rsidRPr="00976C93">
        <w:rPr>
          <w:noProof/>
        </w:rPr>
        <w:drawing>
          <wp:anchor distT="0" distB="0" distL="114300" distR="114300" simplePos="0" relativeHeight="251918848" behindDoc="0" locked="0" layoutInCell="1" allowOverlap="1" wp14:anchorId="779E47A5" wp14:editId="7136D9A4">
            <wp:simplePos x="0" y="0"/>
            <wp:positionH relativeFrom="column">
              <wp:posOffset>721360</wp:posOffset>
            </wp:positionH>
            <wp:positionV relativeFrom="page">
              <wp:posOffset>5289550</wp:posOffset>
            </wp:positionV>
            <wp:extent cx="1619885" cy="3505835"/>
            <wp:effectExtent l="0" t="0" r="0" b="0"/>
            <wp:wrapTopAndBottom/>
            <wp:docPr id="1234424803"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24803" name="圖片 1" descr="一張含有 文字, 螢幕擷取畫面, 數字 的圖片&#10;&#10;自動產生的描述"/>
                    <pic:cNvPicPr/>
                  </pic:nvPicPr>
                  <pic:blipFill>
                    <a:blip r:embed="rId240">
                      <a:extLst>
                        <a:ext uri="{28A0092B-C50C-407E-A947-70E740481C1C}">
                          <a14:useLocalDpi xmlns:a14="http://schemas.microsoft.com/office/drawing/2010/main" val="0"/>
                        </a:ext>
                      </a:extLst>
                    </a:blip>
                    <a:stretch>
                      <a:fillRect/>
                    </a:stretch>
                  </pic:blipFill>
                  <pic:spPr>
                    <a:xfrm>
                      <a:off x="0" y="0"/>
                      <a:ext cx="1619885" cy="3505835"/>
                    </a:xfrm>
                    <a:prstGeom prst="rect">
                      <a:avLst/>
                    </a:prstGeom>
                  </pic:spPr>
                </pic:pic>
              </a:graphicData>
            </a:graphic>
          </wp:anchor>
        </w:drawing>
      </w:r>
    </w:p>
    <w:p w14:paraId="0850BBF1" w14:textId="70A14B8C" w:rsidR="00976C93" w:rsidRDefault="00976C93" w:rsidP="00860E0A">
      <w:pPr>
        <w:pStyle w:val="afff1"/>
        <w:ind w:left="654" w:firstLine="480"/>
      </w:pPr>
      <w:r>
        <w:t xml:space="preserve">圖179．歷史團購查詢 </w:t>
      </w:r>
    </w:p>
    <w:p w14:paraId="4ED068BF" w14:textId="77777777" w:rsidR="00E90755" w:rsidRDefault="00E90755">
      <w:pPr>
        <w:widowControl/>
        <w:suppressAutoHyphens w:val="0"/>
      </w:pPr>
      <w:r>
        <w:br w:type="page"/>
      </w:r>
    </w:p>
    <w:p w14:paraId="680CB473" w14:textId="074E0E8F" w:rsidR="00E90755" w:rsidRDefault="00860E0A" w:rsidP="00860E0A">
      <w:pPr>
        <w:pStyle w:val="affc"/>
        <w:numPr>
          <w:ilvl w:val="0"/>
          <w:numId w:val="110"/>
        </w:numPr>
        <w:ind w:leftChars="0"/>
      </w:pPr>
      <w:r>
        <w:rPr>
          <w:rFonts w:hint="eastAsia"/>
        </w:rPr>
        <w:t>新增團購</w:t>
      </w:r>
    </w:p>
    <w:p w14:paraId="576129BE" w14:textId="2709DD71" w:rsidR="00860E0A" w:rsidRDefault="00860E0A" w:rsidP="00860E0A">
      <w:pPr>
        <w:pStyle w:val="affc"/>
        <w:numPr>
          <w:ilvl w:val="1"/>
          <w:numId w:val="110"/>
        </w:numPr>
        <w:ind w:leftChars="0"/>
      </w:pPr>
      <w:r>
        <w:rPr>
          <w:rFonts w:hint="eastAsia"/>
        </w:rPr>
        <w:t>A</w:t>
      </w:r>
      <w:r>
        <w:t>dministrator</w:t>
      </w:r>
      <w:r>
        <w:t>、</w:t>
      </w:r>
      <w:proofErr w:type="spellStart"/>
      <w:r>
        <w:t>SuperUser</w:t>
      </w:r>
      <w:proofErr w:type="spellEnd"/>
      <w:r>
        <w:t>、團購管理者、團購建立者，以上角色才可以新增團購</w:t>
      </w:r>
    </w:p>
    <w:p w14:paraId="2E53DAA5" w14:textId="266416EB" w:rsidR="00860E0A" w:rsidRDefault="00860E0A" w:rsidP="00860E0A">
      <w:pPr>
        <w:pStyle w:val="affc"/>
        <w:numPr>
          <w:ilvl w:val="1"/>
          <w:numId w:val="110"/>
        </w:numPr>
        <w:ind w:leftChars="0"/>
      </w:pPr>
      <w:r>
        <w:t>新增團購有兩個頁籤，第一個為團購資訊，第二</w:t>
      </w:r>
      <w:proofErr w:type="gramStart"/>
      <w:r>
        <w:t>個</w:t>
      </w:r>
      <w:proofErr w:type="gramEnd"/>
      <w:r>
        <w:t>為店家商品資訊，團購資訊填寫完成後點選下一步需對</w:t>
      </w:r>
      <w:proofErr w:type="gramStart"/>
      <w:r>
        <w:t>必填欄位防呆</w:t>
      </w:r>
      <w:proofErr w:type="gramEnd"/>
      <w:r>
        <w:t>，切換至店家商品資訊頁籤，可填寫店家資訊與商品資訊，按下建立</w:t>
      </w:r>
      <w:proofErr w:type="gramStart"/>
      <w:r>
        <w:t>團購才會</w:t>
      </w:r>
      <w:proofErr w:type="gramEnd"/>
      <w:r>
        <w:t>生效</w:t>
      </w:r>
      <w:r>
        <w:rPr>
          <w:rFonts w:hint="eastAsia"/>
        </w:rPr>
        <w:t>；</w:t>
      </w:r>
      <w:r>
        <w:t>如果直接切換頁籤同下一步操作，需進行</w:t>
      </w:r>
      <w:proofErr w:type="gramStart"/>
      <w:r>
        <w:t>必填欄位防呆</w:t>
      </w:r>
      <w:proofErr w:type="gramEnd"/>
      <w:r>
        <w:t>判斷</w:t>
      </w:r>
    </w:p>
    <w:p w14:paraId="0DD39F99" w14:textId="6585234F" w:rsidR="00860E0A" w:rsidRDefault="00860E0A" w:rsidP="00860E0A">
      <w:pPr>
        <w:pStyle w:val="affc"/>
        <w:numPr>
          <w:ilvl w:val="1"/>
          <w:numId w:val="110"/>
        </w:numPr>
        <w:ind w:leftChars="0"/>
      </w:pPr>
      <w:r w:rsidRPr="00860E0A">
        <w:rPr>
          <w:noProof/>
        </w:rPr>
        <w:drawing>
          <wp:anchor distT="0" distB="0" distL="114300" distR="114300" simplePos="0" relativeHeight="251919872" behindDoc="0" locked="0" layoutInCell="1" allowOverlap="1" wp14:anchorId="08C97401" wp14:editId="3E33A14B">
            <wp:simplePos x="0" y="0"/>
            <wp:positionH relativeFrom="column">
              <wp:posOffset>251460</wp:posOffset>
            </wp:positionH>
            <wp:positionV relativeFrom="page">
              <wp:posOffset>2978150</wp:posOffset>
            </wp:positionV>
            <wp:extent cx="1619885" cy="3466465"/>
            <wp:effectExtent l="0" t="0" r="0" b="635"/>
            <wp:wrapTopAndBottom/>
            <wp:docPr id="1985494144"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144" name="圖片 1" descr="一張含有 文字, 數字, 螢幕擷取畫面 的圖片&#10;&#10;自動產生的描述"/>
                    <pic:cNvPicPr/>
                  </pic:nvPicPr>
                  <pic:blipFill>
                    <a:blip r:embed="rId241">
                      <a:extLst>
                        <a:ext uri="{28A0092B-C50C-407E-A947-70E740481C1C}">
                          <a14:useLocalDpi xmlns:a14="http://schemas.microsoft.com/office/drawing/2010/main" val="0"/>
                        </a:ext>
                      </a:extLst>
                    </a:blip>
                    <a:stretch>
                      <a:fillRect/>
                    </a:stretch>
                  </pic:blipFill>
                  <pic:spPr>
                    <a:xfrm>
                      <a:off x="0" y="0"/>
                      <a:ext cx="1619885" cy="3466465"/>
                    </a:xfrm>
                    <a:prstGeom prst="rect">
                      <a:avLst/>
                    </a:prstGeom>
                  </pic:spPr>
                </pic:pic>
              </a:graphicData>
            </a:graphic>
          </wp:anchor>
        </w:drawing>
      </w:r>
      <w:proofErr w:type="gramStart"/>
      <w:r>
        <w:t>必填欄位</w:t>
      </w:r>
      <w:proofErr w:type="gramEnd"/>
      <w:r>
        <w:t>：標題、團購公告時間、訂購開放時間與開放對象</w:t>
      </w:r>
    </w:p>
    <w:p w14:paraId="5C4D47F9" w14:textId="3E0327BB" w:rsidR="00860E0A" w:rsidRDefault="00860E0A" w:rsidP="00860E0A">
      <w:pPr>
        <w:pStyle w:val="affc"/>
        <w:numPr>
          <w:ilvl w:val="1"/>
          <w:numId w:val="110"/>
        </w:numPr>
        <w:ind w:leftChars="0"/>
      </w:pPr>
      <w:r>
        <w:t>可由商品資訊頁籤新增分類與店家。</w:t>
      </w:r>
    </w:p>
    <w:p w14:paraId="4D7B319C" w14:textId="272E9B63" w:rsidR="00860E0A" w:rsidRDefault="00860E0A" w:rsidP="00860E0A">
      <w:pPr>
        <w:pStyle w:val="afff1"/>
        <w:ind w:firstLine="397"/>
      </w:pPr>
      <w:r>
        <w:t>圖180．新增團購</w:t>
      </w:r>
    </w:p>
    <w:p w14:paraId="4AA5C036" w14:textId="77777777" w:rsidR="00860E0A" w:rsidRDefault="00860E0A">
      <w:pPr>
        <w:widowControl/>
        <w:suppressAutoHyphens w:val="0"/>
      </w:pPr>
      <w:r>
        <w:br w:type="page"/>
      </w:r>
    </w:p>
    <w:p w14:paraId="7012E785" w14:textId="4893014D" w:rsidR="00860E0A" w:rsidRDefault="00860E0A" w:rsidP="00860E0A">
      <w:pPr>
        <w:pStyle w:val="affc"/>
        <w:numPr>
          <w:ilvl w:val="0"/>
          <w:numId w:val="110"/>
        </w:numPr>
        <w:ind w:leftChars="0"/>
      </w:pPr>
      <w:r>
        <w:rPr>
          <w:rFonts w:hint="eastAsia"/>
        </w:rPr>
        <w:t>新增店家</w:t>
      </w:r>
    </w:p>
    <w:p w14:paraId="0F33AD90" w14:textId="36339C68" w:rsidR="00860E0A" w:rsidRDefault="00860E0A" w:rsidP="00860E0A">
      <w:pPr>
        <w:pStyle w:val="afff1"/>
      </w:pPr>
      <w:r>
        <w:t xml:space="preserve">圖181．店家新增 </w:t>
      </w:r>
      <w:r w:rsidRPr="00860E0A">
        <w:rPr>
          <w:noProof/>
        </w:rPr>
        <w:drawing>
          <wp:anchor distT="0" distB="0" distL="114300" distR="114300" simplePos="0" relativeHeight="251920896" behindDoc="0" locked="0" layoutInCell="1" allowOverlap="1" wp14:anchorId="564A484B" wp14:editId="061EF8B0">
            <wp:simplePos x="0" y="0"/>
            <wp:positionH relativeFrom="column">
              <wp:posOffset>-2540</wp:posOffset>
            </wp:positionH>
            <wp:positionV relativeFrom="page">
              <wp:posOffset>1130300</wp:posOffset>
            </wp:positionV>
            <wp:extent cx="1619885" cy="3513455"/>
            <wp:effectExtent l="0" t="0" r="0" b="0"/>
            <wp:wrapTopAndBottom/>
            <wp:docPr id="1886450285"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50285" name="圖片 1" descr="一張含有 文字, 數字, 螢幕擷取畫面 的圖片&#10;&#10;自動產生的描述"/>
                    <pic:cNvPicPr/>
                  </pic:nvPicPr>
                  <pic:blipFill>
                    <a:blip r:embed="rId242">
                      <a:extLst>
                        <a:ext uri="{28A0092B-C50C-407E-A947-70E740481C1C}">
                          <a14:useLocalDpi xmlns:a14="http://schemas.microsoft.com/office/drawing/2010/main" val="0"/>
                        </a:ext>
                      </a:extLst>
                    </a:blip>
                    <a:stretch>
                      <a:fillRect/>
                    </a:stretch>
                  </pic:blipFill>
                  <pic:spPr>
                    <a:xfrm>
                      <a:off x="0" y="0"/>
                      <a:ext cx="1619885" cy="3513455"/>
                    </a:xfrm>
                    <a:prstGeom prst="rect">
                      <a:avLst/>
                    </a:prstGeom>
                  </pic:spPr>
                </pic:pic>
              </a:graphicData>
            </a:graphic>
          </wp:anchor>
        </w:drawing>
      </w:r>
    </w:p>
    <w:p w14:paraId="56ECE13D" w14:textId="515C595F" w:rsidR="00860E0A" w:rsidRDefault="00860E0A" w:rsidP="00860E0A">
      <w:pPr>
        <w:pStyle w:val="affc"/>
        <w:numPr>
          <w:ilvl w:val="1"/>
          <w:numId w:val="110"/>
        </w:numPr>
        <w:ind w:leftChars="0"/>
      </w:pPr>
      <w:r>
        <w:rPr>
          <w:rFonts w:hint="eastAsia"/>
        </w:rPr>
        <w:t>A</w:t>
      </w:r>
      <w:r>
        <w:t>dministrator</w:t>
      </w:r>
      <w:r>
        <w:t>、</w:t>
      </w:r>
      <w:proofErr w:type="spellStart"/>
      <w:r>
        <w:t>SuperUser</w:t>
      </w:r>
      <w:proofErr w:type="spellEnd"/>
      <w:r>
        <w:t>、團購管理者、團購建立者，以上角色才可以新增店家</w:t>
      </w:r>
    </w:p>
    <w:p w14:paraId="22F095F8" w14:textId="44CEFF81" w:rsidR="00860E0A" w:rsidRDefault="00860E0A" w:rsidP="00860E0A">
      <w:pPr>
        <w:pStyle w:val="affc"/>
        <w:numPr>
          <w:ilvl w:val="1"/>
          <w:numId w:val="110"/>
        </w:numPr>
        <w:ind w:leftChars="0"/>
      </w:pPr>
      <w:r>
        <w:t>新增店家有兩個頁籤，第一個為店家資訊，第二</w:t>
      </w:r>
      <w:proofErr w:type="gramStart"/>
      <w:r>
        <w:t>個</w:t>
      </w:r>
      <w:proofErr w:type="gramEnd"/>
      <w:r>
        <w:t>為商品資訊，店家資訊填寫完成後點選下一步需對</w:t>
      </w:r>
      <w:proofErr w:type="gramStart"/>
      <w:r>
        <w:t>必填欄位防呆</w:t>
      </w:r>
      <w:proofErr w:type="gramEnd"/>
      <w:r>
        <w:t>，切換至商品資訊頁籤，填寫完成可選擇建立店家</w:t>
      </w:r>
      <w:r>
        <w:rPr>
          <w:rFonts w:hint="eastAsia"/>
        </w:rPr>
        <w:t>；</w:t>
      </w:r>
      <w:r>
        <w:t>如果建立者在店家資訊頁籤直接點選商品資訊頁籤也會</w:t>
      </w:r>
      <w:proofErr w:type="gramStart"/>
      <w:r>
        <w:t>進行必填欄位</w:t>
      </w:r>
      <w:proofErr w:type="gramEnd"/>
      <w:r>
        <w:t>防呆</w:t>
      </w:r>
    </w:p>
    <w:p w14:paraId="53BE175C" w14:textId="5DCD1B5F" w:rsidR="00860E0A" w:rsidRDefault="00860E0A" w:rsidP="00860E0A">
      <w:pPr>
        <w:pStyle w:val="affc"/>
        <w:numPr>
          <w:ilvl w:val="2"/>
          <w:numId w:val="110"/>
        </w:numPr>
        <w:ind w:leftChars="0"/>
      </w:pPr>
      <w:r>
        <w:rPr>
          <w:rFonts w:hint="eastAsia"/>
        </w:rPr>
        <w:t>幣別</w:t>
      </w:r>
    </w:p>
    <w:p w14:paraId="31879B5C" w14:textId="09EAD0EF" w:rsidR="00860E0A" w:rsidRDefault="00860E0A" w:rsidP="00860E0A">
      <w:pPr>
        <w:pStyle w:val="affc"/>
        <w:numPr>
          <w:ilvl w:val="3"/>
          <w:numId w:val="110"/>
        </w:numPr>
        <w:ind w:leftChars="0"/>
      </w:pPr>
      <w:r>
        <w:rPr>
          <w:rFonts w:hint="eastAsia"/>
        </w:rPr>
        <w:t>新台幣</w:t>
      </w:r>
    </w:p>
    <w:p w14:paraId="03E483A8" w14:textId="17837BE4" w:rsidR="00860E0A" w:rsidRDefault="00860E0A" w:rsidP="00860E0A">
      <w:pPr>
        <w:pStyle w:val="affc"/>
        <w:numPr>
          <w:ilvl w:val="3"/>
          <w:numId w:val="110"/>
        </w:numPr>
        <w:ind w:leftChars="0"/>
      </w:pPr>
      <w:r>
        <w:rPr>
          <w:rFonts w:hint="eastAsia"/>
        </w:rPr>
        <w:t>人民幣</w:t>
      </w:r>
    </w:p>
    <w:p w14:paraId="3EB5E8A5" w14:textId="603C2280" w:rsidR="00860E0A" w:rsidRDefault="00860E0A" w:rsidP="00860E0A">
      <w:pPr>
        <w:pStyle w:val="affc"/>
        <w:numPr>
          <w:ilvl w:val="3"/>
          <w:numId w:val="110"/>
        </w:numPr>
        <w:ind w:leftChars="0"/>
      </w:pPr>
      <w:r>
        <w:rPr>
          <w:rFonts w:hint="eastAsia"/>
        </w:rPr>
        <w:t>美元</w:t>
      </w:r>
    </w:p>
    <w:p w14:paraId="0ADE4287" w14:textId="7C3CEDE4" w:rsidR="00860E0A" w:rsidRDefault="00860E0A" w:rsidP="00860E0A">
      <w:pPr>
        <w:pStyle w:val="affc"/>
        <w:numPr>
          <w:ilvl w:val="3"/>
          <w:numId w:val="110"/>
        </w:numPr>
        <w:ind w:leftChars="0"/>
      </w:pPr>
      <w:r>
        <w:rPr>
          <w:rFonts w:hint="eastAsia"/>
        </w:rPr>
        <w:t>歐元</w:t>
      </w:r>
    </w:p>
    <w:p w14:paraId="51D56185" w14:textId="31B6B037" w:rsidR="00860E0A" w:rsidRDefault="00860E0A" w:rsidP="00860E0A">
      <w:pPr>
        <w:pStyle w:val="affc"/>
        <w:numPr>
          <w:ilvl w:val="3"/>
          <w:numId w:val="110"/>
        </w:numPr>
        <w:ind w:leftChars="0"/>
      </w:pPr>
      <w:r>
        <w:rPr>
          <w:rFonts w:hint="eastAsia"/>
        </w:rPr>
        <w:t>日元</w:t>
      </w:r>
    </w:p>
    <w:p w14:paraId="4A4F3110" w14:textId="44AC66C7" w:rsidR="00860E0A" w:rsidRDefault="00AD09C9" w:rsidP="00AD09C9">
      <w:pPr>
        <w:pStyle w:val="affc"/>
        <w:numPr>
          <w:ilvl w:val="2"/>
          <w:numId w:val="110"/>
        </w:numPr>
        <w:ind w:leftChars="0"/>
      </w:pPr>
      <w:proofErr w:type="gramStart"/>
      <w:r>
        <w:t>必填欄位</w:t>
      </w:r>
      <w:proofErr w:type="gramEnd"/>
      <w:r>
        <w:t>：所屬公司、店家分類、店家名稱</w:t>
      </w:r>
    </w:p>
    <w:p w14:paraId="32B8EB28" w14:textId="59911163" w:rsidR="00AD09C9" w:rsidRDefault="00AD09C9" w:rsidP="00AD09C9">
      <w:pPr>
        <w:pStyle w:val="affc"/>
        <w:numPr>
          <w:ilvl w:val="2"/>
          <w:numId w:val="110"/>
        </w:numPr>
        <w:ind w:leftChars="0"/>
      </w:pPr>
      <w:r>
        <w:t>如果新增店家時還沒新增店家分類，可在此新增店家分類，也可以在店家清單中新增</w:t>
      </w:r>
    </w:p>
    <w:p w14:paraId="295DB75F" w14:textId="3B96139A" w:rsidR="00AD09C9" w:rsidRDefault="00AD09C9" w:rsidP="00AD09C9">
      <w:pPr>
        <w:pStyle w:val="affc"/>
        <w:numPr>
          <w:ilvl w:val="2"/>
          <w:numId w:val="110"/>
        </w:numPr>
        <w:ind w:leftChars="0"/>
      </w:pPr>
      <w:r>
        <w:t>商品資訊頁籤列表有六個欄位</w:t>
      </w:r>
    </w:p>
    <w:p w14:paraId="595763A5" w14:textId="60ECA414" w:rsidR="00AD09C9" w:rsidRDefault="00AD09C9" w:rsidP="00AD09C9">
      <w:pPr>
        <w:pStyle w:val="affc"/>
        <w:numPr>
          <w:ilvl w:val="3"/>
          <w:numId w:val="110"/>
        </w:numPr>
        <w:ind w:leftChars="0"/>
      </w:pPr>
      <w:r>
        <w:rPr>
          <w:rFonts w:hint="eastAsia"/>
        </w:rPr>
        <w:t>圖片</w:t>
      </w:r>
    </w:p>
    <w:p w14:paraId="77E61414" w14:textId="250ED366" w:rsidR="00AD09C9" w:rsidRDefault="00AD09C9" w:rsidP="00AD09C9">
      <w:pPr>
        <w:pStyle w:val="affc"/>
        <w:numPr>
          <w:ilvl w:val="3"/>
          <w:numId w:val="110"/>
        </w:numPr>
        <w:ind w:leftChars="0"/>
      </w:pPr>
      <w:r>
        <w:rPr>
          <w:rFonts w:hint="eastAsia"/>
        </w:rPr>
        <w:t>名稱</w:t>
      </w:r>
    </w:p>
    <w:p w14:paraId="13B3E35B" w14:textId="0DB19127" w:rsidR="00AD09C9" w:rsidRDefault="00AD09C9" w:rsidP="00AD09C9">
      <w:pPr>
        <w:pStyle w:val="affc"/>
        <w:numPr>
          <w:ilvl w:val="3"/>
          <w:numId w:val="110"/>
        </w:numPr>
        <w:ind w:leftChars="0"/>
      </w:pPr>
      <w:r>
        <w:rPr>
          <w:rFonts w:hint="eastAsia"/>
        </w:rPr>
        <w:t>單價</w:t>
      </w:r>
    </w:p>
    <w:p w14:paraId="48EA63A9" w14:textId="77777777" w:rsidR="00AD09C9" w:rsidRDefault="00AD09C9">
      <w:pPr>
        <w:widowControl/>
        <w:suppressAutoHyphens w:val="0"/>
      </w:pPr>
      <w:r>
        <w:br w:type="page"/>
      </w:r>
    </w:p>
    <w:p w14:paraId="3849ABA2" w14:textId="68C93F13" w:rsidR="00AD09C9" w:rsidRDefault="000909CB" w:rsidP="00AD09C9">
      <w:pPr>
        <w:pStyle w:val="affc"/>
        <w:numPr>
          <w:ilvl w:val="3"/>
          <w:numId w:val="110"/>
        </w:numPr>
        <w:ind w:leftChars="0"/>
      </w:pPr>
      <w:r w:rsidRPr="000909CB">
        <w:rPr>
          <w:noProof/>
        </w:rPr>
        <w:drawing>
          <wp:anchor distT="0" distB="0" distL="114300" distR="114300" simplePos="0" relativeHeight="251926016" behindDoc="0" locked="0" layoutInCell="1" allowOverlap="1" wp14:anchorId="1708EA9F" wp14:editId="216F0D6F">
            <wp:simplePos x="0" y="0"/>
            <wp:positionH relativeFrom="column">
              <wp:posOffset>721360</wp:posOffset>
            </wp:positionH>
            <wp:positionV relativeFrom="page">
              <wp:posOffset>1397000</wp:posOffset>
            </wp:positionV>
            <wp:extent cx="1619885" cy="3488055"/>
            <wp:effectExtent l="0" t="0" r="0" b="0"/>
            <wp:wrapTopAndBottom/>
            <wp:docPr id="706209555" name="圖片 1" descr="一張含有 文字,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9555" name="圖片 1" descr="一張含有 文字, 數字, 螢幕擷取畫面 的圖片&#10;&#10;自動產生的描述"/>
                    <pic:cNvPicPr/>
                  </pic:nvPicPr>
                  <pic:blipFill>
                    <a:blip r:embed="rId243">
                      <a:extLst>
                        <a:ext uri="{28A0092B-C50C-407E-A947-70E740481C1C}">
                          <a14:useLocalDpi xmlns:a14="http://schemas.microsoft.com/office/drawing/2010/main" val="0"/>
                        </a:ext>
                      </a:extLst>
                    </a:blip>
                    <a:stretch>
                      <a:fillRect/>
                    </a:stretch>
                  </pic:blipFill>
                  <pic:spPr>
                    <a:xfrm>
                      <a:off x="0" y="0"/>
                      <a:ext cx="1619885" cy="3488055"/>
                    </a:xfrm>
                    <a:prstGeom prst="rect">
                      <a:avLst/>
                    </a:prstGeom>
                  </pic:spPr>
                </pic:pic>
              </a:graphicData>
            </a:graphic>
          </wp:anchor>
        </w:drawing>
      </w:r>
      <w:r w:rsidR="00AD09C9">
        <w:rPr>
          <w:rFonts w:hint="eastAsia"/>
        </w:rPr>
        <w:t>啟用</w:t>
      </w:r>
    </w:p>
    <w:p w14:paraId="4AC98315" w14:textId="0D15699E" w:rsidR="000909CB" w:rsidRDefault="00AD09C9" w:rsidP="00AD09C9">
      <w:pPr>
        <w:pStyle w:val="affc"/>
        <w:numPr>
          <w:ilvl w:val="3"/>
          <w:numId w:val="110"/>
        </w:numPr>
        <w:ind w:leftChars="0"/>
      </w:pPr>
      <w:r>
        <w:rPr>
          <w:rFonts w:hint="eastAsia"/>
        </w:rPr>
        <w:t>編輯</w:t>
      </w:r>
    </w:p>
    <w:p w14:paraId="47AE8447" w14:textId="15F4B4A0" w:rsidR="00AD09C9" w:rsidRDefault="000909CB" w:rsidP="000909CB">
      <w:pPr>
        <w:pStyle w:val="afff1"/>
        <w:ind w:left="654" w:firstLine="480"/>
      </w:pPr>
      <w:r>
        <w:t>圖182．</w:t>
      </w:r>
      <w:r>
        <w:rPr>
          <w:rFonts w:hint="eastAsia"/>
        </w:rPr>
        <w:t>編輯店家</w:t>
      </w:r>
    </w:p>
    <w:p w14:paraId="2D337CFF" w14:textId="2977C089" w:rsidR="00AD09C9" w:rsidRDefault="00AD09C9" w:rsidP="00AD09C9">
      <w:pPr>
        <w:pStyle w:val="affc"/>
        <w:numPr>
          <w:ilvl w:val="3"/>
          <w:numId w:val="110"/>
        </w:numPr>
        <w:ind w:leftChars="0"/>
      </w:pPr>
      <w:r>
        <w:rPr>
          <w:rFonts w:hint="eastAsia"/>
        </w:rPr>
        <w:t>刪除</w:t>
      </w:r>
    </w:p>
    <w:p w14:paraId="22050AE3" w14:textId="77777777" w:rsidR="000909CB" w:rsidRDefault="000909CB">
      <w:pPr>
        <w:widowControl/>
        <w:suppressAutoHyphens w:val="0"/>
      </w:pPr>
      <w:r>
        <w:br w:type="page"/>
      </w:r>
    </w:p>
    <w:p w14:paraId="1BCB0B61" w14:textId="6DE7CC0D" w:rsidR="000909CB" w:rsidRDefault="000909CB" w:rsidP="000909CB">
      <w:pPr>
        <w:pStyle w:val="affc"/>
        <w:numPr>
          <w:ilvl w:val="2"/>
          <w:numId w:val="110"/>
        </w:numPr>
        <w:ind w:leftChars="0"/>
      </w:pPr>
      <w:r w:rsidRPr="00AD09C9">
        <w:rPr>
          <w:noProof/>
        </w:rPr>
        <w:drawing>
          <wp:anchor distT="0" distB="0" distL="114300" distR="114300" simplePos="0" relativeHeight="251927040" behindDoc="0" locked="0" layoutInCell="1" allowOverlap="1" wp14:anchorId="0A1A5B29" wp14:editId="72796D2C">
            <wp:simplePos x="0" y="0"/>
            <wp:positionH relativeFrom="column">
              <wp:posOffset>613410</wp:posOffset>
            </wp:positionH>
            <wp:positionV relativeFrom="page">
              <wp:posOffset>1397000</wp:posOffset>
            </wp:positionV>
            <wp:extent cx="1619885" cy="3520440"/>
            <wp:effectExtent l="0" t="0" r="0" b="3810"/>
            <wp:wrapTopAndBottom/>
            <wp:docPr id="285145607" name="圖片 1" descr="一張含有 文字, 多媒體,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5607" name="圖片 1" descr="一張含有 文字, 多媒體, 軟體, 作業系統 的圖片&#10;&#10;自動產生的描述"/>
                    <pic:cNvPicPr/>
                  </pic:nvPicPr>
                  <pic:blipFill>
                    <a:blip r:embed="rId244">
                      <a:extLst>
                        <a:ext uri="{28A0092B-C50C-407E-A947-70E740481C1C}">
                          <a14:useLocalDpi xmlns:a14="http://schemas.microsoft.com/office/drawing/2010/main" val="0"/>
                        </a:ext>
                      </a:extLst>
                    </a:blip>
                    <a:stretch>
                      <a:fillRect/>
                    </a:stretch>
                  </pic:blipFill>
                  <pic:spPr>
                    <a:xfrm>
                      <a:off x="0" y="0"/>
                      <a:ext cx="1619885" cy="3520440"/>
                    </a:xfrm>
                    <a:prstGeom prst="rect">
                      <a:avLst/>
                    </a:prstGeom>
                  </pic:spPr>
                </pic:pic>
              </a:graphicData>
            </a:graphic>
          </wp:anchor>
        </w:drawing>
      </w:r>
      <w:r w:rsidR="00AD09C9">
        <w:t>新增商品與編輯畫面有兩個不同處，上方的標頭一個是新增商品另一個是編輯</w:t>
      </w:r>
      <w:r w:rsidR="00AD09C9">
        <w:rPr>
          <w:rFonts w:hint="eastAsia"/>
        </w:rPr>
        <w:t>商</w:t>
      </w:r>
      <w:r w:rsidR="00AD09C9">
        <w:t>品，下方一個是上傳商品</w:t>
      </w:r>
      <w:proofErr w:type="gramStart"/>
      <w:r w:rsidR="00AD09C9">
        <w:t>鈕</w:t>
      </w:r>
      <w:proofErr w:type="gramEnd"/>
      <w:r w:rsidR="00AD09C9">
        <w:t>另一個是確定</w:t>
      </w:r>
      <w:proofErr w:type="gramStart"/>
      <w:r w:rsidR="00AD09C9">
        <w:t>鈕</w:t>
      </w:r>
      <w:proofErr w:type="gramEnd"/>
    </w:p>
    <w:p w14:paraId="065D76B8" w14:textId="064787F3" w:rsidR="00E90755" w:rsidRDefault="00AD09C9" w:rsidP="000909CB">
      <w:pPr>
        <w:pStyle w:val="afff1"/>
        <w:ind w:left="480" w:firstLine="480"/>
      </w:pPr>
      <w:r>
        <w:t>圖18</w:t>
      </w:r>
      <w:r w:rsidR="000909CB">
        <w:t>3</w:t>
      </w:r>
      <w:r>
        <w:t>．新增商品</w:t>
      </w:r>
    </w:p>
    <w:p w14:paraId="3B517CE2" w14:textId="2471A78D" w:rsidR="000909CB" w:rsidRDefault="00AD09C9" w:rsidP="000909CB">
      <w:pPr>
        <w:pStyle w:val="affc"/>
        <w:numPr>
          <w:ilvl w:val="0"/>
          <w:numId w:val="110"/>
        </w:numPr>
        <w:ind w:leftChars="0"/>
      </w:pPr>
      <w:r>
        <w:rPr>
          <w:rFonts w:hint="eastAsia"/>
        </w:rPr>
        <w:t>管理團購</w:t>
      </w:r>
      <w:r w:rsidR="000909CB" w:rsidRPr="00AD09C9">
        <w:rPr>
          <w:noProof/>
        </w:rPr>
        <w:drawing>
          <wp:anchor distT="0" distB="0" distL="114300" distR="114300" simplePos="0" relativeHeight="251928064" behindDoc="0" locked="0" layoutInCell="1" allowOverlap="1" wp14:anchorId="4D53AA8D" wp14:editId="1A6C39AF">
            <wp:simplePos x="0" y="0"/>
            <wp:positionH relativeFrom="column">
              <wp:posOffset>-2540</wp:posOffset>
            </wp:positionH>
            <wp:positionV relativeFrom="page">
              <wp:posOffset>5556250</wp:posOffset>
            </wp:positionV>
            <wp:extent cx="1619885" cy="3481070"/>
            <wp:effectExtent l="0" t="0" r="0" b="5080"/>
            <wp:wrapTopAndBottom/>
            <wp:docPr id="1700502290" name="圖片 1"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2290" name="圖片 1" descr="一張含有 文字, 螢幕擷取畫面, 數字, 軟體 的圖片&#10;&#10;自動產生的描述"/>
                    <pic:cNvPicPr/>
                  </pic:nvPicPr>
                  <pic:blipFill>
                    <a:blip r:embed="rId245">
                      <a:extLst>
                        <a:ext uri="{28A0092B-C50C-407E-A947-70E740481C1C}">
                          <a14:useLocalDpi xmlns:a14="http://schemas.microsoft.com/office/drawing/2010/main" val="0"/>
                        </a:ext>
                      </a:extLst>
                    </a:blip>
                    <a:stretch>
                      <a:fillRect/>
                    </a:stretch>
                  </pic:blipFill>
                  <pic:spPr>
                    <a:xfrm>
                      <a:off x="0" y="0"/>
                      <a:ext cx="1619885" cy="3481070"/>
                    </a:xfrm>
                    <a:prstGeom prst="rect">
                      <a:avLst/>
                    </a:prstGeom>
                  </pic:spPr>
                </pic:pic>
              </a:graphicData>
            </a:graphic>
          </wp:anchor>
        </w:drawing>
      </w:r>
    </w:p>
    <w:p w14:paraId="14E9BF50" w14:textId="1C1A3490" w:rsidR="00AD09C9" w:rsidRDefault="00AD09C9" w:rsidP="00AD09C9">
      <w:pPr>
        <w:pStyle w:val="afff1"/>
      </w:pPr>
      <w:r>
        <w:t>圖18</w:t>
      </w:r>
      <w:r w:rsidR="000909CB">
        <w:t>4</w:t>
      </w:r>
      <w:r>
        <w:t>．管理團購</w:t>
      </w:r>
    </w:p>
    <w:p w14:paraId="523F6D9B" w14:textId="77777777" w:rsidR="000909CB" w:rsidRDefault="000909CB">
      <w:pPr>
        <w:widowControl/>
        <w:suppressAutoHyphens w:val="0"/>
      </w:pPr>
      <w:r>
        <w:br w:type="page"/>
      </w:r>
    </w:p>
    <w:p w14:paraId="216DED2F" w14:textId="1AABF76A" w:rsidR="00AD09C9" w:rsidRDefault="00AD09C9" w:rsidP="00AD09C9">
      <w:pPr>
        <w:pStyle w:val="affc"/>
        <w:numPr>
          <w:ilvl w:val="1"/>
          <w:numId w:val="110"/>
        </w:numPr>
        <w:ind w:leftChars="0"/>
      </w:pPr>
      <w:r>
        <w:t>Administrator</w:t>
      </w:r>
      <w:r>
        <w:t>、</w:t>
      </w:r>
      <w:proofErr w:type="spellStart"/>
      <w:r>
        <w:t>SuperUser</w:t>
      </w:r>
      <w:proofErr w:type="spellEnd"/>
      <w:r>
        <w:t>、團購管理者、團購建立者可用</w:t>
      </w:r>
    </w:p>
    <w:p w14:paraId="5438A510" w14:textId="4C6FC437" w:rsidR="00AD09C9" w:rsidRDefault="00AD09C9" w:rsidP="00AD09C9">
      <w:pPr>
        <w:pStyle w:val="affc"/>
        <w:numPr>
          <w:ilvl w:val="1"/>
          <w:numId w:val="110"/>
        </w:numPr>
        <w:ind w:leftChars="0"/>
      </w:pPr>
      <w:r>
        <w:t>下方左邊分類</w:t>
      </w:r>
      <w:proofErr w:type="gramStart"/>
      <w:r>
        <w:t>匣</w:t>
      </w:r>
      <w:proofErr w:type="gramEnd"/>
    </w:p>
    <w:p w14:paraId="6DB75BA9" w14:textId="7DEFA7E9" w:rsidR="00AD09C9" w:rsidRDefault="00A172FE" w:rsidP="00A172FE">
      <w:pPr>
        <w:pStyle w:val="affc"/>
        <w:numPr>
          <w:ilvl w:val="2"/>
          <w:numId w:val="110"/>
        </w:numPr>
        <w:ind w:leftChars="0"/>
      </w:pPr>
      <w:r w:rsidRPr="00F602FD">
        <w:rPr>
          <w:noProof/>
        </w:rPr>
        <w:drawing>
          <wp:anchor distT="0" distB="0" distL="114300" distR="114300" simplePos="0" relativeHeight="251929088" behindDoc="0" locked="0" layoutInCell="1" allowOverlap="1" wp14:anchorId="34DEEC76" wp14:editId="005C1C71">
            <wp:simplePos x="0" y="0"/>
            <wp:positionH relativeFrom="column">
              <wp:posOffset>613410</wp:posOffset>
            </wp:positionH>
            <wp:positionV relativeFrom="page">
              <wp:posOffset>1924050</wp:posOffset>
            </wp:positionV>
            <wp:extent cx="1619885" cy="3524250"/>
            <wp:effectExtent l="0" t="0" r="0" b="0"/>
            <wp:wrapTopAndBottom/>
            <wp:docPr id="90579764"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9764" name="圖片 1" descr="一張含有 文字, 螢幕擷取畫面, 數字 的圖片&#10;&#10;自動產生的描述"/>
                    <pic:cNvPicPr/>
                  </pic:nvPicPr>
                  <pic:blipFill>
                    <a:blip r:embed="rId246">
                      <a:extLst>
                        <a:ext uri="{28A0092B-C50C-407E-A947-70E740481C1C}">
                          <a14:useLocalDpi xmlns:a14="http://schemas.microsoft.com/office/drawing/2010/main" val="0"/>
                        </a:ext>
                      </a:extLst>
                    </a:blip>
                    <a:stretch>
                      <a:fillRect/>
                    </a:stretch>
                  </pic:blipFill>
                  <pic:spPr>
                    <a:xfrm>
                      <a:off x="0" y="0"/>
                      <a:ext cx="1619885" cy="3524250"/>
                    </a:xfrm>
                    <a:prstGeom prst="rect">
                      <a:avLst/>
                    </a:prstGeom>
                  </pic:spPr>
                </pic:pic>
              </a:graphicData>
            </a:graphic>
          </wp:anchor>
        </w:drawing>
      </w:r>
      <w:r w:rsidR="00AD09C9">
        <w:t>全部團購：顯示所有的團購，顯示筆數</w:t>
      </w:r>
    </w:p>
    <w:p w14:paraId="0869594A" w14:textId="1C5A8461" w:rsidR="00A172FE" w:rsidRDefault="00AD09C9" w:rsidP="00A172FE">
      <w:pPr>
        <w:pStyle w:val="affc"/>
        <w:numPr>
          <w:ilvl w:val="2"/>
          <w:numId w:val="110"/>
        </w:numPr>
        <w:ind w:leftChars="0"/>
      </w:pPr>
      <w:r>
        <w:t>開放中的團購：可選擇所屬公司與時間範圍，顯示筆數</w:t>
      </w:r>
    </w:p>
    <w:p w14:paraId="45F78B45" w14:textId="116C4ECD" w:rsidR="00AD09C9" w:rsidRDefault="00AD09C9" w:rsidP="00AD09C9">
      <w:pPr>
        <w:pStyle w:val="afff1"/>
        <w:ind w:left="480" w:firstLine="480"/>
      </w:pPr>
      <w:r>
        <w:t>圖18</w:t>
      </w:r>
      <w:r w:rsidR="00A172FE">
        <w:t>5</w:t>
      </w:r>
      <w:r>
        <w:t>．選擇公司與時間範圍</w:t>
      </w:r>
    </w:p>
    <w:p w14:paraId="2380B51D" w14:textId="77777777" w:rsidR="00A172FE" w:rsidRDefault="00A172FE">
      <w:pPr>
        <w:widowControl/>
        <w:suppressAutoHyphens w:val="0"/>
      </w:pPr>
      <w:r>
        <w:br w:type="page"/>
      </w:r>
    </w:p>
    <w:p w14:paraId="5C6B4C47" w14:textId="725A7406" w:rsidR="00AD09C9" w:rsidRDefault="00A172FE" w:rsidP="00AD09C9">
      <w:pPr>
        <w:pStyle w:val="affc"/>
        <w:numPr>
          <w:ilvl w:val="2"/>
          <w:numId w:val="110"/>
        </w:numPr>
        <w:ind w:leftChars="0"/>
      </w:pPr>
      <w:r w:rsidRPr="00AD09C9">
        <w:rPr>
          <w:noProof/>
        </w:rPr>
        <w:drawing>
          <wp:anchor distT="0" distB="0" distL="114300" distR="114300" simplePos="0" relativeHeight="251930112" behindDoc="0" locked="0" layoutInCell="1" allowOverlap="1" wp14:anchorId="15B2B248" wp14:editId="1C681E2E">
            <wp:simplePos x="0" y="0"/>
            <wp:positionH relativeFrom="column">
              <wp:posOffset>721360</wp:posOffset>
            </wp:positionH>
            <wp:positionV relativeFrom="page">
              <wp:posOffset>1397000</wp:posOffset>
            </wp:positionV>
            <wp:extent cx="1619885" cy="3495040"/>
            <wp:effectExtent l="0" t="0" r="0" b="0"/>
            <wp:wrapTopAndBottom/>
            <wp:docPr id="313200708"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00708" name="圖片 1" descr="一張含有 文字, 螢幕擷取畫面, 數字 的圖片&#10;&#10;自動產生的描述"/>
                    <pic:cNvPicPr/>
                  </pic:nvPicPr>
                  <pic:blipFill>
                    <a:blip r:embed="rId247">
                      <a:extLst>
                        <a:ext uri="{28A0092B-C50C-407E-A947-70E740481C1C}">
                          <a14:useLocalDpi xmlns:a14="http://schemas.microsoft.com/office/drawing/2010/main" val="0"/>
                        </a:ext>
                      </a:extLst>
                    </a:blip>
                    <a:stretch>
                      <a:fillRect/>
                    </a:stretch>
                  </pic:blipFill>
                  <pic:spPr>
                    <a:xfrm>
                      <a:off x="0" y="0"/>
                      <a:ext cx="1619885" cy="3495040"/>
                    </a:xfrm>
                    <a:prstGeom prst="rect">
                      <a:avLst/>
                    </a:prstGeom>
                  </pic:spPr>
                </pic:pic>
              </a:graphicData>
            </a:graphic>
          </wp:anchor>
        </w:drawing>
      </w:r>
      <w:r w:rsidR="00AD09C9">
        <w:t>下方右邊列表</w:t>
      </w:r>
    </w:p>
    <w:p w14:paraId="68E0DBD2" w14:textId="42DB90E5" w:rsidR="00A172FE" w:rsidRDefault="00AD09C9" w:rsidP="00A172FE">
      <w:pPr>
        <w:pStyle w:val="affc"/>
        <w:numPr>
          <w:ilvl w:val="3"/>
          <w:numId w:val="110"/>
        </w:numPr>
        <w:ind w:leftChars="0"/>
      </w:pPr>
      <w:r>
        <w:t>開放中的團購：有</w:t>
      </w:r>
      <w:r>
        <w:t>11</w:t>
      </w:r>
      <w:r>
        <w:t>個欄位</w:t>
      </w:r>
    </w:p>
    <w:p w14:paraId="77373E02" w14:textId="1982D2AD" w:rsidR="00AD09C9" w:rsidRDefault="00F602FD" w:rsidP="00A172FE">
      <w:pPr>
        <w:pStyle w:val="afff1"/>
        <w:ind w:left="654" w:firstLine="480"/>
      </w:pPr>
      <w:r>
        <w:t>圖18</w:t>
      </w:r>
      <w:r w:rsidR="00A172FE">
        <w:t>6</w:t>
      </w:r>
      <w:r>
        <w:t>．團購列表</w:t>
      </w:r>
    </w:p>
    <w:p w14:paraId="0D3948CC" w14:textId="48FBE82F" w:rsidR="00AD09C9" w:rsidRDefault="00F602FD" w:rsidP="00F602FD">
      <w:pPr>
        <w:pStyle w:val="affc"/>
        <w:numPr>
          <w:ilvl w:val="4"/>
          <w:numId w:val="117"/>
        </w:numPr>
        <w:ind w:leftChars="0"/>
      </w:pPr>
      <w:r>
        <w:rPr>
          <w:rFonts w:hint="eastAsia"/>
        </w:rPr>
        <w:t>編號</w:t>
      </w:r>
    </w:p>
    <w:p w14:paraId="43D48FE1" w14:textId="1B49099A" w:rsidR="00F602FD" w:rsidRDefault="00F602FD" w:rsidP="00F602FD">
      <w:pPr>
        <w:pStyle w:val="affc"/>
        <w:numPr>
          <w:ilvl w:val="4"/>
          <w:numId w:val="117"/>
        </w:numPr>
        <w:ind w:leftChars="0"/>
      </w:pPr>
      <w:r>
        <w:rPr>
          <w:rFonts w:hint="eastAsia"/>
        </w:rPr>
        <w:t>標題：</w:t>
      </w:r>
      <w:r>
        <w:t>可查看團購清單，包含四個頁籤，團購資訊、團購商品、購買</w:t>
      </w:r>
      <w:r>
        <w:rPr>
          <w:rFonts w:hint="eastAsia"/>
        </w:rPr>
        <w:t>清</w:t>
      </w:r>
      <w:r>
        <w:t>單、刪除記錄。</w:t>
      </w:r>
    </w:p>
    <w:p w14:paraId="55306214" w14:textId="7964A036" w:rsidR="00F602FD" w:rsidRDefault="00F602FD" w:rsidP="00F602FD">
      <w:pPr>
        <w:pStyle w:val="affc"/>
        <w:numPr>
          <w:ilvl w:val="5"/>
          <w:numId w:val="117"/>
        </w:numPr>
        <w:ind w:leftChars="0"/>
      </w:pPr>
      <w:r>
        <w:t>團購資訊</w:t>
      </w:r>
    </w:p>
    <w:p w14:paraId="1DEE47E2" w14:textId="07EF0E38" w:rsidR="00F602FD" w:rsidRDefault="00F602FD" w:rsidP="00F602FD">
      <w:pPr>
        <w:pStyle w:val="affc"/>
        <w:numPr>
          <w:ilvl w:val="6"/>
          <w:numId w:val="117"/>
        </w:numPr>
        <w:ind w:leftChars="0"/>
      </w:pPr>
      <w:r>
        <w:rPr>
          <w:rFonts w:hint="eastAsia"/>
        </w:rPr>
        <w:t>標題</w:t>
      </w:r>
    </w:p>
    <w:p w14:paraId="3D6A2169" w14:textId="18CE1F4A" w:rsidR="00F602FD" w:rsidRDefault="00F602FD" w:rsidP="00F602FD">
      <w:pPr>
        <w:pStyle w:val="affc"/>
        <w:numPr>
          <w:ilvl w:val="6"/>
          <w:numId w:val="117"/>
        </w:numPr>
        <w:ind w:leftChars="0"/>
      </w:pPr>
      <w:r>
        <w:rPr>
          <w:rFonts w:hint="eastAsia"/>
        </w:rPr>
        <w:t>團購公告時間</w:t>
      </w:r>
    </w:p>
    <w:p w14:paraId="41DBFAF3" w14:textId="17D34DE3" w:rsidR="00F602FD" w:rsidRDefault="00F602FD" w:rsidP="00F602FD">
      <w:pPr>
        <w:pStyle w:val="affc"/>
        <w:numPr>
          <w:ilvl w:val="6"/>
          <w:numId w:val="117"/>
        </w:numPr>
        <w:ind w:leftChars="0"/>
      </w:pPr>
      <w:r>
        <w:rPr>
          <w:rFonts w:hint="eastAsia"/>
        </w:rPr>
        <w:t>團購訂購時間</w:t>
      </w:r>
    </w:p>
    <w:p w14:paraId="10E60CCE" w14:textId="27A08346" w:rsidR="00F602FD" w:rsidRDefault="00F602FD" w:rsidP="00F602FD">
      <w:pPr>
        <w:pStyle w:val="affc"/>
        <w:numPr>
          <w:ilvl w:val="6"/>
          <w:numId w:val="117"/>
        </w:numPr>
        <w:ind w:leftChars="0"/>
      </w:pPr>
      <w:r>
        <w:rPr>
          <w:rFonts w:hint="eastAsia"/>
        </w:rPr>
        <w:t>提前結束：是</w:t>
      </w:r>
      <w:r>
        <w:rPr>
          <w:rFonts w:hint="eastAsia"/>
        </w:rPr>
        <w:t>/</w:t>
      </w:r>
      <w:r>
        <w:rPr>
          <w:rFonts w:hint="eastAsia"/>
        </w:rPr>
        <w:t>否</w:t>
      </w:r>
    </w:p>
    <w:p w14:paraId="431A2BAC" w14:textId="43F4AB23" w:rsidR="00F602FD" w:rsidRDefault="00F602FD" w:rsidP="00F602FD">
      <w:pPr>
        <w:pStyle w:val="affc"/>
        <w:numPr>
          <w:ilvl w:val="6"/>
          <w:numId w:val="117"/>
        </w:numPr>
        <w:ind w:leftChars="0"/>
      </w:pPr>
      <w:r>
        <w:rPr>
          <w:rFonts w:hint="eastAsia"/>
        </w:rPr>
        <w:t>發起人</w:t>
      </w:r>
    </w:p>
    <w:p w14:paraId="30061222" w14:textId="6D7DE88D" w:rsidR="00F602FD" w:rsidRDefault="00F602FD" w:rsidP="00F602FD">
      <w:pPr>
        <w:pStyle w:val="affc"/>
        <w:numPr>
          <w:ilvl w:val="6"/>
          <w:numId w:val="117"/>
        </w:numPr>
        <w:ind w:leftChars="0"/>
      </w:pPr>
      <w:r>
        <w:rPr>
          <w:rFonts w:hint="eastAsia"/>
        </w:rPr>
        <w:t>公司</w:t>
      </w:r>
    </w:p>
    <w:p w14:paraId="07BAF852" w14:textId="49A7C5E4" w:rsidR="00F602FD" w:rsidRDefault="00F602FD" w:rsidP="00F602FD">
      <w:pPr>
        <w:pStyle w:val="affc"/>
        <w:numPr>
          <w:ilvl w:val="6"/>
          <w:numId w:val="117"/>
        </w:numPr>
        <w:ind w:leftChars="0"/>
      </w:pPr>
      <w:r>
        <w:rPr>
          <w:rFonts w:hint="eastAsia"/>
        </w:rPr>
        <w:t>開放對象：</w:t>
      </w:r>
      <w:r>
        <w:t>以</w:t>
      </w:r>
      <w:r>
        <w:rPr>
          <w:rFonts w:hint="eastAsia"/>
        </w:rPr>
        <w:t>「；」</w:t>
      </w:r>
      <w:r>
        <w:t>分隔對象，若某個單位後方已沒有其</w:t>
      </w:r>
      <w:r>
        <w:rPr>
          <w:rFonts w:hint="eastAsia"/>
        </w:rPr>
        <w:t>他</w:t>
      </w:r>
      <w:r>
        <w:t>單位時，則後方不需要有</w:t>
      </w:r>
      <w:r>
        <w:rPr>
          <w:rFonts w:hint="eastAsia"/>
        </w:rPr>
        <w:t>「；」</w:t>
      </w:r>
      <w:r>
        <w:t>例如</w:t>
      </w:r>
      <w:r>
        <w:t>:</w:t>
      </w:r>
      <w:r>
        <w:t>行銷部</w:t>
      </w:r>
      <w:r>
        <w:rPr>
          <w:rFonts w:hint="eastAsia"/>
        </w:rPr>
        <w:t>；</w:t>
      </w:r>
      <w:r>
        <w:t>業務部</w:t>
      </w:r>
    </w:p>
    <w:p w14:paraId="7F9698D4" w14:textId="77777777" w:rsidR="00A172FE" w:rsidRDefault="00A172FE">
      <w:pPr>
        <w:widowControl/>
        <w:suppressAutoHyphens w:val="0"/>
      </w:pPr>
      <w:r>
        <w:br w:type="page"/>
      </w:r>
    </w:p>
    <w:p w14:paraId="2433D951" w14:textId="4AD8F0B1" w:rsidR="00F602FD" w:rsidRDefault="00F602FD" w:rsidP="00F602FD">
      <w:pPr>
        <w:pStyle w:val="affc"/>
        <w:numPr>
          <w:ilvl w:val="6"/>
          <w:numId w:val="117"/>
        </w:numPr>
        <w:ind w:leftChars="0"/>
      </w:pPr>
      <w:r>
        <w:rPr>
          <w:rFonts w:hint="eastAsia"/>
        </w:rPr>
        <w:t>說明</w:t>
      </w:r>
    </w:p>
    <w:p w14:paraId="179F91E7" w14:textId="2B2B89F1" w:rsidR="00F602FD" w:rsidRDefault="00F602FD" w:rsidP="00F602FD">
      <w:pPr>
        <w:ind w:left="2880"/>
      </w:pPr>
      <w:r w:rsidRPr="00F602FD">
        <w:rPr>
          <w:noProof/>
        </w:rPr>
        <w:drawing>
          <wp:inline distT="0" distB="0" distL="0" distR="0" wp14:anchorId="4057A9E2" wp14:editId="2E174BF0">
            <wp:extent cx="1620000" cy="3495600"/>
            <wp:effectExtent l="0" t="0" r="0" b="0"/>
            <wp:docPr id="1373894591"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94591" name="圖片 1" descr="一張含有 文字, 螢幕擷取畫面 的圖片&#10;&#10;自動產生的描述"/>
                    <pic:cNvPicPr/>
                  </pic:nvPicPr>
                  <pic:blipFill>
                    <a:blip r:embed="rId248"/>
                    <a:stretch>
                      <a:fillRect/>
                    </a:stretch>
                  </pic:blipFill>
                  <pic:spPr>
                    <a:xfrm>
                      <a:off x="0" y="0"/>
                      <a:ext cx="1620000" cy="3495600"/>
                    </a:xfrm>
                    <a:prstGeom prst="rect">
                      <a:avLst/>
                    </a:prstGeom>
                  </pic:spPr>
                </pic:pic>
              </a:graphicData>
            </a:graphic>
          </wp:inline>
        </w:drawing>
      </w:r>
    </w:p>
    <w:p w14:paraId="1302A803" w14:textId="7904C2DD" w:rsidR="00F602FD" w:rsidRDefault="00F602FD" w:rsidP="00F602FD">
      <w:pPr>
        <w:pStyle w:val="afff1"/>
        <w:ind w:left="2400" w:firstLine="480"/>
      </w:pPr>
      <w:r>
        <w:t>圖18</w:t>
      </w:r>
      <w:r w:rsidR="00A172FE">
        <w:t>7</w:t>
      </w:r>
      <w:r>
        <w:t>．團購資訊</w:t>
      </w:r>
    </w:p>
    <w:p w14:paraId="1CB40D79" w14:textId="3B8DA381" w:rsidR="00F602FD" w:rsidRDefault="00F602FD" w:rsidP="00F602FD">
      <w:pPr>
        <w:pStyle w:val="affc"/>
        <w:numPr>
          <w:ilvl w:val="6"/>
          <w:numId w:val="117"/>
        </w:numPr>
        <w:ind w:leftChars="0"/>
      </w:pPr>
      <w:r>
        <w:t>可透過團購</w:t>
      </w:r>
      <w:proofErr w:type="gramStart"/>
      <w:r>
        <w:t>資訊或團購</w:t>
      </w:r>
      <w:proofErr w:type="gramEnd"/>
      <w:r>
        <w:t>商品頁籤下方編輯</w:t>
      </w:r>
      <w:proofErr w:type="gramStart"/>
      <w:r>
        <w:t>鈕</w:t>
      </w:r>
      <w:proofErr w:type="gramEnd"/>
      <w:r>
        <w:t>編輯團購資訊</w:t>
      </w:r>
    </w:p>
    <w:p w14:paraId="3091E262" w14:textId="316BBC20" w:rsidR="005C47D6" w:rsidRDefault="00F602FD" w:rsidP="00A172FE">
      <w:pPr>
        <w:pStyle w:val="affc"/>
        <w:numPr>
          <w:ilvl w:val="7"/>
          <w:numId w:val="117"/>
        </w:numPr>
        <w:ind w:leftChars="0"/>
      </w:pPr>
      <w:r>
        <w:t>若該團購是已關閉的團購，才會顯示</w:t>
      </w:r>
      <w:r>
        <w:t>"</w:t>
      </w:r>
      <w:r>
        <w:t>延長</w:t>
      </w:r>
      <w:r>
        <w:t>"</w:t>
      </w:r>
      <w:r>
        <w:t>按鈕，</w:t>
      </w:r>
      <w:proofErr w:type="gramStart"/>
      <w:r>
        <w:t>按完後</w:t>
      </w:r>
      <w:proofErr w:type="gramEnd"/>
      <w:r>
        <w:t>就可以編輯時間並按儲存以確認延長</w:t>
      </w:r>
      <w:r w:rsidR="00A172FE">
        <w:tab/>
      </w:r>
    </w:p>
    <w:p w14:paraId="44A33AB6" w14:textId="318F0AA9" w:rsidR="00F602FD" w:rsidRDefault="00A172FE" w:rsidP="00A172FE">
      <w:pPr>
        <w:pStyle w:val="affc"/>
        <w:numPr>
          <w:ilvl w:val="6"/>
          <w:numId w:val="117"/>
        </w:numPr>
        <w:ind w:leftChars="0"/>
      </w:pPr>
      <w:r>
        <w:t>"</w:t>
      </w:r>
      <w:r>
        <w:t>提前結束</w:t>
      </w:r>
      <w:r>
        <w:t>"</w:t>
      </w:r>
      <w:r>
        <w:t>按鈕</w:t>
      </w:r>
      <w:r>
        <w:rPr>
          <w:rFonts w:hint="eastAsia"/>
        </w:rPr>
        <w:t>：</w:t>
      </w:r>
      <w:r>
        <w:t>若該</w:t>
      </w:r>
      <w:proofErr w:type="gramStart"/>
      <w:r>
        <w:t>團購還未到</w:t>
      </w:r>
      <w:proofErr w:type="gramEnd"/>
      <w:r>
        <w:t>結束時間，但為了讓管理者可能因外來因素</w:t>
      </w:r>
      <w:proofErr w:type="gramStart"/>
      <w:r>
        <w:t>暫時將團購</w:t>
      </w:r>
      <w:proofErr w:type="gramEnd"/>
      <w:r>
        <w:t>項目關閉。</w:t>
      </w:r>
      <w:r>
        <w:t>(</w:t>
      </w:r>
      <w:r>
        <w:t>能進行管理團購的人員都可以勾選提前結束，而要解除提前結束只限定於</w:t>
      </w:r>
      <w:r>
        <w:t xml:space="preserve"> Administrator</w:t>
      </w:r>
      <w:r>
        <w:rPr>
          <w:rFonts w:hint="eastAsia"/>
        </w:rPr>
        <w:t>、</w:t>
      </w:r>
      <w:r>
        <w:t>Superuse</w:t>
      </w:r>
      <w:r>
        <w:rPr>
          <w:rFonts w:hint="eastAsia"/>
        </w:rPr>
        <w:t>r</w:t>
      </w:r>
      <w:r>
        <w:rPr>
          <w:rFonts w:hint="eastAsia"/>
        </w:rPr>
        <w:t>、</w:t>
      </w:r>
      <w:r>
        <w:t>團購管理者</w:t>
      </w:r>
      <w:r>
        <w:t>)</w:t>
      </w:r>
    </w:p>
    <w:p w14:paraId="1C0845D5" w14:textId="3A08A2DA" w:rsidR="00A172FE" w:rsidRDefault="00A172FE" w:rsidP="00A172FE">
      <w:pPr>
        <w:pStyle w:val="affc"/>
        <w:numPr>
          <w:ilvl w:val="7"/>
          <w:numId w:val="117"/>
        </w:numPr>
        <w:ind w:leftChars="0"/>
      </w:pPr>
      <w:r>
        <w:t>開啟開關後需點擊儲存以確認提前結束，團購結束還可以進行代購，讓管理人方便加購。例如：公司訂午餐，經常時間到了有人會忘記訂，會找負責人入加訂</w:t>
      </w:r>
      <w:r>
        <w:t>(</w:t>
      </w:r>
      <w:r>
        <w:rPr>
          <w:rFonts w:hint="eastAsia"/>
        </w:rPr>
        <w:t>代</w:t>
      </w:r>
      <w:r>
        <w:t>購</w:t>
      </w:r>
      <w:r>
        <w:t>)</w:t>
      </w:r>
      <w:r>
        <w:t>，但</w:t>
      </w:r>
      <w:r>
        <w:t>UP2</w:t>
      </w:r>
      <w:r>
        <w:t>無法加購需要另外記錄使用紙本或其它軟體，</w:t>
      </w:r>
      <w:r>
        <w:t>UP3</w:t>
      </w:r>
      <w:r>
        <w:t>允許讓負責人代購，可讓記錄留在系統上。</w:t>
      </w:r>
    </w:p>
    <w:p w14:paraId="09609D56" w14:textId="7AD67579" w:rsidR="00A172FE" w:rsidRDefault="00A172FE" w:rsidP="00A172FE">
      <w:pPr>
        <w:pStyle w:val="affc"/>
        <w:numPr>
          <w:ilvl w:val="7"/>
          <w:numId w:val="117"/>
        </w:numPr>
        <w:ind w:leftChars="0"/>
      </w:pPr>
      <w:r>
        <w:t>若是商品設為不啟用，就會顯示已下架，有人購買的話並不會刪除掉該筆購買條目，會用紅色背景色條目讓購買者知道那是已下架商品，而總計及個人統計並不會</w:t>
      </w:r>
      <w:r>
        <w:rPr>
          <w:rFonts w:hint="eastAsia"/>
        </w:rPr>
        <w:t>列</w:t>
      </w:r>
      <w:r>
        <w:t>入。購買被下架商品的人員會收到</w:t>
      </w:r>
      <w:r>
        <w:t>email</w:t>
      </w:r>
      <w:r>
        <w:t>通知。</w:t>
      </w:r>
    </w:p>
    <w:p w14:paraId="10659CDE" w14:textId="77777777" w:rsidR="00A172FE" w:rsidRDefault="00A172FE">
      <w:pPr>
        <w:widowControl/>
        <w:suppressAutoHyphens w:val="0"/>
      </w:pPr>
      <w:r>
        <w:br w:type="page"/>
      </w:r>
    </w:p>
    <w:p w14:paraId="49A93155" w14:textId="3CE14A03" w:rsidR="00A172FE" w:rsidRDefault="00A172FE" w:rsidP="00A172FE">
      <w:pPr>
        <w:pStyle w:val="affc"/>
        <w:numPr>
          <w:ilvl w:val="5"/>
          <w:numId w:val="117"/>
        </w:numPr>
        <w:ind w:leftChars="0"/>
      </w:pPr>
      <w:r>
        <w:rPr>
          <w:rFonts w:hint="eastAsia"/>
        </w:rPr>
        <w:t>團購商品：可由下方商品資訊中進行代購商品</w:t>
      </w:r>
    </w:p>
    <w:p w14:paraId="40170385" w14:textId="37B0354F" w:rsidR="00A172FE" w:rsidRDefault="00895137" w:rsidP="00A172FE">
      <w:pPr>
        <w:pStyle w:val="affc"/>
        <w:numPr>
          <w:ilvl w:val="6"/>
          <w:numId w:val="117"/>
        </w:numPr>
        <w:ind w:leftChars="0"/>
      </w:pPr>
      <w:r>
        <w:t>若此團購為已經公告但還沒開放訂購，此時一般使用者無法訂購，但管理者還是可先進行代購。</w:t>
      </w:r>
    </w:p>
    <w:p w14:paraId="765FB9C0" w14:textId="77777777" w:rsidR="00895137" w:rsidRDefault="00895137" w:rsidP="00895137">
      <w:pPr>
        <w:pStyle w:val="afff1"/>
        <w:ind w:left="2400" w:firstLine="480"/>
      </w:pPr>
      <w:r>
        <w:t>圖188．團購資訊內容</w:t>
      </w:r>
    </w:p>
    <w:p w14:paraId="4FA48F38" w14:textId="77777777" w:rsidR="00895137" w:rsidRPr="00895137" w:rsidRDefault="00895137" w:rsidP="00895137">
      <w:pPr>
        <w:pStyle w:val="affc"/>
        <w:numPr>
          <w:ilvl w:val="2"/>
          <w:numId w:val="117"/>
        </w:numPr>
        <w:ind w:leftChars="0"/>
        <w:rPr>
          <w:vanish/>
        </w:rPr>
      </w:pPr>
    </w:p>
    <w:p w14:paraId="529B0928" w14:textId="77777777" w:rsidR="00895137" w:rsidRPr="00895137" w:rsidRDefault="00895137" w:rsidP="00895137">
      <w:pPr>
        <w:pStyle w:val="affc"/>
        <w:numPr>
          <w:ilvl w:val="2"/>
          <w:numId w:val="117"/>
        </w:numPr>
        <w:ind w:leftChars="0"/>
        <w:rPr>
          <w:vanish/>
        </w:rPr>
      </w:pPr>
    </w:p>
    <w:p w14:paraId="4A68697F" w14:textId="77777777" w:rsidR="00895137" w:rsidRDefault="00895137" w:rsidP="00895137">
      <w:pPr>
        <w:pStyle w:val="affc"/>
        <w:numPr>
          <w:ilvl w:val="2"/>
          <w:numId w:val="117"/>
        </w:numPr>
        <w:ind w:leftChars="0"/>
      </w:pPr>
      <w:r>
        <w:t>代購：代購資訊會顯示在代購清單中，被代購的人都會有一筆資訊</w:t>
      </w:r>
      <w:r>
        <w:t xml:space="preserve"> </w:t>
      </w:r>
    </w:p>
    <w:p w14:paraId="78245345" w14:textId="52439AF2" w:rsidR="00895137" w:rsidRDefault="00895137" w:rsidP="00895137">
      <w:pPr>
        <w:pStyle w:val="afff1"/>
        <w:spacing w:after="0"/>
        <w:ind w:left="482" w:firstLine="482"/>
      </w:pPr>
      <w:r>
        <w:t>圖189．代購視窗內容</w:t>
      </w:r>
      <w:r w:rsidRPr="00895137">
        <w:rPr>
          <w:noProof/>
        </w:rPr>
        <w:drawing>
          <wp:anchor distT="0" distB="0" distL="114300" distR="114300" simplePos="0" relativeHeight="251931136" behindDoc="0" locked="0" layoutInCell="1" allowOverlap="1" wp14:anchorId="31BD7D5B" wp14:editId="5AF4DF04">
            <wp:simplePos x="0" y="0"/>
            <wp:positionH relativeFrom="column">
              <wp:posOffset>1826260</wp:posOffset>
            </wp:positionH>
            <wp:positionV relativeFrom="page">
              <wp:posOffset>1657350</wp:posOffset>
            </wp:positionV>
            <wp:extent cx="1619885" cy="3477260"/>
            <wp:effectExtent l="0" t="0" r="0" b="8890"/>
            <wp:wrapTopAndBottom/>
            <wp:docPr id="37610987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9876" name="圖片 1" descr="一張含有 文字, 螢幕擷取畫面 的圖片&#10;&#10;自動產生的描述"/>
                    <pic:cNvPicPr/>
                  </pic:nvPicPr>
                  <pic:blipFill>
                    <a:blip r:embed="rId249">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rsidRPr="00895137">
        <w:rPr>
          <w:noProof/>
        </w:rPr>
        <w:drawing>
          <wp:anchor distT="0" distB="0" distL="114300" distR="114300" simplePos="0" relativeHeight="251932160" behindDoc="0" locked="0" layoutInCell="1" allowOverlap="1" wp14:anchorId="489894A0" wp14:editId="10156C9F">
            <wp:simplePos x="0" y="0"/>
            <wp:positionH relativeFrom="column">
              <wp:posOffset>613410</wp:posOffset>
            </wp:positionH>
            <wp:positionV relativeFrom="page">
              <wp:posOffset>5778500</wp:posOffset>
            </wp:positionV>
            <wp:extent cx="1619885" cy="3491865"/>
            <wp:effectExtent l="0" t="0" r="0" b="0"/>
            <wp:wrapTopAndBottom/>
            <wp:docPr id="885365556" name="圖片 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5556" name="圖片 1" descr="一張含有 螢幕擷取畫面, 文字, 設計 的圖片&#10;&#10;自動產生的描述"/>
                    <pic:cNvPicPr/>
                  </pic:nvPicPr>
                  <pic:blipFill>
                    <a:blip r:embed="rId250">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p>
    <w:p w14:paraId="18CD934C" w14:textId="77777777" w:rsidR="00895137" w:rsidRDefault="00895137">
      <w:pPr>
        <w:widowControl/>
        <w:suppressAutoHyphens w:val="0"/>
      </w:pPr>
      <w:r>
        <w:br w:type="page"/>
      </w:r>
    </w:p>
    <w:p w14:paraId="1A98C627" w14:textId="723774B3" w:rsidR="00895137" w:rsidRDefault="00895137" w:rsidP="00895137">
      <w:pPr>
        <w:pStyle w:val="affc"/>
        <w:numPr>
          <w:ilvl w:val="3"/>
          <w:numId w:val="117"/>
        </w:numPr>
        <w:ind w:leftChars="0"/>
      </w:pPr>
      <w:r>
        <w:t>刪除代購：管理人員在代購清單中刪除代購，不需要判斷團購是否開始與結束時間範圍內</w:t>
      </w:r>
    </w:p>
    <w:p w14:paraId="7CF0F11A" w14:textId="3E7BE0BC" w:rsidR="00895137" w:rsidRDefault="00895137" w:rsidP="00895137">
      <w:pPr>
        <w:pStyle w:val="affc"/>
        <w:numPr>
          <w:ilvl w:val="3"/>
          <w:numId w:val="117"/>
        </w:numPr>
        <w:ind w:leftChars="0"/>
      </w:pPr>
      <w:r>
        <w:t>下方編輯</w:t>
      </w:r>
      <w:proofErr w:type="gramStart"/>
      <w:r>
        <w:t>鈕</w:t>
      </w:r>
      <w:proofErr w:type="gramEnd"/>
      <w:r>
        <w:t>編輯商品資訊，可編輯團購資訊</w:t>
      </w:r>
    </w:p>
    <w:p w14:paraId="7EE0B2DB" w14:textId="55F6C613" w:rsidR="00895137" w:rsidRDefault="00895137" w:rsidP="00895137">
      <w:pPr>
        <w:pStyle w:val="affc"/>
        <w:numPr>
          <w:ilvl w:val="3"/>
          <w:numId w:val="117"/>
        </w:numPr>
        <w:ind w:leftChars="0"/>
      </w:pPr>
      <w:r>
        <w:t>依照訂購時間分成三種情況，活動前、活動中、活動後：</w:t>
      </w:r>
    </w:p>
    <w:p w14:paraId="2D4073F4" w14:textId="165413E7" w:rsidR="00895137" w:rsidRDefault="00895137" w:rsidP="00895137">
      <w:pPr>
        <w:pStyle w:val="affc"/>
        <w:numPr>
          <w:ilvl w:val="4"/>
          <w:numId w:val="117"/>
        </w:numPr>
        <w:ind w:leftChars="0"/>
      </w:pPr>
      <w:r>
        <w:t>活動前：能做任何編輯。</w:t>
      </w:r>
    </w:p>
    <w:p w14:paraId="7DED77D4" w14:textId="1AE2E161" w:rsidR="00895137" w:rsidRDefault="00895137" w:rsidP="00895137">
      <w:pPr>
        <w:pStyle w:val="affc"/>
        <w:numPr>
          <w:ilvl w:val="4"/>
          <w:numId w:val="117"/>
        </w:numPr>
        <w:ind w:leftChars="0"/>
      </w:pPr>
      <w:r>
        <w:t>活動中：</w:t>
      </w:r>
    </w:p>
    <w:p w14:paraId="19D21543" w14:textId="598FF73B" w:rsidR="00895137" w:rsidRDefault="00895137" w:rsidP="00895137">
      <w:pPr>
        <w:pStyle w:val="affc"/>
        <w:numPr>
          <w:ilvl w:val="5"/>
          <w:numId w:val="117"/>
        </w:numPr>
        <w:ind w:leftChars="0"/>
      </w:pPr>
      <w:r>
        <w:t>無法更換店家、分類及公司</w:t>
      </w:r>
    </w:p>
    <w:p w14:paraId="62C41617" w14:textId="528AF9DF" w:rsidR="00895137" w:rsidRDefault="00895137" w:rsidP="00895137">
      <w:pPr>
        <w:pStyle w:val="affc"/>
        <w:numPr>
          <w:ilvl w:val="5"/>
          <w:numId w:val="117"/>
        </w:numPr>
        <w:ind w:leftChars="0"/>
      </w:pPr>
      <w:r>
        <w:t>重新設定商品名稱、金額與啟用</w:t>
      </w:r>
      <w:r>
        <w:t>(</w:t>
      </w:r>
      <w:r>
        <w:t>可能有臨時狀況，例如詢問後店家有漲價</w:t>
      </w:r>
      <w:r>
        <w:t>)</w:t>
      </w:r>
      <w:r>
        <w:t>，按下儲存時，會有提示視窗來告知管理者</w:t>
      </w:r>
      <w:r>
        <w:t>"</w:t>
      </w:r>
      <w:r>
        <w:t>商品有做異動</w:t>
      </w:r>
      <w:r>
        <w:t>(</w:t>
      </w:r>
      <w:r>
        <w:t>請通知購買者</w:t>
      </w:r>
      <w:r>
        <w:t>)"</w:t>
      </w:r>
      <w:r>
        <w:t>之類的訊息</w:t>
      </w:r>
      <w:r>
        <w:rPr>
          <w:rFonts w:hint="eastAsia"/>
        </w:rPr>
        <w:t>(</w:t>
      </w:r>
      <w:r>
        <w:t>僅價格變動時會提示</w:t>
      </w:r>
      <w:r>
        <w:rPr>
          <w:rFonts w:hint="eastAsia"/>
        </w:rPr>
        <w:t>)</w:t>
      </w:r>
      <w:r>
        <w:t>，想知道有誰購買可以到購買清單內有提供相關資訊。若是商品設為不啟用，就會顯示已下架，有人購買的話並不會刪除掉該筆購買條目，會用深藍背景色條目讓購買者知道那是已下架商品，而總計及個人統計並不會列入。</w:t>
      </w:r>
    </w:p>
    <w:p w14:paraId="0ADB3CCA" w14:textId="6C50E427" w:rsidR="00895137" w:rsidRDefault="00895137" w:rsidP="00895137">
      <w:pPr>
        <w:pStyle w:val="affc"/>
        <w:numPr>
          <w:ilvl w:val="5"/>
          <w:numId w:val="117"/>
        </w:numPr>
        <w:ind w:leftChars="0"/>
      </w:pPr>
      <w:r>
        <w:t>提供是否提前結束之選項，點選購就算是在活動時間內購買者也看不到。</w:t>
      </w:r>
    </w:p>
    <w:p w14:paraId="6CA50FB3" w14:textId="307F4B0D" w:rsidR="00895137" w:rsidRDefault="00895137" w:rsidP="00895137">
      <w:pPr>
        <w:pStyle w:val="affc"/>
        <w:numPr>
          <w:ilvl w:val="5"/>
          <w:numId w:val="117"/>
        </w:numPr>
        <w:ind w:leftChars="0"/>
      </w:pPr>
      <w:r>
        <w:t>人員有更動的情況也會有提示訊息告知管理者。</w:t>
      </w:r>
    </w:p>
    <w:p w14:paraId="4CC1EAC0" w14:textId="66F6F453" w:rsidR="00895137" w:rsidRDefault="00895137" w:rsidP="00895137">
      <w:pPr>
        <w:pStyle w:val="affc"/>
        <w:numPr>
          <w:ilvl w:val="5"/>
          <w:numId w:val="117"/>
        </w:numPr>
        <w:ind w:leftChars="0"/>
      </w:pPr>
      <w:r>
        <w:t>加人的情況是直接新增上去，不會異動到任何人的購買資訊。</w:t>
      </w:r>
    </w:p>
    <w:p w14:paraId="307CF833" w14:textId="1C2C038E" w:rsidR="00895137" w:rsidRDefault="00895137" w:rsidP="00895137">
      <w:pPr>
        <w:pStyle w:val="affc"/>
        <w:numPr>
          <w:ilvl w:val="5"/>
          <w:numId w:val="117"/>
        </w:numPr>
        <w:ind w:leftChars="0"/>
      </w:pPr>
      <w:proofErr w:type="gramStart"/>
      <w:r>
        <w:t>減人的</w:t>
      </w:r>
      <w:proofErr w:type="gramEnd"/>
      <w:r>
        <w:t>情況，若是沒買東西直接從開放對象中拿掉，有購買東西的情況會連同那個人的購買資訊一起拿掉</w:t>
      </w:r>
    </w:p>
    <w:p w14:paraId="5ABC8980" w14:textId="4094F906" w:rsidR="00895137" w:rsidRDefault="00895137" w:rsidP="00895137">
      <w:pPr>
        <w:pStyle w:val="affc"/>
        <w:numPr>
          <w:ilvl w:val="4"/>
          <w:numId w:val="117"/>
        </w:numPr>
        <w:ind w:leftChars="0"/>
      </w:pPr>
      <w:r>
        <w:t>活動後：無法做任何編輯，只能觀看。</w:t>
      </w:r>
    </w:p>
    <w:p w14:paraId="784627D3" w14:textId="77777777" w:rsidR="00895137" w:rsidRDefault="00895137">
      <w:pPr>
        <w:widowControl/>
        <w:suppressAutoHyphens w:val="0"/>
      </w:pPr>
      <w:r>
        <w:br w:type="page"/>
      </w:r>
    </w:p>
    <w:p w14:paraId="683411EC" w14:textId="10AEB582" w:rsidR="00E30444" w:rsidRDefault="00895137" w:rsidP="00E30444">
      <w:pPr>
        <w:pStyle w:val="affc"/>
        <w:numPr>
          <w:ilvl w:val="4"/>
          <w:numId w:val="117"/>
        </w:numPr>
        <w:ind w:leftChars="0"/>
      </w:pPr>
      <w:r>
        <w:t>每次編輯後，都會</w:t>
      </w:r>
      <w:r>
        <w:rPr>
          <w:rFonts w:hint="eastAsia"/>
        </w:rPr>
        <w:t>e</w:t>
      </w:r>
      <w:r>
        <w:t>mail</w:t>
      </w:r>
      <w:r>
        <w:t>通知有購買者訊息，讓購買者了解有重新更新或被提前結束，當</w:t>
      </w:r>
      <w:r>
        <w:t>"</w:t>
      </w:r>
      <w:r>
        <w:t>提前結束</w:t>
      </w:r>
      <w:r>
        <w:t>"</w:t>
      </w:r>
      <w:r>
        <w:t>的選項被取消掉也會通知購買者團購項目被重新開啟。</w:t>
      </w:r>
      <w:r w:rsidR="00E30444" w:rsidRPr="00895137">
        <w:rPr>
          <w:noProof/>
        </w:rPr>
        <w:drawing>
          <wp:anchor distT="0" distB="0" distL="114300" distR="114300" simplePos="0" relativeHeight="251933184" behindDoc="0" locked="0" layoutInCell="1" allowOverlap="1" wp14:anchorId="4F345800" wp14:editId="7DFA3033">
            <wp:simplePos x="0" y="0"/>
            <wp:positionH relativeFrom="column">
              <wp:posOffset>937260</wp:posOffset>
            </wp:positionH>
            <wp:positionV relativeFrom="page">
              <wp:posOffset>1657350</wp:posOffset>
            </wp:positionV>
            <wp:extent cx="1619885" cy="3491865"/>
            <wp:effectExtent l="0" t="0" r="0" b="0"/>
            <wp:wrapTopAndBottom/>
            <wp:docPr id="1546090065" name="圖片 1" descr="一張含有 螢幕擷取畫面, 文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0065" name="圖片 1" descr="一張含有 螢幕擷取畫面, 文字, 軟體 的圖片&#10;&#10;自動產生的描述"/>
                    <pic:cNvPicPr/>
                  </pic:nvPicPr>
                  <pic:blipFill>
                    <a:blip r:embed="rId251">
                      <a:extLst>
                        <a:ext uri="{28A0092B-C50C-407E-A947-70E740481C1C}">
                          <a14:useLocalDpi xmlns:a14="http://schemas.microsoft.com/office/drawing/2010/main" val="0"/>
                        </a:ext>
                      </a:extLst>
                    </a:blip>
                    <a:stretch>
                      <a:fillRect/>
                    </a:stretch>
                  </pic:blipFill>
                  <pic:spPr>
                    <a:xfrm>
                      <a:off x="0" y="0"/>
                      <a:ext cx="1619885" cy="3491865"/>
                    </a:xfrm>
                    <a:prstGeom prst="rect">
                      <a:avLst/>
                    </a:prstGeom>
                  </pic:spPr>
                </pic:pic>
              </a:graphicData>
            </a:graphic>
          </wp:anchor>
        </w:drawing>
      </w:r>
    </w:p>
    <w:p w14:paraId="5EA81451" w14:textId="2A64B0B4" w:rsidR="00E30444" w:rsidRDefault="00895137" w:rsidP="00E30444">
      <w:pPr>
        <w:pStyle w:val="afff1"/>
        <w:spacing w:after="0"/>
        <w:ind w:left="958" w:firstLine="482"/>
      </w:pPr>
      <w:r>
        <w:t>圖190．編輯店家視窗</w:t>
      </w:r>
    </w:p>
    <w:p w14:paraId="246AA5BB" w14:textId="6341CF21" w:rsidR="00895137" w:rsidRPr="00E30444" w:rsidRDefault="00E30444" w:rsidP="00E30444">
      <w:pPr>
        <w:widowControl/>
        <w:suppressAutoHyphens w:val="0"/>
        <w:rPr>
          <w:rFonts w:ascii="微軟正黑體" w:hAnsi="微軟正黑體" w:cs="Mangal"/>
          <w:color w:val="7F7F7F"/>
          <w:sz w:val="22"/>
          <w:szCs w:val="24"/>
        </w:rPr>
      </w:pPr>
      <w:r>
        <w:br w:type="page"/>
      </w:r>
    </w:p>
    <w:p w14:paraId="28DAAB01" w14:textId="10D6DCC7" w:rsidR="00895137" w:rsidRDefault="00E30444" w:rsidP="00895137">
      <w:pPr>
        <w:pStyle w:val="affc"/>
        <w:numPr>
          <w:ilvl w:val="2"/>
          <w:numId w:val="117"/>
        </w:numPr>
        <w:ind w:leftChars="0"/>
      </w:pPr>
      <w:r w:rsidRPr="00895137">
        <w:rPr>
          <w:noProof/>
        </w:rPr>
        <w:drawing>
          <wp:anchor distT="0" distB="0" distL="114300" distR="114300" simplePos="0" relativeHeight="251934208" behindDoc="0" locked="0" layoutInCell="1" allowOverlap="1" wp14:anchorId="72BFFA63" wp14:editId="48341052">
            <wp:simplePos x="0" y="0"/>
            <wp:positionH relativeFrom="column">
              <wp:posOffset>721360</wp:posOffset>
            </wp:positionH>
            <wp:positionV relativeFrom="page">
              <wp:posOffset>1397000</wp:posOffset>
            </wp:positionV>
            <wp:extent cx="1619885" cy="3441065"/>
            <wp:effectExtent l="0" t="0" r="0" b="6985"/>
            <wp:wrapTopAndBottom/>
            <wp:docPr id="1030104942"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4942" name="圖片 1" descr="一張含有 文字, 螢幕擷取畫面, 數字 的圖片&#10;&#10;自動產生的描述"/>
                    <pic:cNvPicPr/>
                  </pic:nvPicPr>
                  <pic:blipFill>
                    <a:blip r:embed="rId252">
                      <a:extLst>
                        <a:ext uri="{28A0092B-C50C-407E-A947-70E740481C1C}">
                          <a14:useLocalDpi xmlns:a14="http://schemas.microsoft.com/office/drawing/2010/main" val="0"/>
                        </a:ext>
                      </a:extLst>
                    </a:blip>
                    <a:stretch>
                      <a:fillRect/>
                    </a:stretch>
                  </pic:blipFill>
                  <pic:spPr>
                    <a:xfrm>
                      <a:off x="0" y="0"/>
                      <a:ext cx="1619885" cy="3441065"/>
                    </a:xfrm>
                    <a:prstGeom prst="rect">
                      <a:avLst/>
                    </a:prstGeom>
                  </pic:spPr>
                </pic:pic>
              </a:graphicData>
            </a:graphic>
          </wp:anchor>
        </w:drawing>
      </w:r>
      <w:r w:rsidR="00895137">
        <w:t>購買清單：上方表格為商品統計，下方表格為購買人清單</w:t>
      </w:r>
    </w:p>
    <w:p w14:paraId="627481AC" w14:textId="288FC630" w:rsidR="00E30444" w:rsidRDefault="00895137" w:rsidP="00E30444">
      <w:pPr>
        <w:pStyle w:val="affc"/>
        <w:numPr>
          <w:ilvl w:val="3"/>
          <w:numId w:val="117"/>
        </w:numPr>
        <w:ind w:leftChars="0"/>
      </w:pPr>
      <w:r>
        <w:t>點擊購買人清單中的</w:t>
      </w:r>
      <w:r>
        <w:t>"</w:t>
      </w:r>
      <w:r>
        <w:t>編輯</w:t>
      </w:r>
      <w:r>
        <w:t>"</w:t>
      </w:r>
      <w:r>
        <w:t>鈕，可編輯該筆人員的數量、備註、已付款狀態。</w:t>
      </w:r>
    </w:p>
    <w:p w14:paraId="347840D7" w14:textId="2EB2DB15" w:rsidR="00E30444" w:rsidRDefault="00E30444" w:rsidP="00E30444">
      <w:pPr>
        <w:pStyle w:val="afff1"/>
        <w:ind w:left="654" w:firstLine="480"/>
      </w:pPr>
      <w:r>
        <w:t>圖191．團購資訊-清單</w:t>
      </w:r>
    </w:p>
    <w:p w14:paraId="09424DA0" w14:textId="77777777" w:rsidR="00E30444" w:rsidRPr="00E30444" w:rsidRDefault="00E30444" w:rsidP="00E30444">
      <w:pPr>
        <w:pStyle w:val="affc"/>
        <w:numPr>
          <w:ilvl w:val="0"/>
          <w:numId w:val="117"/>
        </w:numPr>
        <w:ind w:leftChars="0"/>
        <w:rPr>
          <w:vanish/>
        </w:rPr>
      </w:pPr>
    </w:p>
    <w:p w14:paraId="12688680" w14:textId="77777777" w:rsidR="00E30444" w:rsidRPr="00E30444" w:rsidRDefault="00E30444" w:rsidP="00E30444">
      <w:pPr>
        <w:pStyle w:val="affc"/>
        <w:numPr>
          <w:ilvl w:val="0"/>
          <w:numId w:val="117"/>
        </w:numPr>
        <w:ind w:leftChars="0"/>
        <w:rPr>
          <w:vanish/>
        </w:rPr>
      </w:pPr>
    </w:p>
    <w:p w14:paraId="4E090F01" w14:textId="77777777" w:rsidR="00E30444" w:rsidRPr="00E30444" w:rsidRDefault="00E30444" w:rsidP="00E30444">
      <w:pPr>
        <w:pStyle w:val="affc"/>
        <w:numPr>
          <w:ilvl w:val="0"/>
          <w:numId w:val="117"/>
        </w:numPr>
        <w:ind w:leftChars="0"/>
        <w:rPr>
          <w:vanish/>
        </w:rPr>
      </w:pPr>
    </w:p>
    <w:p w14:paraId="7EC07819" w14:textId="77777777" w:rsidR="00E30444" w:rsidRDefault="00E30444">
      <w:pPr>
        <w:widowControl/>
        <w:suppressAutoHyphens w:val="0"/>
      </w:pPr>
      <w:r>
        <w:br w:type="page"/>
      </w:r>
    </w:p>
    <w:p w14:paraId="200EE529" w14:textId="76719726" w:rsidR="00E30444" w:rsidRDefault="00E30444" w:rsidP="00E30444">
      <w:pPr>
        <w:pStyle w:val="affc"/>
        <w:numPr>
          <w:ilvl w:val="0"/>
          <w:numId w:val="117"/>
        </w:numPr>
        <w:ind w:leftChars="0"/>
      </w:pPr>
      <w:r>
        <w:rPr>
          <w:rFonts w:hint="eastAsia"/>
        </w:rPr>
        <w:t>店家清單</w:t>
      </w:r>
    </w:p>
    <w:p w14:paraId="1BAF154A" w14:textId="4BF287EB" w:rsidR="00E30444" w:rsidRDefault="00E30444" w:rsidP="00E30444">
      <w:pPr>
        <w:pStyle w:val="affc"/>
        <w:numPr>
          <w:ilvl w:val="1"/>
          <w:numId w:val="117"/>
        </w:numPr>
        <w:ind w:leftChars="0"/>
      </w:pPr>
      <w:r>
        <w:rPr>
          <w:rFonts w:hint="eastAsia"/>
        </w:rPr>
        <w:t>A</w:t>
      </w:r>
      <w:r>
        <w:t>dministrator</w:t>
      </w:r>
      <w:r>
        <w:t>、</w:t>
      </w:r>
      <w:proofErr w:type="spellStart"/>
      <w:r>
        <w:t>SuperUser</w:t>
      </w:r>
      <w:proofErr w:type="spellEnd"/>
      <w:r>
        <w:t>、團購管理者、團購建立者可用，可建立店家分類，從分類中找到店家並查看或編輯店家資訊</w:t>
      </w:r>
    </w:p>
    <w:p w14:paraId="6E732EA5" w14:textId="145ED0DD" w:rsidR="00E30444" w:rsidRDefault="002B7EF4" w:rsidP="002B7EF4">
      <w:pPr>
        <w:pStyle w:val="afff1"/>
        <w:spacing w:after="0"/>
        <w:ind w:firstLine="397"/>
      </w:pPr>
      <w:r w:rsidRPr="002B7EF4">
        <w:rPr>
          <w:noProof/>
        </w:rPr>
        <w:drawing>
          <wp:anchor distT="0" distB="0" distL="114300" distR="114300" simplePos="0" relativeHeight="251936256" behindDoc="0" locked="0" layoutInCell="1" allowOverlap="1" wp14:anchorId="5E13D67F" wp14:editId="7785741C">
            <wp:simplePos x="0" y="0"/>
            <wp:positionH relativeFrom="column">
              <wp:posOffset>251460</wp:posOffset>
            </wp:positionH>
            <wp:positionV relativeFrom="page">
              <wp:posOffset>5734050</wp:posOffset>
            </wp:positionV>
            <wp:extent cx="1619885" cy="3477260"/>
            <wp:effectExtent l="0" t="0" r="0" b="8890"/>
            <wp:wrapTopAndBottom/>
            <wp:docPr id="1436822531" name="圖片 1" descr="一張含有 螢幕擷取畫面, 文字,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2531" name="圖片 1" descr="一張含有 螢幕擷取畫面, 文字, 數字 的圖片&#10;&#10;自動產生的描述"/>
                    <pic:cNvPicPr/>
                  </pic:nvPicPr>
                  <pic:blipFill>
                    <a:blip r:embed="rId253">
                      <a:extLst>
                        <a:ext uri="{28A0092B-C50C-407E-A947-70E740481C1C}">
                          <a14:useLocalDpi xmlns:a14="http://schemas.microsoft.com/office/drawing/2010/main" val="0"/>
                        </a:ext>
                      </a:extLst>
                    </a:blip>
                    <a:stretch>
                      <a:fillRect/>
                    </a:stretch>
                  </pic:blipFill>
                  <pic:spPr>
                    <a:xfrm>
                      <a:off x="0" y="0"/>
                      <a:ext cx="1619885" cy="3477260"/>
                    </a:xfrm>
                    <a:prstGeom prst="rect">
                      <a:avLst/>
                    </a:prstGeom>
                  </pic:spPr>
                </pic:pic>
              </a:graphicData>
            </a:graphic>
          </wp:anchor>
        </w:drawing>
      </w:r>
      <w:r w:rsidR="00E30444">
        <w:t>圖192．店家清單</w:t>
      </w:r>
    </w:p>
    <w:p w14:paraId="4B667625" w14:textId="2B847A91" w:rsidR="002B7EF4" w:rsidRDefault="002B7EF4" w:rsidP="002B7EF4">
      <w:pPr>
        <w:pStyle w:val="affc"/>
        <w:numPr>
          <w:ilvl w:val="1"/>
          <w:numId w:val="117"/>
        </w:numPr>
        <w:ind w:leftChars="0"/>
      </w:pPr>
      <w:r>
        <w:t>下方左邊店家分類</w:t>
      </w:r>
      <w:proofErr w:type="gramStart"/>
      <w:r>
        <w:t>匣</w:t>
      </w:r>
      <w:proofErr w:type="gramEnd"/>
    </w:p>
    <w:p w14:paraId="0935F21E" w14:textId="0F55A582" w:rsidR="00E30444" w:rsidRPr="00E30444" w:rsidRDefault="002B7EF4" w:rsidP="002B7EF4">
      <w:pPr>
        <w:pStyle w:val="afff1"/>
        <w:spacing w:after="0"/>
        <w:ind w:firstLine="397"/>
      </w:pPr>
      <w:r>
        <w:t>圖193．店家分類匣</w:t>
      </w:r>
      <w:r w:rsidR="00E30444" w:rsidRPr="00E30444">
        <w:rPr>
          <w:noProof/>
        </w:rPr>
        <w:drawing>
          <wp:anchor distT="0" distB="0" distL="114300" distR="114300" simplePos="0" relativeHeight="251935232" behindDoc="0" locked="0" layoutInCell="1" allowOverlap="1" wp14:anchorId="28B44209" wp14:editId="207C22DF">
            <wp:simplePos x="0" y="0"/>
            <wp:positionH relativeFrom="column">
              <wp:posOffset>251460</wp:posOffset>
            </wp:positionH>
            <wp:positionV relativeFrom="page">
              <wp:posOffset>1657350</wp:posOffset>
            </wp:positionV>
            <wp:extent cx="1619885" cy="3498850"/>
            <wp:effectExtent l="0" t="0" r="0" b="6350"/>
            <wp:wrapTopAndBottom/>
            <wp:docPr id="1486055143"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5143" name="圖片 1" descr="一張含有 文字, 螢幕擷取畫面, 數字 的圖片&#10;&#10;自動產生的描述"/>
                    <pic:cNvPicPr/>
                  </pic:nvPicPr>
                  <pic:blipFill>
                    <a:blip r:embed="rId254">
                      <a:extLst>
                        <a:ext uri="{28A0092B-C50C-407E-A947-70E740481C1C}">
                          <a14:useLocalDpi xmlns:a14="http://schemas.microsoft.com/office/drawing/2010/main" val="0"/>
                        </a:ext>
                      </a:extLst>
                    </a:blip>
                    <a:stretch>
                      <a:fillRect/>
                    </a:stretch>
                  </pic:blipFill>
                  <pic:spPr>
                    <a:xfrm>
                      <a:off x="0" y="0"/>
                      <a:ext cx="1619885" cy="3498850"/>
                    </a:xfrm>
                    <a:prstGeom prst="rect">
                      <a:avLst/>
                    </a:prstGeom>
                  </pic:spPr>
                </pic:pic>
              </a:graphicData>
            </a:graphic>
          </wp:anchor>
        </w:drawing>
      </w:r>
    </w:p>
    <w:p w14:paraId="266B74D9" w14:textId="77777777" w:rsidR="00E30444" w:rsidRDefault="00E30444">
      <w:pPr>
        <w:widowControl/>
        <w:suppressAutoHyphens w:val="0"/>
      </w:pPr>
      <w:r>
        <w:br w:type="page"/>
      </w:r>
    </w:p>
    <w:p w14:paraId="4C6953CE" w14:textId="07A85158" w:rsidR="00895137" w:rsidRDefault="002B7EF4" w:rsidP="002B7EF4">
      <w:pPr>
        <w:pStyle w:val="affc"/>
        <w:numPr>
          <w:ilvl w:val="2"/>
          <w:numId w:val="117"/>
        </w:numPr>
        <w:ind w:leftChars="0"/>
      </w:pPr>
      <w:proofErr w:type="gramStart"/>
      <w:r>
        <w:t>右邊板手可</w:t>
      </w:r>
      <w:proofErr w:type="gramEnd"/>
      <w:r>
        <w:t>進入分類設定，內容上方選擇所屬公司，內容表格記錄分類與店家資訊，表格有五個欄位，點選期中一筆會推開表格，子表格有三個欄位記錄店家資訊，畫面最下方有新增類別</w:t>
      </w:r>
      <w:proofErr w:type="gramStart"/>
      <w:r>
        <w:t>鈕</w:t>
      </w:r>
      <w:proofErr w:type="gramEnd"/>
    </w:p>
    <w:p w14:paraId="60D6017E" w14:textId="77777777" w:rsidR="002B7EF4" w:rsidRDefault="002B7EF4" w:rsidP="002B7EF4">
      <w:pPr>
        <w:pStyle w:val="afff1"/>
        <w:ind w:left="480" w:firstLine="480"/>
      </w:pPr>
      <w:r>
        <w:t>圖194．分類設定視窗</w:t>
      </w:r>
    </w:p>
    <w:p w14:paraId="56E12F2E" w14:textId="77777777" w:rsidR="002B7EF4" w:rsidRDefault="002B7EF4" w:rsidP="002B7EF4">
      <w:pPr>
        <w:pStyle w:val="affc"/>
        <w:numPr>
          <w:ilvl w:val="2"/>
          <w:numId w:val="117"/>
        </w:numPr>
        <w:ind w:leftChars="0"/>
      </w:pPr>
      <w:r>
        <w:t>分類表格欄位</w:t>
      </w:r>
    </w:p>
    <w:p w14:paraId="7E887579" w14:textId="76A4CE8B" w:rsidR="002B7EF4" w:rsidRDefault="002B7EF4" w:rsidP="002B7EF4">
      <w:pPr>
        <w:pStyle w:val="affc"/>
        <w:numPr>
          <w:ilvl w:val="3"/>
          <w:numId w:val="117"/>
        </w:numPr>
        <w:ind w:leftChars="0"/>
      </w:pPr>
      <w:r w:rsidRPr="002B7EF4">
        <w:rPr>
          <w:noProof/>
        </w:rPr>
        <w:drawing>
          <wp:anchor distT="0" distB="0" distL="114300" distR="114300" simplePos="0" relativeHeight="251937280" behindDoc="0" locked="0" layoutInCell="1" allowOverlap="1" wp14:anchorId="04B65A23" wp14:editId="785CB8DF">
            <wp:simplePos x="0" y="0"/>
            <wp:positionH relativeFrom="column">
              <wp:posOffset>613410</wp:posOffset>
            </wp:positionH>
            <wp:positionV relativeFrom="page">
              <wp:posOffset>1657350</wp:posOffset>
            </wp:positionV>
            <wp:extent cx="1619885" cy="3473450"/>
            <wp:effectExtent l="0" t="0" r="0" b="0"/>
            <wp:wrapTopAndBottom/>
            <wp:docPr id="1743648998" name="圖片 1" descr="一張含有 文字, 軟體, 多媒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8998" name="圖片 1" descr="一張含有 文字, 軟體, 多媒體, 數字 的圖片&#10;&#10;自動產生的描述"/>
                    <pic:cNvPicPr/>
                  </pic:nvPicPr>
                  <pic:blipFill>
                    <a:blip r:embed="rId255">
                      <a:extLst>
                        <a:ext uri="{28A0092B-C50C-407E-A947-70E740481C1C}">
                          <a14:useLocalDpi xmlns:a14="http://schemas.microsoft.com/office/drawing/2010/main" val="0"/>
                        </a:ext>
                      </a:extLst>
                    </a:blip>
                    <a:stretch>
                      <a:fillRect/>
                    </a:stretch>
                  </pic:blipFill>
                  <pic:spPr>
                    <a:xfrm>
                      <a:off x="0" y="0"/>
                      <a:ext cx="1619885" cy="3473450"/>
                    </a:xfrm>
                    <a:prstGeom prst="rect">
                      <a:avLst/>
                    </a:prstGeom>
                  </pic:spPr>
                </pic:pic>
              </a:graphicData>
            </a:graphic>
          </wp:anchor>
        </w:drawing>
      </w:r>
      <w:r>
        <w:rPr>
          <w:rFonts w:hint="eastAsia"/>
        </w:rPr>
        <w:t>編號</w:t>
      </w:r>
    </w:p>
    <w:p w14:paraId="022E9DBA" w14:textId="77EB7A8C" w:rsidR="002B7EF4" w:rsidRDefault="002B7EF4" w:rsidP="002B7EF4">
      <w:pPr>
        <w:pStyle w:val="affc"/>
        <w:numPr>
          <w:ilvl w:val="3"/>
          <w:numId w:val="117"/>
        </w:numPr>
        <w:ind w:leftChars="0"/>
      </w:pPr>
      <w:r>
        <w:rPr>
          <w:rFonts w:hint="eastAsia"/>
        </w:rPr>
        <w:t>分類名稱</w:t>
      </w:r>
    </w:p>
    <w:p w14:paraId="09E301E0" w14:textId="139DDD7E" w:rsidR="002B7EF4" w:rsidRDefault="002B7EF4" w:rsidP="002B7EF4">
      <w:pPr>
        <w:pStyle w:val="affc"/>
        <w:numPr>
          <w:ilvl w:val="3"/>
          <w:numId w:val="117"/>
        </w:numPr>
        <w:ind w:leftChars="0"/>
      </w:pPr>
      <w:r>
        <w:rPr>
          <w:rFonts w:hint="eastAsia"/>
        </w:rPr>
        <w:t>查看</w:t>
      </w:r>
    </w:p>
    <w:p w14:paraId="7AA6BBFB" w14:textId="1F0E5EC2" w:rsidR="002B7EF4" w:rsidRDefault="002B7EF4" w:rsidP="002B7EF4">
      <w:pPr>
        <w:pStyle w:val="affc"/>
        <w:numPr>
          <w:ilvl w:val="3"/>
          <w:numId w:val="117"/>
        </w:numPr>
        <w:ind w:leftChars="0"/>
      </w:pPr>
      <w:r>
        <w:rPr>
          <w:rFonts w:hint="eastAsia"/>
        </w:rPr>
        <w:t>編輯</w:t>
      </w:r>
    </w:p>
    <w:p w14:paraId="513A8869" w14:textId="09BA7678" w:rsidR="002B7EF4" w:rsidRDefault="002B7EF4" w:rsidP="002B7EF4">
      <w:pPr>
        <w:pStyle w:val="affc"/>
        <w:numPr>
          <w:ilvl w:val="3"/>
          <w:numId w:val="117"/>
        </w:numPr>
        <w:ind w:leftChars="0"/>
      </w:pPr>
      <w:r>
        <w:rPr>
          <w:rFonts w:hint="eastAsia"/>
        </w:rPr>
        <w:t>刪除</w:t>
      </w:r>
    </w:p>
    <w:p w14:paraId="5A68D510" w14:textId="240BD091" w:rsidR="002B7EF4" w:rsidRDefault="002B7EF4" w:rsidP="002B7EF4">
      <w:pPr>
        <w:pStyle w:val="affc"/>
        <w:numPr>
          <w:ilvl w:val="2"/>
          <w:numId w:val="117"/>
        </w:numPr>
        <w:ind w:leftChars="0"/>
      </w:pPr>
      <w:r>
        <w:rPr>
          <w:rFonts w:hint="eastAsia"/>
        </w:rPr>
        <w:t>店家表格欄位</w:t>
      </w:r>
    </w:p>
    <w:p w14:paraId="49F561DF" w14:textId="77FA4E30" w:rsidR="002B7EF4" w:rsidRDefault="002B7EF4" w:rsidP="002B7EF4">
      <w:pPr>
        <w:pStyle w:val="affc"/>
        <w:numPr>
          <w:ilvl w:val="3"/>
          <w:numId w:val="117"/>
        </w:numPr>
        <w:ind w:leftChars="0"/>
      </w:pPr>
      <w:r>
        <w:rPr>
          <w:rFonts w:hint="eastAsia"/>
        </w:rPr>
        <w:t>編號</w:t>
      </w:r>
    </w:p>
    <w:p w14:paraId="1FFE65DA" w14:textId="73EE1256" w:rsidR="002B7EF4" w:rsidRDefault="002B7EF4" w:rsidP="002B7EF4">
      <w:pPr>
        <w:pStyle w:val="affc"/>
        <w:numPr>
          <w:ilvl w:val="3"/>
          <w:numId w:val="117"/>
        </w:numPr>
        <w:ind w:leftChars="0"/>
      </w:pPr>
      <w:r>
        <w:rPr>
          <w:rFonts w:hint="eastAsia"/>
        </w:rPr>
        <w:t>店家名稱</w:t>
      </w:r>
    </w:p>
    <w:p w14:paraId="7E8DCCDA" w14:textId="7C53F768" w:rsidR="002B7EF4" w:rsidRDefault="002B7EF4" w:rsidP="002B7EF4">
      <w:pPr>
        <w:pStyle w:val="affc"/>
        <w:numPr>
          <w:ilvl w:val="3"/>
          <w:numId w:val="117"/>
        </w:numPr>
        <w:ind w:leftChars="0"/>
      </w:pPr>
      <w:r>
        <w:rPr>
          <w:rFonts w:hint="eastAsia"/>
        </w:rPr>
        <w:t>店家描述</w:t>
      </w:r>
    </w:p>
    <w:p w14:paraId="1FBCA4E9" w14:textId="77777777" w:rsidR="002B7EF4" w:rsidRDefault="002B7EF4">
      <w:pPr>
        <w:widowControl/>
        <w:suppressAutoHyphens w:val="0"/>
      </w:pPr>
      <w:r>
        <w:br w:type="page"/>
      </w:r>
    </w:p>
    <w:p w14:paraId="16680BD1" w14:textId="7AAE4788" w:rsidR="002B7EF4" w:rsidRDefault="002B7EF4" w:rsidP="002B7EF4">
      <w:pPr>
        <w:pStyle w:val="affc"/>
        <w:numPr>
          <w:ilvl w:val="2"/>
          <w:numId w:val="117"/>
        </w:numPr>
        <w:ind w:leftChars="0"/>
      </w:pPr>
      <w:r>
        <w:rPr>
          <w:rFonts w:hint="eastAsia"/>
        </w:rPr>
        <w:t>新增分類</w:t>
      </w:r>
      <w:r>
        <w:rPr>
          <w:rFonts w:hint="eastAsia"/>
        </w:rPr>
        <w:t>(</w:t>
      </w:r>
      <w:r>
        <w:t>也可以在店家分類匣中快速新增</w:t>
      </w:r>
      <w:r>
        <w:rPr>
          <w:rFonts w:hint="eastAsia"/>
        </w:rPr>
        <w:t>)</w:t>
      </w:r>
    </w:p>
    <w:p w14:paraId="158266FD" w14:textId="77777777" w:rsidR="002B7EF4" w:rsidRDefault="002B7EF4" w:rsidP="002B7EF4">
      <w:pPr>
        <w:pStyle w:val="afff1"/>
        <w:ind w:left="480" w:firstLine="480"/>
      </w:pPr>
      <w:r>
        <w:t>圖195．新增分類名稱欄位</w:t>
      </w:r>
    </w:p>
    <w:p w14:paraId="03AC331E" w14:textId="77777777" w:rsidR="002B7EF4" w:rsidRDefault="002B7EF4" w:rsidP="002B7EF4">
      <w:pPr>
        <w:pStyle w:val="affc"/>
        <w:numPr>
          <w:ilvl w:val="2"/>
          <w:numId w:val="117"/>
        </w:numPr>
        <w:ind w:leftChars="0"/>
      </w:pPr>
      <w:r>
        <w:t>選擇所屬公司後店家分類後面的店家筆數會不同</w:t>
      </w:r>
    </w:p>
    <w:p w14:paraId="0ADB0273" w14:textId="77777777" w:rsidR="002B7EF4" w:rsidRDefault="002B7EF4" w:rsidP="002B7EF4">
      <w:pPr>
        <w:pStyle w:val="affc"/>
        <w:numPr>
          <w:ilvl w:val="2"/>
          <w:numId w:val="117"/>
        </w:numPr>
        <w:ind w:leftChars="0"/>
      </w:pPr>
      <w:r>
        <w:t>店家分類後方數字會顯示該類別有幾家商店</w:t>
      </w:r>
    </w:p>
    <w:p w14:paraId="0118759C" w14:textId="7B405969" w:rsidR="002B7EF4" w:rsidRDefault="002B7EF4" w:rsidP="002B7EF4">
      <w:pPr>
        <w:pStyle w:val="affc"/>
        <w:numPr>
          <w:ilvl w:val="1"/>
          <w:numId w:val="117"/>
        </w:numPr>
        <w:ind w:leftChars="0"/>
      </w:pPr>
      <w:r w:rsidRPr="002B7EF4">
        <w:rPr>
          <w:noProof/>
        </w:rPr>
        <w:drawing>
          <wp:anchor distT="0" distB="0" distL="114300" distR="114300" simplePos="0" relativeHeight="251938304" behindDoc="0" locked="0" layoutInCell="1" allowOverlap="1" wp14:anchorId="0B9659F7" wp14:editId="16FAF96F">
            <wp:simplePos x="0" y="0"/>
            <wp:positionH relativeFrom="column">
              <wp:posOffset>613410</wp:posOffset>
            </wp:positionH>
            <wp:positionV relativeFrom="page">
              <wp:posOffset>1130300</wp:posOffset>
            </wp:positionV>
            <wp:extent cx="1619885" cy="3538220"/>
            <wp:effectExtent l="0" t="0" r="0" b="5080"/>
            <wp:wrapTopAndBottom/>
            <wp:docPr id="1566997135"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7135" name="圖片 1" descr="一張含有 螢幕擷取畫面, 文字 的圖片&#10;&#10;自動產生的描述"/>
                    <pic:cNvPicPr/>
                  </pic:nvPicPr>
                  <pic:blipFill>
                    <a:blip r:embed="rId256">
                      <a:extLst>
                        <a:ext uri="{28A0092B-C50C-407E-A947-70E740481C1C}">
                          <a14:useLocalDpi xmlns:a14="http://schemas.microsoft.com/office/drawing/2010/main" val="0"/>
                        </a:ext>
                      </a:extLst>
                    </a:blip>
                    <a:stretch>
                      <a:fillRect/>
                    </a:stretch>
                  </pic:blipFill>
                  <pic:spPr>
                    <a:xfrm>
                      <a:off x="0" y="0"/>
                      <a:ext cx="1619885" cy="3538220"/>
                    </a:xfrm>
                    <a:prstGeom prst="rect">
                      <a:avLst/>
                    </a:prstGeom>
                  </pic:spPr>
                </pic:pic>
              </a:graphicData>
            </a:graphic>
          </wp:anchor>
        </w:drawing>
      </w:r>
      <w:r>
        <w:t>下方右邊分類列表</w:t>
      </w:r>
    </w:p>
    <w:p w14:paraId="74D2ABE5" w14:textId="391CAD01" w:rsidR="002B7EF4" w:rsidRDefault="002B7EF4" w:rsidP="002B7EF4">
      <w:pPr>
        <w:pStyle w:val="affc"/>
        <w:numPr>
          <w:ilvl w:val="2"/>
          <w:numId w:val="117"/>
        </w:numPr>
        <w:ind w:leftChars="0"/>
      </w:pPr>
      <w:r>
        <w:rPr>
          <w:rFonts w:hint="eastAsia"/>
        </w:rPr>
        <w:t>欄位有八個</w:t>
      </w:r>
    </w:p>
    <w:p w14:paraId="71FC3DB7" w14:textId="5C2A1552" w:rsidR="002B7EF4" w:rsidRDefault="002B7EF4" w:rsidP="002B7EF4">
      <w:pPr>
        <w:pStyle w:val="affc"/>
        <w:numPr>
          <w:ilvl w:val="3"/>
          <w:numId w:val="117"/>
        </w:numPr>
        <w:ind w:leftChars="0"/>
      </w:pPr>
      <w:r>
        <w:rPr>
          <w:rFonts w:hint="eastAsia"/>
        </w:rPr>
        <w:t>編號</w:t>
      </w:r>
    </w:p>
    <w:p w14:paraId="4A4E8BC7" w14:textId="2E1F795C" w:rsidR="002B7EF4" w:rsidRDefault="002B7EF4" w:rsidP="002B7EF4">
      <w:pPr>
        <w:pStyle w:val="affc"/>
        <w:numPr>
          <w:ilvl w:val="3"/>
          <w:numId w:val="117"/>
        </w:numPr>
        <w:ind w:leftChars="0"/>
      </w:pPr>
      <w:r>
        <w:rPr>
          <w:rFonts w:hint="eastAsia"/>
        </w:rPr>
        <w:t>店家名稱：點選名稱可以查看店家資訊，也可以編輯</w:t>
      </w:r>
    </w:p>
    <w:p w14:paraId="212F3D74" w14:textId="17DAD97C" w:rsidR="002B7EF4" w:rsidRDefault="002B7EF4" w:rsidP="002B7EF4">
      <w:pPr>
        <w:pStyle w:val="affc"/>
        <w:numPr>
          <w:ilvl w:val="3"/>
          <w:numId w:val="117"/>
        </w:numPr>
        <w:ind w:leftChars="0"/>
      </w:pPr>
      <w:r>
        <w:rPr>
          <w:rFonts w:hint="eastAsia"/>
        </w:rPr>
        <w:t>店家住址</w:t>
      </w:r>
    </w:p>
    <w:p w14:paraId="4FAFFE69" w14:textId="73531EBD" w:rsidR="002B7EF4" w:rsidRDefault="002B7EF4" w:rsidP="002B7EF4">
      <w:pPr>
        <w:pStyle w:val="affc"/>
        <w:numPr>
          <w:ilvl w:val="3"/>
          <w:numId w:val="117"/>
        </w:numPr>
        <w:ind w:leftChars="0"/>
      </w:pPr>
      <w:r>
        <w:rPr>
          <w:rFonts w:hint="eastAsia"/>
        </w:rPr>
        <w:t>電話</w:t>
      </w:r>
    </w:p>
    <w:p w14:paraId="6704852F" w14:textId="3834A455" w:rsidR="002B7EF4" w:rsidRDefault="002B7EF4" w:rsidP="002B7EF4">
      <w:pPr>
        <w:pStyle w:val="affc"/>
        <w:numPr>
          <w:ilvl w:val="3"/>
          <w:numId w:val="117"/>
        </w:numPr>
        <w:ind w:leftChars="0"/>
      </w:pPr>
      <w:r>
        <w:rPr>
          <w:rFonts w:hint="eastAsia"/>
        </w:rPr>
        <w:t>傳真</w:t>
      </w:r>
    </w:p>
    <w:p w14:paraId="132FBE16" w14:textId="328C0B39" w:rsidR="002B7EF4" w:rsidRDefault="002B7EF4" w:rsidP="00611F25">
      <w:pPr>
        <w:pStyle w:val="affc"/>
        <w:numPr>
          <w:ilvl w:val="3"/>
          <w:numId w:val="117"/>
        </w:numPr>
        <w:ind w:leftChars="0"/>
      </w:pPr>
      <w:r>
        <w:rPr>
          <w:rFonts w:hint="eastAsia"/>
        </w:rPr>
        <w:t>網址：有網址才會顯示內容</w:t>
      </w:r>
    </w:p>
    <w:p w14:paraId="64A26842" w14:textId="458698D9" w:rsidR="00611F25" w:rsidRDefault="00611F25" w:rsidP="00611F25">
      <w:pPr>
        <w:pStyle w:val="affc"/>
        <w:numPr>
          <w:ilvl w:val="3"/>
          <w:numId w:val="117"/>
        </w:numPr>
        <w:ind w:leftChars="0"/>
      </w:pPr>
      <w:r>
        <w:rPr>
          <w:rFonts w:hint="eastAsia"/>
        </w:rPr>
        <w:t>編輯：直接進入編輯畫面</w:t>
      </w:r>
    </w:p>
    <w:p w14:paraId="6E5B0403" w14:textId="0D3E89B0" w:rsidR="00611F25" w:rsidRDefault="00611F25" w:rsidP="00611F25">
      <w:pPr>
        <w:pStyle w:val="afff8"/>
        <w:numPr>
          <w:ilvl w:val="3"/>
          <w:numId w:val="46"/>
        </w:numPr>
      </w:pPr>
      <w:r>
        <w:rPr>
          <w:rFonts w:hint="eastAsia"/>
        </w:rPr>
        <w:t>刪除：</w:t>
      </w:r>
      <w:r>
        <w:t>刪除店家前要先將訂單中有開要</w:t>
      </w:r>
      <w:proofErr w:type="gramStart"/>
      <w:r>
        <w:t>刪</w:t>
      </w:r>
      <w:proofErr w:type="gramEnd"/>
      <w:r>
        <w:t>的店家先</w:t>
      </w:r>
      <w:proofErr w:type="gramStart"/>
      <w:r>
        <w:t>刪</w:t>
      </w:r>
      <w:proofErr w:type="gramEnd"/>
      <w:r>
        <w:t>掉才可以做刪除店家的動作，如果沒有刪除訂單，會跳出顯示「其中選取的店家已列入訂單項目，請先至管理團購刪除該店家訂單」</w:t>
      </w:r>
    </w:p>
    <w:p w14:paraId="3334E7A0" w14:textId="77777777" w:rsidR="00611F25" w:rsidRDefault="00611F25">
      <w:pPr>
        <w:widowControl/>
        <w:suppressAutoHyphens w:val="0"/>
      </w:pPr>
      <w:r>
        <w:br w:type="page"/>
      </w:r>
    </w:p>
    <w:p w14:paraId="4E9714B8" w14:textId="50D48DE3" w:rsidR="00611F25" w:rsidRPr="00611F25" w:rsidRDefault="00611F25" w:rsidP="00611F25">
      <w:pPr>
        <w:pStyle w:val="affc"/>
        <w:numPr>
          <w:ilvl w:val="0"/>
          <w:numId w:val="125"/>
        </w:numPr>
        <w:ind w:leftChars="0"/>
        <w:contextualSpacing/>
        <w:rPr>
          <w:vanish/>
        </w:rPr>
      </w:pPr>
      <w:r w:rsidRPr="00611F25">
        <w:rPr>
          <w:noProof/>
        </w:rPr>
        <w:drawing>
          <wp:anchor distT="0" distB="0" distL="114300" distR="114300" simplePos="0" relativeHeight="251939328" behindDoc="0" locked="0" layoutInCell="1" allowOverlap="1" wp14:anchorId="175A4F5D" wp14:editId="0905BADF">
            <wp:simplePos x="0" y="0"/>
            <wp:positionH relativeFrom="column">
              <wp:posOffset>505460</wp:posOffset>
            </wp:positionH>
            <wp:positionV relativeFrom="page">
              <wp:posOffset>1397000</wp:posOffset>
            </wp:positionV>
            <wp:extent cx="1619885" cy="3516630"/>
            <wp:effectExtent l="0" t="0" r="0" b="7620"/>
            <wp:wrapTopAndBottom/>
            <wp:docPr id="587611142"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1142" name="圖片 1" descr="一張含有 文字, 螢幕擷取畫面, 數字 的圖片&#10;&#10;自動產生的描述"/>
                    <pic:cNvPicPr/>
                  </pic:nvPicPr>
                  <pic:blipFill>
                    <a:blip r:embed="rId257">
                      <a:extLst>
                        <a:ext uri="{28A0092B-C50C-407E-A947-70E740481C1C}">
                          <a14:useLocalDpi xmlns:a14="http://schemas.microsoft.com/office/drawing/2010/main" val="0"/>
                        </a:ext>
                      </a:extLst>
                    </a:blip>
                    <a:stretch>
                      <a:fillRect/>
                    </a:stretch>
                  </pic:blipFill>
                  <pic:spPr>
                    <a:xfrm>
                      <a:off x="0" y="0"/>
                      <a:ext cx="1619885" cy="3516630"/>
                    </a:xfrm>
                    <a:prstGeom prst="rect">
                      <a:avLst/>
                    </a:prstGeom>
                  </pic:spPr>
                </pic:pic>
              </a:graphicData>
            </a:graphic>
          </wp:anchor>
        </w:drawing>
      </w:r>
    </w:p>
    <w:p w14:paraId="26D03240" w14:textId="77777777" w:rsidR="00611F25" w:rsidRPr="00611F25" w:rsidRDefault="00611F25" w:rsidP="00611F25">
      <w:pPr>
        <w:pStyle w:val="affc"/>
        <w:numPr>
          <w:ilvl w:val="0"/>
          <w:numId w:val="125"/>
        </w:numPr>
        <w:ind w:leftChars="0"/>
        <w:contextualSpacing/>
        <w:rPr>
          <w:vanish/>
        </w:rPr>
      </w:pPr>
    </w:p>
    <w:p w14:paraId="42FFB74C" w14:textId="77777777" w:rsidR="00611F25" w:rsidRPr="00611F25" w:rsidRDefault="00611F25" w:rsidP="00611F25">
      <w:pPr>
        <w:pStyle w:val="affc"/>
        <w:numPr>
          <w:ilvl w:val="0"/>
          <w:numId w:val="125"/>
        </w:numPr>
        <w:ind w:leftChars="0"/>
        <w:contextualSpacing/>
        <w:rPr>
          <w:vanish/>
        </w:rPr>
      </w:pPr>
    </w:p>
    <w:p w14:paraId="772CE45B" w14:textId="77777777" w:rsidR="00611F25" w:rsidRPr="00611F25" w:rsidRDefault="00611F25" w:rsidP="00611F25">
      <w:pPr>
        <w:pStyle w:val="affc"/>
        <w:numPr>
          <w:ilvl w:val="0"/>
          <w:numId w:val="125"/>
        </w:numPr>
        <w:ind w:leftChars="0"/>
        <w:contextualSpacing/>
        <w:rPr>
          <w:vanish/>
        </w:rPr>
      </w:pPr>
    </w:p>
    <w:p w14:paraId="3897CD89" w14:textId="77777777" w:rsidR="00611F25" w:rsidRPr="00611F25" w:rsidRDefault="00611F25" w:rsidP="00611F25">
      <w:pPr>
        <w:pStyle w:val="affc"/>
        <w:numPr>
          <w:ilvl w:val="0"/>
          <w:numId w:val="125"/>
        </w:numPr>
        <w:ind w:leftChars="0"/>
        <w:contextualSpacing/>
        <w:rPr>
          <w:vanish/>
        </w:rPr>
      </w:pPr>
    </w:p>
    <w:p w14:paraId="1E5064FA" w14:textId="10416A4D" w:rsidR="00611F25" w:rsidRDefault="00611F25" w:rsidP="00611F25">
      <w:pPr>
        <w:pStyle w:val="afff8"/>
        <w:numPr>
          <w:ilvl w:val="0"/>
          <w:numId w:val="125"/>
        </w:numPr>
      </w:pPr>
      <w:r>
        <w:rPr>
          <w:rFonts w:hint="eastAsia"/>
        </w:rPr>
        <w:t>管理員統計</w:t>
      </w:r>
    </w:p>
    <w:p w14:paraId="34B9EF91" w14:textId="57950189" w:rsidR="00611F25" w:rsidRDefault="00611F25" w:rsidP="00611F25">
      <w:pPr>
        <w:pStyle w:val="afff8"/>
        <w:numPr>
          <w:ilvl w:val="1"/>
          <w:numId w:val="125"/>
        </w:numPr>
      </w:pPr>
      <w:r>
        <w:rPr>
          <w:rFonts w:hint="eastAsia"/>
        </w:rPr>
        <w:t>A</w:t>
      </w:r>
      <w:r>
        <w:t>dministrator</w:t>
      </w:r>
      <w:r>
        <w:t>、</w:t>
      </w:r>
      <w:proofErr w:type="spellStart"/>
      <w:r>
        <w:t>SuperUser</w:t>
      </w:r>
      <w:proofErr w:type="spellEnd"/>
      <w:r>
        <w:t>、團購管理者可用，主要用途統計同仁餐與團購次數</w:t>
      </w:r>
    </w:p>
    <w:p w14:paraId="5ED4889C" w14:textId="00914911" w:rsidR="00611F25" w:rsidRDefault="00611F25" w:rsidP="00611F25">
      <w:pPr>
        <w:pStyle w:val="afff1"/>
        <w:ind w:left="314" w:firstLine="480"/>
      </w:pPr>
      <w:r>
        <w:t>圖196．管理員統計頁籤</w:t>
      </w:r>
    </w:p>
    <w:p w14:paraId="670355A7" w14:textId="2713DC8B" w:rsidR="00611F25" w:rsidRDefault="00611F25" w:rsidP="00611F25">
      <w:pPr>
        <w:pStyle w:val="afff8"/>
        <w:numPr>
          <w:ilvl w:val="1"/>
          <w:numId w:val="125"/>
        </w:numPr>
      </w:pPr>
      <w:r>
        <w:t>下方左邊統計分類匣，可選擇所屬公司、組織樹與時間範圍</w:t>
      </w:r>
    </w:p>
    <w:p w14:paraId="577D6E20" w14:textId="7FAED5E9" w:rsidR="00611F25" w:rsidRDefault="00611F25" w:rsidP="00611F25">
      <w:pPr>
        <w:pStyle w:val="afff8"/>
        <w:numPr>
          <w:ilvl w:val="2"/>
          <w:numId w:val="125"/>
        </w:numPr>
      </w:pPr>
      <w:r>
        <w:t>組織樹：允許選擇當前所屬公司下的人員、部門、職務</w:t>
      </w:r>
    </w:p>
    <w:p w14:paraId="3ACECCAF" w14:textId="438AA978" w:rsidR="00611F25" w:rsidRDefault="00611F25" w:rsidP="00611F25">
      <w:pPr>
        <w:pStyle w:val="afff8"/>
        <w:numPr>
          <w:ilvl w:val="1"/>
          <w:numId w:val="125"/>
        </w:numPr>
      </w:pPr>
      <w:r>
        <w:t>下方右邊人員團購統計列表有六欄</w:t>
      </w:r>
    </w:p>
    <w:p w14:paraId="09B6B9F1" w14:textId="1F289076" w:rsidR="00611F25" w:rsidRDefault="00611F25" w:rsidP="00611F25">
      <w:pPr>
        <w:pStyle w:val="afff8"/>
        <w:numPr>
          <w:ilvl w:val="2"/>
          <w:numId w:val="125"/>
        </w:numPr>
      </w:pPr>
      <w:r>
        <w:rPr>
          <w:rFonts w:hint="eastAsia"/>
        </w:rPr>
        <w:t>編號</w:t>
      </w:r>
    </w:p>
    <w:p w14:paraId="52B2F64D" w14:textId="6C3930C4" w:rsidR="00611F25" w:rsidRDefault="00611F25" w:rsidP="00611F25">
      <w:pPr>
        <w:pStyle w:val="afff8"/>
        <w:numPr>
          <w:ilvl w:val="2"/>
          <w:numId w:val="125"/>
        </w:numPr>
      </w:pPr>
      <w:r>
        <w:rPr>
          <w:rFonts w:hint="eastAsia"/>
        </w:rPr>
        <w:t>部門名稱</w:t>
      </w:r>
    </w:p>
    <w:p w14:paraId="4364EC60" w14:textId="27501FC2" w:rsidR="00611F25" w:rsidRDefault="00611F25" w:rsidP="00611F25">
      <w:pPr>
        <w:pStyle w:val="afff8"/>
        <w:numPr>
          <w:ilvl w:val="2"/>
          <w:numId w:val="125"/>
        </w:numPr>
      </w:pPr>
      <w:r>
        <w:rPr>
          <w:rFonts w:hint="eastAsia"/>
        </w:rPr>
        <w:t>職務名稱</w:t>
      </w:r>
    </w:p>
    <w:p w14:paraId="56C57801" w14:textId="7499E6D3" w:rsidR="00611F25" w:rsidRDefault="00611F25" w:rsidP="00611F25">
      <w:pPr>
        <w:pStyle w:val="afff8"/>
        <w:numPr>
          <w:ilvl w:val="2"/>
          <w:numId w:val="125"/>
        </w:numPr>
      </w:pPr>
      <w:r>
        <w:rPr>
          <w:rFonts w:hint="eastAsia"/>
        </w:rPr>
        <w:t>人員名稱</w:t>
      </w:r>
    </w:p>
    <w:p w14:paraId="5E556C7F" w14:textId="4D54D800" w:rsidR="00611F25" w:rsidRDefault="00611F25" w:rsidP="00611F25">
      <w:pPr>
        <w:pStyle w:val="afff8"/>
        <w:numPr>
          <w:ilvl w:val="2"/>
          <w:numId w:val="125"/>
        </w:numPr>
      </w:pPr>
      <w:r>
        <w:rPr>
          <w:rFonts w:hint="eastAsia"/>
        </w:rPr>
        <w:t>參與次數</w:t>
      </w:r>
    </w:p>
    <w:p w14:paraId="5DAFCDE9" w14:textId="552E3437" w:rsidR="00611F25" w:rsidRDefault="00611F25" w:rsidP="00611F25">
      <w:pPr>
        <w:pStyle w:val="afff8"/>
        <w:numPr>
          <w:ilvl w:val="2"/>
          <w:numId w:val="125"/>
        </w:numPr>
      </w:pPr>
      <w:r>
        <w:rPr>
          <w:rFonts w:hint="eastAsia"/>
        </w:rPr>
        <w:t>總額</w:t>
      </w:r>
    </w:p>
    <w:p w14:paraId="488EB270" w14:textId="77777777" w:rsidR="00611F25" w:rsidRDefault="00611F25">
      <w:pPr>
        <w:widowControl/>
        <w:suppressAutoHyphens w:val="0"/>
      </w:pPr>
      <w:r>
        <w:br w:type="page"/>
      </w:r>
    </w:p>
    <w:p w14:paraId="5E7FC6B9" w14:textId="5F5B31B4" w:rsidR="00611F25" w:rsidRDefault="00611F25" w:rsidP="00611F25">
      <w:pPr>
        <w:pStyle w:val="afff8"/>
        <w:numPr>
          <w:ilvl w:val="1"/>
          <w:numId w:val="125"/>
        </w:numPr>
      </w:pPr>
      <w:r>
        <w:t>點選其中一筆人員團購資料，會跳</w:t>
      </w:r>
      <w:proofErr w:type="gramStart"/>
      <w:r>
        <w:rPr>
          <w:rFonts w:hint="eastAsia"/>
        </w:rPr>
        <w:t>＂</w:t>
      </w:r>
      <w:proofErr w:type="gramEnd"/>
      <w:r>
        <w:t>顯示個人團購統計</w:t>
      </w:r>
      <w:proofErr w:type="gramStart"/>
      <w:r>
        <w:rPr>
          <w:rFonts w:hint="eastAsia"/>
        </w:rPr>
        <w:t>＂</w:t>
      </w:r>
      <w:proofErr w:type="gramEnd"/>
    </w:p>
    <w:p w14:paraId="4EB7F3EA" w14:textId="05BE8558" w:rsidR="00611F25" w:rsidRDefault="00611F25" w:rsidP="00611F25">
      <w:pPr>
        <w:pStyle w:val="afff1"/>
        <w:ind w:left="314" w:firstLine="480"/>
      </w:pPr>
      <w:r>
        <w:t>圖197．個人團購統計視窗</w:t>
      </w:r>
    </w:p>
    <w:p w14:paraId="63000EE1" w14:textId="6645643E" w:rsidR="00611F25" w:rsidRDefault="00611F25" w:rsidP="00611F25">
      <w:pPr>
        <w:pStyle w:val="afff8"/>
        <w:numPr>
          <w:ilvl w:val="2"/>
          <w:numId w:val="127"/>
        </w:numPr>
      </w:pPr>
      <w:r w:rsidRPr="00611F25">
        <w:rPr>
          <w:noProof/>
        </w:rPr>
        <w:drawing>
          <wp:anchor distT="0" distB="0" distL="114300" distR="114300" simplePos="0" relativeHeight="251940352" behindDoc="0" locked="0" layoutInCell="1" allowOverlap="1" wp14:anchorId="48AA8739" wp14:editId="24C2FBC4">
            <wp:simplePos x="0" y="0"/>
            <wp:positionH relativeFrom="column">
              <wp:posOffset>505460</wp:posOffset>
            </wp:positionH>
            <wp:positionV relativeFrom="page">
              <wp:posOffset>1130300</wp:posOffset>
            </wp:positionV>
            <wp:extent cx="1619885" cy="3455670"/>
            <wp:effectExtent l="0" t="0" r="0" b="0"/>
            <wp:wrapTopAndBottom/>
            <wp:docPr id="152426984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69846" name="圖片 1" descr="一張含有 文字, 螢幕擷取畫面 的圖片&#10;&#10;自動產生的描述"/>
                    <pic:cNvPicPr/>
                  </pic:nvPicPr>
                  <pic:blipFill>
                    <a:blip r:embed="rId258">
                      <a:extLst>
                        <a:ext uri="{28A0092B-C50C-407E-A947-70E740481C1C}">
                          <a14:useLocalDpi xmlns:a14="http://schemas.microsoft.com/office/drawing/2010/main" val="0"/>
                        </a:ext>
                      </a:extLst>
                    </a:blip>
                    <a:stretch>
                      <a:fillRect/>
                    </a:stretch>
                  </pic:blipFill>
                  <pic:spPr>
                    <a:xfrm>
                      <a:off x="0" y="0"/>
                      <a:ext cx="1619885" cy="3455670"/>
                    </a:xfrm>
                    <a:prstGeom prst="rect">
                      <a:avLst/>
                    </a:prstGeom>
                  </pic:spPr>
                </pic:pic>
              </a:graphicData>
            </a:graphic>
          </wp:anchor>
        </w:drawing>
      </w:r>
      <w:r>
        <w:rPr>
          <w:rFonts w:hint="eastAsia"/>
        </w:rPr>
        <w:t>顯示資訊</w:t>
      </w:r>
    </w:p>
    <w:p w14:paraId="61DE1626" w14:textId="7DFBCC8D" w:rsidR="00611F25" w:rsidRDefault="00611F25" w:rsidP="00611F25">
      <w:pPr>
        <w:pStyle w:val="afff8"/>
        <w:numPr>
          <w:ilvl w:val="3"/>
          <w:numId w:val="127"/>
        </w:numPr>
      </w:pPr>
      <w:r>
        <w:rPr>
          <w:rFonts w:hint="eastAsia"/>
        </w:rPr>
        <w:t>參與次數：</w:t>
      </w:r>
      <w:r>
        <w:rPr>
          <w:rFonts w:hint="eastAsia"/>
        </w:rPr>
        <w:t>n</w:t>
      </w:r>
      <w:r>
        <w:rPr>
          <w:rFonts w:hint="eastAsia"/>
        </w:rPr>
        <w:t>次</w:t>
      </w:r>
    </w:p>
    <w:p w14:paraId="09346D51" w14:textId="3849D7D8" w:rsidR="00611F25" w:rsidRDefault="00611F25" w:rsidP="00611F25">
      <w:pPr>
        <w:pStyle w:val="afff8"/>
        <w:numPr>
          <w:ilvl w:val="3"/>
          <w:numId w:val="127"/>
        </w:numPr>
      </w:pPr>
      <w:r>
        <w:rPr>
          <w:rFonts w:hint="eastAsia"/>
        </w:rPr>
        <w:t>總額：</w:t>
      </w:r>
      <w:r>
        <w:rPr>
          <w:rFonts w:hint="eastAsia"/>
        </w:rPr>
        <w:t>n</w:t>
      </w:r>
      <w:r>
        <w:rPr>
          <w:rFonts w:hint="eastAsia"/>
        </w:rPr>
        <w:t>元</w:t>
      </w:r>
    </w:p>
    <w:p w14:paraId="4BDD69B0" w14:textId="0745AFA0" w:rsidR="00611F25" w:rsidRDefault="002243E3" w:rsidP="00611F25">
      <w:pPr>
        <w:pStyle w:val="afff8"/>
        <w:numPr>
          <w:ilvl w:val="3"/>
          <w:numId w:val="127"/>
        </w:numPr>
      </w:pPr>
      <w:proofErr w:type="spellStart"/>
      <w:r>
        <w:rPr>
          <w:rFonts w:hint="eastAsia"/>
        </w:rPr>
        <w:t>Xx</w:t>
      </w:r>
      <w:r>
        <w:t>x</w:t>
      </w:r>
      <w:proofErr w:type="spellEnd"/>
      <w:r>
        <w:rPr>
          <w:rFonts w:hint="eastAsia"/>
        </w:rPr>
        <w:t>(</w:t>
      </w:r>
      <w:r>
        <w:rPr>
          <w:rFonts w:hint="eastAsia"/>
        </w:rPr>
        <w:t>人名</w:t>
      </w:r>
      <w:r>
        <w:rPr>
          <w:rFonts w:hint="eastAsia"/>
        </w:rPr>
        <w:t>)</w:t>
      </w:r>
      <w:r>
        <w:rPr>
          <w:rFonts w:hint="eastAsia"/>
        </w:rPr>
        <w:t>團購清單</w:t>
      </w:r>
    </w:p>
    <w:p w14:paraId="2036BAD4" w14:textId="26028AB8" w:rsidR="002243E3" w:rsidRDefault="002243E3" w:rsidP="002243E3">
      <w:pPr>
        <w:pStyle w:val="afff8"/>
        <w:numPr>
          <w:ilvl w:val="4"/>
          <w:numId w:val="127"/>
        </w:numPr>
      </w:pPr>
      <w:r>
        <w:rPr>
          <w:rFonts w:hint="eastAsia"/>
        </w:rPr>
        <w:t>編號</w:t>
      </w:r>
    </w:p>
    <w:p w14:paraId="1520F227" w14:textId="7C6E1D1F" w:rsidR="002243E3" w:rsidRDefault="002243E3" w:rsidP="002243E3">
      <w:pPr>
        <w:pStyle w:val="afff8"/>
        <w:numPr>
          <w:ilvl w:val="4"/>
          <w:numId w:val="127"/>
        </w:numPr>
      </w:pPr>
      <w:r>
        <w:rPr>
          <w:rFonts w:hint="eastAsia"/>
        </w:rPr>
        <w:t>標題</w:t>
      </w:r>
    </w:p>
    <w:p w14:paraId="309E347F" w14:textId="1563E673" w:rsidR="002243E3" w:rsidRDefault="002243E3" w:rsidP="002243E3">
      <w:pPr>
        <w:pStyle w:val="afff8"/>
        <w:numPr>
          <w:ilvl w:val="4"/>
          <w:numId w:val="127"/>
        </w:numPr>
      </w:pPr>
      <w:r>
        <w:rPr>
          <w:rFonts w:hint="eastAsia"/>
        </w:rPr>
        <w:t>發起人</w:t>
      </w:r>
    </w:p>
    <w:p w14:paraId="0DE46A52" w14:textId="1282AA36" w:rsidR="002243E3" w:rsidRDefault="002243E3" w:rsidP="002243E3">
      <w:pPr>
        <w:pStyle w:val="afff8"/>
        <w:numPr>
          <w:ilvl w:val="4"/>
          <w:numId w:val="127"/>
        </w:numPr>
      </w:pPr>
      <w:r>
        <w:rPr>
          <w:rFonts w:hint="eastAsia"/>
        </w:rPr>
        <w:t>開始時間</w:t>
      </w:r>
    </w:p>
    <w:p w14:paraId="5CBD1031" w14:textId="6139E4D7" w:rsidR="002243E3" w:rsidRDefault="002243E3" w:rsidP="002243E3">
      <w:pPr>
        <w:pStyle w:val="afff8"/>
        <w:numPr>
          <w:ilvl w:val="4"/>
          <w:numId w:val="127"/>
        </w:numPr>
      </w:pPr>
      <w:r>
        <w:rPr>
          <w:rFonts w:hint="eastAsia"/>
        </w:rPr>
        <w:t>結束時間</w:t>
      </w:r>
    </w:p>
    <w:p w14:paraId="5DAA0662" w14:textId="6762D5AD" w:rsidR="002243E3" w:rsidRDefault="002243E3" w:rsidP="002243E3">
      <w:pPr>
        <w:pStyle w:val="afff8"/>
        <w:numPr>
          <w:ilvl w:val="4"/>
          <w:numId w:val="127"/>
        </w:numPr>
      </w:pPr>
      <w:r>
        <w:rPr>
          <w:rFonts w:hint="eastAsia"/>
        </w:rPr>
        <w:t>人氣</w:t>
      </w:r>
    </w:p>
    <w:p w14:paraId="4B249DF5" w14:textId="4A024810" w:rsidR="002243E3" w:rsidRDefault="002243E3" w:rsidP="002243E3">
      <w:pPr>
        <w:pStyle w:val="afff8"/>
        <w:numPr>
          <w:ilvl w:val="4"/>
          <w:numId w:val="127"/>
        </w:numPr>
      </w:pPr>
      <w:r>
        <w:rPr>
          <w:rFonts w:hint="eastAsia"/>
        </w:rPr>
        <w:t>小計</w:t>
      </w:r>
    </w:p>
    <w:p w14:paraId="36F09859" w14:textId="1B47CEDF" w:rsidR="002243E3" w:rsidRDefault="002243E3" w:rsidP="002243E3">
      <w:pPr>
        <w:pStyle w:val="afff8"/>
        <w:numPr>
          <w:ilvl w:val="3"/>
          <w:numId w:val="127"/>
        </w:numPr>
      </w:pPr>
      <w:r>
        <w:rPr>
          <w:rFonts w:hint="eastAsia"/>
        </w:rPr>
        <w:t>列表超過</w:t>
      </w:r>
      <w:r>
        <w:rPr>
          <w:rFonts w:hint="eastAsia"/>
        </w:rPr>
        <w:t>15</w:t>
      </w:r>
      <w:r>
        <w:rPr>
          <w:rFonts w:hint="eastAsia"/>
        </w:rPr>
        <w:t>筆則出現換頁</w:t>
      </w:r>
    </w:p>
    <w:p w14:paraId="7377D4D4" w14:textId="3BE0B14B" w:rsidR="002243E3" w:rsidRDefault="002243E3" w:rsidP="002243E3">
      <w:pPr>
        <w:pStyle w:val="afff8"/>
        <w:numPr>
          <w:ilvl w:val="2"/>
          <w:numId w:val="127"/>
        </w:numPr>
      </w:pPr>
      <w:r>
        <w:rPr>
          <w:rFonts w:hint="eastAsia"/>
        </w:rPr>
        <w:t>點擊標題會跳</w:t>
      </w:r>
      <w:proofErr w:type="gramStart"/>
      <w:r>
        <w:rPr>
          <w:rFonts w:hint="eastAsia"/>
        </w:rPr>
        <w:t>＂</w:t>
      </w:r>
      <w:proofErr w:type="gramEnd"/>
      <w:r>
        <w:rPr>
          <w:rFonts w:hint="eastAsia"/>
        </w:rPr>
        <w:t>展開表格</w:t>
      </w:r>
      <w:proofErr w:type="gramStart"/>
      <w:r>
        <w:rPr>
          <w:rFonts w:hint="eastAsia"/>
        </w:rPr>
        <w:t>＂</w:t>
      </w:r>
      <w:proofErr w:type="gramEnd"/>
      <w:r>
        <w:rPr>
          <w:rFonts w:hint="eastAsia"/>
        </w:rPr>
        <w:t>顯示個人團購商品</w:t>
      </w:r>
    </w:p>
    <w:p w14:paraId="77CEBA24" w14:textId="206C91A9" w:rsidR="002243E3" w:rsidRDefault="002243E3" w:rsidP="002243E3">
      <w:pPr>
        <w:pStyle w:val="afff8"/>
        <w:numPr>
          <w:ilvl w:val="3"/>
          <w:numId w:val="127"/>
        </w:numPr>
      </w:pPr>
      <w:r>
        <w:rPr>
          <w:rFonts w:hint="eastAsia"/>
        </w:rPr>
        <w:t>商品名稱</w:t>
      </w:r>
    </w:p>
    <w:p w14:paraId="6D6BA749" w14:textId="7B32A581" w:rsidR="002243E3" w:rsidRDefault="002243E3" w:rsidP="002243E3">
      <w:pPr>
        <w:pStyle w:val="afff8"/>
        <w:numPr>
          <w:ilvl w:val="3"/>
          <w:numId w:val="127"/>
        </w:numPr>
      </w:pPr>
      <w:r>
        <w:rPr>
          <w:rFonts w:hint="eastAsia"/>
        </w:rPr>
        <w:t>單價</w:t>
      </w:r>
    </w:p>
    <w:p w14:paraId="7B995093" w14:textId="41D6B0B6" w:rsidR="002243E3" w:rsidRDefault="002243E3" w:rsidP="002243E3">
      <w:pPr>
        <w:pStyle w:val="afff8"/>
        <w:numPr>
          <w:ilvl w:val="3"/>
          <w:numId w:val="127"/>
        </w:numPr>
      </w:pPr>
      <w:r>
        <w:rPr>
          <w:rFonts w:hint="eastAsia"/>
        </w:rPr>
        <w:t>數量</w:t>
      </w:r>
    </w:p>
    <w:p w14:paraId="6D8BCAEF" w14:textId="38B6C0B6" w:rsidR="002243E3" w:rsidRDefault="002243E3" w:rsidP="002243E3">
      <w:pPr>
        <w:pStyle w:val="afff8"/>
        <w:numPr>
          <w:ilvl w:val="3"/>
          <w:numId w:val="127"/>
        </w:numPr>
      </w:pPr>
      <w:r>
        <w:rPr>
          <w:rFonts w:hint="eastAsia"/>
        </w:rPr>
        <w:t>金額</w:t>
      </w:r>
    </w:p>
    <w:p w14:paraId="188D01C4" w14:textId="52393662" w:rsidR="002243E3" w:rsidRPr="00B67B67" w:rsidRDefault="002243E3" w:rsidP="002243E3">
      <w:pPr>
        <w:pStyle w:val="afff8"/>
        <w:numPr>
          <w:ilvl w:val="3"/>
          <w:numId w:val="127"/>
        </w:numPr>
      </w:pPr>
      <w:r>
        <w:rPr>
          <w:rFonts w:hint="eastAsia"/>
        </w:rPr>
        <w:t>列表超過</w:t>
      </w:r>
      <w:r>
        <w:rPr>
          <w:rFonts w:hint="eastAsia"/>
        </w:rPr>
        <w:t>15</w:t>
      </w:r>
      <w:r>
        <w:rPr>
          <w:rFonts w:hint="eastAsia"/>
        </w:rPr>
        <w:t>筆則出現換頁</w:t>
      </w:r>
    </w:p>
    <w:sectPr w:rsidR="002243E3" w:rsidRPr="00B67B67" w:rsidSect="00735676">
      <w:headerReference w:type="even" r:id="rId259"/>
      <w:footerReference w:type="even" r:id="rId260"/>
      <w:footerReference w:type="default" r:id="rId261"/>
      <w:footerReference w:type="first" r:id="rId262"/>
      <w:type w:val="continuous"/>
      <w:pgSz w:w="11906" w:h="16838"/>
      <w:pgMar w:top="1361" w:right="1134" w:bottom="1361" w:left="1134" w:header="567" w:footer="96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D2CCC" w14:textId="77777777" w:rsidR="00160934" w:rsidRDefault="00160934">
      <w:r>
        <w:separator/>
      </w:r>
    </w:p>
  </w:endnote>
  <w:endnote w:type="continuationSeparator" w:id="0">
    <w:p w14:paraId="24488E02" w14:textId="77777777" w:rsidR="00160934" w:rsidRDefault="00160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yriad Pro">
    <w:altName w:val="Arial"/>
    <w:charset w:val="00"/>
    <w:family w:val="auto"/>
    <w:pitch w:val="default"/>
    <w:sig w:usb0="00000001" w:usb1="00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細圓體">
    <w:altName w:val="微軟正黑體"/>
    <w:charset w:val="88"/>
    <w:family w:val="modern"/>
    <w:pitch w:val="fixed"/>
    <w:sig w:usb0="00000000" w:usb1="08080000" w:usb2="00000010" w:usb3="00000000" w:csb0="00100000"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8648E" w14:textId="719D30C0" w:rsidR="00735676" w:rsidRPr="00A82CA5" w:rsidRDefault="00735676" w:rsidP="00A82CA5">
    <w:pPr>
      <w:pStyle w:val="afa"/>
      <w:ind w:right="360"/>
      <w:rPr>
        <w:rFonts w:ascii="微軟正黑體" w:hAnsi="微軟正黑體"/>
        <w:sz w:val="22"/>
        <w:szCs w:val="22"/>
      </w:rPr>
    </w:pPr>
    <w:r w:rsidRPr="00A92256">
      <w:rPr>
        <w:rFonts w:ascii="微軟正黑體" w:hAnsi="微軟正黑體"/>
        <w:noProof/>
        <w:sz w:val="22"/>
        <w:szCs w:val="22"/>
      </w:rPr>
      <mc:AlternateContent>
        <mc:Choice Requires="wps">
          <w:drawing>
            <wp:anchor distT="0" distB="0" distL="0" distR="0" simplePos="0" relativeHeight="251650560" behindDoc="0" locked="0" layoutInCell="1" allowOverlap="1" wp14:anchorId="38A7FFFB" wp14:editId="65770415">
              <wp:simplePos x="0" y="0"/>
              <wp:positionH relativeFrom="page">
                <wp:posOffset>6864350</wp:posOffset>
              </wp:positionH>
              <wp:positionV relativeFrom="paragraph">
                <wp:posOffset>635</wp:posOffset>
              </wp:positionV>
              <wp:extent cx="251460" cy="210820"/>
              <wp:effectExtent l="0" t="0" r="0" b="0"/>
              <wp:wrapSquare wrapText="largest"/>
              <wp:docPr id="1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4F65E86A"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7FFFB" id="_x0000_t202" coordsize="21600,21600" o:spt="202" path="m,l,21600r21600,l21600,xe">
              <v:stroke joinstyle="miter"/>
              <v:path gradientshapeok="t" o:connecttype="rect"/>
            </v:shapetype>
            <v:shape id="Text Box 19" o:spid="_x0000_s1032" type="#_x0000_t202" style="position:absolute;margin-left:540.5pt;margin-top:.05pt;width:19.8pt;height:16.6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" stroked="f">
              <v:fill opacity="0"/>
              <v:textbox inset=".15pt,.15pt,.15pt,.15pt">
                <w:txbxContent>
                  <w:p w14:paraId="4F65E86A"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A92256">
      <w:rPr>
        <w:rFonts w:ascii="微軟正黑體" w:hAnsi="微軟正黑體"/>
        <w:noProof/>
        <w:sz w:val="22"/>
        <w:szCs w:val="22"/>
      </w:rPr>
      <mc:AlternateContent>
        <mc:Choice Requires="wps">
          <w:drawing>
            <wp:anchor distT="0" distB="0" distL="0" distR="0" simplePos="0" relativeHeight="251651584" behindDoc="0" locked="0" layoutInCell="1" allowOverlap="1" wp14:anchorId="20141275" wp14:editId="7E99E853">
              <wp:simplePos x="0" y="0"/>
              <wp:positionH relativeFrom="page">
                <wp:posOffset>6864350</wp:posOffset>
              </wp:positionH>
              <wp:positionV relativeFrom="paragraph">
                <wp:posOffset>635</wp:posOffset>
              </wp:positionV>
              <wp:extent cx="251460" cy="210820"/>
              <wp:effectExtent l="0" t="0" r="0" b="0"/>
              <wp:wrapSquare wrapText="largest"/>
              <wp:docPr id="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64DD0F12" w14:textId="5E0A8561" w:rsidR="00735676" w:rsidRPr="006A1EDB" w:rsidRDefault="006A1EDB" w:rsidP="00A82CA5">
                          <w:pPr>
                            <w:pStyle w:val="afa"/>
                            <w:jc w:val="right"/>
                          </w:pPr>
                          <w:r w:rsidRPr="006A1EDB">
                            <w:rPr>
                              <w:rFonts w:ascii="Arial" w:hAnsi="Arial" w:cs="Arial"/>
                            </w:rPr>
                            <w:fldChar w:fldCharType="begin"/>
                          </w:r>
                          <w:r w:rsidRPr="006A1EDB">
                            <w:rPr>
                              <w:rFonts w:ascii="Arial" w:hAnsi="Arial" w:cs="Arial"/>
                            </w:rPr>
                            <w:instrText>PAGE   \* MERGEFORMAT</w:instrText>
                          </w:r>
                          <w:r w:rsidRPr="006A1EDB">
                            <w:rPr>
                              <w:rFonts w:ascii="Arial" w:hAnsi="Arial" w:cs="Arial"/>
                            </w:rPr>
                            <w:fldChar w:fldCharType="separate"/>
                          </w:r>
                          <w:r w:rsidRPr="006A1EDB">
                            <w:rPr>
                              <w:rFonts w:ascii="Arial" w:hAnsi="Arial" w:cs="Arial"/>
                              <w:lang w:val="zh-TW"/>
                            </w:rPr>
                            <w:t>1</w:t>
                          </w:r>
                          <w:r w:rsidRPr="006A1EDB">
                            <w:rPr>
                              <w:rFonts w:ascii="Arial" w:hAnsi="Arial" w:cs="Arial"/>
                            </w:rPr>
                            <w:fldChar w:fldCharType="end"/>
                          </w:r>
                          <w:r w:rsidR="00735676" w:rsidRPr="006A1EDB">
                            <w:rPr>
                              <w:rFonts w:ascii="Arial" w:hAnsi="Arial" w:cs="Arial"/>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41275" id="Text Box 20" o:spid="_x0000_s1033" type="#_x0000_t202" style="position:absolute;margin-left:540.5pt;margin-top:.05pt;width:19.8pt;height:16.6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" stroked="f">
              <v:fill opacity="0"/>
              <v:textbox inset=".15pt,.15pt,.15pt,.15pt">
                <w:txbxContent>
                  <w:p w14:paraId="64DD0F12" w14:textId="5E0A8561" w:rsidR="00735676" w:rsidRPr="006A1EDB" w:rsidRDefault="006A1EDB" w:rsidP="00A82CA5">
                    <w:pPr>
                      <w:pStyle w:val="afa"/>
                      <w:jc w:val="right"/>
                    </w:pPr>
                    <w:r w:rsidRPr="006A1EDB">
                      <w:rPr>
                        <w:rFonts w:ascii="Arial" w:hAnsi="Arial" w:cs="Arial"/>
                      </w:rPr>
                      <w:fldChar w:fldCharType="begin"/>
                    </w:r>
                    <w:r w:rsidRPr="006A1EDB">
                      <w:rPr>
                        <w:rFonts w:ascii="Arial" w:hAnsi="Arial" w:cs="Arial"/>
                      </w:rPr>
                      <w:instrText>PAGE   \* MERGEFORMAT</w:instrText>
                    </w:r>
                    <w:r w:rsidRPr="006A1EDB">
                      <w:rPr>
                        <w:rFonts w:ascii="Arial" w:hAnsi="Arial" w:cs="Arial"/>
                      </w:rPr>
                      <w:fldChar w:fldCharType="separate"/>
                    </w:r>
                    <w:r w:rsidRPr="006A1EDB">
                      <w:rPr>
                        <w:rFonts w:ascii="Arial" w:hAnsi="Arial" w:cs="Arial"/>
                        <w:lang w:val="zh-TW"/>
                      </w:rPr>
                      <w:t>1</w:t>
                    </w:r>
                    <w:r w:rsidRPr="006A1EDB">
                      <w:rPr>
                        <w:rFonts w:ascii="Arial" w:hAnsi="Arial" w:cs="Arial"/>
                      </w:rPr>
                      <w:fldChar w:fldCharType="end"/>
                    </w:r>
                    <w:r w:rsidR="00735676" w:rsidRPr="006A1EDB">
                      <w:rPr>
                        <w:rFonts w:ascii="Arial" w:hAnsi="Arial" w:cs="Arial"/>
                      </w:rPr>
                      <w:tab/>
                    </w:r>
                  </w:p>
                </w:txbxContent>
              </v:textbox>
              <w10:wrap type="square" side="largest" anchorx="page"/>
            </v:shape>
          </w:pict>
        </mc:Fallback>
      </mc:AlternateContent>
    </w:r>
    <w:r w:rsidRPr="00A92256">
      <w:rPr>
        <w:rFonts w:ascii="微軟正黑體" w:hAnsi="微軟正黑體"/>
        <w:sz w:val="22"/>
        <w:szCs w:val="22"/>
      </w:rPr>
      <w:t>最後修改日期：</w:t>
    </w:r>
    <w:r w:rsidRPr="00A92256">
      <w:rPr>
        <w:rFonts w:ascii="微軟正黑體" w:hAnsi="微軟正黑體"/>
        <w:sz w:val="22"/>
        <w:szCs w:val="22"/>
      </w:rPr>
      <w:fldChar w:fldCharType="begin"/>
    </w:r>
    <w:r w:rsidRPr="00A92256">
      <w:rPr>
        <w:rFonts w:ascii="微軟正黑體" w:hAnsi="微軟正黑體"/>
        <w:sz w:val="22"/>
        <w:szCs w:val="22"/>
      </w:rPr>
      <w:instrText xml:space="preserve"> DATE \@"yyyy\/M\/d" </w:instrText>
    </w:r>
    <w:r w:rsidRPr="00A92256">
      <w:rPr>
        <w:rFonts w:ascii="微軟正黑體" w:hAnsi="微軟正黑體"/>
        <w:sz w:val="22"/>
        <w:szCs w:val="22"/>
      </w:rPr>
      <w:fldChar w:fldCharType="separate"/>
    </w:r>
    <w:r w:rsidR="00FB3C24">
      <w:rPr>
        <w:rFonts w:ascii="微軟正黑體" w:hAnsi="微軟正黑體"/>
        <w:noProof/>
        <w:sz w:val="22"/>
        <w:szCs w:val="22"/>
      </w:rPr>
      <w:t>2023/7/5</w:t>
    </w:r>
    <w:r w:rsidRPr="00A92256">
      <w:rPr>
        <w:rFonts w:ascii="微軟正黑體" w:hAnsi="微軟正黑體"/>
        <w:sz w:val="22"/>
        <w:szCs w:val="22"/>
      </w:rPr>
      <w:fldChar w:fldCharType="end"/>
    </w:r>
    <w:r w:rsidRPr="00590B72">
      <w:rPr>
        <w:rFonts w:ascii="微軟正黑體" w:hAnsi="微軟正黑體" w:cs="Arial" w:hint="eastAsia"/>
        <w:b/>
        <w:sz w:val="20"/>
        <w:szCs w:val="20"/>
      </w:rPr>
      <w:t xml:space="preserve">  </w:t>
    </w:r>
    <w:r w:rsidRPr="000A0839">
      <w:rPr>
        <w:rFonts w:ascii="微軟正黑體" w:hAnsi="微軟正黑體" w:cs="Arial" w:hint="eastAsia"/>
        <w:b/>
        <w:sz w:val="22"/>
        <w:szCs w:val="22"/>
      </w:rPr>
      <w:t xml:space="preserve">         </w:t>
    </w:r>
    <w:r w:rsidRPr="00590B72">
      <w:rPr>
        <w:rFonts w:ascii="微軟正黑體" w:hAnsi="微軟正黑體" w:cs="Arial"/>
        <w:bCs/>
        <w:szCs w:val="24"/>
      </w:rPr>
      <w:t>©</w:t>
    </w:r>
    <w:r w:rsidRPr="00590B72">
      <w:rPr>
        <w:rFonts w:ascii="微軟正黑體" w:hAnsi="微軟正黑體" w:cs="Arial" w:hint="eastAsia"/>
        <w:bCs/>
        <w:szCs w:val="24"/>
      </w:rPr>
      <w:t xml:space="preserve"> 202</w:t>
    </w:r>
    <w:r w:rsidR="00654DBD">
      <w:rPr>
        <w:rFonts w:ascii="微軟正黑體" w:hAnsi="微軟正黑體" w:cs="Arial"/>
        <w:bCs/>
        <w:szCs w:val="24"/>
      </w:rPr>
      <w:t>3</w:t>
    </w:r>
    <w:r w:rsidRPr="00590B72">
      <w:rPr>
        <w:rFonts w:ascii="微軟正黑體" w:hAnsi="微軟正黑體" w:cs="Arial" w:hint="eastAsia"/>
        <w:bCs/>
        <w:szCs w:val="24"/>
      </w:rPr>
      <w:t xml:space="preserve"> </w:t>
    </w:r>
    <w:proofErr w:type="spellStart"/>
    <w:r w:rsidRPr="00590B72">
      <w:rPr>
        <w:rFonts w:ascii="微軟正黑體" w:hAnsi="微軟正黑體" w:cs="Arial" w:hint="eastAsia"/>
        <w:bCs/>
        <w:szCs w:val="24"/>
      </w:rPr>
      <w:t>Flowring</w:t>
    </w:r>
    <w:proofErr w:type="spellEnd"/>
    <w:r w:rsidRPr="00590B72">
      <w:rPr>
        <w:rFonts w:ascii="微軟正黑體" w:hAnsi="微軟正黑體" w:cs="Arial" w:hint="eastAsia"/>
        <w:bCs/>
        <w:szCs w:val="24"/>
      </w:rPr>
      <w:t xml:space="preserve"> Technology Corp</w:t>
    </w:r>
    <w:r w:rsidRPr="000A0839">
      <w:rPr>
        <w:rFonts w:ascii="微軟正黑體" w:hAnsi="微軟正黑體" w:cs="Arial" w:hint="eastAsia"/>
        <w:b/>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75642" w14:textId="497CA9BE" w:rsidR="00735676" w:rsidRPr="00735676" w:rsidRDefault="00735676" w:rsidP="00A82CA5">
    <w:pPr>
      <w:pStyle w:val="afa"/>
      <w:ind w:right="360"/>
      <w:rPr>
        <w:rFonts w:ascii="微軟正黑體" w:hAnsi="微軟正黑體"/>
        <w:sz w:val="22"/>
        <w:szCs w:val="22"/>
      </w:rPr>
    </w:pPr>
    <w:r w:rsidRPr="00735676">
      <w:rPr>
        <w:noProof/>
        <w:sz w:val="22"/>
        <w:szCs w:val="22"/>
      </w:rPr>
      <mc:AlternateContent>
        <mc:Choice Requires="wps">
          <w:drawing>
            <wp:anchor distT="0" distB="0" distL="0" distR="0" simplePos="0" relativeHeight="251653632" behindDoc="0" locked="0" layoutInCell="1" allowOverlap="1" wp14:anchorId="6385A2A0" wp14:editId="18B0637F">
              <wp:simplePos x="0" y="0"/>
              <wp:positionH relativeFrom="page">
                <wp:posOffset>6864350</wp:posOffset>
              </wp:positionH>
              <wp:positionV relativeFrom="paragraph">
                <wp:posOffset>635</wp:posOffset>
              </wp:positionV>
              <wp:extent cx="251460" cy="210820"/>
              <wp:effectExtent l="0" t="0" r="0" b="0"/>
              <wp:wrapSquare wrapText="largest"/>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0C2B7A0C"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85A2A0" id="_x0000_t202" coordsize="21600,21600" o:spt="202" path="m,l,21600r21600,l21600,xe">
              <v:stroke joinstyle="miter"/>
              <v:path gradientshapeok="t" o:connecttype="rect"/>
            </v:shapetype>
            <v:shape id="_x0000_s1034" type="#_x0000_t202" style="position:absolute;margin-left:540.5pt;margin-top:.05pt;width:19.8pt;height:16.6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C+9pSs+wEAAOkDAAAOAAAAAAAAAAAAAAAA&#10;AC4CAABkcnMvZTJvRG9jLnhtbFBLAQItABQABgAIAAAAIQA8KVVc3gAAAAkBAAAPAAAAAAAAAAAA&#10;AAAAAFUEAABkcnMvZG93bnJldi54bWxQSwUGAAAAAAQABADzAAAAYAUAAAAA&#10;" stroked="f">
              <v:fill opacity="0"/>
              <v:textbox inset=".15pt,.15pt,.15pt,.15pt">
                <w:txbxContent>
                  <w:p w14:paraId="0C2B7A0C"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735676">
      <w:rPr>
        <w:noProof/>
        <w:sz w:val="22"/>
        <w:szCs w:val="22"/>
      </w:rPr>
      <mc:AlternateContent>
        <mc:Choice Requires="wps">
          <w:drawing>
            <wp:anchor distT="0" distB="0" distL="0" distR="0" simplePos="0" relativeHeight="251654656" behindDoc="0" locked="0" layoutInCell="1" allowOverlap="1" wp14:anchorId="18BCC93E" wp14:editId="22815E3B">
              <wp:simplePos x="0" y="0"/>
              <wp:positionH relativeFrom="page">
                <wp:posOffset>6864350</wp:posOffset>
              </wp:positionH>
              <wp:positionV relativeFrom="paragraph">
                <wp:posOffset>635</wp:posOffset>
              </wp:positionV>
              <wp:extent cx="251460" cy="210820"/>
              <wp:effectExtent l="0" t="0" r="0" b="0"/>
              <wp:wrapSquare wrapText="largest"/>
              <wp:docPr id="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43E19785" w14:textId="5F6B0DF1" w:rsidR="00735676" w:rsidRDefault="00735676" w:rsidP="00735676">
                          <w:pPr>
                            <w:pStyle w:val="afa"/>
                          </w:pP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CC93E" id="_x0000_s1035" type="#_x0000_t202" style="position:absolute;margin-left:540.5pt;margin-top:.05pt;width:19.8pt;height:16.6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" stroked="f">
              <v:fill opacity="0"/>
              <v:textbox inset=".15pt,.15pt,.15pt,.15pt">
                <w:txbxContent>
                  <w:p w14:paraId="43E19785" w14:textId="5F6B0DF1" w:rsidR="00735676" w:rsidRDefault="00735676" w:rsidP="00735676">
                    <w:pPr>
                      <w:pStyle w:val="afa"/>
                    </w:pPr>
                  </w:p>
                </w:txbxContent>
              </v:textbox>
              <w10:wrap type="square" side="largest" anchorx="page"/>
            </v:shape>
          </w:pict>
        </mc:Fallback>
      </mc:AlternateContent>
    </w:r>
    <w:r w:rsidRPr="00735676">
      <w:rPr>
        <w:rFonts w:ascii="微軟正黑體" w:hAnsi="微軟正黑體"/>
        <w:sz w:val="22"/>
        <w:szCs w:val="22"/>
      </w:rPr>
      <w:t>最後修改日期：</w:t>
    </w:r>
    <w:r w:rsidRPr="00735676">
      <w:rPr>
        <w:rFonts w:ascii="微軟正黑體" w:hAnsi="微軟正黑體" w:cs="Arial"/>
        <w:sz w:val="22"/>
        <w:szCs w:val="22"/>
      </w:rPr>
      <w:fldChar w:fldCharType="begin"/>
    </w:r>
    <w:r w:rsidRPr="00735676">
      <w:rPr>
        <w:rFonts w:ascii="微軟正黑體" w:hAnsi="微軟正黑體" w:cs="Arial"/>
        <w:sz w:val="22"/>
        <w:szCs w:val="22"/>
      </w:rPr>
      <w:instrText xml:space="preserve"> DATE \@"yyyy\/M\/d" </w:instrText>
    </w:r>
    <w:r w:rsidRPr="00735676">
      <w:rPr>
        <w:rFonts w:ascii="微軟正黑體" w:hAnsi="微軟正黑體" w:cs="Arial"/>
        <w:sz w:val="22"/>
        <w:szCs w:val="22"/>
      </w:rPr>
      <w:fldChar w:fldCharType="separate"/>
    </w:r>
    <w:r w:rsidR="00FB3C24">
      <w:rPr>
        <w:rFonts w:ascii="微軟正黑體" w:hAnsi="微軟正黑體" w:cs="Arial"/>
        <w:noProof/>
        <w:sz w:val="22"/>
        <w:szCs w:val="22"/>
      </w:rPr>
      <w:t>2023/7/5</w:t>
    </w:r>
    <w:r w:rsidRPr="00735676">
      <w:rPr>
        <w:rFonts w:ascii="微軟正黑體" w:hAnsi="微軟正黑體" w:cs="Arial"/>
        <w:sz w:val="22"/>
        <w:szCs w:val="22"/>
      </w:rPr>
      <w:fldChar w:fldCharType="end"/>
    </w:r>
    <w:r w:rsidRPr="00735676">
      <w:rPr>
        <w:rFonts w:ascii="微軟正黑體" w:hAnsi="微軟正黑體" w:cs="Arial" w:hint="eastAsia"/>
        <w:b/>
        <w:sz w:val="22"/>
        <w:szCs w:val="22"/>
      </w:rPr>
      <w:t xml:space="preserve">           </w:t>
    </w:r>
    <w:r w:rsidR="00654DBD" w:rsidRPr="00590B72">
      <w:rPr>
        <w:rFonts w:ascii="微軟正黑體" w:hAnsi="微軟正黑體" w:cs="Arial"/>
        <w:bCs/>
        <w:szCs w:val="24"/>
      </w:rPr>
      <w:t>©</w:t>
    </w:r>
    <w:r w:rsidR="00654DBD" w:rsidRPr="00590B72">
      <w:rPr>
        <w:rFonts w:ascii="微軟正黑體" w:hAnsi="微軟正黑體" w:cs="Arial" w:hint="eastAsia"/>
        <w:bCs/>
        <w:szCs w:val="24"/>
      </w:rPr>
      <w:t xml:space="preserve"> 202</w:t>
    </w:r>
    <w:r w:rsidR="00654DBD">
      <w:rPr>
        <w:rFonts w:ascii="微軟正黑體" w:hAnsi="微軟正黑體" w:cs="Arial"/>
        <w:bCs/>
        <w:szCs w:val="24"/>
      </w:rPr>
      <w:t>3</w:t>
    </w:r>
    <w:r w:rsidR="00654DBD" w:rsidRPr="00590B72">
      <w:rPr>
        <w:rFonts w:ascii="微軟正黑體" w:hAnsi="微軟正黑體" w:cs="Arial" w:hint="eastAsia"/>
        <w:bCs/>
        <w:szCs w:val="24"/>
      </w:rPr>
      <w:t xml:space="preserve"> </w:t>
    </w:r>
    <w:proofErr w:type="spellStart"/>
    <w:r w:rsidR="00654DBD" w:rsidRPr="00590B72">
      <w:rPr>
        <w:rFonts w:ascii="微軟正黑體" w:hAnsi="微軟正黑體" w:cs="Arial" w:hint="eastAsia"/>
        <w:bCs/>
        <w:szCs w:val="24"/>
      </w:rPr>
      <w:t>Flowring</w:t>
    </w:r>
    <w:proofErr w:type="spellEnd"/>
    <w:r w:rsidR="00654DBD" w:rsidRPr="00590B72">
      <w:rPr>
        <w:rFonts w:ascii="微軟正黑體" w:hAnsi="微軟正黑體" w:cs="Arial" w:hint="eastAsia"/>
        <w:bCs/>
        <w:szCs w:val="24"/>
      </w:rPr>
      <w:t xml:space="preserve"> Technology Corp</w:t>
    </w:r>
    <w:r w:rsidR="00654DBD" w:rsidRPr="000A0839">
      <w:rPr>
        <w:rFonts w:ascii="微軟正黑體" w:hAnsi="微軟正黑體" w:cs="Arial" w:hint="eastAsia"/>
        <w:b/>
        <w:sz w:val="22"/>
        <w:szCs w:val="22"/>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D69E3" w14:textId="77777777" w:rsidR="00735676" w:rsidRDefault="0073567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CFBA7" w14:textId="4A844117" w:rsidR="00735676" w:rsidRPr="00735676" w:rsidRDefault="00735676" w:rsidP="00A82CA5">
    <w:pPr>
      <w:pStyle w:val="afa"/>
      <w:ind w:right="360"/>
      <w:rPr>
        <w:rFonts w:ascii="微軟正黑體" w:hAnsi="微軟正黑體"/>
        <w:sz w:val="22"/>
        <w:szCs w:val="22"/>
      </w:rPr>
    </w:pPr>
    <w:r w:rsidRPr="00735676">
      <w:rPr>
        <w:noProof/>
        <w:sz w:val="22"/>
        <w:szCs w:val="22"/>
      </w:rPr>
      <mc:AlternateContent>
        <mc:Choice Requires="wps">
          <w:drawing>
            <wp:anchor distT="0" distB="0" distL="0" distR="0" simplePos="0" relativeHeight="251656704" behindDoc="0" locked="0" layoutInCell="1" allowOverlap="1" wp14:anchorId="78D00F01" wp14:editId="6D434703">
              <wp:simplePos x="0" y="0"/>
              <wp:positionH relativeFrom="page">
                <wp:posOffset>6864350</wp:posOffset>
              </wp:positionH>
              <wp:positionV relativeFrom="paragraph">
                <wp:posOffset>635</wp:posOffset>
              </wp:positionV>
              <wp:extent cx="251460" cy="210820"/>
              <wp:effectExtent l="0" t="0" r="0" b="0"/>
              <wp:wrapSquare wrapText="largest"/>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07288E30"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00F01" id="_x0000_t202" coordsize="21600,21600" o:spt="202" path="m,l,21600r21600,l21600,xe">
              <v:stroke joinstyle="miter"/>
              <v:path gradientshapeok="t" o:connecttype="rect"/>
            </v:shapetype>
            <v:shape id="_x0000_s1036" type="#_x0000_t202" style="position:absolute;margin-left:540.5pt;margin-top:.05pt;width:19.8pt;height:16.6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" stroked="f">
              <v:fill opacity="0"/>
              <v:textbox inset=".15pt,.15pt,.15pt,.15pt">
                <w:txbxContent>
                  <w:p w14:paraId="07288E30"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735676">
      <w:rPr>
        <w:noProof/>
        <w:sz w:val="22"/>
        <w:szCs w:val="22"/>
      </w:rPr>
      <mc:AlternateContent>
        <mc:Choice Requires="wps">
          <w:drawing>
            <wp:anchor distT="0" distB="0" distL="0" distR="0" simplePos="0" relativeHeight="251657728" behindDoc="0" locked="0" layoutInCell="1" allowOverlap="1" wp14:anchorId="60DCA33B" wp14:editId="640D7E59">
              <wp:simplePos x="0" y="0"/>
              <wp:positionH relativeFrom="page">
                <wp:posOffset>6864350</wp:posOffset>
              </wp:positionH>
              <wp:positionV relativeFrom="paragraph">
                <wp:posOffset>635</wp:posOffset>
              </wp:positionV>
              <wp:extent cx="251460" cy="210820"/>
              <wp:effectExtent l="0" t="0" r="0" b="0"/>
              <wp:wrapSquare wrapText="largest"/>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6614BE82"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A33B" id="_x0000_s1037" type="#_x0000_t202" style="position:absolute;margin-left:540.5pt;margin-top:.05pt;width:19.8pt;height:16.6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A3gsfa+wEAAOkDAAAOAAAAAAAAAAAAAAAA&#10;AC4CAABkcnMvZTJvRG9jLnhtbFBLAQItABQABgAIAAAAIQA8KVVc3gAAAAkBAAAPAAAAAAAAAAAA&#10;AAAAAFUEAABkcnMvZG93bnJldi54bWxQSwUGAAAAAAQABADzAAAAYAUAAAAA&#10;" stroked="f">
              <v:fill opacity="0"/>
              <v:textbox inset=".15pt,.15pt,.15pt,.15pt">
                <w:txbxContent>
                  <w:p w14:paraId="6614BE82"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735676">
      <w:rPr>
        <w:noProof/>
        <w:sz w:val="22"/>
        <w:szCs w:val="22"/>
      </w:rPr>
      <mc:AlternateContent>
        <mc:Choice Requires="wps">
          <w:drawing>
            <wp:anchor distT="0" distB="0" distL="0" distR="0" simplePos="0" relativeHeight="251658752" behindDoc="0" locked="0" layoutInCell="1" allowOverlap="1" wp14:anchorId="0B6EF0AB" wp14:editId="3A6A7C0D">
              <wp:simplePos x="0" y="0"/>
              <wp:positionH relativeFrom="page">
                <wp:posOffset>6864350</wp:posOffset>
              </wp:positionH>
              <wp:positionV relativeFrom="paragraph">
                <wp:posOffset>635</wp:posOffset>
              </wp:positionV>
              <wp:extent cx="251460" cy="210820"/>
              <wp:effectExtent l="0" t="0" r="0" b="0"/>
              <wp:wrapSquare wrapText="largest"/>
              <wp:docPr id="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7BDBA2C2"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EF0AB" id="Text Box 21" o:spid="_x0000_s1038" type="#_x0000_t202" style="position:absolute;margin-left:540.5pt;margin-top:.05pt;width:19.8pt;height:16.6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Cf3mYm+wEAAOkDAAAOAAAAAAAAAAAAAAAA&#10;AC4CAABkcnMvZTJvRG9jLnhtbFBLAQItABQABgAIAAAAIQA8KVVc3gAAAAkBAAAPAAAAAAAAAAAA&#10;AAAAAFUEAABkcnMvZG93bnJldi54bWxQSwUGAAAAAAQABADzAAAAYAUAAAAA&#10;" stroked="f">
              <v:fill opacity="0"/>
              <v:textbox inset=".15pt,.15pt,.15pt,.15pt">
                <w:txbxContent>
                  <w:p w14:paraId="7BDBA2C2"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v:textbox>
              <w10:wrap type="square" side="largest" anchorx="page"/>
            </v:shape>
          </w:pict>
        </mc:Fallback>
      </mc:AlternateContent>
    </w:r>
    <w:r w:rsidRPr="00735676">
      <w:rPr>
        <w:rFonts w:ascii="微軟正黑體" w:hAnsi="微軟正黑體"/>
        <w:sz w:val="22"/>
        <w:szCs w:val="22"/>
      </w:rPr>
      <w:t>最後修改日期：</w:t>
    </w:r>
    <w:r w:rsidRPr="00735676">
      <w:rPr>
        <w:rFonts w:ascii="微軟正黑體" w:hAnsi="微軟正黑體" w:cs="Arial"/>
        <w:sz w:val="22"/>
        <w:szCs w:val="22"/>
      </w:rPr>
      <w:fldChar w:fldCharType="begin"/>
    </w:r>
    <w:r w:rsidRPr="00735676">
      <w:rPr>
        <w:rFonts w:ascii="微軟正黑體" w:hAnsi="微軟正黑體" w:cs="Arial"/>
        <w:sz w:val="22"/>
        <w:szCs w:val="22"/>
      </w:rPr>
      <w:instrText xml:space="preserve"> DATE \@"yyyy\/M\/d" </w:instrText>
    </w:r>
    <w:r w:rsidRPr="00735676">
      <w:rPr>
        <w:rFonts w:ascii="微軟正黑體" w:hAnsi="微軟正黑體" w:cs="Arial"/>
        <w:sz w:val="22"/>
        <w:szCs w:val="22"/>
      </w:rPr>
      <w:fldChar w:fldCharType="separate"/>
    </w:r>
    <w:r w:rsidR="00FB3C24">
      <w:rPr>
        <w:rFonts w:ascii="微軟正黑體" w:hAnsi="微軟正黑體" w:cs="Arial"/>
        <w:noProof/>
        <w:sz w:val="22"/>
        <w:szCs w:val="22"/>
      </w:rPr>
      <w:t>2023/7/5</w:t>
    </w:r>
    <w:r w:rsidRPr="00735676">
      <w:rPr>
        <w:rFonts w:ascii="微軟正黑體" w:hAnsi="微軟正黑體" w:cs="Arial"/>
        <w:sz w:val="22"/>
        <w:szCs w:val="22"/>
      </w:rPr>
      <w:fldChar w:fldCharType="end"/>
    </w:r>
    <w:r w:rsidRPr="00735676">
      <w:rPr>
        <w:rFonts w:ascii="微軟正黑體" w:hAnsi="微軟正黑體" w:cs="Arial" w:hint="eastAsia"/>
        <w:b/>
        <w:sz w:val="22"/>
        <w:szCs w:val="22"/>
      </w:rPr>
      <w:t xml:space="preserve">           </w:t>
    </w:r>
    <w:r w:rsidRPr="00735676">
      <w:rPr>
        <w:rFonts w:ascii="微軟正黑體" w:hAnsi="微軟正黑體" w:cs="Arial"/>
        <w:bCs/>
        <w:sz w:val="22"/>
        <w:szCs w:val="22"/>
      </w:rPr>
      <w:t>©</w:t>
    </w:r>
    <w:r w:rsidRPr="00735676">
      <w:rPr>
        <w:rFonts w:ascii="微軟正黑體" w:hAnsi="微軟正黑體" w:cs="Arial" w:hint="eastAsia"/>
        <w:bCs/>
        <w:sz w:val="22"/>
        <w:szCs w:val="22"/>
      </w:rPr>
      <w:t xml:space="preserve"> 202</w:t>
    </w:r>
    <w:r w:rsidR="00086CFA">
      <w:rPr>
        <w:rFonts w:ascii="微軟正黑體" w:hAnsi="微軟正黑體" w:cs="Arial" w:hint="eastAsia"/>
        <w:bCs/>
        <w:sz w:val="22"/>
        <w:szCs w:val="22"/>
      </w:rPr>
      <w:t>X</w:t>
    </w:r>
    <w:r w:rsidRPr="00735676">
      <w:rPr>
        <w:rFonts w:ascii="微軟正黑體" w:hAnsi="微軟正黑體" w:cs="Arial" w:hint="eastAsia"/>
        <w:bCs/>
        <w:sz w:val="22"/>
        <w:szCs w:val="22"/>
      </w:rPr>
      <w:t xml:space="preserve"> </w:t>
    </w:r>
    <w:proofErr w:type="spellStart"/>
    <w:r w:rsidRPr="00735676">
      <w:rPr>
        <w:rFonts w:ascii="微軟正黑體" w:hAnsi="微軟正黑體" w:cs="Arial" w:hint="eastAsia"/>
        <w:bCs/>
        <w:sz w:val="22"/>
        <w:szCs w:val="22"/>
      </w:rPr>
      <w:t>Flowring</w:t>
    </w:r>
    <w:proofErr w:type="spellEnd"/>
    <w:r w:rsidRPr="00735676">
      <w:rPr>
        <w:rFonts w:ascii="微軟正黑體" w:hAnsi="微軟正黑體" w:cs="Arial" w:hint="eastAsia"/>
        <w:bCs/>
        <w:sz w:val="22"/>
        <w:szCs w:val="22"/>
      </w:rPr>
      <w:t xml:space="preserve"> Technology Corp</w:t>
    </w:r>
    <w:r w:rsidRPr="00735676">
      <w:rPr>
        <w:rFonts w:ascii="微軟正黑體" w:hAnsi="微軟正黑體" w:cs="Arial" w:hint="eastAsia"/>
        <w:b/>
        <w:sz w:val="22"/>
        <w:szCs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9871C" w14:textId="77777777" w:rsidR="00735676" w:rsidRDefault="007356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05D6F" w14:textId="385E7918" w:rsidR="00735676" w:rsidRPr="00A82CA5" w:rsidRDefault="00735676" w:rsidP="00A82CA5">
    <w:pPr>
      <w:pStyle w:val="afa"/>
      <w:ind w:right="360"/>
      <w:rPr>
        <w:rFonts w:ascii="微軟正黑體" w:hAnsi="微軟正黑體"/>
        <w:sz w:val="22"/>
        <w:szCs w:val="22"/>
      </w:rPr>
    </w:pPr>
    <w:r w:rsidRPr="00A92256">
      <w:rPr>
        <w:rFonts w:ascii="微軟正黑體" w:hAnsi="微軟正黑體"/>
        <w:noProof/>
        <w:sz w:val="22"/>
        <w:szCs w:val="22"/>
      </w:rPr>
      <mc:AlternateContent>
        <mc:Choice Requires="wps">
          <w:drawing>
            <wp:anchor distT="0" distB="0" distL="0" distR="0" simplePos="0" relativeHeight="251662848" behindDoc="0" locked="0" layoutInCell="1" allowOverlap="1" wp14:anchorId="3A13889E" wp14:editId="3B046E1A">
              <wp:simplePos x="0" y="0"/>
              <wp:positionH relativeFrom="page">
                <wp:posOffset>6864350</wp:posOffset>
              </wp:positionH>
              <wp:positionV relativeFrom="paragraph">
                <wp:posOffset>635</wp:posOffset>
              </wp:positionV>
              <wp:extent cx="251460" cy="210820"/>
              <wp:effectExtent l="0" t="0" r="0" b="0"/>
              <wp:wrapSquare wrapText="largest"/>
              <wp:docPr id="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79E8BAD2"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13889E" id="_x0000_t202" coordsize="21600,21600" o:spt="202" path="m,l,21600r21600,l21600,xe">
              <v:stroke joinstyle="miter"/>
              <v:path gradientshapeok="t" o:connecttype="rect"/>
            </v:shapetype>
            <v:shape id="_x0000_s1039" type="#_x0000_t202" style="position:absolute;margin-left:540.5pt;margin-top:.05pt;width:19.8pt;height:16.6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" stroked="f">
              <v:fill opacity="0"/>
              <v:textbox inset=".15pt,.15pt,.15pt,.15pt">
                <w:txbxContent>
                  <w:p w14:paraId="79E8BAD2"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A92256">
      <w:rPr>
        <w:rFonts w:ascii="微軟正黑體" w:hAnsi="微軟正黑體"/>
        <w:noProof/>
        <w:sz w:val="22"/>
        <w:szCs w:val="22"/>
      </w:rPr>
      <mc:AlternateContent>
        <mc:Choice Requires="wps">
          <w:drawing>
            <wp:anchor distT="0" distB="0" distL="0" distR="0" simplePos="0" relativeHeight="251663872" behindDoc="0" locked="0" layoutInCell="1" allowOverlap="1" wp14:anchorId="1A6CED97" wp14:editId="009F6D97">
              <wp:simplePos x="0" y="0"/>
              <wp:positionH relativeFrom="page">
                <wp:posOffset>6864350</wp:posOffset>
              </wp:positionH>
              <wp:positionV relativeFrom="paragraph">
                <wp:posOffset>635</wp:posOffset>
              </wp:positionV>
              <wp:extent cx="251460" cy="210820"/>
              <wp:effectExtent l="0" t="0" r="0" b="0"/>
              <wp:wrapSquare wrapText="largest"/>
              <wp:docPr id="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61268C7C"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CED97" id="_x0000_s1040" type="#_x0000_t202" style="position:absolute;margin-left:540.5pt;margin-top:.05pt;width:19.8pt;height:16.6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CNN8DK+wEAAOkDAAAOAAAAAAAAAAAAAAAA&#10;AC4CAABkcnMvZTJvRG9jLnhtbFBLAQItABQABgAIAAAAIQA8KVVc3gAAAAkBAAAPAAAAAAAAAAAA&#10;AAAAAFUEAABkcnMvZG93bnJldi54bWxQSwUGAAAAAAQABADzAAAAYAUAAAAA&#10;" stroked="f">
              <v:fill opacity="0"/>
              <v:textbox inset=".15pt,.15pt,.15pt,.15pt">
                <w:txbxContent>
                  <w:p w14:paraId="61268C7C"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A92256">
      <w:rPr>
        <w:rFonts w:ascii="微軟正黑體" w:hAnsi="微軟正黑體"/>
        <w:noProof/>
        <w:sz w:val="22"/>
        <w:szCs w:val="22"/>
      </w:rPr>
      <mc:AlternateContent>
        <mc:Choice Requires="wps">
          <w:drawing>
            <wp:anchor distT="0" distB="0" distL="0" distR="0" simplePos="0" relativeHeight="251664896" behindDoc="0" locked="0" layoutInCell="1" allowOverlap="1" wp14:anchorId="5FE38BAD" wp14:editId="6B5F3343">
              <wp:simplePos x="0" y="0"/>
              <wp:positionH relativeFrom="page">
                <wp:posOffset>6864350</wp:posOffset>
              </wp:positionH>
              <wp:positionV relativeFrom="paragraph">
                <wp:posOffset>635</wp:posOffset>
              </wp:positionV>
              <wp:extent cx="251460" cy="210820"/>
              <wp:effectExtent l="0" t="0" r="0" b="0"/>
              <wp:wrapSquare wrapText="largest"/>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52AA1FD3"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38BAD" id="_x0000_s1041" type="#_x0000_t202" style="position:absolute;margin-left:540.5pt;margin-top:.05pt;width:19.8pt;height:16.6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" stroked="f">
              <v:fill opacity="0"/>
              <v:textbox inset=".15pt,.15pt,.15pt,.15pt">
                <w:txbxContent>
                  <w:p w14:paraId="52AA1FD3"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v:textbox>
              <w10:wrap type="square" side="largest" anchorx="page"/>
            </v:shape>
          </w:pict>
        </mc:Fallback>
      </mc:AlternateContent>
    </w:r>
    <w:r w:rsidRPr="00A92256">
      <w:rPr>
        <w:rFonts w:ascii="微軟正黑體" w:hAnsi="微軟正黑體"/>
        <w:sz w:val="22"/>
        <w:szCs w:val="22"/>
      </w:rPr>
      <w:t>最後修改日期：</w:t>
    </w:r>
    <w:r w:rsidRPr="00A92256">
      <w:rPr>
        <w:rFonts w:ascii="微軟正黑體" w:hAnsi="微軟正黑體"/>
        <w:sz w:val="22"/>
        <w:szCs w:val="22"/>
      </w:rPr>
      <w:fldChar w:fldCharType="begin"/>
    </w:r>
    <w:r w:rsidRPr="00A92256">
      <w:rPr>
        <w:rFonts w:ascii="微軟正黑體" w:hAnsi="微軟正黑體"/>
        <w:sz w:val="22"/>
        <w:szCs w:val="22"/>
      </w:rPr>
      <w:instrText xml:space="preserve"> DATE \@"yyyy\/M\/d" </w:instrText>
    </w:r>
    <w:r w:rsidRPr="00A92256">
      <w:rPr>
        <w:rFonts w:ascii="微軟正黑體" w:hAnsi="微軟正黑體"/>
        <w:sz w:val="22"/>
        <w:szCs w:val="22"/>
      </w:rPr>
      <w:fldChar w:fldCharType="separate"/>
    </w:r>
    <w:r w:rsidR="00FB3C24">
      <w:rPr>
        <w:rFonts w:ascii="微軟正黑體" w:hAnsi="微軟正黑體"/>
        <w:noProof/>
        <w:sz w:val="22"/>
        <w:szCs w:val="22"/>
      </w:rPr>
      <w:t>2023/7/5</w:t>
    </w:r>
    <w:r w:rsidRPr="00A92256">
      <w:rPr>
        <w:rFonts w:ascii="微軟正黑體" w:hAnsi="微軟正黑體"/>
        <w:sz w:val="22"/>
        <w:szCs w:val="22"/>
      </w:rPr>
      <w:fldChar w:fldCharType="end"/>
    </w:r>
    <w:r w:rsidRPr="00A92256">
      <w:rPr>
        <w:rFonts w:ascii="微軟正黑體" w:hAnsi="微軟正黑體" w:hint="eastAsia"/>
        <w:sz w:val="22"/>
        <w:szCs w:val="22"/>
      </w:rPr>
      <w:t xml:space="preserve"> </w:t>
    </w:r>
    <w:r w:rsidRPr="00590B72">
      <w:rPr>
        <w:rFonts w:ascii="微軟正黑體" w:hAnsi="微軟正黑體" w:cs="Arial" w:hint="eastAsia"/>
        <w:b/>
        <w:sz w:val="20"/>
        <w:szCs w:val="20"/>
      </w:rPr>
      <w:t xml:space="preserve"> </w:t>
    </w:r>
    <w:r w:rsidRPr="000A0839">
      <w:rPr>
        <w:rFonts w:ascii="微軟正黑體" w:hAnsi="微軟正黑體" w:cs="Arial" w:hint="eastAsia"/>
        <w:b/>
        <w:sz w:val="22"/>
        <w:szCs w:val="22"/>
      </w:rPr>
      <w:t xml:space="preserve">         </w:t>
    </w:r>
    <w:r w:rsidRPr="00590B72">
      <w:rPr>
        <w:rFonts w:ascii="微軟正黑體" w:hAnsi="微軟正黑體" w:cs="Arial"/>
        <w:bCs/>
        <w:szCs w:val="24"/>
      </w:rPr>
      <w:t>©</w:t>
    </w:r>
    <w:r w:rsidRPr="00590B72">
      <w:rPr>
        <w:rFonts w:ascii="微軟正黑體" w:hAnsi="微軟正黑體" w:cs="Arial" w:hint="eastAsia"/>
        <w:bCs/>
        <w:szCs w:val="24"/>
      </w:rPr>
      <w:t xml:space="preserve"> 202</w:t>
    </w:r>
    <w:r w:rsidR="00086CFA">
      <w:rPr>
        <w:rFonts w:ascii="微軟正黑體" w:hAnsi="微軟正黑體" w:cs="Arial" w:hint="eastAsia"/>
        <w:bCs/>
        <w:szCs w:val="24"/>
      </w:rPr>
      <w:t>X</w:t>
    </w:r>
    <w:r w:rsidRPr="00590B72">
      <w:rPr>
        <w:rFonts w:ascii="微軟正黑體" w:hAnsi="微軟正黑體" w:cs="Arial" w:hint="eastAsia"/>
        <w:bCs/>
        <w:szCs w:val="24"/>
      </w:rPr>
      <w:t xml:space="preserve"> </w:t>
    </w:r>
    <w:proofErr w:type="spellStart"/>
    <w:r w:rsidRPr="00590B72">
      <w:rPr>
        <w:rFonts w:ascii="微軟正黑體" w:hAnsi="微軟正黑體" w:cs="Arial" w:hint="eastAsia"/>
        <w:bCs/>
        <w:szCs w:val="24"/>
      </w:rPr>
      <w:t>Flowring</w:t>
    </w:r>
    <w:proofErr w:type="spellEnd"/>
    <w:r w:rsidRPr="00590B72">
      <w:rPr>
        <w:rFonts w:ascii="微軟正黑體" w:hAnsi="微軟正黑體" w:cs="Arial" w:hint="eastAsia"/>
        <w:bCs/>
        <w:szCs w:val="24"/>
      </w:rPr>
      <w:t xml:space="preserve"> Technology Corp</w:t>
    </w:r>
    <w:r w:rsidRPr="000A0839">
      <w:rPr>
        <w:rFonts w:ascii="微軟正黑體" w:hAnsi="微軟正黑體" w:cs="Arial" w:hint="eastAsia"/>
        <w:b/>
        <w:sz w:val="22"/>
        <w:szCs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7B29D" w14:textId="5DFB40CA" w:rsidR="00735676" w:rsidRPr="00A82CA5" w:rsidRDefault="00735676" w:rsidP="00A82CA5">
    <w:pPr>
      <w:pStyle w:val="afa"/>
      <w:ind w:right="360"/>
      <w:rPr>
        <w:rFonts w:ascii="微軟正黑體" w:hAnsi="微軟正黑體"/>
        <w:sz w:val="22"/>
        <w:szCs w:val="22"/>
      </w:rPr>
    </w:pPr>
    <w:r w:rsidRPr="00A92256">
      <w:rPr>
        <w:rFonts w:ascii="微軟正黑體" w:hAnsi="微軟正黑體"/>
        <w:noProof/>
        <w:sz w:val="22"/>
        <w:szCs w:val="22"/>
      </w:rPr>
      <mc:AlternateContent>
        <mc:Choice Requires="wps">
          <w:drawing>
            <wp:anchor distT="0" distB="0" distL="0" distR="0" simplePos="0" relativeHeight="251659776" behindDoc="0" locked="0" layoutInCell="1" allowOverlap="1" wp14:anchorId="3772532D" wp14:editId="6EFE88B0">
              <wp:simplePos x="0" y="0"/>
              <wp:positionH relativeFrom="page">
                <wp:posOffset>6864350</wp:posOffset>
              </wp:positionH>
              <wp:positionV relativeFrom="paragraph">
                <wp:posOffset>635</wp:posOffset>
              </wp:positionV>
              <wp:extent cx="251460" cy="210820"/>
              <wp:effectExtent l="0" t="0" r="0" b="0"/>
              <wp:wrapSquare wrapText="largest"/>
              <wp:docPr id="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345BF028"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72532D" id="_x0000_t202" coordsize="21600,21600" o:spt="202" path="m,l,21600r21600,l21600,xe">
              <v:stroke joinstyle="miter"/>
              <v:path gradientshapeok="t" o:connecttype="rect"/>
            </v:shapetype>
            <v:shape id="_x0000_s1042" type="#_x0000_t202" style="position:absolute;margin-left:540.5pt;margin-top:.05pt;width:19.8pt;height:16.6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" stroked="f">
              <v:fill opacity="0"/>
              <v:textbox inset=".15pt,.15pt,.15pt,.15pt">
                <w:txbxContent>
                  <w:p w14:paraId="345BF028"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A92256">
      <w:rPr>
        <w:rFonts w:ascii="微軟正黑體" w:hAnsi="微軟正黑體"/>
        <w:noProof/>
        <w:sz w:val="22"/>
        <w:szCs w:val="22"/>
      </w:rPr>
      <mc:AlternateContent>
        <mc:Choice Requires="wps">
          <w:drawing>
            <wp:anchor distT="0" distB="0" distL="0" distR="0" simplePos="0" relativeHeight="251660800" behindDoc="0" locked="0" layoutInCell="1" allowOverlap="1" wp14:anchorId="37EDAB55" wp14:editId="5D6BF9D9">
              <wp:simplePos x="0" y="0"/>
              <wp:positionH relativeFrom="page">
                <wp:posOffset>6864350</wp:posOffset>
              </wp:positionH>
              <wp:positionV relativeFrom="paragraph">
                <wp:posOffset>635</wp:posOffset>
              </wp:positionV>
              <wp:extent cx="251460" cy="210820"/>
              <wp:effectExtent l="0" t="0" r="0" b="0"/>
              <wp:wrapSquare wrapText="largest"/>
              <wp:docPr id="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45CB1F91" w14:textId="77777777" w:rsidR="00735676" w:rsidRDefault="00735676" w:rsidP="00A82CA5">
                          <w:pPr>
                            <w:pStyle w:val="afa"/>
                            <w:jc w:val="right"/>
                          </w:pPr>
                          <w:r>
                            <w:rPr>
                              <w:rFonts w:ascii="Arial" w:hAnsi="Arial" w:cs="Arial"/>
                              <w:b/>
                              <w:bCs/>
                              <w:i/>
                              <w:iCs/>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DAB55" id="_x0000_s1043" type="#_x0000_t202" style="position:absolute;margin-left:540.5pt;margin-top:.05pt;width:19.8pt;height:16.6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CTl7M5+wEAAOoDAAAOAAAAAAAAAAAAAAAA&#10;AC4CAABkcnMvZTJvRG9jLnhtbFBLAQItABQABgAIAAAAIQA8KVVc3gAAAAkBAAAPAAAAAAAAAAAA&#10;AAAAAFUEAABkcnMvZG93bnJldi54bWxQSwUGAAAAAAQABADzAAAAYAUAAAAA&#10;" stroked="f">
              <v:fill opacity="0"/>
              <v:textbox inset=".15pt,.15pt,.15pt,.15pt">
                <w:txbxContent>
                  <w:p w14:paraId="45CB1F91" w14:textId="77777777" w:rsidR="00735676" w:rsidRDefault="00735676" w:rsidP="00A82CA5">
                    <w:pPr>
                      <w:pStyle w:val="afa"/>
                      <w:jc w:val="right"/>
                    </w:pPr>
                    <w:r>
                      <w:rPr>
                        <w:rFonts w:ascii="Arial" w:hAnsi="Arial" w:cs="Arial"/>
                        <w:b/>
                        <w:bCs/>
                        <w:i/>
                        <w:iCs/>
                      </w:rPr>
                      <w:tab/>
                    </w:r>
                  </w:p>
                </w:txbxContent>
              </v:textbox>
              <w10:wrap type="square" side="largest" anchorx="page"/>
            </v:shape>
          </w:pict>
        </mc:Fallback>
      </mc:AlternateContent>
    </w:r>
    <w:r w:rsidRPr="00A92256">
      <w:rPr>
        <w:rFonts w:ascii="微軟正黑體" w:hAnsi="微軟正黑體"/>
        <w:noProof/>
        <w:sz w:val="22"/>
        <w:szCs w:val="22"/>
      </w:rPr>
      <mc:AlternateContent>
        <mc:Choice Requires="wps">
          <w:drawing>
            <wp:anchor distT="0" distB="0" distL="0" distR="0" simplePos="0" relativeHeight="251661824" behindDoc="0" locked="0" layoutInCell="1" allowOverlap="1" wp14:anchorId="33D2A862" wp14:editId="4806C5D5">
              <wp:simplePos x="0" y="0"/>
              <wp:positionH relativeFrom="page">
                <wp:posOffset>6864350</wp:posOffset>
              </wp:positionH>
              <wp:positionV relativeFrom="paragraph">
                <wp:posOffset>635</wp:posOffset>
              </wp:positionV>
              <wp:extent cx="251460" cy="210820"/>
              <wp:effectExtent l="0" t="0" r="0" b="0"/>
              <wp:wrapSquare wrapText="largest"/>
              <wp:docPr id="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10820"/>
                      </a:xfrm>
                      <a:prstGeom prst="rect">
                        <a:avLst/>
                      </a:prstGeom>
                      <a:solidFill>
                        <a:srgbClr val="FFFFFF">
                          <a:alpha val="0"/>
                        </a:srgbClr>
                      </a:solidFill>
                      <a:ln>
                        <a:noFill/>
                      </a:ln>
                    </wps:spPr>
                    <wps:txbx>
                      <w:txbxContent>
                        <w:p w14:paraId="7E1D5C91"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2A862" id="_x0000_s1044" type="#_x0000_t202" style="position:absolute;margin-left:540.5pt;margin-top:.05pt;width:19.8pt;height:16.6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" stroked="f">
              <v:fill opacity="0"/>
              <v:textbox inset=".15pt,.15pt,.15pt,.15pt">
                <w:txbxContent>
                  <w:p w14:paraId="7E1D5C91" w14:textId="77777777" w:rsidR="00735676" w:rsidRPr="005D323C" w:rsidRDefault="00735676" w:rsidP="00A82CA5">
                    <w:pPr>
                      <w:pStyle w:val="afa"/>
                      <w:jc w:val="right"/>
                      <w:rPr>
                        <w:rFonts w:ascii="Calibri Light" w:hAnsi="Calibri Light" w:cs="Calibri Light"/>
                      </w:rPr>
                    </w:pPr>
                    <w:r w:rsidRPr="005D323C">
                      <w:rPr>
                        <w:rFonts w:ascii="Calibri Light" w:hAnsi="Calibri Light" w:cs="Calibri Light"/>
                      </w:rPr>
                      <w:fldChar w:fldCharType="begin"/>
                    </w:r>
                    <w:r w:rsidRPr="005D323C">
                      <w:rPr>
                        <w:rFonts w:ascii="Calibri Light" w:hAnsi="Calibri Light" w:cs="Calibri Light"/>
                      </w:rPr>
                      <w:instrText xml:space="preserve"> PAGE </w:instrText>
                    </w:r>
                    <w:r w:rsidRPr="005D323C">
                      <w:rPr>
                        <w:rFonts w:ascii="Calibri Light" w:hAnsi="Calibri Light" w:cs="Calibri Light"/>
                      </w:rPr>
                      <w:fldChar w:fldCharType="separate"/>
                    </w:r>
                    <w:r w:rsidRPr="005D323C">
                      <w:rPr>
                        <w:rFonts w:ascii="Calibri Light" w:hAnsi="Calibri Light" w:cs="Calibri Light"/>
                        <w:noProof/>
                      </w:rPr>
                      <w:t>28</w:t>
                    </w:r>
                    <w:r w:rsidRPr="005D323C">
                      <w:rPr>
                        <w:rFonts w:ascii="Calibri Light" w:hAnsi="Calibri Light" w:cs="Calibri Light"/>
                      </w:rPr>
                      <w:fldChar w:fldCharType="end"/>
                    </w:r>
                    <w:r w:rsidRPr="005D323C">
                      <w:rPr>
                        <w:rFonts w:ascii="Calibri Light" w:hAnsi="Calibri Light" w:cs="Calibri Light"/>
                      </w:rPr>
                      <w:t xml:space="preserve"> </w:t>
                    </w:r>
                    <w:r w:rsidRPr="005D323C">
                      <w:rPr>
                        <w:rFonts w:ascii="Calibri Light" w:hAnsi="Calibri Light" w:cs="Calibri Light"/>
                      </w:rPr>
                      <w:tab/>
                    </w:r>
                  </w:p>
                </w:txbxContent>
              </v:textbox>
              <w10:wrap type="square" side="largest" anchorx="page"/>
            </v:shape>
          </w:pict>
        </mc:Fallback>
      </mc:AlternateContent>
    </w:r>
    <w:r w:rsidRPr="00A92256">
      <w:rPr>
        <w:rFonts w:ascii="微軟正黑體" w:hAnsi="微軟正黑體"/>
        <w:sz w:val="22"/>
        <w:szCs w:val="22"/>
      </w:rPr>
      <w:t>最後修改日期：</w:t>
    </w:r>
    <w:r w:rsidRPr="00A92256">
      <w:rPr>
        <w:rFonts w:ascii="微軟正黑體" w:hAnsi="微軟正黑體"/>
        <w:sz w:val="22"/>
        <w:szCs w:val="22"/>
      </w:rPr>
      <w:fldChar w:fldCharType="begin"/>
    </w:r>
    <w:r w:rsidRPr="00A92256">
      <w:rPr>
        <w:rFonts w:ascii="微軟正黑體" w:hAnsi="微軟正黑體"/>
        <w:sz w:val="22"/>
        <w:szCs w:val="22"/>
      </w:rPr>
      <w:instrText xml:space="preserve"> DATE \@"yyyy\/M\/d" </w:instrText>
    </w:r>
    <w:r w:rsidRPr="00A92256">
      <w:rPr>
        <w:rFonts w:ascii="微軟正黑體" w:hAnsi="微軟正黑體"/>
        <w:sz w:val="22"/>
        <w:szCs w:val="22"/>
      </w:rPr>
      <w:fldChar w:fldCharType="separate"/>
    </w:r>
    <w:r w:rsidR="00FB3C24">
      <w:rPr>
        <w:rFonts w:ascii="微軟正黑體" w:hAnsi="微軟正黑體"/>
        <w:noProof/>
        <w:sz w:val="22"/>
        <w:szCs w:val="22"/>
      </w:rPr>
      <w:t>2023/7/5</w:t>
    </w:r>
    <w:r w:rsidRPr="00A92256">
      <w:rPr>
        <w:rFonts w:ascii="微軟正黑體" w:hAnsi="微軟正黑體"/>
        <w:sz w:val="22"/>
        <w:szCs w:val="22"/>
      </w:rPr>
      <w:fldChar w:fldCharType="end"/>
    </w:r>
    <w:r w:rsidRPr="00A92256">
      <w:rPr>
        <w:rFonts w:ascii="微軟正黑體" w:hAnsi="微軟正黑體" w:hint="eastAsia"/>
        <w:sz w:val="22"/>
        <w:szCs w:val="22"/>
      </w:rPr>
      <w:t xml:space="preserve">  </w:t>
    </w:r>
    <w:r w:rsidRPr="000A0839">
      <w:rPr>
        <w:rFonts w:ascii="微軟正黑體" w:hAnsi="微軟正黑體" w:cs="Arial" w:hint="eastAsia"/>
        <w:b/>
        <w:sz w:val="22"/>
        <w:szCs w:val="22"/>
      </w:rPr>
      <w:t xml:space="preserve">         </w:t>
    </w:r>
    <w:r w:rsidRPr="00590B72">
      <w:rPr>
        <w:rFonts w:ascii="微軟正黑體" w:hAnsi="微軟正黑體" w:cs="Arial"/>
        <w:bCs/>
        <w:szCs w:val="24"/>
      </w:rPr>
      <w:t>©</w:t>
    </w:r>
    <w:r w:rsidRPr="00590B72">
      <w:rPr>
        <w:rFonts w:ascii="微軟正黑體" w:hAnsi="微軟正黑體" w:cs="Arial" w:hint="eastAsia"/>
        <w:bCs/>
        <w:szCs w:val="24"/>
      </w:rPr>
      <w:t xml:space="preserve"> 202</w:t>
    </w:r>
    <w:r w:rsidR="00086CFA">
      <w:rPr>
        <w:rFonts w:ascii="微軟正黑體" w:hAnsi="微軟正黑體" w:cs="Arial" w:hint="eastAsia"/>
        <w:bCs/>
        <w:szCs w:val="24"/>
      </w:rPr>
      <w:t>X</w:t>
    </w:r>
    <w:r w:rsidRPr="00590B72">
      <w:rPr>
        <w:rFonts w:ascii="微軟正黑體" w:hAnsi="微軟正黑體" w:cs="Arial" w:hint="eastAsia"/>
        <w:bCs/>
        <w:szCs w:val="24"/>
      </w:rPr>
      <w:t xml:space="preserve"> </w:t>
    </w:r>
    <w:proofErr w:type="spellStart"/>
    <w:r w:rsidRPr="00590B72">
      <w:rPr>
        <w:rFonts w:ascii="微軟正黑體" w:hAnsi="微軟正黑體" w:cs="Arial" w:hint="eastAsia"/>
        <w:bCs/>
        <w:szCs w:val="24"/>
      </w:rPr>
      <w:t>Flowring</w:t>
    </w:r>
    <w:proofErr w:type="spellEnd"/>
    <w:r w:rsidRPr="00590B72">
      <w:rPr>
        <w:rFonts w:ascii="微軟正黑體" w:hAnsi="微軟正黑體" w:cs="Arial" w:hint="eastAsia"/>
        <w:bCs/>
        <w:szCs w:val="24"/>
      </w:rPr>
      <w:t xml:space="preserve"> Technology Corp</w:t>
    </w:r>
    <w:r w:rsidRPr="000A0839">
      <w:rPr>
        <w:rFonts w:ascii="微軟正黑體" w:hAnsi="微軟正黑體" w:cs="Arial" w:hint="eastAsia"/>
        <w:b/>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829BB" w14:textId="77777777" w:rsidR="00160934" w:rsidRDefault="00160934">
      <w:r>
        <w:separator/>
      </w:r>
    </w:p>
  </w:footnote>
  <w:footnote w:type="continuationSeparator" w:id="0">
    <w:p w14:paraId="3CFEEBA7" w14:textId="77777777" w:rsidR="00160934" w:rsidRDefault="001609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D4ED8" w14:textId="65328ADF" w:rsidR="00A906C6" w:rsidRDefault="00A906C6" w:rsidP="00A906C6">
    <w:pPr>
      <w:pStyle w:val="af8"/>
      <w:wordWrap w:val="0"/>
      <w:jc w:val="right"/>
    </w:pPr>
    <w:proofErr w:type="spellStart"/>
    <w:r>
      <w:rPr>
        <w:rFonts w:ascii="微軟正黑體" w:hAnsi="微軟正黑體" w:hint="eastAsia"/>
        <w:b/>
        <w:bCs/>
        <w:color w:val="2E74B5"/>
        <w:sz w:val="22"/>
        <w:szCs w:val="22"/>
      </w:rPr>
      <w:t>La</w:t>
    </w:r>
    <w:r>
      <w:rPr>
        <w:rFonts w:ascii="微軟正黑體" w:hAnsi="微軟正黑體"/>
        <w:b/>
        <w:bCs/>
        <w:color w:val="2E74B5"/>
        <w:sz w:val="22"/>
        <w:szCs w:val="22"/>
      </w:rPr>
      <w:t>le</w:t>
    </w:r>
    <w:proofErr w:type="spellEnd"/>
    <w:r>
      <w:rPr>
        <w:rFonts w:ascii="微軟正黑體" w:hAnsi="微軟正黑體" w:hint="eastAsia"/>
        <w:b/>
        <w:bCs/>
        <w:color w:val="2E74B5"/>
        <w:sz w:val="22"/>
        <w:szCs w:val="22"/>
      </w:rPr>
      <w:t>企業App使用者手冊</w:t>
    </w:r>
  </w:p>
  <w:p w14:paraId="5198E150" w14:textId="24103233" w:rsidR="00735676" w:rsidRPr="00D874E7" w:rsidRDefault="00735676" w:rsidP="00FB610C">
    <w:pPr>
      <w:pStyle w:val="af8"/>
      <w:jc w:val="right"/>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C39EC" w14:textId="71856FB2" w:rsidR="00D162BF" w:rsidRPr="00154066" w:rsidRDefault="00A906C6" w:rsidP="00D162BF">
    <w:pPr>
      <w:pStyle w:val="af8"/>
      <w:jc w:val="right"/>
      <w:rPr>
        <w:rFonts w:ascii="微軟正黑體" w:hAnsi="微軟正黑體"/>
        <w:b/>
        <w:bCs/>
        <w:color w:val="2E74B5"/>
        <w:sz w:val="22"/>
        <w:szCs w:val="22"/>
      </w:rPr>
    </w:pPr>
    <w:proofErr w:type="spellStart"/>
    <w:r>
      <w:rPr>
        <w:rFonts w:ascii="微軟正黑體" w:hAnsi="微軟正黑體" w:hint="eastAsia"/>
        <w:b/>
        <w:bCs/>
        <w:color w:val="2E74B5"/>
        <w:sz w:val="22"/>
        <w:szCs w:val="22"/>
      </w:rPr>
      <w:t>La</w:t>
    </w:r>
    <w:r>
      <w:rPr>
        <w:rFonts w:ascii="微軟正黑體" w:hAnsi="微軟正黑體"/>
        <w:b/>
        <w:bCs/>
        <w:color w:val="2E74B5"/>
        <w:sz w:val="22"/>
        <w:szCs w:val="22"/>
      </w:rPr>
      <w:t>le</w:t>
    </w:r>
    <w:proofErr w:type="spellEnd"/>
    <w:r>
      <w:rPr>
        <w:rFonts w:ascii="微軟正黑體" w:hAnsi="微軟正黑體" w:hint="eastAsia"/>
        <w:b/>
        <w:bCs/>
        <w:color w:val="2E74B5"/>
        <w:sz w:val="22"/>
        <w:szCs w:val="22"/>
      </w:rPr>
      <w:t>企業App使用者手冊</w:t>
    </w:r>
  </w:p>
  <w:p w14:paraId="161D8108" w14:textId="07CDA83F" w:rsidR="00735676" w:rsidRPr="00D162BF" w:rsidRDefault="00735676">
    <w:pPr>
      <w:pStyle w:val="af8"/>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901D8" w14:textId="77777777" w:rsidR="00735676" w:rsidRDefault="0073567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7F16C" w14:textId="46823541" w:rsidR="00735676" w:rsidRPr="00D874E7" w:rsidRDefault="002F2A98" w:rsidP="00D70E9B">
    <w:pPr>
      <w:pStyle w:val="af8"/>
      <w:jc w:val="right"/>
      <w:rPr>
        <w:color w:val="000000" w:themeColor="text1"/>
      </w:rPr>
    </w:pPr>
    <w:proofErr w:type="spellStart"/>
    <w:r>
      <w:rPr>
        <w:rFonts w:ascii="微軟正黑體" w:hAnsi="微軟正黑體" w:hint="eastAsia"/>
        <w:b/>
        <w:bCs/>
        <w:color w:val="2E74B5"/>
        <w:sz w:val="22"/>
        <w:szCs w:val="22"/>
      </w:rPr>
      <w:t>La</w:t>
    </w:r>
    <w:r>
      <w:rPr>
        <w:rFonts w:ascii="微軟正黑體" w:hAnsi="微軟正黑體"/>
        <w:b/>
        <w:bCs/>
        <w:color w:val="2E74B5"/>
        <w:sz w:val="22"/>
        <w:szCs w:val="22"/>
      </w:rPr>
      <w:t>le</w:t>
    </w:r>
    <w:proofErr w:type="spellEnd"/>
    <w:r>
      <w:rPr>
        <w:rFonts w:ascii="微軟正黑體" w:hAnsi="微軟正黑體" w:hint="eastAsia"/>
        <w:b/>
        <w:bCs/>
        <w:color w:val="2E74B5"/>
        <w:sz w:val="22"/>
        <w:szCs w:val="22"/>
      </w:rPr>
      <w:t>企業App使用者手冊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465AD" w14:textId="77777777" w:rsidR="00735676" w:rsidRDefault="007356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B6706692"/>
    <w:lvl w:ilvl="0">
      <w:start w:val="1"/>
      <w:numFmt w:val="taiwaneseCountingThousand"/>
      <w:pStyle w:val="1"/>
      <w:suff w:val="nothing"/>
      <w:lvlText w:val="第%1章"/>
      <w:lvlJc w:val="left"/>
      <w:pPr>
        <w:ind w:left="425" w:hanging="425"/>
      </w:pPr>
      <w:rPr>
        <w:specVanish w:val="0"/>
      </w:rPr>
    </w:lvl>
    <w:lvl w:ilvl="1">
      <w:start w:val="1"/>
      <w:numFmt w:val="taiwaneseCountingThousand"/>
      <w:pStyle w:val="2"/>
      <w:suff w:val="nothing"/>
      <w:lvlText w:val="第%2節"/>
      <w:lvlJc w:val="left"/>
      <w:pPr>
        <w:ind w:left="992" w:hanging="567"/>
      </w:pPr>
      <w:rPr>
        <w:rFonts w:hint="eastAsia"/>
      </w:rPr>
    </w:lvl>
    <w:lvl w:ilvl="2">
      <w:start w:val="1"/>
      <w:numFmt w:val="taiwaneseCountingThousand"/>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sz w:val="32"/>
        <w:szCs w:val="32"/>
      </w:rPr>
    </w:lvl>
    <w:lvl w:ilvl="4">
      <w:start w:val="1"/>
      <w:numFmt w:val="none"/>
      <w:pStyle w:val="5"/>
      <w:suff w:val="nothing"/>
      <w:lvlText w:val=""/>
      <w:lvlJc w:val="left"/>
      <w:pPr>
        <w:ind w:left="2551" w:hanging="850"/>
      </w:pPr>
      <w:rPr>
        <w:rFonts w:hint="default"/>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00000002"/>
    <w:multiLevelType w:val="multilevel"/>
    <w:tmpl w:val="00000002"/>
    <w:name w:val="WW8Num2"/>
    <w:lvl w:ilvl="0">
      <w:start w:val="1"/>
      <w:numFmt w:val="lowerLetter"/>
      <w:lvlText w:val="%1."/>
      <w:lvlJc w:val="left"/>
      <w:pPr>
        <w:tabs>
          <w:tab w:val="num" w:pos="0"/>
        </w:tabs>
        <w:ind w:left="425" w:hanging="425"/>
      </w:pPr>
      <w:rPr>
        <w:rFonts w:hint="default"/>
        <w:b w:val="0"/>
        <w:i w:val="0"/>
        <w:color w:val="000000"/>
        <w:highlight w:val="white"/>
        <w:lang w:val="en-US"/>
      </w:rPr>
    </w:lvl>
    <w:lvl w:ilvl="1">
      <w:start w:val="1"/>
      <w:numFmt w:val="lowerLetter"/>
      <w:lvlText w:val="%2)"/>
      <w:lvlJc w:val="left"/>
      <w:pPr>
        <w:tabs>
          <w:tab w:val="num" w:pos="0"/>
        </w:tabs>
        <w:ind w:left="840" w:hanging="420"/>
      </w:pPr>
      <w:rPr>
        <w:rFonts w:hint="default"/>
        <w:b w:val="0"/>
        <w:i w:val="0"/>
        <w:color w:val="000000"/>
        <w:highlight w:val="white"/>
        <w:lang w:val="en-US"/>
      </w:rPr>
    </w:lvl>
    <w:lvl w:ilvl="2">
      <w:start w:val="1"/>
      <w:numFmt w:val="lowerRoman"/>
      <w:lvlText w:val="%3."/>
      <w:lvlJc w:val="left"/>
      <w:pPr>
        <w:tabs>
          <w:tab w:val="num" w:pos="0"/>
        </w:tabs>
        <w:ind w:left="1260" w:hanging="420"/>
      </w:pPr>
      <w:rPr>
        <w:rFonts w:hint="default"/>
        <w:b w:val="0"/>
        <w:i w:val="0"/>
        <w:color w:val="000000"/>
        <w:highlight w:val="white"/>
        <w:lang w:val="en-US"/>
      </w:rPr>
    </w:lvl>
    <w:lvl w:ilvl="3">
      <w:start w:val="1"/>
      <w:numFmt w:val="decimal"/>
      <w:lvlText w:val="%4."/>
      <w:lvlJc w:val="left"/>
      <w:pPr>
        <w:tabs>
          <w:tab w:val="num" w:pos="0"/>
        </w:tabs>
        <w:ind w:left="1680" w:hanging="420"/>
      </w:pPr>
      <w:rPr>
        <w:rFonts w:hint="default"/>
        <w:b w:val="0"/>
        <w:i w:val="0"/>
        <w:color w:val="000000"/>
        <w:highlight w:val="white"/>
        <w:lang w:val="en-US"/>
      </w:rPr>
    </w:lvl>
    <w:lvl w:ilvl="4">
      <w:start w:val="1"/>
      <w:numFmt w:val="lowerLetter"/>
      <w:lvlText w:val="%5)"/>
      <w:lvlJc w:val="left"/>
      <w:pPr>
        <w:tabs>
          <w:tab w:val="num" w:pos="0"/>
        </w:tabs>
        <w:ind w:left="2100" w:hanging="420"/>
      </w:pPr>
      <w:rPr>
        <w:rFonts w:hint="default"/>
        <w:b w:val="0"/>
        <w:i w:val="0"/>
        <w:color w:val="000000"/>
        <w:highlight w:val="white"/>
        <w:lang w:val="en-US"/>
      </w:rPr>
    </w:lvl>
    <w:lvl w:ilvl="5">
      <w:start w:val="1"/>
      <w:numFmt w:val="lowerRoman"/>
      <w:lvlText w:val="%6."/>
      <w:lvlJc w:val="left"/>
      <w:pPr>
        <w:tabs>
          <w:tab w:val="num" w:pos="0"/>
        </w:tabs>
        <w:ind w:left="2520" w:hanging="420"/>
      </w:pPr>
      <w:rPr>
        <w:rFonts w:hint="default"/>
        <w:b w:val="0"/>
        <w:i w:val="0"/>
        <w:color w:val="000000"/>
        <w:highlight w:val="white"/>
        <w:lang w:val="en-US"/>
      </w:rPr>
    </w:lvl>
    <w:lvl w:ilvl="6">
      <w:start w:val="1"/>
      <w:numFmt w:val="decimal"/>
      <w:lvlText w:val="%7."/>
      <w:lvlJc w:val="left"/>
      <w:pPr>
        <w:tabs>
          <w:tab w:val="num" w:pos="0"/>
        </w:tabs>
        <w:ind w:left="2940" w:hanging="420"/>
      </w:pPr>
      <w:rPr>
        <w:rFonts w:hint="default"/>
        <w:b w:val="0"/>
        <w:i w:val="0"/>
        <w:color w:val="000000"/>
        <w:highlight w:val="white"/>
        <w:lang w:val="en-US"/>
      </w:rPr>
    </w:lvl>
    <w:lvl w:ilvl="7">
      <w:start w:val="1"/>
      <w:numFmt w:val="lowerLetter"/>
      <w:lvlText w:val="%8)"/>
      <w:lvlJc w:val="left"/>
      <w:pPr>
        <w:tabs>
          <w:tab w:val="num" w:pos="0"/>
        </w:tabs>
        <w:ind w:left="3360" w:hanging="420"/>
      </w:pPr>
      <w:rPr>
        <w:rFonts w:hint="default"/>
        <w:b w:val="0"/>
        <w:i w:val="0"/>
        <w:color w:val="000000"/>
        <w:highlight w:val="white"/>
        <w:lang w:val="en-US"/>
      </w:rPr>
    </w:lvl>
    <w:lvl w:ilvl="8">
      <w:start w:val="1"/>
      <w:numFmt w:val="lowerRoman"/>
      <w:lvlText w:val="%9."/>
      <w:lvlJc w:val="left"/>
      <w:pPr>
        <w:tabs>
          <w:tab w:val="num" w:pos="0"/>
        </w:tabs>
        <w:ind w:left="3780" w:hanging="420"/>
      </w:pPr>
      <w:rPr>
        <w:rFonts w:hint="default"/>
        <w:b w:val="0"/>
        <w:i w:val="0"/>
        <w:color w:val="000000"/>
        <w:highlight w:val="white"/>
        <w:lang w:val="en-US"/>
      </w:rPr>
    </w:lvl>
  </w:abstractNum>
  <w:abstractNum w:abstractNumId="2" w15:restartNumberingAfterBreak="0">
    <w:nsid w:val="00000003"/>
    <w:multiLevelType w:val="multilevel"/>
    <w:tmpl w:val="B008CE76"/>
    <w:name w:val="WW8Num3"/>
    <w:lvl w:ilvl="0">
      <w:start w:val="1"/>
      <w:numFmt w:val="decimal"/>
      <w:lvlText w:val="%1."/>
      <w:lvlJc w:val="left"/>
      <w:pPr>
        <w:tabs>
          <w:tab w:val="num" w:pos="0"/>
        </w:tabs>
        <w:ind w:left="360" w:firstLine="0"/>
      </w:pPr>
      <w:rPr>
        <w:rFonts w:ascii="微軟正黑體" w:hAnsi="微軟正黑體" w:cs="微軟正黑體" w:hint="default"/>
        <w:color w:val="000000"/>
        <w:szCs w:val="24"/>
        <w:highlight w:val="white"/>
        <w:shd w:val="clear" w:color="auto" w:fill="FFFFFF"/>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3" w15:restartNumberingAfterBreak="0">
    <w:nsid w:val="00000004"/>
    <w:multiLevelType w:val="multilevel"/>
    <w:tmpl w:val="00000004"/>
    <w:name w:val="WW8Num4"/>
    <w:lvl w:ilvl="0">
      <w:start w:val="1"/>
      <w:numFmt w:val="decimal"/>
      <w:lvlText w:val="%1"/>
      <w:lvlJc w:val="left"/>
      <w:pPr>
        <w:tabs>
          <w:tab w:val="num" w:pos="0"/>
        </w:tabs>
        <w:ind w:left="360" w:firstLine="0"/>
      </w:pPr>
      <w:rPr>
        <w:color w:val="000000"/>
        <w:highlight w:val="white"/>
        <w:shd w:val="clear" w:color="auto" w:fill="FFFFFF"/>
      </w:rPr>
    </w:lvl>
    <w:lvl w:ilvl="1">
      <w:start w:val="1"/>
      <w:numFmt w:val="decimal"/>
      <w:lvlText w:val="%2"/>
      <w:lvlJc w:val="left"/>
      <w:pPr>
        <w:tabs>
          <w:tab w:val="num" w:pos="0"/>
        </w:tabs>
        <w:ind w:left="0" w:firstLine="0"/>
      </w:pPr>
    </w:lvl>
    <w:lvl w:ilvl="2">
      <w:start w:val="1"/>
      <w:numFmt w:val="decimal"/>
      <w:lvlText w:val="%3"/>
      <w:lvlJc w:val="left"/>
      <w:pPr>
        <w:tabs>
          <w:tab w:val="num" w:pos="0"/>
        </w:tabs>
        <w:ind w:left="0" w:firstLine="0"/>
      </w:pPr>
    </w:lvl>
    <w:lvl w:ilvl="3">
      <w:start w:val="1"/>
      <w:numFmt w:val="decimal"/>
      <w:lvlText w:val="%4"/>
      <w:lvlJc w:val="left"/>
      <w:pPr>
        <w:tabs>
          <w:tab w:val="num" w:pos="0"/>
        </w:tabs>
        <w:ind w:left="0" w:firstLine="0"/>
      </w:pPr>
    </w:lvl>
    <w:lvl w:ilvl="4">
      <w:start w:val="1"/>
      <w:numFmt w:val="decimal"/>
      <w:lvlText w:val="%5"/>
      <w:lvlJc w:val="left"/>
      <w:pPr>
        <w:tabs>
          <w:tab w:val="num" w:pos="0"/>
        </w:tabs>
        <w:ind w:left="0" w:firstLine="0"/>
      </w:pPr>
    </w:lvl>
    <w:lvl w:ilvl="5">
      <w:start w:val="1"/>
      <w:numFmt w:val="decimal"/>
      <w:lvlText w:val="%6"/>
      <w:lvlJc w:val="left"/>
      <w:pPr>
        <w:tabs>
          <w:tab w:val="num" w:pos="0"/>
        </w:tabs>
        <w:ind w:left="0" w:firstLine="0"/>
      </w:pPr>
    </w:lvl>
    <w:lvl w:ilvl="6">
      <w:start w:val="1"/>
      <w:numFmt w:val="decimal"/>
      <w:lvlText w:val="%7"/>
      <w:lvlJc w:val="left"/>
      <w:pPr>
        <w:tabs>
          <w:tab w:val="num" w:pos="0"/>
        </w:tabs>
        <w:ind w:left="0" w:firstLine="0"/>
      </w:pPr>
    </w:lvl>
    <w:lvl w:ilvl="7">
      <w:start w:val="1"/>
      <w:numFmt w:val="decimal"/>
      <w:lvlText w:val="%8"/>
      <w:lvlJc w:val="left"/>
      <w:pPr>
        <w:tabs>
          <w:tab w:val="num" w:pos="0"/>
        </w:tabs>
        <w:ind w:left="0" w:firstLine="0"/>
      </w:pPr>
    </w:lvl>
    <w:lvl w:ilvl="8">
      <w:start w:val="1"/>
      <w:numFmt w:val="decimal"/>
      <w:lvlText w:val="%9"/>
      <w:lvlJc w:val="left"/>
      <w:pPr>
        <w:tabs>
          <w:tab w:val="num" w:pos="0"/>
        </w:tabs>
        <w:ind w:left="0" w:firstLine="0"/>
      </w:pPr>
    </w:lvl>
  </w:abstractNum>
  <w:abstractNum w:abstractNumId="4" w15:restartNumberingAfterBreak="0">
    <w:nsid w:val="00000005"/>
    <w:multiLevelType w:val="multilevel"/>
    <w:tmpl w:val="00000005"/>
    <w:name w:val="WW8Num5222"/>
    <w:lvl w:ilvl="0">
      <w:start w:val="1"/>
      <w:numFmt w:val="decimal"/>
      <w:suff w:val="space"/>
      <w:lvlText w:val="%1."/>
      <w:lvlJc w:val="left"/>
      <w:pPr>
        <w:tabs>
          <w:tab w:val="num" w:pos="0"/>
        </w:tabs>
        <w:ind w:left="0" w:firstLine="0"/>
      </w:pPr>
      <w:rPr>
        <w:rFonts w:cs="微軟正黑體" w:hint="default"/>
      </w:rPr>
    </w:lvl>
    <w:lvl w:ilvl="1">
      <w:start w:val="1"/>
      <w:numFmt w:val="lowerLetter"/>
      <w:lvlText w:val="%2)"/>
      <w:lvlJc w:val="left"/>
      <w:pPr>
        <w:tabs>
          <w:tab w:val="num" w:pos="0"/>
        </w:tabs>
        <w:ind w:left="840" w:hanging="420"/>
      </w:pPr>
      <w:rPr>
        <w:rFonts w:hint="default"/>
      </w:rPr>
    </w:lvl>
    <w:lvl w:ilvl="2">
      <w:start w:val="1"/>
      <w:numFmt w:val="lowerRoman"/>
      <w:lvlText w:val="%3."/>
      <w:lvlJc w:val="left"/>
      <w:pPr>
        <w:tabs>
          <w:tab w:val="num" w:pos="0"/>
        </w:tabs>
        <w:ind w:left="1260" w:hanging="420"/>
      </w:pPr>
      <w:rPr>
        <w:rFonts w:hint="default"/>
      </w:rPr>
    </w:lvl>
    <w:lvl w:ilvl="3">
      <w:start w:val="1"/>
      <w:numFmt w:val="decimal"/>
      <w:lvlText w:val="%4."/>
      <w:lvlJc w:val="left"/>
      <w:pPr>
        <w:tabs>
          <w:tab w:val="num" w:pos="0"/>
        </w:tabs>
        <w:ind w:left="1680" w:hanging="420"/>
      </w:pPr>
      <w:rPr>
        <w:rFonts w:hint="default"/>
      </w:rPr>
    </w:lvl>
    <w:lvl w:ilvl="4">
      <w:start w:val="1"/>
      <w:numFmt w:val="lowerLetter"/>
      <w:lvlText w:val="%5)"/>
      <w:lvlJc w:val="left"/>
      <w:pPr>
        <w:tabs>
          <w:tab w:val="num" w:pos="0"/>
        </w:tabs>
        <w:ind w:left="2100" w:hanging="420"/>
      </w:pPr>
      <w:rPr>
        <w:rFonts w:hint="default"/>
      </w:rPr>
    </w:lvl>
    <w:lvl w:ilvl="5">
      <w:start w:val="1"/>
      <w:numFmt w:val="lowerRoman"/>
      <w:lvlText w:val="%6."/>
      <w:lvlJc w:val="left"/>
      <w:pPr>
        <w:tabs>
          <w:tab w:val="num" w:pos="0"/>
        </w:tabs>
        <w:ind w:left="2520" w:hanging="420"/>
      </w:pPr>
      <w:rPr>
        <w:rFonts w:hint="default"/>
      </w:rPr>
    </w:lvl>
    <w:lvl w:ilvl="6">
      <w:start w:val="1"/>
      <w:numFmt w:val="decimal"/>
      <w:lvlText w:val="%7."/>
      <w:lvlJc w:val="left"/>
      <w:pPr>
        <w:tabs>
          <w:tab w:val="num" w:pos="0"/>
        </w:tabs>
        <w:ind w:left="2940" w:hanging="420"/>
      </w:pPr>
      <w:rPr>
        <w:rFonts w:hint="default"/>
      </w:rPr>
    </w:lvl>
    <w:lvl w:ilvl="7">
      <w:start w:val="1"/>
      <w:numFmt w:val="lowerLetter"/>
      <w:lvlText w:val="%8)"/>
      <w:lvlJc w:val="left"/>
      <w:pPr>
        <w:tabs>
          <w:tab w:val="num" w:pos="0"/>
        </w:tabs>
        <w:ind w:left="3360" w:hanging="420"/>
      </w:pPr>
      <w:rPr>
        <w:rFonts w:hint="default"/>
      </w:rPr>
    </w:lvl>
    <w:lvl w:ilvl="8">
      <w:start w:val="1"/>
      <w:numFmt w:val="lowerRoman"/>
      <w:lvlText w:val="%9."/>
      <w:lvlJc w:val="left"/>
      <w:pPr>
        <w:tabs>
          <w:tab w:val="num" w:pos="0"/>
        </w:tabs>
        <w:ind w:left="3780" w:hanging="420"/>
      </w:pPr>
      <w:rPr>
        <w:rFonts w:hint="default"/>
      </w:rPr>
    </w:lvl>
  </w:abstractNum>
  <w:abstractNum w:abstractNumId="5" w15:restartNumberingAfterBreak="0">
    <w:nsid w:val="00000006"/>
    <w:multiLevelType w:val="multilevel"/>
    <w:tmpl w:val="D79C0F8A"/>
    <w:name w:val="WW8Num6"/>
    <w:lvl w:ilvl="0">
      <w:start w:val="1"/>
      <w:numFmt w:val="bullet"/>
      <w:lvlText w:val="◎"/>
      <w:lvlJc w:val="left"/>
      <w:pPr>
        <w:tabs>
          <w:tab w:val="num" w:pos="0"/>
        </w:tabs>
        <w:ind w:left="227" w:hanging="227"/>
      </w:pPr>
      <w:rPr>
        <w:rFonts w:ascii="微軟正黑體" w:eastAsia="微軟正黑體" w:hAnsi="微軟正黑體" w:hint="eastAsia"/>
        <w:sz w:val="20"/>
        <w:szCs w:val="20"/>
      </w:rPr>
    </w:lvl>
    <w:lvl w:ilvl="1">
      <w:start w:val="1"/>
      <w:numFmt w:val="bullet"/>
      <w:lvlText w:val=""/>
      <w:lvlJc w:val="left"/>
      <w:pPr>
        <w:tabs>
          <w:tab w:val="num" w:pos="0"/>
        </w:tabs>
        <w:ind w:left="960" w:hanging="480"/>
      </w:pPr>
      <w:rPr>
        <w:rFonts w:ascii="Wingdings" w:hAnsi="Wingdings" w:cs="Wingdings" w:hint="default"/>
        <w:sz w:val="20"/>
        <w:szCs w:val="20"/>
      </w:rPr>
    </w:lvl>
    <w:lvl w:ilvl="2">
      <w:start w:val="1"/>
      <w:numFmt w:val="bullet"/>
      <w:lvlText w:val=""/>
      <w:lvlJc w:val="left"/>
      <w:pPr>
        <w:tabs>
          <w:tab w:val="num" w:pos="0"/>
        </w:tabs>
        <w:ind w:left="1440" w:hanging="480"/>
      </w:pPr>
      <w:rPr>
        <w:rFonts w:ascii="Wingdings" w:hAnsi="Wingdings" w:cs="Wingdings" w:hint="default"/>
        <w:sz w:val="20"/>
        <w:szCs w:val="20"/>
      </w:rPr>
    </w:lvl>
    <w:lvl w:ilvl="3">
      <w:start w:val="1"/>
      <w:numFmt w:val="bullet"/>
      <w:lvlText w:val=""/>
      <w:lvlJc w:val="left"/>
      <w:pPr>
        <w:tabs>
          <w:tab w:val="num" w:pos="0"/>
        </w:tabs>
        <w:ind w:left="1920" w:hanging="480"/>
      </w:pPr>
      <w:rPr>
        <w:rFonts w:ascii="Wingdings" w:hAnsi="Wingdings" w:cs="Wingdings" w:hint="default"/>
        <w:sz w:val="20"/>
        <w:szCs w:val="20"/>
      </w:rPr>
    </w:lvl>
    <w:lvl w:ilvl="4">
      <w:start w:val="1"/>
      <w:numFmt w:val="bullet"/>
      <w:lvlText w:val=""/>
      <w:lvlJc w:val="left"/>
      <w:pPr>
        <w:tabs>
          <w:tab w:val="num" w:pos="0"/>
        </w:tabs>
        <w:ind w:left="2400" w:hanging="480"/>
      </w:pPr>
      <w:rPr>
        <w:rFonts w:ascii="Wingdings" w:hAnsi="Wingdings" w:cs="Wingdings" w:hint="default"/>
        <w:sz w:val="20"/>
        <w:szCs w:val="20"/>
      </w:rPr>
    </w:lvl>
    <w:lvl w:ilvl="5">
      <w:start w:val="1"/>
      <w:numFmt w:val="bullet"/>
      <w:lvlText w:val=""/>
      <w:lvlJc w:val="left"/>
      <w:pPr>
        <w:tabs>
          <w:tab w:val="num" w:pos="0"/>
        </w:tabs>
        <w:ind w:left="2880" w:hanging="480"/>
      </w:pPr>
      <w:rPr>
        <w:rFonts w:ascii="Wingdings" w:hAnsi="Wingdings" w:cs="Wingdings" w:hint="default"/>
        <w:sz w:val="20"/>
        <w:szCs w:val="20"/>
      </w:rPr>
    </w:lvl>
    <w:lvl w:ilvl="6">
      <w:start w:val="1"/>
      <w:numFmt w:val="bullet"/>
      <w:lvlText w:val=""/>
      <w:lvlJc w:val="left"/>
      <w:pPr>
        <w:tabs>
          <w:tab w:val="num" w:pos="0"/>
        </w:tabs>
        <w:ind w:left="3360" w:hanging="480"/>
      </w:pPr>
      <w:rPr>
        <w:rFonts w:ascii="Wingdings" w:hAnsi="Wingdings" w:cs="Wingdings" w:hint="default"/>
        <w:sz w:val="20"/>
        <w:szCs w:val="20"/>
      </w:rPr>
    </w:lvl>
    <w:lvl w:ilvl="7">
      <w:start w:val="1"/>
      <w:numFmt w:val="bullet"/>
      <w:lvlText w:val=""/>
      <w:lvlJc w:val="left"/>
      <w:pPr>
        <w:tabs>
          <w:tab w:val="num" w:pos="0"/>
        </w:tabs>
        <w:ind w:left="3840" w:hanging="480"/>
      </w:pPr>
      <w:rPr>
        <w:rFonts w:ascii="Wingdings" w:hAnsi="Wingdings" w:cs="Wingdings" w:hint="default"/>
        <w:sz w:val="20"/>
        <w:szCs w:val="20"/>
      </w:rPr>
    </w:lvl>
    <w:lvl w:ilvl="8">
      <w:start w:val="1"/>
      <w:numFmt w:val="bullet"/>
      <w:lvlText w:val=""/>
      <w:lvlJc w:val="left"/>
      <w:pPr>
        <w:tabs>
          <w:tab w:val="num" w:pos="0"/>
        </w:tabs>
        <w:ind w:left="4320" w:hanging="480"/>
      </w:pPr>
      <w:rPr>
        <w:rFonts w:ascii="Wingdings" w:hAnsi="Wingdings" w:cs="Wingdings" w:hint="default"/>
        <w:sz w:val="20"/>
        <w:szCs w:val="20"/>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480" w:hanging="480"/>
      </w:pPr>
      <w:rPr>
        <w:rFonts w:ascii="Wingdings" w:hAnsi="Wingdings" w:cs="Wingdings" w:hint="default"/>
        <w:color w:val="000000"/>
        <w:kern w:val="0"/>
        <w:sz w:val="20"/>
        <w:szCs w:val="20"/>
      </w:rPr>
    </w:lvl>
    <w:lvl w:ilvl="1">
      <w:start w:val="1"/>
      <w:numFmt w:val="bullet"/>
      <w:lvlText w:val=""/>
      <w:lvlJc w:val="left"/>
      <w:pPr>
        <w:tabs>
          <w:tab w:val="num" w:pos="0"/>
        </w:tabs>
        <w:ind w:left="960" w:hanging="480"/>
      </w:pPr>
      <w:rPr>
        <w:rFonts w:ascii="Wingdings" w:hAnsi="Wingdings" w:cs="Wingdings" w:hint="default"/>
        <w:color w:val="000000"/>
        <w:kern w:val="0"/>
        <w:sz w:val="20"/>
        <w:szCs w:val="20"/>
      </w:rPr>
    </w:lvl>
    <w:lvl w:ilvl="2">
      <w:start w:val="1"/>
      <w:numFmt w:val="bullet"/>
      <w:lvlText w:val=""/>
      <w:lvlJc w:val="left"/>
      <w:pPr>
        <w:tabs>
          <w:tab w:val="num" w:pos="0"/>
        </w:tabs>
        <w:ind w:left="1440" w:hanging="480"/>
      </w:pPr>
      <w:rPr>
        <w:rFonts w:ascii="Wingdings" w:hAnsi="Wingdings" w:cs="Wingdings" w:hint="default"/>
        <w:color w:val="000000"/>
        <w:kern w:val="0"/>
        <w:sz w:val="20"/>
        <w:szCs w:val="20"/>
      </w:rPr>
    </w:lvl>
    <w:lvl w:ilvl="3">
      <w:start w:val="1"/>
      <w:numFmt w:val="bullet"/>
      <w:lvlText w:val=""/>
      <w:lvlJc w:val="left"/>
      <w:pPr>
        <w:tabs>
          <w:tab w:val="num" w:pos="0"/>
        </w:tabs>
        <w:ind w:left="1920" w:hanging="480"/>
      </w:pPr>
      <w:rPr>
        <w:rFonts w:ascii="Wingdings" w:hAnsi="Wingdings" w:cs="Wingdings" w:hint="default"/>
        <w:color w:val="000000"/>
        <w:kern w:val="0"/>
        <w:sz w:val="20"/>
        <w:szCs w:val="20"/>
      </w:rPr>
    </w:lvl>
    <w:lvl w:ilvl="4">
      <w:start w:val="1"/>
      <w:numFmt w:val="bullet"/>
      <w:lvlText w:val=""/>
      <w:lvlJc w:val="left"/>
      <w:pPr>
        <w:tabs>
          <w:tab w:val="num" w:pos="0"/>
        </w:tabs>
        <w:ind w:left="2400" w:hanging="480"/>
      </w:pPr>
      <w:rPr>
        <w:rFonts w:ascii="Wingdings" w:hAnsi="Wingdings" w:cs="Wingdings" w:hint="default"/>
        <w:color w:val="000000"/>
        <w:kern w:val="0"/>
        <w:sz w:val="20"/>
        <w:szCs w:val="20"/>
      </w:rPr>
    </w:lvl>
    <w:lvl w:ilvl="5">
      <w:start w:val="1"/>
      <w:numFmt w:val="bullet"/>
      <w:lvlText w:val=""/>
      <w:lvlJc w:val="left"/>
      <w:pPr>
        <w:tabs>
          <w:tab w:val="num" w:pos="0"/>
        </w:tabs>
        <w:ind w:left="2880" w:hanging="480"/>
      </w:pPr>
      <w:rPr>
        <w:rFonts w:ascii="Wingdings" w:hAnsi="Wingdings" w:cs="Wingdings" w:hint="default"/>
        <w:color w:val="000000"/>
        <w:kern w:val="0"/>
        <w:sz w:val="20"/>
        <w:szCs w:val="20"/>
      </w:rPr>
    </w:lvl>
    <w:lvl w:ilvl="6">
      <w:start w:val="1"/>
      <w:numFmt w:val="bullet"/>
      <w:lvlText w:val=""/>
      <w:lvlJc w:val="left"/>
      <w:pPr>
        <w:tabs>
          <w:tab w:val="num" w:pos="0"/>
        </w:tabs>
        <w:ind w:left="3360" w:hanging="480"/>
      </w:pPr>
      <w:rPr>
        <w:rFonts w:ascii="Wingdings" w:hAnsi="Wingdings" w:cs="Wingdings" w:hint="default"/>
        <w:color w:val="000000"/>
        <w:kern w:val="0"/>
        <w:sz w:val="20"/>
        <w:szCs w:val="20"/>
      </w:rPr>
    </w:lvl>
    <w:lvl w:ilvl="7">
      <w:start w:val="1"/>
      <w:numFmt w:val="bullet"/>
      <w:lvlText w:val=""/>
      <w:lvlJc w:val="left"/>
      <w:pPr>
        <w:tabs>
          <w:tab w:val="num" w:pos="0"/>
        </w:tabs>
        <w:ind w:left="3840" w:hanging="480"/>
      </w:pPr>
      <w:rPr>
        <w:rFonts w:ascii="Wingdings" w:hAnsi="Wingdings" w:cs="Wingdings" w:hint="default"/>
        <w:color w:val="000000"/>
        <w:kern w:val="0"/>
        <w:sz w:val="20"/>
        <w:szCs w:val="20"/>
      </w:rPr>
    </w:lvl>
    <w:lvl w:ilvl="8">
      <w:start w:val="1"/>
      <w:numFmt w:val="bullet"/>
      <w:lvlText w:val=""/>
      <w:lvlJc w:val="left"/>
      <w:pPr>
        <w:tabs>
          <w:tab w:val="num" w:pos="0"/>
        </w:tabs>
        <w:ind w:left="4320" w:hanging="480"/>
      </w:pPr>
      <w:rPr>
        <w:rFonts w:ascii="Wingdings" w:hAnsi="Wingdings" w:cs="Wingdings" w:hint="default"/>
        <w:color w:val="000000"/>
        <w:kern w:val="0"/>
        <w:sz w:val="20"/>
        <w:szCs w:val="20"/>
      </w:rPr>
    </w:lvl>
  </w:abstractNum>
  <w:abstractNum w:abstractNumId="7" w15:restartNumberingAfterBreak="0">
    <w:nsid w:val="00000008"/>
    <w:multiLevelType w:val="singleLevel"/>
    <w:tmpl w:val="00000008"/>
    <w:name w:val="WW8Num8"/>
    <w:lvl w:ilvl="0">
      <w:start w:val="1"/>
      <w:numFmt w:val="bullet"/>
      <w:pStyle w:val="10"/>
      <w:lvlText w:val=""/>
      <w:lvlJc w:val="left"/>
      <w:pPr>
        <w:tabs>
          <w:tab w:val="num" w:pos="0"/>
        </w:tabs>
        <w:ind w:left="361" w:hanging="360"/>
      </w:pPr>
      <w:rPr>
        <w:rFonts w:ascii="Wingdings" w:hAnsi="Wingdings" w:cs="Wingdings" w:hint="default"/>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480" w:hanging="480"/>
      </w:pPr>
      <w:rPr>
        <w:rFonts w:ascii="Wingdings" w:hAnsi="Wingdings" w:cs="Wingdings" w:hint="default"/>
        <w:kern w:val="0"/>
        <w:sz w:val="20"/>
        <w:szCs w:val="20"/>
      </w:rPr>
    </w:lvl>
    <w:lvl w:ilvl="1">
      <w:start w:val="1"/>
      <w:numFmt w:val="bullet"/>
      <w:lvlText w:val=""/>
      <w:lvlJc w:val="left"/>
      <w:pPr>
        <w:tabs>
          <w:tab w:val="num" w:pos="0"/>
        </w:tabs>
        <w:ind w:left="960" w:hanging="480"/>
      </w:pPr>
      <w:rPr>
        <w:rFonts w:ascii="Wingdings" w:hAnsi="Wingdings" w:cs="Wingdings" w:hint="default"/>
        <w:kern w:val="0"/>
        <w:sz w:val="20"/>
        <w:szCs w:val="20"/>
      </w:rPr>
    </w:lvl>
    <w:lvl w:ilvl="2">
      <w:start w:val="1"/>
      <w:numFmt w:val="bullet"/>
      <w:lvlText w:val=""/>
      <w:lvlJc w:val="left"/>
      <w:pPr>
        <w:tabs>
          <w:tab w:val="num" w:pos="0"/>
        </w:tabs>
        <w:ind w:left="1440" w:hanging="480"/>
      </w:pPr>
      <w:rPr>
        <w:rFonts w:ascii="Wingdings" w:hAnsi="Wingdings" w:cs="Wingdings" w:hint="default"/>
        <w:kern w:val="0"/>
        <w:sz w:val="20"/>
        <w:szCs w:val="20"/>
      </w:rPr>
    </w:lvl>
    <w:lvl w:ilvl="3">
      <w:start w:val="1"/>
      <w:numFmt w:val="bullet"/>
      <w:lvlText w:val=""/>
      <w:lvlJc w:val="left"/>
      <w:pPr>
        <w:tabs>
          <w:tab w:val="num" w:pos="0"/>
        </w:tabs>
        <w:ind w:left="1920" w:hanging="480"/>
      </w:pPr>
      <w:rPr>
        <w:rFonts w:ascii="Wingdings" w:hAnsi="Wingdings" w:cs="Wingdings" w:hint="default"/>
        <w:kern w:val="0"/>
        <w:sz w:val="20"/>
        <w:szCs w:val="20"/>
      </w:rPr>
    </w:lvl>
    <w:lvl w:ilvl="4">
      <w:start w:val="1"/>
      <w:numFmt w:val="bullet"/>
      <w:lvlText w:val=""/>
      <w:lvlJc w:val="left"/>
      <w:pPr>
        <w:tabs>
          <w:tab w:val="num" w:pos="0"/>
        </w:tabs>
        <w:ind w:left="2400" w:hanging="480"/>
      </w:pPr>
      <w:rPr>
        <w:rFonts w:ascii="Wingdings" w:hAnsi="Wingdings" w:cs="Wingdings" w:hint="default"/>
        <w:kern w:val="0"/>
        <w:sz w:val="20"/>
        <w:szCs w:val="20"/>
      </w:rPr>
    </w:lvl>
    <w:lvl w:ilvl="5">
      <w:start w:val="1"/>
      <w:numFmt w:val="bullet"/>
      <w:lvlText w:val=""/>
      <w:lvlJc w:val="left"/>
      <w:pPr>
        <w:tabs>
          <w:tab w:val="num" w:pos="0"/>
        </w:tabs>
        <w:ind w:left="2880" w:hanging="480"/>
      </w:pPr>
      <w:rPr>
        <w:rFonts w:ascii="Wingdings" w:hAnsi="Wingdings" w:cs="Wingdings" w:hint="default"/>
        <w:kern w:val="0"/>
        <w:sz w:val="20"/>
        <w:szCs w:val="20"/>
      </w:rPr>
    </w:lvl>
    <w:lvl w:ilvl="6">
      <w:start w:val="1"/>
      <w:numFmt w:val="bullet"/>
      <w:lvlText w:val=""/>
      <w:lvlJc w:val="left"/>
      <w:pPr>
        <w:tabs>
          <w:tab w:val="num" w:pos="0"/>
        </w:tabs>
        <w:ind w:left="3360" w:hanging="480"/>
      </w:pPr>
      <w:rPr>
        <w:rFonts w:ascii="Wingdings" w:hAnsi="Wingdings" w:cs="Wingdings" w:hint="default"/>
        <w:kern w:val="0"/>
        <w:sz w:val="20"/>
        <w:szCs w:val="20"/>
      </w:rPr>
    </w:lvl>
    <w:lvl w:ilvl="7">
      <w:start w:val="1"/>
      <w:numFmt w:val="bullet"/>
      <w:lvlText w:val=""/>
      <w:lvlJc w:val="left"/>
      <w:pPr>
        <w:tabs>
          <w:tab w:val="num" w:pos="0"/>
        </w:tabs>
        <w:ind w:left="3840" w:hanging="480"/>
      </w:pPr>
      <w:rPr>
        <w:rFonts w:ascii="Wingdings" w:hAnsi="Wingdings" w:cs="Wingdings" w:hint="default"/>
        <w:kern w:val="0"/>
        <w:sz w:val="20"/>
        <w:szCs w:val="20"/>
      </w:rPr>
    </w:lvl>
    <w:lvl w:ilvl="8">
      <w:start w:val="1"/>
      <w:numFmt w:val="bullet"/>
      <w:lvlText w:val=""/>
      <w:lvlJc w:val="left"/>
      <w:pPr>
        <w:tabs>
          <w:tab w:val="num" w:pos="0"/>
        </w:tabs>
        <w:ind w:left="4320" w:hanging="480"/>
      </w:pPr>
      <w:rPr>
        <w:rFonts w:ascii="Wingdings" w:hAnsi="Wingdings" w:cs="Wingdings" w:hint="default"/>
        <w:kern w:val="0"/>
        <w:sz w:val="20"/>
        <w:szCs w:val="20"/>
      </w:rPr>
    </w:lvl>
  </w:abstractNum>
  <w:abstractNum w:abstractNumId="9" w15:restartNumberingAfterBreak="0">
    <w:nsid w:val="0000000A"/>
    <w:multiLevelType w:val="multilevel"/>
    <w:tmpl w:val="0000000A"/>
    <w:name w:val="WW8Num10"/>
    <w:lvl w:ilvl="0">
      <w:start w:val="1"/>
      <w:numFmt w:val="decimal"/>
      <w:pStyle w:val="a"/>
      <w:lvlText w:val="%1."/>
      <w:lvlJc w:val="left"/>
      <w:pPr>
        <w:tabs>
          <w:tab w:val="num" w:pos="0"/>
        </w:tabs>
        <w:ind w:left="360" w:hanging="360"/>
      </w:pPr>
      <w:rPr>
        <w:rFonts w:hint="default"/>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800" w:hanging="360"/>
      </w:pPr>
      <w:rPr>
        <w:rFonts w:ascii="新細明體" w:hAnsi="新細明體" w:cs="Arial" w:hint="eastAsia"/>
      </w:r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0000000C"/>
    <w:multiLevelType w:val="multilevel"/>
    <w:tmpl w:val="0000000C"/>
    <w:name w:val="WW8Num13"/>
    <w:lvl w:ilvl="0">
      <w:start w:val="1"/>
      <w:numFmt w:val="bullet"/>
      <w:lvlText w:val=""/>
      <w:lvlJc w:val="left"/>
      <w:pPr>
        <w:tabs>
          <w:tab w:val="num" w:pos="0"/>
        </w:tabs>
        <w:ind w:left="480" w:hanging="480"/>
      </w:pPr>
      <w:rPr>
        <w:rFonts w:ascii="Wingdings" w:hAnsi="Wingdings" w:cs="Wingdings" w:hint="default"/>
      </w:rPr>
    </w:lvl>
    <w:lvl w:ilvl="1">
      <w:start w:val="1"/>
      <w:numFmt w:val="bullet"/>
      <w:lvlText w:val=""/>
      <w:lvlJc w:val="left"/>
      <w:pPr>
        <w:tabs>
          <w:tab w:val="num" w:pos="0"/>
        </w:tabs>
        <w:ind w:left="960" w:hanging="480"/>
      </w:pPr>
      <w:rPr>
        <w:rFonts w:ascii="Wingdings" w:hAnsi="Wingdings" w:cs="Wingdings" w:hint="default"/>
      </w:rPr>
    </w:lvl>
    <w:lvl w:ilvl="2">
      <w:start w:val="1"/>
      <w:numFmt w:val="bullet"/>
      <w:lvlText w:val=""/>
      <w:lvlJc w:val="left"/>
      <w:pPr>
        <w:tabs>
          <w:tab w:val="num" w:pos="0"/>
        </w:tabs>
        <w:ind w:left="1440" w:hanging="480"/>
      </w:pPr>
      <w:rPr>
        <w:rFonts w:ascii="Wingdings" w:hAnsi="Wingdings" w:cs="Wingdings" w:hint="default"/>
      </w:rPr>
    </w:lvl>
    <w:lvl w:ilvl="3">
      <w:start w:val="1"/>
      <w:numFmt w:val="bullet"/>
      <w:lvlText w:val=""/>
      <w:lvlJc w:val="left"/>
      <w:pPr>
        <w:tabs>
          <w:tab w:val="num" w:pos="0"/>
        </w:tabs>
        <w:ind w:left="1920" w:hanging="480"/>
      </w:pPr>
      <w:rPr>
        <w:rFonts w:ascii="Wingdings" w:hAnsi="Wingdings" w:cs="Wingdings" w:hint="default"/>
      </w:rPr>
    </w:lvl>
    <w:lvl w:ilvl="4">
      <w:start w:val="1"/>
      <w:numFmt w:val="bullet"/>
      <w:lvlText w:val=""/>
      <w:lvlJc w:val="left"/>
      <w:pPr>
        <w:tabs>
          <w:tab w:val="num" w:pos="0"/>
        </w:tabs>
        <w:ind w:left="2400" w:hanging="480"/>
      </w:pPr>
      <w:rPr>
        <w:rFonts w:ascii="Wingdings" w:hAnsi="Wingdings" w:cs="Wingdings" w:hint="default"/>
      </w:rPr>
    </w:lvl>
    <w:lvl w:ilvl="5">
      <w:start w:val="1"/>
      <w:numFmt w:val="bullet"/>
      <w:lvlText w:val=""/>
      <w:lvlJc w:val="left"/>
      <w:pPr>
        <w:tabs>
          <w:tab w:val="num" w:pos="0"/>
        </w:tabs>
        <w:ind w:left="2880" w:hanging="480"/>
      </w:pPr>
      <w:rPr>
        <w:rFonts w:ascii="Wingdings" w:hAnsi="Wingdings" w:cs="Wingdings" w:hint="default"/>
      </w:rPr>
    </w:lvl>
    <w:lvl w:ilvl="6">
      <w:start w:val="1"/>
      <w:numFmt w:val="bullet"/>
      <w:lvlText w:val=""/>
      <w:lvlJc w:val="left"/>
      <w:pPr>
        <w:tabs>
          <w:tab w:val="num" w:pos="0"/>
        </w:tabs>
        <w:ind w:left="3360" w:hanging="480"/>
      </w:pPr>
      <w:rPr>
        <w:rFonts w:ascii="Wingdings" w:hAnsi="Wingdings" w:cs="Wingdings" w:hint="default"/>
      </w:rPr>
    </w:lvl>
    <w:lvl w:ilvl="7">
      <w:start w:val="1"/>
      <w:numFmt w:val="bullet"/>
      <w:lvlText w:val=""/>
      <w:lvlJc w:val="left"/>
      <w:pPr>
        <w:tabs>
          <w:tab w:val="num" w:pos="0"/>
        </w:tabs>
        <w:ind w:left="3840" w:hanging="480"/>
      </w:pPr>
      <w:rPr>
        <w:rFonts w:ascii="Wingdings" w:hAnsi="Wingdings" w:cs="Wingdings" w:hint="default"/>
      </w:rPr>
    </w:lvl>
    <w:lvl w:ilvl="8">
      <w:start w:val="1"/>
      <w:numFmt w:val="bullet"/>
      <w:lvlText w:val=""/>
      <w:lvlJc w:val="left"/>
      <w:pPr>
        <w:tabs>
          <w:tab w:val="num" w:pos="0"/>
        </w:tabs>
        <w:ind w:left="4320" w:hanging="480"/>
      </w:pPr>
      <w:rPr>
        <w:rFonts w:ascii="Wingdings" w:hAnsi="Wingdings" w:cs="Wingdings" w:hint="default"/>
      </w:rPr>
    </w:lvl>
  </w:abstractNum>
  <w:abstractNum w:abstractNumId="11" w15:restartNumberingAfterBreak="0">
    <w:nsid w:val="0000000D"/>
    <w:multiLevelType w:val="multilevel"/>
    <w:tmpl w:val="0000000D"/>
    <w:name w:val="WW8Num14"/>
    <w:lvl w:ilvl="0">
      <w:start w:val="1"/>
      <w:numFmt w:val="decimal"/>
      <w:pStyle w:val="a0"/>
      <w:lvlText w:val="圖%1."/>
      <w:lvlJc w:val="left"/>
      <w:pPr>
        <w:tabs>
          <w:tab w:val="num" w:pos="0"/>
        </w:tabs>
        <w:ind w:left="480" w:hanging="480"/>
      </w:pPr>
      <w:rPr>
        <w:rFonts w:hint="eastAsia"/>
      </w:rPr>
    </w:lvl>
    <w:lvl w:ilvl="1">
      <w:start w:val="1"/>
      <w:numFmt w:val="bullet"/>
      <w:lvlText w:val=""/>
      <w:lvlJc w:val="left"/>
      <w:pPr>
        <w:tabs>
          <w:tab w:val="num" w:pos="0"/>
        </w:tabs>
        <w:ind w:left="960" w:hanging="480"/>
      </w:pPr>
      <w:rPr>
        <w:rFonts w:ascii="Wingdings" w:hAnsi="Wingdings" w:cs="Wingdings" w:hint="default"/>
      </w:r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2" w15:restartNumberingAfterBreak="0">
    <w:nsid w:val="0000000E"/>
    <w:multiLevelType w:val="singleLevel"/>
    <w:tmpl w:val="0000000E"/>
    <w:name w:val="WW8Num15"/>
    <w:lvl w:ilvl="0">
      <w:start w:val="1"/>
      <w:numFmt w:val="lowerRoman"/>
      <w:lvlText w:val="%1."/>
      <w:lvlJc w:val="left"/>
      <w:pPr>
        <w:tabs>
          <w:tab w:val="num" w:pos="0"/>
        </w:tabs>
        <w:ind w:left="425" w:hanging="425"/>
      </w:pPr>
      <w:rPr>
        <w:rFonts w:hint="default"/>
        <w:b w:val="0"/>
        <w:i w:val="0"/>
        <w:color w:val="000000"/>
        <w:highlight w:val="white"/>
        <w:lang w:val="en-US"/>
      </w:rPr>
    </w:lvl>
  </w:abstractNum>
  <w:abstractNum w:abstractNumId="13" w15:restartNumberingAfterBreak="0">
    <w:nsid w:val="007A6CA4"/>
    <w:multiLevelType w:val="multilevel"/>
    <w:tmpl w:val="32E8352E"/>
    <w:lvl w:ilvl="0">
      <w:start w:val="1"/>
      <w:numFmt w:val="decimal"/>
      <w:lvlText w:val="%1."/>
      <w:lvlJc w:val="left"/>
      <w:pPr>
        <w:ind w:left="397" w:hanging="397"/>
      </w:pPr>
      <w:rPr>
        <w:rFonts w:eastAsia="微軟正黑體" w:hint="eastAsia"/>
        <w:b w:val="0"/>
        <w:i w:val="0"/>
        <w:sz w:val="24"/>
        <w:szCs w:val="24"/>
      </w:rPr>
    </w:lvl>
    <w:lvl w:ilvl="1">
      <w:start w:val="1"/>
      <w:numFmt w:val="lowerLetter"/>
      <w:lvlText w:val="%2"/>
      <w:lvlJc w:val="left"/>
      <w:pPr>
        <w:ind w:left="6728" w:hanging="340"/>
      </w:pPr>
      <w:rPr>
        <w:rFonts w:hint="eastAsia"/>
      </w:rPr>
    </w:lvl>
    <w:lvl w:ilvl="2">
      <w:start w:val="1"/>
      <w:numFmt w:val="lowerRoman"/>
      <w:lvlText w:val="%3."/>
      <w:lvlJc w:val="right"/>
      <w:pPr>
        <w:ind w:left="7125" w:hanging="170"/>
      </w:pPr>
      <w:rPr>
        <w:rFonts w:hint="eastAsia"/>
      </w:rPr>
    </w:lvl>
    <w:lvl w:ilvl="3">
      <w:start w:val="1"/>
      <w:numFmt w:val="bullet"/>
      <w:lvlText w:val=""/>
      <w:lvlJc w:val="left"/>
      <w:pPr>
        <w:ind w:left="7499" w:hanging="374"/>
      </w:pPr>
      <w:rPr>
        <w:rFonts w:ascii="Wingdings 2" w:hAnsi="Wingdings 2" w:hint="default"/>
        <w:color w:val="auto"/>
      </w:rPr>
    </w:lvl>
    <w:lvl w:ilvl="4">
      <w:start w:val="1"/>
      <w:numFmt w:val="bullet"/>
      <w:lvlText w:val=""/>
      <w:lvlJc w:val="left"/>
      <w:pPr>
        <w:ind w:left="7465" w:firstLine="0"/>
      </w:pPr>
      <w:rPr>
        <w:rFonts w:ascii="Wingdings" w:hAnsi="Wingdings" w:hint="default"/>
        <w:color w:val="auto"/>
      </w:rPr>
    </w:lvl>
    <w:lvl w:ilvl="5">
      <w:start w:val="1"/>
      <w:numFmt w:val="bullet"/>
      <w:lvlText w:val=""/>
      <w:lvlJc w:val="left"/>
      <w:pPr>
        <w:ind w:left="8871" w:hanging="612"/>
      </w:pPr>
      <w:rPr>
        <w:rFonts w:ascii="Wingdings" w:hAnsi="Wingdings" w:hint="default"/>
        <w:color w:val="auto"/>
      </w:rPr>
    </w:lvl>
    <w:lvl w:ilvl="6">
      <w:start w:val="1"/>
      <w:numFmt w:val="decimal"/>
      <w:lvlText w:val="%7."/>
      <w:lvlJc w:val="left"/>
      <w:pPr>
        <w:ind w:left="9351" w:hanging="480"/>
      </w:pPr>
      <w:rPr>
        <w:rFonts w:hint="eastAsia"/>
      </w:rPr>
    </w:lvl>
    <w:lvl w:ilvl="7">
      <w:start w:val="1"/>
      <w:numFmt w:val="ideographTraditional"/>
      <w:lvlText w:val="%8、"/>
      <w:lvlJc w:val="left"/>
      <w:pPr>
        <w:ind w:left="9831" w:hanging="480"/>
      </w:pPr>
      <w:rPr>
        <w:rFonts w:hint="eastAsia"/>
      </w:rPr>
    </w:lvl>
    <w:lvl w:ilvl="8">
      <w:start w:val="1"/>
      <w:numFmt w:val="lowerRoman"/>
      <w:lvlText w:val="%9."/>
      <w:lvlJc w:val="right"/>
      <w:pPr>
        <w:ind w:left="10311" w:hanging="480"/>
      </w:pPr>
      <w:rPr>
        <w:rFonts w:hint="eastAsia"/>
      </w:rPr>
    </w:lvl>
  </w:abstractNum>
  <w:abstractNum w:abstractNumId="14" w15:restartNumberingAfterBreak="0">
    <w:nsid w:val="023B33B1"/>
    <w:multiLevelType w:val="multilevel"/>
    <w:tmpl w:val="C3B6A948"/>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 w15:restartNumberingAfterBreak="0">
    <w:nsid w:val="025F2E76"/>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 w15:restartNumberingAfterBreak="0">
    <w:nsid w:val="030631EC"/>
    <w:multiLevelType w:val="multilevel"/>
    <w:tmpl w:val="4EAEEFA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4"/>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 w15:restartNumberingAfterBreak="0">
    <w:nsid w:val="032F4F95"/>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8" w15:restartNumberingAfterBreak="0">
    <w:nsid w:val="03AE65BE"/>
    <w:multiLevelType w:val="hybridMultilevel"/>
    <w:tmpl w:val="E6526536"/>
    <w:name w:val="WW8Num5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03BC7F1F"/>
    <w:multiLevelType w:val="hybridMultilevel"/>
    <w:tmpl w:val="227C641C"/>
    <w:name w:val="WW8Num5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778426F"/>
    <w:multiLevelType w:val="multilevel"/>
    <w:tmpl w:val="AC002036"/>
    <w:lvl w:ilvl="0">
      <w:start w:val="2"/>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21" w15:restartNumberingAfterBreak="0">
    <w:nsid w:val="08734FA1"/>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22" w15:restartNumberingAfterBreak="0">
    <w:nsid w:val="08B378D4"/>
    <w:multiLevelType w:val="multilevel"/>
    <w:tmpl w:val="128CE016"/>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23" w15:restartNumberingAfterBreak="0">
    <w:nsid w:val="09745C7E"/>
    <w:multiLevelType w:val="multilevel"/>
    <w:tmpl w:val="09C65E8C"/>
    <w:name w:val="WW8Num52335222222"/>
    <w:lvl w:ilvl="0">
      <w:start w:val="1"/>
      <w:numFmt w:val="decimal"/>
      <w:lvlText w:val="%1."/>
      <w:lvlJc w:val="left"/>
      <w:pPr>
        <w:ind w:left="360" w:hanging="360"/>
      </w:pPr>
      <w:rPr>
        <w:rFonts w:hint="eastAsia"/>
        <w:b w:val="0"/>
        <w:bCs/>
      </w:rPr>
    </w:lvl>
    <w:lvl w:ilvl="1">
      <w:start w:val="1"/>
      <w:numFmt w:val="lowerLetter"/>
      <w:lvlText w:val="%2."/>
      <w:lvlJc w:val="left"/>
      <w:pPr>
        <w:ind w:left="720" w:hanging="360"/>
      </w:pPr>
      <w:rPr>
        <w:rFonts w:hint="eastAsia"/>
        <w:b w:val="0"/>
        <w:bCs/>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4" w15:restartNumberingAfterBreak="0">
    <w:nsid w:val="098551D8"/>
    <w:multiLevelType w:val="multilevel"/>
    <w:tmpl w:val="A384883C"/>
    <w:numStyleLink w:val="a1"/>
  </w:abstractNum>
  <w:abstractNum w:abstractNumId="25" w15:restartNumberingAfterBreak="0">
    <w:nsid w:val="09AE17ED"/>
    <w:multiLevelType w:val="multilevel"/>
    <w:tmpl w:val="ABB021C8"/>
    <w:name w:val="WW8Num522222222222222322222222222"/>
    <w:lvl w:ilvl="0">
      <w:start w:val="1"/>
      <w:numFmt w:val="decimal"/>
      <w:lvlText w:val="%1."/>
      <w:lvlJc w:val="left"/>
      <w:pPr>
        <w:ind w:left="480" w:hanging="480"/>
      </w:pPr>
      <w:rPr>
        <w:rFonts w:hint="eastAsia"/>
      </w:rPr>
    </w:lvl>
    <w:lvl w:ilvl="1">
      <w:start w:val="1"/>
      <w:numFmt w:val="lowerLetter"/>
      <w:lvlText w:val="%2、"/>
      <w:lvlJc w:val="left"/>
      <w:pPr>
        <w:ind w:left="1472" w:hanging="480"/>
      </w:pPr>
      <w:rPr>
        <w:rFonts w:hint="eastAsia"/>
      </w:rPr>
    </w:lvl>
    <w:lvl w:ilvl="2">
      <w:start w:val="1"/>
      <w:numFmt w:val="lowerRoman"/>
      <w:lvlText w:val="%3."/>
      <w:lvlJc w:val="right"/>
      <w:pPr>
        <w:ind w:left="1276" w:firstLine="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26" w15:restartNumberingAfterBreak="0">
    <w:nsid w:val="0A616A51"/>
    <w:multiLevelType w:val="multilevel"/>
    <w:tmpl w:val="04090021"/>
    <w:name w:val="WW8Num522322"/>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0ADF2BBB"/>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28" w15:restartNumberingAfterBreak="0">
    <w:nsid w:val="0D10494D"/>
    <w:multiLevelType w:val="multilevel"/>
    <w:tmpl w:val="5216A6C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29" w15:restartNumberingAfterBreak="0">
    <w:nsid w:val="10757AE9"/>
    <w:multiLevelType w:val="hybridMultilevel"/>
    <w:tmpl w:val="09D82880"/>
    <w:name w:val="WW8Num5223"/>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0983A4D"/>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1" w15:restartNumberingAfterBreak="0">
    <w:nsid w:val="120F6A32"/>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2" w15:restartNumberingAfterBreak="0">
    <w:nsid w:val="12405B3E"/>
    <w:multiLevelType w:val="multilevel"/>
    <w:tmpl w:val="D0968D8C"/>
    <w:name w:val="WW8Num5233"/>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Roman"/>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33" w15:restartNumberingAfterBreak="0">
    <w:nsid w:val="12D120D2"/>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4" w15:restartNumberingAfterBreak="0">
    <w:nsid w:val="13D87C97"/>
    <w:multiLevelType w:val="multilevel"/>
    <w:tmpl w:val="4D840F86"/>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5" w15:restartNumberingAfterBreak="0">
    <w:nsid w:val="140B127F"/>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6" w15:restartNumberingAfterBreak="0">
    <w:nsid w:val="147334CF"/>
    <w:multiLevelType w:val="hybridMultilevel"/>
    <w:tmpl w:val="3EF82302"/>
    <w:name w:val="WW8Num522222222222"/>
    <w:lvl w:ilvl="0" w:tplc="3EFE22C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14814663"/>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8" w15:restartNumberingAfterBreak="0">
    <w:nsid w:val="15621738"/>
    <w:multiLevelType w:val="multilevel"/>
    <w:tmpl w:val="54C0D9C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39" w15:restartNumberingAfterBreak="0">
    <w:nsid w:val="16712C21"/>
    <w:multiLevelType w:val="multilevel"/>
    <w:tmpl w:val="19F889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0" w15:restartNumberingAfterBreak="0">
    <w:nsid w:val="16FE5485"/>
    <w:multiLevelType w:val="multilevel"/>
    <w:tmpl w:val="6E32DA7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1" w15:restartNumberingAfterBreak="0">
    <w:nsid w:val="1732155B"/>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2" w15:restartNumberingAfterBreak="0">
    <w:nsid w:val="17AC5974"/>
    <w:multiLevelType w:val="hybridMultilevel"/>
    <w:tmpl w:val="E04667B4"/>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3" w15:restartNumberingAfterBreak="0">
    <w:nsid w:val="18080E17"/>
    <w:multiLevelType w:val="hybridMultilevel"/>
    <w:tmpl w:val="5B204156"/>
    <w:name w:val="WW8Num5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18CE4F43"/>
    <w:multiLevelType w:val="multilevel"/>
    <w:tmpl w:val="C3B6A948"/>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5" w15:restartNumberingAfterBreak="0">
    <w:nsid w:val="196A30F6"/>
    <w:multiLevelType w:val="multilevel"/>
    <w:tmpl w:val="5216A6C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6" w15:restartNumberingAfterBreak="0">
    <w:nsid w:val="19A7541F"/>
    <w:multiLevelType w:val="multilevel"/>
    <w:tmpl w:val="BF247E6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47" w15:restartNumberingAfterBreak="0">
    <w:nsid w:val="1A2E1B9A"/>
    <w:multiLevelType w:val="hybridMultilevel"/>
    <w:tmpl w:val="26366A86"/>
    <w:name w:val="WW8Num522222222222222322222223"/>
    <w:lvl w:ilvl="0" w:tplc="3EFE22CC">
      <w:start w:val="1"/>
      <w:numFmt w:val="lowerLetter"/>
      <w:lvlText w:val="%1."/>
      <w:lvlJc w:val="left"/>
      <w:pPr>
        <w:ind w:left="1560" w:hanging="480"/>
      </w:pPr>
      <w:rPr>
        <w:rFonts w:hint="eastAsia"/>
      </w:r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48" w15:restartNumberingAfterBreak="0">
    <w:nsid w:val="1A7B0CDF"/>
    <w:multiLevelType w:val="multilevel"/>
    <w:tmpl w:val="C6DC943A"/>
    <w:name w:val="WW8Num5233"/>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49" w15:restartNumberingAfterBreak="0">
    <w:nsid w:val="1B745940"/>
    <w:multiLevelType w:val="multilevel"/>
    <w:tmpl w:val="5216A6C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50" w15:restartNumberingAfterBreak="0">
    <w:nsid w:val="1BAA7E73"/>
    <w:multiLevelType w:val="multilevel"/>
    <w:tmpl w:val="8DA2FB22"/>
    <w:lvl w:ilvl="0">
      <w:start w:val="9"/>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51" w15:restartNumberingAfterBreak="0">
    <w:nsid w:val="1BAC598E"/>
    <w:multiLevelType w:val="hybridMultilevel"/>
    <w:tmpl w:val="B2D8B4C8"/>
    <w:name w:val="WW8Num52222222222222"/>
    <w:lvl w:ilvl="0" w:tplc="0000000B">
      <w:start w:val="1"/>
      <w:numFmt w:val="decimal"/>
      <w:lvlText w:val="%1."/>
      <w:lvlJc w:val="left"/>
      <w:pPr>
        <w:ind w:left="480" w:hanging="480"/>
      </w:pPr>
      <w:rPr>
        <w:rFonts w:ascii="微軟正黑體" w:hAnsi="微軟正黑體" w:cs="微軟正黑體" w:hint="default"/>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1BD56ABB"/>
    <w:multiLevelType w:val="hybridMultilevel"/>
    <w:tmpl w:val="9148F574"/>
    <w:name w:val="WW8Num5222222222222"/>
    <w:lvl w:ilvl="0" w:tplc="3EFE22CC">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1BD91BE1"/>
    <w:multiLevelType w:val="hybridMultilevel"/>
    <w:tmpl w:val="82E296FA"/>
    <w:name w:val="WW8Num5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1C814208"/>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55" w15:restartNumberingAfterBreak="0">
    <w:nsid w:val="1EDB722C"/>
    <w:multiLevelType w:val="multilevel"/>
    <w:tmpl w:val="807C797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56" w15:restartNumberingAfterBreak="0">
    <w:nsid w:val="2091072D"/>
    <w:multiLevelType w:val="multilevel"/>
    <w:tmpl w:val="FA5C616A"/>
    <w:styleLink w:val="11"/>
    <w:lvl w:ilvl="0">
      <w:start w:val="1"/>
      <w:numFmt w:val="decimal"/>
      <w:lvlText w:val="%1."/>
      <w:lvlJc w:val="left"/>
      <w:pPr>
        <w:ind w:left="6388" w:hanging="397"/>
      </w:pPr>
      <w:rPr>
        <w:rFonts w:hint="eastAsia"/>
        <w:sz w:val="24"/>
        <w:szCs w:val="24"/>
      </w:rPr>
    </w:lvl>
    <w:lvl w:ilvl="1">
      <w:start w:val="1"/>
      <w:numFmt w:val="lowerLetter"/>
      <w:lvlText w:val="%2"/>
      <w:lvlJc w:val="left"/>
      <w:pPr>
        <w:ind w:left="6728" w:hanging="340"/>
      </w:pPr>
      <w:rPr>
        <w:rFonts w:hint="eastAsia"/>
      </w:rPr>
    </w:lvl>
    <w:lvl w:ilvl="2">
      <w:start w:val="1"/>
      <w:numFmt w:val="lowerRoman"/>
      <w:lvlText w:val="%3."/>
      <w:lvlJc w:val="right"/>
      <w:pPr>
        <w:ind w:left="7125" w:hanging="170"/>
      </w:pPr>
      <w:rPr>
        <w:rFonts w:hint="eastAsia"/>
      </w:rPr>
    </w:lvl>
    <w:lvl w:ilvl="3">
      <w:start w:val="1"/>
      <w:numFmt w:val="bullet"/>
      <w:lvlText w:val=""/>
      <w:lvlJc w:val="left"/>
      <w:pPr>
        <w:ind w:left="7499" w:hanging="374"/>
      </w:pPr>
      <w:rPr>
        <w:rFonts w:ascii="Wingdings 2" w:hAnsi="Wingdings 2" w:hint="default"/>
        <w:color w:val="auto"/>
      </w:rPr>
    </w:lvl>
    <w:lvl w:ilvl="4">
      <w:start w:val="1"/>
      <w:numFmt w:val="bullet"/>
      <w:lvlText w:val=""/>
      <w:lvlJc w:val="left"/>
      <w:pPr>
        <w:ind w:left="7465" w:firstLine="0"/>
      </w:pPr>
      <w:rPr>
        <w:rFonts w:ascii="Wingdings" w:hAnsi="Wingdings" w:hint="default"/>
        <w:color w:val="auto"/>
      </w:rPr>
    </w:lvl>
    <w:lvl w:ilvl="5">
      <w:start w:val="1"/>
      <w:numFmt w:val="bullet"/>
      <w:lvlText w:val=""/>
      <w:lvlJc w:val="left"/>
      <w:pPr>
        <w:ind w:left="8871" w:hanging="612"/>
      </w:pPr>
      <w:rPr>
        <w:rFonts w:ascii="Wingdings" w:hAnsi="Wingdings" w:hint="default"/>
        <w:color w:val="auto"/>
      </w:rPr>
    </w:lvl>
    <w:lvl w:ilvl="6">
      <w:start w:val="1"/>
      <w:numFmt w:val="decimal"/>
      <w:lvlText w:val="%7."/>
      <w:lvlJc w:val="left"/>
      <w:pPr>
        <w:ind w:left="9351" w:hanging="480"/>
      </w:pPr>
      <w:rPr>
        <w:rFonts w:hint="eastAsia"/>
      </w:rPr>
    </w:lvl>
    <w:lvl w:ilvl="7">
      <w:start w:val="1"/>
      <w:numFmt w:val="ideographTraditional"/>
      <w:lvlText w:val="%8、"/>
      <w:lvlJc w:val="left"/>
      <w:pPr>
        <w:ind w:left="9831" w:hanging="480"/>
      </w:pPr>
      <w:rPr>
        <w:rFonts w:hint="eastAsia"/>
      </w:rPr>
    </w:lvl>
    <w:lvl w:ilvl="8">
      <w:start w:val="1"/>
      <w:numFmt w:val="lowerRoman"/>
      <w:lvlText w:val="%9."/>
      <w:lvlJc w:val="right"/>
      <w:pPr>
        <w:ind w:left="10311" w:hanging="480"/>
      </w:pPr>
      <w:rPr>
        <w:rFonts w:hint="eastAsia"/>
      </w:rPr>
    </w:lvl>
  </w:abstractNum>
  <w:abstractNum w:abstractNumId="57" w15:restartNumberingAfterBreak="0">
    <w:nsid w:val="21197C95"/>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58" w15:restartNumberingAfterBreak="0">
    <w:nsid w:val="22345214"/>
    <w:multiLevelType w:val="multilevel"/>
    <w:tmpl w:val="2ECA4152"/>
    <w:name w:val="WW8Num52335"/>
    <w:lvl w:ilvl="0">
      <w:start w:val="1"/>
      <w:numFmt w:val="decimal"/>
      <w:lvlText w:val="%1."/>
      <w:lvlJc w:val="left"/>
      <w:pPr>
        <w:ind w:left="360" w:hanging="360"/>
      </w:pPr>
      <w:rPr>
        <w:rFonts w:hint="eastAsia"/>
        <w:b w:val="0"/>
        <w:bCs w:val="0"/>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59" w15:restartNumberingAfterBreak="0">
    <w:nsid w:val="24686374"/>
    <w:multiLevelType w:val="multilevel"/>
    <w:tmpl w:val="FC841A6E"/>
    <w:name w:val="WW8Num5223222"/>
    <w:numStyleLink w:val="12"/>
  </w:abstractNum>
  <w:abstractNum w:abstractNumId="60" w15:restartNumberingAfterBreak="0">
    <w:nsid w:val="251C6691"/>
    <w:multiLevelType w:val="multilevel"/>
    <w:tmpl w:val="EA3C97B6"/>
    <w:name w:val="WW8Num52222222222222232"/>
    <w:lvl w:ilvl="0">
      <w:start w:val="1"/>
      <w:numFmt w:val="decimal"/>
      <w:lvlText w:val="%1."/>
      <w:lvlJc w:val="left"/>
      <w:pPr>
        <w:ind w:left="480" w:hanging="480"/>
      </w:pPr>
      <w:rPr>
        <w:rFonts w:hint="eastAsia"/>
      </w:rPr>
    </w:lvl>
    <w:lvl w:ilvl="1">
      <w:start w:val="1"/>
      <w:numFmt w:val="lowerLetter"/>
      <w:lvlText w:val="%2、"/>
      <w:lvlJc w:val="left"/>
      <w:pPr>
        <w:ind w:left="1472" w:hanging="480"/>
      </w:pPr>
      <w:rPr>
        <w:rFonts w:hint="eastAsia"/>
      </w:rPr>
    </w:lvl>
    <w:lvl w:ilvl="2">
      <w:start w:val="1"/>
      <w:numFmt w:val="lowerRoman"/>
      <w:lvlText w:val="%3."/>
      <w:lvlJc w:val="right"/>
      <w:pPr>
        <w:ind w:left="1757" w:hanging="34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61" w15:restartNumberingAfterBreak="0">
    <w:nsid w:val="2540521B"/>
    <w:multiLevelType w:val="multilevel"/>
    <w:tmpl w:val="37922C4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2" w15:restartNumberingAfterBreak="0">
    <w:nsid w:val="262F0B35"/>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3" w15:restartNumberingAfterBreak="0">
    <w:nsid w:val="27227E29"/>
    <w:multiLevelType w:val="multilevel"/>
    <w:tmpl w:val="B26665B4"/>
    <w:lvl w:ilvl="0">
      <w:start w:val="1"/>
      <w:numFmt w:val="decimal"/>
      <w:lvlText w:val="%1."/>
      <w:lvlJc w:val="left"/>
      <w:pPr>
        <w:ind w:left="794" w:hanging="397"/>
      </w:pPr>
      <w:rPr>
        <w:rFonts w:ascii="微軟正黑體" w:eastAsia="微軟正黑體" w:hAnsi="Times New Roman" w:hint="eastAsia"/>
        <w:b w:val="0"/>
        <w:i w:val="0"/>
        <w:color w:val="auto"/>
        <w:sz w:val="24"/>
      </w:rPr>
    </w:lvl>
    <w:lvl w:ilvl="1">
      <w:start w:val="1"/>
      <w:numFmt w:val="lowerLetter"/>
      <w:lvlText w:val="%2."/>
      <w:lvlJc w:val="left"/>
      <w:pPr>
        <w:ind w:left="1134" w:hanging="340"/>
      </w:pPr>
      <w:rPr>
        <w:rFonts w:ascii="微軟正黑體" w:eastAsia="微軟正黑體" w:hint="eastAsia"/>
        <w:b w:val="0"/>
        <w:i w:val="0"/>
        <w:sz w:val="24"/>
      </w:rPr>
    </w:lvl>
    <w:lvl w:ilvl="2">
      <w:start w:val="1"/>
      <w:numFmt w:val="lowerRoman"/>
      <w:lvlText w:val="%3."/>
      <w:lvlJc w:val="right"/>
      <w:pPr>
        <w:ind w:left="1531" w:hanging="170"/>
      </w:pPr>
      <w:rPr>
        <w:rFonts w:ascii="微軟正黑體" w:eastAsia="微軟正黑體" w:hint="eastAsia"/>
        <w:b w:val="0"/>
        <w:i w:val="0"/>
        <w:sz w:val="24"/>
      </w:rPr>
    </w:lvl>
    <w:lvl w:ilvl="3">
      <w:start w:val="1"/>
      <w:numFmt w:val="bullet"/>
      <w:lvlText w:val=""/>
      <w:lvlJc w:val="left"/>
      <w:pPr>
        <w:ind w:left="1905" w:hanging="374"/>
      </w:pPr>
      <w:rPr>
        <w:rFonts w:ascii="Wingdings 2" w:hAnsi="Wingdings 2" w:hint="default"/>
        <w:color w:val="auto"/>
      </w:rPr>
    </w:lvl>
    <w:lvl w:ilvl="4">
      <w:start w:val="1"/>
      <w:numFmt w:val="bullet"/>
      <w:lvlText w:val=""/>
      <w:lvlJc w:val="left"/>
      <w:pPr>
        <w:ind w:left="2325" w:hanging="454"/>
      </w:pPr>
      <w:rPr>
        <w:rFonts w:ascii="Wingdings" w:hAnsi="Wingdings" w:hint="default"/>
        <w:color w:val="auto"/>
      </w:rPr>
    </w:lvl>
    <w:lvl w:ilvl="5">
      <w:start w:val="1"/>
      <w:numFmt w:val="bullet"/>
      <w:lvlText w:val=""/>
      <w:lvlJc w:val="left"/>
      <w:pPr>
        <w:ind w:left="2892" w:hanging="227"/>
      </w:pPr>
      <w:rPr>
        <w:rFonts w:ascii="Wingdings" w:hAnsi="Wingdings" w:hint="default"/>
        <w:color w:val="auto"/>
      </w:rPr>
    </w:lvl>
    <w:lvl w:ilvl="6">
      <w:start w:val="1"/>
      <w:numFmt w:val="decimal"/>
      <w:lvlText w:val="%7."/>
      <w:lvlJc w:val="left"/>
      <w:pPr>
        <w:ind w:left="3757" w:hanging="480"/>
      </w:pPr>
      <w:rPr>
        <w:rFonts w:hint="eastAsia"/>
      </w:rPr>
    </w:lvl>
    <w:lvl w:ilvl="7">
      <w:start w:val="1"/>
      <w:numFmt w:val="ideographTraditional"/>
      <w:lvlText w:val="%8、"/>
      <w:lvlJc w:val="left"/>
      <w:pPr>
        <w:ind w:left="4237" w:hanging="480"/>
      </w:pPr>
      <w:rPr>
        <w:rFonts w:hint="eastAsia"/>
      </w:rPr>
    </w:lvl>
    <w:lvl w:ilvl="8">
      <w:start w:val="1"/>
      <w:numFmt w:val="lowerRoman"/>
      <w:lvlText w:val="%9."/>
      <w:lvlJc w:val="right"/>
      <w:pPr>
        <w:ind w:left="4423" w:hanging="186"/>
      </w:pPr>
      <w:rPr>
        <w:rFonts w:hint="eastAsia"/>
      </w:rPr>
    </w:lvl>
  </w:abstractNum>
  <w:abstractNum w:abstractNumId="64" w15:restartNumberingAfterBreak="0">
    <w:nsid w:val="273B416B"/>
    <w:multiLevelType w:val="multilevel"/>
    <w:tmpl w:val="4EAEEFA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4"/>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5" w15:restartNumberingAfterBreak="0">
    <w:nsid w:val="27981968"/>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6" w15:restartNumberingAfterBreak="0">
    <w:nsid w:val="28A32BAE"/>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7" w15:restartNumberingAfterBreak="0">
    <w:nsid w:val="28D70940"/>
    <w:multiLevelType w:val="multilevel"/>
    <w:tmpl w:val="60D42B7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8" w15:restartNumberingAfterBreak="0">
    <w:nsid w:val="2948683C"/>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69" w15:restartNumberingAfterBreak="0">
    <w:nsid w:val="2A181C26"/>
    <w:multiLevelType w:val="multilevel"/>
    <w:tmpl w:val="F356DBBE"/>
    <w:name w:val="WW8Num5233"/>
    <w:lvl w:ilvl="0">
      <w:start w:val="1"/>
      <w:numFmt w:val="lowerRoman"/>
      <w:lvlText w:val="%1."/>
      <w:lvlJc w:val="left"/>
      <w:pPr>
        <w:ind w:left="360" w:hanging="360"/>
      </w:pPr>
      <w:rPr>
        <w:rFonts w:hint="eastAsia"/>
      </w:rPr>
    </w:lvl>
    <w:lvl w:ilvl="1">
      <w:start w:val="1"/>
      <w:numFmt w:val="decimal"/>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70" w15:restartNumberingAfterBreak="0">
    <w:nsid w:val="2A4E2BA8"/>
    <w:multiLevelType w:val="hybridMultilevel"/>
    <w:tmpl w:val="F39AFD0C"/>
    <w:name w:val="WW8Num52335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2BB60FB3"/>
    <w:multiLevelType w:val="hybridMultilevel"/>
    <w:tmpl w:val="D1182C8C"/>
    <w:name w:val="WW8Num5222222222222222"/>
    <w:lvl w:ilvl="0" w:tplc="3EFE22CC">
      <w:start w:val="1"/>
      <w:numFmt w:val="lowerLetter"/>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72" w15:restartNumberingAfterBreak="0">
    <w:nsid w:val="2BF63FD4"/>
    <w:multiLevelType w:val="multilevel"/>
    <w:tmpl w:val="0409001D"/>
    <w:name w:val="WW8Num522222222222222322222223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2C875FB2"/>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74" w15:restartNumberingAfterBreak="0">
    <w:nsid w:val="2DE60A44"/>
    <w:multiLevelType w:val="multilevel"/>
    <w:tmpl w:val="6E32DA7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75" w15:restartNumberingAfterBreak="0">
    <w:nsid w:val="2DE974DC"/>
    <w:multiLevelType w:val="multilevel"/>
    <w:tmpl w:val="BF247E6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76" w15:restartNumberingAfterBreak="0">
    <w:nsid w:val="2E8559EE"/>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77" w15:restartNumberingAfterBreak="0">
    <w:nsid w:val="2F49501A"/>
    <w:multiLevelType w:val="multilevel"/>
    <w:tmpl w:val="B26665B4"/>
    <w:lvl w:ilvl="0">
      <w:start w:val="1"/>
      <w:numFmt w:val="decimal"/>
      <w:lvlText w:val="%1."/>
      <w:lvlJc w:val="left"/>
      <w:pPr>
        <w:ind w:left="794" w:hanging="397"/>
      </w:pPr>
      <w:rPr>
        <w:rFonts w:ascii="微軟正黑體" w:eastAsia="微軟正黑體" w:hAnsi="Times New Roman" w:hint="eastAsia"/>
        <w:b w:val="0"/>
        <w:i w:val="0"/>
        <w:color w:val="auto"/>
        <w:sz w:val="24"/>
      </w:rPr>
    </w:lvl>
    <w:lvl w:ilvl="1">
      <w:start w:val="1"/>
      <w:numFmt w:val="lowerLetter"/>
      <w:lvlText w:val="%2."/>
      <w:lvlJc w:val="left"/>
      <w:pPr>
        <w:ind w:left="1134" w:hanging="340"/>
      </w:pPr>
      <w:rPr>
        <w:rFonts w:ascii="微軟正黑體" w:eastAsia="微軟正黑體" w:hint="eastAsia"/>
        <w:b w:val="0"/>
        <w:i w:val="0"/>
        <w:sz w:val="24"/>
      </w:rPr>
    </w:lvl>
    <w:lvl w:ilvl="2">
      <w:start w:val="1"/>
      <w:numFmt w:val="lowerRoman"/>
      <w:lvlText w:val="%3."/>
      <w:lvlJc w:val="right"/>
      <w:pPr>
        <w:ind w:left="1531" w:hanging="170"/>
      </w:pPr>
      <w:rPr>
        <w:rFonts w:ascii="微軟正黑體" w:eastAsia="微軟正黑體" w:hint="eastAsia"/>
        <w:b w:val="0"/>
        <w:i w:val="0"/>
        <w:sz w:val="24"/>
      </w:rPr>
    </w:lvl>
    <w:lvl w:ilvl="3">
      <w:start w:val="1"/>
      <w:numFmt w:val="bullet"/>
      <w:lvlText w:val=""/>
      <w:lvlJc w:val="left"/>
      <w:pPr>
        <w:ind w:left="1905" w:hanging="374"/>
      </w:pPr>
      <w:rPr>
        <w:rFonts w:ascii="Wingdings 2" w:hAnsi="Wingdings 2" w:hint="default"/>
        <w:color w:val="auto"/>
      </w:rPr>
    </w:lvl>
    <w:lvl w:ilvl="4">
      <w:start w:val="1"/>
      <w:numFmt w:val="bullet"/>
      <w:lvlText w:val=""/>
      <w:lvlJc w:val="left"/>
      <w:pPr>
        <w:ind w:left="2325" w:hanging="454"/>
      </w:pPr>
      <w:rPr>
        <w:rFonts w:ascii="Wingdings" w:hAnsi="Wingdings" w:hint="default"/>
        <w:color w:val="auto"/>
      </w:rPr>
    </w:lvl>
    <w:lvl w:ilvl="5">
      <w:start w:val="1"/>
      <w:numFmt w:val="bullet"/>
      <w:lvlText w:val=""/>
      <w:lvlJc w:val="left"/>
      <w:pPr>
        <w:ind w:left="2892" w:hanging="227"/>
      </w:pPr>
      <w:rPr>
        <w:rFonts w:ascii="Wingdings" w:hAnsi="Wingdings" w:hint="default"/>
        <w:color w:val="auto"/>
      </w:rPr>
    </w:lvl>
    <w:lvl w:ilvl="6">
      <w:start w:val="1"/>
      <w:numFmt w:val="decimal"/>
      <w:lvlText w:val="%7."/>
      <w:lvlJc w:val="left"/>
      <w:pPr>
        <w:ind w:left="3757" w:hanging="480"/>
      </w:pPr>
      <w:rPr>
        <w:rFonts w:hint="eastAsia"/>
      </w:rPr>
    </w:lvl>
    <w:lvl w:ilvl="7">
      <w:start w:val="1"/>
      <w:numFmt w:val="ideographTraditional"/>
      <w:lvlText w:val="%8、"/>
      <w:lvlJc w:val="left"/>
      <w:pPr>
        <w:ind w:left="4237" w:hanging="480"/>
      </w:pPr>
      <w:rPr>
        <w:rFonts w:hint="eastAsia"/>
      </w:rPr>
    </w:lvl>
    <w:lvl w:ilvl="8">
      <w:start w:val="1"/>
      <w:numFmt w:val="lowerRoman"/>
      <w:lvlText w:val="%9."/>
      <w:lvlJc w:val="right"/>
      <w:pPr>
        <w:ind w:left="4423" w:hanging="186"/>
      </w:pPr>
      <w:rPr>
        <w:rFonts w:hint="eastAsia"/>
      </w:rPr>
    </w:lvl>
  </w:abstractNum>
  <w:abstractNum w:abstractNumId="78" w15:restartNumberingAfterBreak="0">
    <w:nsid w:val="2FCD7EBA"/>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79" w15:restartNumberingAfterBreak="0">
    <w:nsid w:val="30126BFE"/>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0" w15:restartNumberingAfterBreak="0">
    <w:nsid w:val="305268AC"/>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1" w15:restartNumberingAfterBreak="0">
    <w:nsid w:val="305C06F6"/>
    <w:multiLevelType w:val="hybridMultilevel"/>
    <w:tmpl w:val="532AFD32"/>
    <w:name w:val="WW8Num522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31165A4B"/>
    <w:multiLevelType w:val="multilevel"/>
    <w:tmpl w:val="B88A0010"/>
    <w:name w:val="WW8Num522222222222222322222223"/>
    <w:lvl w:ilvl="0">
      <w:start w:val="1"/>
      <w:numFmt w:val="upperRoman"/>
      <w:lvlText w:val="%1."/>
      <w:lvlJc w:val="left"/>
      <w:pPr>
        <w:ind w:left="360" w:hanging="360"/>
      </w:pPr>
      <w:rPr>
        <w:rFonts w:hint="eastAsia"/>
      </w:rPr>
    </w:lvl>
    <w:lvl w:ilvl="1">
      <w:start w:val="1"/>
      <w:numFmt w:val="upperLetter"/>
      <w:lvlText w:val="%2."/>
      <w:lvlJc w:val="left"/>
      <w:pPr>
        <w:ind w:left="720" w:hanging="360"/>
      </w:pPr>
      <w:rPr>
        <w:rFonts w:hint="eastAsia"/>
      </w:rPr>
    </w:lvl>
    <w:lvl w:ilvl="2">
      <w:start w:val="1"/>
      <w:numFmt w:val="lowerLetter"/>
      <w:lvlText w:val="%3."/>
      <w:lvlJc w:val="left"/>
      <w:pPr>
        <w:ind w:left="1080" w:hanging="360"/>
      </w:pPr>
      <w:rPr>
        <w:rFonts w:hint="eastAsia"/>
      </w:rPr>
    </w:lvl>
    <w:lvl w:ilvl="3">
      <w:start w:val="1"/>
      <w:numFmt w:val="lowerRoman"/>
      <w:lvlText w:val="%4."/>
      <w:lvlJc w:val="left"/>
      <w:pPr>
        <w:ind w:left="1440" w:hanging="360"/>
      </w:pPr>
      <w:rPr>
        <w:rFonts w:hint="eastAsia"/>
      </w:rPr>
    </w:lvl>
    <w:lvl w:ilvl="4">
      <w:start w:val="1"/>
      <w:numFmt w:val="lowerRoman"/>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3" w15:restartNumberingAfterBreak="0">
    <w:nsid w:val="3241214E"/>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4" w15:restartNumberingAfterBreak="0">
    <w:nsid w:val="326C16B8"/>
    <w:multiLevelType w:val="multilevel"/>
    <w:tmpl w:val="128CE016"/>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5" w15:restartNumberingAfterBreak="0">
    <w:nsid w:val="33E45EC5"/>
    <w:multiLevelType w:val="multilevel"/>
    <w:tmpl w:val="807C797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6" w15:restartNumberingAfterBreak="0">
    <w:nsid w:val="35966B53"/>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7" w15:restartNumberingAfterBreak="0">
    <w:nsid w:val="35D84EFA"/>
    <w:multiLevelType w:val="multilevel"/>
    <w:tmpl w:val="683AE7B0"/>
    <w:name w:val="WW8Num52334"/>
    <w:lvl w:ilvl="0">
      <w:start w:val="2"/>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8" w15:restartNumberingAfterBreak="0">
    <w:nsid w:val="374F0D6F"/>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89" w15:restartNumberingAfterBreak="0">
    <w:nsid w:val="38EC04E4"/>
    <w:multiLevelType w:val="multilevel"/>
    <w:tmpl w:val="C6DC943A"/>
    <w:name w:val="WW8Num522222222222222322222"/>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90" w15:restartNumberingAfterBreak="0">
    <w:nsid w:val="393D1D0E"/>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1" w15:restartNumberingAfterBreak="0">
    <w:nsid w:val="397041E1"/>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2" w15:restartNumberingAfterBreak="0">
    <w:nsid w:val="39E41B36"/>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3" w15:restartNumberingAfterBreak="0">
    <w:nsid w:val="3AC85B67"/>
    <w:multiLevelType w:val="multilevel"/>
    <w:tmpl w:val="FC841A6E"/>
    <w:name w:val="WW8Num52232"/>
    <w:numStyleLink w:val="12"/>
  </w:abstractNum>
  <w:abstractNum w:abstractNumId="94" w15:restartNumberingAfterBreak="0">
    <w:nsid w:val="3AEF2740"/>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5" w15:restartNumberingAfterBreak="0">
    <w:nsid w:val="3B39428D"/>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6" w15:restartNumberingAfterBreak="0">
    <w:nsid w:val="3B5E5451"/>
    <w:multiLevelType w:val="multilevel"/>
    <w:tmpl w:val="C6DC943A"/>
    <w:name w:val="WW8Num523352222"/>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97" w15:restartNumberingAfterBreak="0">
    <w:nsid w:val="3BB01245"/>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8" w15:restartNumberingAfterBreak="0">
    <w:nsid w:val="3C996C3F"/>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99" w15:restartNumberingAfterBreak="0">
    <w:nsid w:val="3D87328A"/>
    <w:multiLevelType w:val="multilevel"/>
    <w:tmpl w:val="19F889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0" w15:restartNumberingAfterBreak="0">
    <w:nsid w:val="3FED2B71"/>
    <w:multiLevelType w:val="multilevel"/>
    <w:tmpl w:val="9C5ABBC6"/>
    <w:name w:val="WW8Num52332"/>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01" w15:restartNumberingAfterBreak="0">
    <w:nsid w:val="40C160C1"/>
    <w:multiLevelType w:val="multilevel"/>
    <w:tmpl w:val="04090021"/>
    <w:name w:val="WW8Num522222222222222322"/>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2" w15:restartNumberingAfterBreak="0">
    <w:nsid w:val="417D123F"/>
    <w:multiLevelType w:val="hybridMultilevel"/>
    <w:tmpl w:val="4210DC74"/>
    <w:name w:val="WW8Num523352"/>
    <w:lvl w:ilvl="0" w:tplc="3EFE22CC">
      <w:start w:val="1"/>
      <w:numFmt w:val="lowerLetter"/>
      <w:lvlText w:val="%1."/>
      <w:lvlJc w:val="left"/>
      <w:pPr>
        <w:ind w:left="1200" w:hanging="480"/>
      </w:pPr>
      <w:rPr>
        <w:rFonts w:hint="eastAsia"/>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3" w15:restartNumberingAfterBreak="0">
    <w:nsid w:val="418E1D4B"/>
    <w:multiLevelType w:val="multilevel"/>
    <w:tmpl w:val="BF247E6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4" w15:restartNumberingAfterBreak="0">
    <w:nsid w:val="41CB3CE3"/>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5" w15:restartNumberingAfterBreak="0">
    <w:nsid w:val="41F64C50"/>
    <w:multiLevelType w:val="multilevel"/>
    <w:tmpl w:val="8702BFF0"/>
    <w:name w:val="WW8Num5222222222222223222222222222"/>
    <w:lvl w:ilvl="0">
      <w:start w:val="1"/>
      <w:numFmt w:val="decimal"/>
      <w:lvlText w:val="%1."/>
      <w:lvlJc w:val="left"/>
      <w:pPr>
        <w:ind w:left="340" w:hanging="340"/>
      </w:pPr>
      <w:rPr>
        <w:rFonts w:hint="eastAsia"/>
      </w:rPr>
    </w:lvl>
    <w:lvl w:ilvl="1">
      <w:start w:val="1"/>
      <w:numFmt w:val="lowerLetter"/>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06" w15:restartNumberingAfterBreak="0">
    <w:nsid w:val="46975FD4"/>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7" w15:restartNumberingAfterBreak="0">
    <w:nsid w:val="46C416D4"/>
    <w:multiLevelType w:val="multilevel"/>
    <w:tmpl w:val="554A4F3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4"/>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8" w15:restartNumberingAfterBreak="0">
    <w:nsid w:val="48193699"/>
    <w:multiLevelType w:val="multilevel"/>
    <w:tmpl w:val="F7029A32"/>
    <w:lvl w:ilvl="0">
      <w:start w:val="2"/>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09" w15:restartNumberingAfterBreak="0">
    <w:nsid w:val="48634B66"/>
    <w:multiLevelType w:val="hybridMultilevel"/>
    <w:tmpl w:val="9E5A8B4A"/>
    <w:name w:val="WW8Num5222222"/>
    <w:lvl w:ilvl="0" w:tplc="0000000B">
      <w:start w:val="1"/>
      <w:numFmt w:val="decimal"/>
      <w:lvlText w:val="%1."/>
      <w:lvlJc w:val="left"/>
      <w:pPr>
        <w:ind w:left="480" w:hanging="480"/>
      </w:pPr>
      <w:rPr>
        <w:rFonts w:ascii="微軟正黑體" w:hAnsi="微軟正黑體" w:cs="微軟正黑體" w:hint="default"/>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48A9360C"/>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1" w15:restartNumberingAfterBreak="0">
    <w:nsid w:val="493E0F2B"/>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2" w15:restartNumberingAfterBreak="0">
    <w:nsid w:val="4A544820"/>
    <w:multiLevelType w:val="multilevel"/>
    <w:tmpl w:val="C3B6A948"/>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3" w15:restartNumberingAfterBreak="0">
    <w:nsid w:val="4A9C0986"/>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4" w15:restartNumberingAfterBreak="0">
    <w:nsid w:val="4AB306E3"/>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5" w15:restartNumberingAfterBreak="0">
    <w:nsid w:val="4AC51D7C"/>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6" w15:restartNumberingAfterBreak="0">
    <w:nsid w:val="4C243D5D"/>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7" w15:restartNumberingAfterBreak="0">
    <w:nsid w:val="4D4A54A0"/>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8" w15:restartNumberingAfterBreak="0">
    <w:nsid w:val="4DCA0518"/>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19" w15:restartNumberingAfterBreak="0">
    <w:nsid w:val="4DD22AE3"/>
    <w:multiLevelType w:val="multilevel"/>
    <w:tmpl w:val="4D840F86"/>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0" w15:restartNumberingAfterBreak="0">
    <w:nsid w:val="4FF35AB5"/>
    <w:multiLevelType w:val="multilevel"/>
    <w:tmpl w:val="A384883C"/>
    <w:numStyleLink w:val="a1"/>
  </w:abstractNum>
  <w:abstractNum w:abstractNumId="121" w15:restartNumberingAfterBreak="0">
    <w:nsid w:val="50004350"/>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2" w15:restartNumberingAfterBreak="0">
    <w:nsid w:val="51F32F8C"/>
    <w:multiLevelType w:val="hybridMultilevel"/>
    <w:tmpl w:val="A516A81C"/>
    <w:name w:val="WW8Num523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15:restartNumberingAfterBreak="0">
    <w:nsid w:val="53E24FAB"/>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4" w15:restartNumberingAfterBreak="0">
    <w:nsid w:val="546E4F48"/>
    <w:multiLevelType w:val="multilevel"/>
    <w:tmpl w:val="8DA2FB22"/>
    <w:lvl w:ilvl="0">
      <w:start w:val="9"/>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5" w15:restartNumberingAfterBreak="0">
    <w:nsid w:val="56123AFD"/>
    <w:multiLevelType w:val="multilevel"/>
    <w:tmpl w:val="04090021"/>
    <w:name w:val="WW8Num5222222222222223222222"/>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6" w15:restartNumberingAfterBreak="0">
    <w:nsid w:val="57023CD8"/>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7" w15:restartNumberingAfterBreak="0">
    <w:nsid w:val="579D7796"/>
    <w:multiLevelType w:val="multilevel"/>
    <w:tmpl w:val="5216A6C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8" w15:restartNumberingAfterBreak="0">
    <w:nsid w:val="582B410D"/>
    <w:multiLevelType w:val="multilevel"/>
    <w:tmpl w:val="6E32DA7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29" w15:restartNumberingAfterBreak="0">
    <w:nsid w:val="58FF08BA"/>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0" w15:restartNumberingAfterBreak="0">
    <w:nsid w:val="592D59A5"/>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1" w15:restartNumberingAfterBreak="0">
    <w:nsid w:val="594274F5"/>
    <w:multiLevelType w:val="multilevel"/>
    <w:tmpl w:val="779400B6"/>
    <w:lvl w:ilvl="0">
      <w:start w:val="1"/>
      <w:numFmt w:val="decimal"/>
      <w:lvlText w:val="%1."/>
      <w:lvlJc w:val="left"/>
      <w:pPr>
        <w:ind w:left="397" w:hanging="397"/>
      </w:pPr>
      <w:rPr>
        <w:rFonts w:hint="eastAsia"/>
      </w:rPr>
    </w:lvl>
    <w:lvl w:ilvl="1">
      <w:start w:val="1"/>
      <w:numFmt w:val="lowerLetter"/>
      <w:lvlText w:val="%2"/>
      <w:lvlJc w:val="left"/>
      <w:pPr>
        <w:ind w:left="737" w:hanging="340"/>
      </w:pPr>
      <w:rPr>
        <w:rFonts w:hint="eastAsia"/>
      </w:rPr>
    </w:lvl>
    <w:lvl w:ilvl="2">
      <w:start w:val="1"/>
      <w:numFmt w:val="lowerRoman"/>
      <w:lvlText w:val="%3."/>
      <w:lvlJc w:val="right"/>
      <w:pPr>
        <w:ind w:left="1134" w:hanging="170"/>
      </w:pPr>
      <w:rPr>
        <w:rFonts w:hint="eastAsia"/>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474" w:firstLine="0"/>
      </w:pPr>
      <w:rPr>
        <w:rFonts w:ascii="Wingdings" w:hAnsi="Wingdings" w:hint="default"/>
        <w:color w:val="auto"/>
      </w:rPr>
    </w:lvl>
    <w:lvl w:ilvl="5">
      <w:start w:val="1"/>
      <w:numFmt w:val="bullet"/>
      <w:lvlText w:val=""/>
      <w:lvlJc w:val="left"/>
      <w:pPr>
        <w:ind w:left="2880" w:hanging="612"/>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2" w15:restartNumberingAfterBreak="0">
    <w:nsid w:val="5A0659FA"/>
    <w:multiLevelType w:val="multilevel"/>
    <w:tmpl w:val="10E6BC16"/>
    <w:lvl w:ilvl="0">
      <w:start w:val="4"/>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3" w15:restartNumberingAfterBreak="0">
    <w:nsid w:val="5B231184"/>
    <w:multiLevelType w:val="multilevel"/>
    <w:tmpl w:val="19F889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4" w15:restartNumberingAfterBreak="0">
    <w:nsid w:val="5CB01D51"/>
    <w:multiLevelType w:val="multilevel"/>
    <w:tmpl w:val="3F306E16"/>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5" w15:restartNumberingAfterBreak="0">
    <w:nsid w:val="5D28227E"/>
    <w:multiLevelType w:val="multilevel"/>
    <w:tmpl w:val="B26665B4"/>
    <w:lvl w:ilvl="0">
      <w:start w:val="1"/>
      <w:numFmt w:val="decimal"/>
      <w:lvlText w:val="%1."/>
      <w:lvlJc w:val="left"/>
      <w:pPr>
        <w:ind w:left="794" w:hanging="397"/>
      </w:pPr>
      <w:rPr>
        <w:rFonts w:ascii="微軟正黑體" w:eastAsia="微軟正黑體" w:hAnsi="Times New Roman" w:hint="eastAsia"/>
        <w:b w:val="0"/>
        <w:i w:val="0"/>
        <w:color w:val="auto"/>
        <w:sz w:val="24"/>
      </w:rPr>
    </w:lvl>
    <w:lvl w:ilvl="1">
      <w:start w:val="1"/>
      <w:numFmt w:val="lowerLetter"/>
      <w:lvlText w:val="%2."/>
      <w:lvlJc w:val="left"/>
      <w:pPr>
        <w:ind w:left="1134" w:hanging="340"/>
      </w:pPr>
      <w:rPr>
        <w:rFonts w:ascii="微軟正黑體" w:eastAsia="微軟正黑體" w:hint="eastAsia"/>
        <w:b w:val="0"/>
        <w:i w:val="0"/>
        <w:sz w:val="24"/>
      </w:rPr>
    </w:lvl>
    <w:lvl w:ilvl="2">
      <w:start w:val="1"/>
      <w:numFmt w:val="lowerRoman"/>
      <w:lvlText w:val="%3."/>
      <w:lvlJc w:val="right"/>
      <w:pPr>
        <w:ind w:left="1531" w:hanging="170"/>
      </w:pPr>
      <w:rPr>
        <w:rFonts w:ascii="微軟正黑體" w:eastAsia="微軟正黑體" w:hint="eastAsia"/>
        <w:b w:val="0"/>
        <w:i w:val="0"/>
        <w:sz w:val="24"/>
      </w:rPr>
    </w:lvl>
    <w:lvl w:ilvl="3">
      <w:start w:val="1"/>
      <w:numFmt w:val="bullet"/>
      <w:lvlText w:val=""/>
      <w:lvlJc w:val="left"/>
      <w:pPr>
        <w:ind w:left="1905" w:hanging="374"/>
      </w:pPr>
      <w:rPr>
        <w:rFonts w:ascii="Wingdings 2" w:hAnsi="Wingdings 2" w:hint="default"/>
        <w:color w:val="auto"/>
      </w:rPr>
    </w:lvl>
    <w:lvl w:ilvl="4">
      <w:start w:val="1"/>
      <w:numFmt w:val="bullet"/>
      <w:lvlText w:val=""/>
      <w:lvlJc w:val="left"/>
      <w:pPr>
        <w:ind w:left="2325" w:hanging="454"/>
      </w:pPr>
      <w:rPr>
        <w:rFonts w:ascii="Wingdings" w:hAnsi="Wingdings" w:hint="default"/>
        <w:color w:val="auto"/>
      </w:rPr>
    </w:lvl>
    <w:lvl w:ilvl="5">
      <w:start w:val="1"/>
      <w:numFmt w:val="bullet"/>
      <w:lvlText w:val=""/>
      <w:lvlJc w:val="left"/>
      <w:pPr>
        <w:ind w:left="2892" w:hanging="227"/>
      </w:pPr>
      <w:rPr>
        <w:rFonts w:ascii="Wingdings" w:hAnsi="Wingdings" w:hint="default"/>
        <w:color w:val="auto"/>
      </w:rPr>
    </w:lvl>
    <w:lvl w:ilvl="6">
      <w:start w:val="1"/>
      <w:numFmt w:val="decimal"/>
      <w:lvlText w:val="%7."/>
      <w:lvlJc w:val="left"/>
      <w:pPr>
        <w:ind w:left="3757" w:hanging="480"/>
      </w:pPr>
      <w:rPr>
        <w:rFonts w:hint="eastAsia"/>
      </w:rPr>
    </w:lvl>
    <w:lvl w:ilvl="7">
      <w:start w:val="1"/>
      <w:numFmt w:val="ideographTraditional"/>
      <w:lvlText w:val="%8、"/>
      <w:lvlJc w:val="left"/>
      <w:pPr>
        <w:ind w:left="4237" w:hanging="480"/>
      </w:pPr>
      <w:rPr>
        <w:rFonts w:hint="eastAsia"/>
      </w:rPr>
    </w:lvl>
    <w:lvl w:ilvl="8">
      <w:start w:val="1"/>
      <w:numFmt w:val="lowerRoman"/>
      <w:lvlText w:val="%9."/>
      <w:lvlJc w:val="right"/>
      <w:pPr>
        <w:ind w:left="4423" w:hanging="186"/>
      </w:pPr>
      <w:rPr>
        <w:rFonts w:hint="eastAsia"/>
      </w:rPr>
    </w:lvl>
  </w:abstractNum>
  <w:abstractNum w:abstractNumId="136" w15:restartNumberingAfterBreak="0">
    <w:nsid w:val="5D9D0A29"/>
    <w:multiLevelType w:val="multilevel"/>
    <w:tmpl w:val="730642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37" w15:restartNumberingAfterBreak="0">
    <w:nsid w:val="5E0F23FD"/>
    <w:multiLevelType w:val="multilevel"/>
    <w:tmpl w:val="A384883C"/>
    <w:numStyleLink w:val="a1"/>
  </w:abstractNum>
  <w:abstractNum w:abstractNumId="138" w15:restartNumberingAfterBreak="0">
    <w:nsid w:val="5E1C13BA"/>
    <w:multiLevelType w:val="hybridMultilevel"/>
    <w:tmpl w:val="DAAEEAD0"/>
    <w:name w:val="WW8Num5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5F922199"/>
    <w:multiLevelType w:val="multilevel"/>
    <w:tmpl w:val="19F889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40" w15:restartNumberingAfterBreak="0">
    <w:nsid w:val="5FF05027"/>
    <w:multiLevelType w:val="multilevel"/>
    <w:tmpl w:val="5216A6C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41" w15:restartNumberingAfterBreak="0">
    <w:nsid w:val="61B65971"/>
    <w:multiLevelType w:val="multilevel"/>
    <w:tmpl w:val="FC841A6E"/>
    <w:styleLink w:val="12"/>
    <w:lvl w:ilvl="0">
      <w:start w:val="1"/>
      <w:numFmt w:val="decimal"/>
      <w:lvlText w:val="%1."/>
      <w:lvlJc w:val="left"/>
      <w:pPr>
        <w:ind w:left="480" w:hanging="480"/>
      </w:pPr>
      <w:rPr>
        <w:rFonts w:hint="eastAsia"/>
      </w:rPr>
    </w:lvl>
    <w:lvl w:ilvl="1">
      <w:start w:val="1"/>
      <w:numFmt w:val="lowerLetter"/>
      <w:lvlText w:val="%2、"/>
      <w:lvlJc w:val="left"/>
      <w:pPr>
        <w:ind w:left="1472" w:hanging="480"/>
      </w:pPr>
      <w:rPr>
        <w:rFonts w:hint="eastAsia"/>
      </w:rPr>
    </w:lvl>
    <w:lvl w:ilvl="2">
      <w:start w:val="1"/>
      <w:numFmt w:val="decimal"/>
      <w:lvlText w:val="%3."/>
      <w:lvlJc w:val="right"/>
      <w:pPr>
        <w:ind w:left="1440" w:hanging="48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42" w15:restartNumberingAfterBreak="0">
    <w:nsid w:val="624A0A3F"/>
    <w:multiLevelType w:val="multilevel"/>
    <w:tmpl w:val="04090021"/>
    <w:name w:val="WW8Num52222222222222232222222"/>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15:restartNumberingAfterBreak="0">
    <w:nsid w:val="63592BBE"/>
    <w:multiLevelType w:val="multilevel"/>
    <w:tmpl w:val="EA3C97B6"/>
    <w:name w:val="WW8Num52222222222222232222222222"/>
    <w:lvl w:ilvl="0">
      <w:start w:val="1"/>
      <w:numFmt w:val="decimal"/>
      <w:lvlText w:val="%1."/>
      <w:lvlJc w:val="left"/>
      <w:pPr>
        <w:ind w:left="480" w:hanging="480"/>
      </w:pPr>
      <w:rPr>
        <w:rFonts w:hint="eastAsia"/>
      </w:rPr>
    </w:lvl>
    <w:lvl w:ilvl="1">
      <w:start w:val="1"/>
      <w:numFmt w:val="lowerLetter"/>
      <w:lvlText w:val="%2、"/>
      <w:lvlJc w:val="left"/>
      <w:pPr>
        <w:ind w:left="1472" w:hanging="480"/>
      </w:pPr>
      <w:rPr>
        <w:rFonts w:hint="eastAsia"/>
      </w:rPr>
    </w:lvl>
    <w:lvl w:ilvl="2">
      <w:start w:val="1"/>
      <w:numFmt w:val="lowerRoman"/>
      <w:lvlText w:val="%3."/>
      <w:lvlJc w:val="right"/>
      <w:pPr>
        <w:ind w:left="1757" w:hanging="34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4" w15:restartNumberingAfterBreak="0">
    <w:nsid w:val="63CE31BA"/>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45" w15:restartNumberingAfterBreak="0">
    <w:nsid w:val="642F19E8"/>
    <w:multiLevelType w:val="multilevel"/>
    <w:tmpl w:val="8702BFF0"/>
    <w:name w:val="WW8Num52222222222222232222"/>
    <w:lvl w:ilvl="0">
      <w:start w:val="1"/>
      <w:numFmt w:val="decimal"/>
      <w:lvlText w:val="%1."/>
      <w:lvlJc w:val="left"/>
      <w:pPr>
        <w:ind w:left="340" w:hanging="340"/>
      </w:pPr>
      <w:rPr>
        <w:rFonts w:hint="eastAsia"/>
      </w:rPr>
    </w:lvl>
    <w:lvl w:ilvl="1">
      <w:start w:val="1"/>
      <w:numFmt w:val="lowerLetter"/>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6" w15:restartNumberingAfterBreak="0">
    <w:nsid w:val="67E168F9"/>
    <w:multiLevelType w:val="multilevel"/>
    <w:tmpl w:val="C6DC943A"/>
    <w:name w:val="WW8Num5233522"/>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47" w15:restartNumberingAfterBreak="0">
    <w:nsid w:val="68524FD8"/>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48" w15:restartNumberingAfterBreak="0">
    <w:nsid w:val="692C0DE9"/>
    <w:multiLevelType w:val="multilevel"/>
    <w:tmpl w:val="8702BFF0"/>
    <w:name w:val="WW8Num522222222222222"/>
    <w:lvl w:ilvl="0">
      <w:start w:val="1"/>
      <w:numFmt w:val="decimal"/>
      <w:lvlText w:val="%1."/>
      <w:lvlJc w:val="left"/>
      <w:pPr>
        <w:ind w:left="340" w:hanging="340"/>
      </w:pPr>
      <w:rPr>
        <w:rFonts w:hint="eastAsia"/>
      </w:rPr>
    </w:lvl>
    <w:lvl w:ilvl="1">
      <w:start w:val="1"/>
      <w:numFmt w:val="lowerLetter"/>
      <w:lvlText w:val="%2、"/>
      <w:lvlJc w:val="left"/>
      <w:pPr>
        <w:ind w:left="960" w:hanging="480"/>
      </w:pPr>
      <w:rPr>
        <w:rFonts w:hint="eastAsia"/>
      </w:rPr>
    </w:lvl>
    <w:lvl w:ilvl="2">
      <w:start w:val="1"/>
      <w:numFmt w:val="decimal"/>
      <w:lvlText w:val="%3."/>
      <w:lvlJc w:val="right"/>
      <w:pPr>
        <w:ind w:left="1440" w:hanging="480"/>
      </w:pPr>
      <w:rPr>
        <w:rFonts w:hint="eastAsia"/>
      </w:rPr>
    </w:lvl>
    <w:lvl w:ilvl="3">
      <w:start w:val="1"/>
      <w:numFmt w:val="lowerLetter"/>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9" w15:restartNumberingAfterBreak="0">
    <w:nsid w:val="693D1098"/>
    <w:multiLevelType w:val="hybridMultilevel"/>
    <w:tmpl w:val="846E06DA"/>
    <w:name w:val="WW8Num52222222222222222"/>
    <w:lvl w:ilvl="0" w:tplc="3EFE22CC">
      <w:start w:val="1"/>
      <w:numFmt w:val="lowerLetter"/>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50" w15:restartNumberingAfterBreak="0">
    <w:nsid w:val="6A3256B7"/>
    <w:multiLevelType w:val="multilevel"/>
    <w:tmpl w:val="6E32DA7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1" w15:restartNumberingAfterBreak="0">
    <w:nsid w:val="6A772B84"/>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2" w15:restartNumberingAfterBreak="0">
    <w:nsid w:val="6B8804E8"/>
    <w:multiLevelType w:val="hybridMultilevel"/>
    <w:tmpl w:val="D40C7B20"/>
    <w:name w:val="WW8Num522222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3" w15:restartNumberingAfterBreak="0">
    <w:nsid w:val="6D547C00"/>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4" w15:restartNumberingAfterBreak="0">
    <w:nsid w:val="6E84139F"/>
    <w:multiLevelType w:val="multilevel"/>
    <w:tmpl w:val="83885D10"/>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5" w15:restartNumberingAfterBreak="0">
    <w:nsid w:val="6EFC112B"/>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6" w15:restartNumberingAfterBreak="0">
    <w:nsid w:val="6F671C4F"/>
    <w:multiLevelType w:val="hybridMultilevel"/>
    <w:tmpl w:val="7F824722"/>
    <w:name w:val="WW8Num52335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15:restartNumberingAfterBreak="0">
    <w:nsid w:val="6FB12075"/>
    <w:multiLevelType w:val="multilevel"/>
    <w:tmpl w:val="730642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58" w15:restartNumberingAfterBreak="0">
    <w:nsid w:val="701D6A32"/>
    <w:multiLevelType w:val="hybridMultilevel"/>
    <w:tmpl w:val="9148DEF4"/>
    <w:name w:val="WW8Num523"/>
    <w:lvl w:ilvl="0" w:tplc="0000000B">
      <w:start w:val="1"/>
      <w:numFmt w:val="decimal"/>
      <w:lvlText w:val="%1."/>
      <w:lvlJc w:val="left"/>
      <w:pPr>
        <w:ind w:left="1048" w:hanging="480"/>
      </w:pPr>
      <w:rPr>
        <w:rFonts w:ascii="微軟正黑體" w:hAnsi="微軟正黑體" w:cs="微軟正黑體" w:hint="default"/>
        <w:szCs w:val="24"/>
      </w:rPr>
    </w:lvl>
    <w:lvl w:ilvl="1" w:tplc="04090019" w:tentative="1">
      <w:start w:val="1"/>
      <w:numFmt w:val="ideographTraditional"/>
      <w:lvlText w:val="%2、"/>
      <w:lvlJc w:val="left"/>
      <w:pPr>
        <w:ind w:left="1528" w:hanging="480"/>
      </w:pPr>
    </w:lvl>
    <w:lvl w:ilvl="2" w:tplc="0409001B" w:tentative="1">
      <w:start w:val="1"/>
      <w:numFmt w:val="lowerRoman"/>
      <w:lvlText w:val="%3."/>
      <w:lvlJc w:val="right"/>
      <w:pPr>
        <w:ind w:left="2008" w:hanging="480"/>
      </w:pPr>
    </w:lvl>
    <w:lvl w:ilvl="3" w:tplc="0409000F" w:tentative="1">
      <w:start w:val="1"/>
      <w:numFmt w:val="decimal"/>
      <w:lvlText w:val="%4."/>
      <w:lvlJc w:val="left"/>
      <w:pPr>
        <w:ind w:left="2488" w:hanging="480"/>
      </w:pPr>
    </w:lvl>
    <w:lvl w:ilvl="4" w:tplc="04090019" w:tentative="1">
      <w:start w:val="1"/>
      <w:numFmt w:val="ideographTraditional"/>
      <w:lvlText w:val="%5、"/>
      <w:lvlJc w:val="left"/>
      <w:pPr>
        <w:ind w:left="2968" w:hanging="480"/>
      </w:pPr>
    </w:lvl>
    <w:lvl w:ilvl="5" w:tplc="0409001B" w:tentative="1">
      <w:start w:val="1"/>
      <w:numFmt w:val="lowerRoman"/>
      <w:lvlText w:val="%6."/>
      <w:lvlJc w:val="right"/>
      <w:pPr>
        <w:ind w:left="3448" w:hanging="480"/>
      </w:pPr>
    </w:lvl>
    <w:lvl w:ilvl="6" w:tplc="0409000F" w:tentative="1">
      <w:start w:val="1"/>
      <w:numFmt w:val="decimal"/>
      <w:lvlText w:val="%7."/>
      <w:lvlJc w:val="left"/>
      <w:pPr>
        <w:ind w:left="3928" w:hanging="480"/>
      </w:pPr>
    </w:lvl>
    <w:lvl w:ilvl="7" w:tplc="04090019" w:tentative="1">
      <w:start w:val="1"/>
      <w:numFmt w:val="ideographTraditional"/>
      <w:lvlText w:val="%8、"/>
      <w:lvlJc w:val="left"/>
      <w:pPr>
        <w:ind w:left="4408" w:hanging="480"/>
      </w:pPr>
    </w:lvl>
    <w:lvl w:ilvl="8" w:tplc="0409001B" w:tentative="1">
      <w:start w:val="1"/>
      <w:numFmt w:val="lowerRoman"/>
      <w:lvlText w:val="%9."/>
      <w:lvlJc w:val="right"/>
      <w:pPr>
        <w:ind w:left="4888" w:hanging="480"/>
      </w:pPr>
    </w:lvl>
  </w:abstractNum>
  <w:abstractNum w:abstractNumId="159" w15:restartNumberingAfterBreak="0">
    <w:nsid w:val="70595DAF"/>
    <w:multiLevelType w:val="multilevel"/>
    <w:tmpl w:val="60D42B7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0" w15:restartNumberingAfterBreak="0">
    <w:nsid w:val="7067634F"/>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1" w15:restartNumberingAfterBreak="0">
    <w:nsid w:val="713B30F5"/>
    <w:multiLevelType w:val="multilevel"/>
    <w:tmpl w:val="A384883C"/>
    <w:styleLink w:val="a1"/>
    <w:lvl w:ilvl="0">
      <w:start w:val="1"/>
      <w:numFmt w:val="decimal"/>
      <w:lvlText w:val="%1."/>
      <w:lvlJc w:val="left"/>
      <w:pPr>
        <w:ind w:left="794" w:hanging="397"/>
      </w:pPr>
      <w:rPr>
        <w:rFonts w:ascii="微軟正黑體" w:eastAsia="微軟正黑體" w:hAnsi="Times New Roman" w:hint="eastAsia"/>
        <w:b w:val="0"/>
        <w:i w:val="0"/>
        <w:color w:val="auto"/>
        <w:sz w:val="24"/>
      </w:rPr>
    </w:lvl>
    <w:lvl w:ilvl="1">
      <w:start w:val="1"/>
      <w:numFmt w:val="lowerLetter"/>
      <w:lvlText w:val="%2."/>
      <w:lvlJc w:val="left"/>
      <w:pPr>
        <w:ind w:left="1134" w:hanging="340"/>
      </w:pPr>
      <w:rPr>
        <w:rFonts w:ascii="微軟正黑體" w:eastAsia="微軟正黑體" w:hint="eastAsia"/>
        <w:b w:val="0"/>
        <w:i w:val="0"/>
        <w:sz w:val="24"/>
      </w:rPr>
    </w:lvl>
    <w:lvl w:ilvl="2">
      <w:start w:val="1"/>
      <w:numFmt w:val="lowerRoman"/>
      <w:lvlText w:val="%3."/>
      <w:lvlJc w:val="right"/>
      <w:pPr>
        <w:ind w:left="1531" w:hanging="170"/>
      </w:pPr>
      <w:rPr>
        <w:rFonts w:ascii="微軟正黑體" w:eastAsia="微軟正黑體" w:hint="eastAsia"/>
        <w:b w:val="0"/>
        <w:i w:val="0"/>
        <w:sz w:val="24"/>
      </w:rPr>
    </w:lvl>
    <w:lvl w:ilvl="3">
      <w:start w:val="1"/>
      <w:numFmt w:val="bullet"/>
      <w:lvlText w:val=""/>
      <w:lvlJc w:val="left"/>
      <w:pPr>
        <w:ind w:left="1905" w:hanging="374"/>
      </w:pPr>
      <w:rPr>
        <w:rFonts w:ascii="Wingdings 2" w:hAnsi="Wingdings 2" w:hint="default"/>
        <w:color w:val="auto"/>
      </w:rPr>
    </w:lvl>
    <w:lvl w:ilvl="4">
      <w:start w:val="1"/>
      <w:numFmt w:val="bullet"/>
      <w:lvlText w:val=""/>
      <w:lvlJc w:val="left"/>
      <w:pPr>
        <w:ind w:left="2325" w:hanging="454"/>
      </w:pPr>
      <w:rPr>
        <w:rFonts w:ascii="Wingdings" w:hAnsi="Wingdings" w:hint="default"/>
        <w:color w:val="auto"/>
      </w:rPr>
    </w:lvl>
    <w:lvl w:ilvl="5">
      <w:start w:val="1"/>
      <w:numFmt w:val="bullet"/>
      <w:lvlText w:val=""/>
      <w:lvlJc w:val="left"/>
      <w:pPr>
        <w:ind w:left="2892" w:hanging="227"/>
      </w:pPr>
      <w:rPr>
        <w:rFonts w:ascii="Wingdings" w:hAnsi="Wingdings" w:hint="default"/>
        <w:color w:val="auto"/>
      </w:rPr>
    </w:lvl>
    <w:lvl w:ilvl="6">
      <w:start w:val="1"/>
      <w:numFmt w:val="decimal"/>
      <w:lvlText w:val="%7."/>
      <w:lvlJc w:val="left"/>
      <w:pPr>
        <w:ind w:left="3757" w:hanging="480"/>
      </w:pPr>
      <w:rPr>
        <w:rFonts w:hint="eastAsia"/>
      </w:rPr>
    </w:lvl>
    <w:lvl w:ilvl="7">
      <w:start w:val="1"/>
      <w:numFmt w:val="ideographTraditional"/>
      <w:lvlText w:val="%8、"/>
      <w:lvlJc w:val="left"/>
      <w:pPr>
        <w:ind w:left="4237" w:hanging="480"/>
      </w:pPr>
      <w:rPr>
        <w:rFonts w:hint="eastAsia"/>
      </w:rPr>
    </w:lvl>
    <w:lvl w:ilvl="8">
      <w:start w:val="1"/>
      <w:numFmt w:val="lowerRoman"/>
      <w:lvlText w:val="%9."/>
      <w:lvlJc w:val="right"/>
      <w:pPr>
        <w:ind w:left="4423" w:hanging="186"/>
      </w:pPr>
      <w:rPr>
        <w:rFonts w:hint="eastAsia"/>
      </w:rPr>
    </w:lvl>
  </w:abstractNum>
  <w:abstractNum w:abstractNumId="162" w15:restartNumberingAfterBreak="0">
    <w:nsid w:val="7193617F"/>
    <w:multiLevelType w:val="multilevel"/>
    <w:tmpl w:val="635091B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3" w15:restartNumberingAfterBreak="0">
    <w:nsid w:val="723B1736"/>
    <w:multiLevelType w:val="multilevel"/>
    <w:tmpl w:val="60D42B7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4" w15:restartNumberingAfterBreak="0">
    <w:nsid w:val="728A7409"/>
    <w:multiLevelType w:val="multilevel"/>
    <w:tmpl w:val="BCC6845E"/>
    <w:name w:val="WW8Num52222222222222232222222"/>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lowerRoman"/>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65" w15:restartNumberingAfterBreak="0">
    <w:nsid w:val="72AC0851"/>
    <w:multiLevelType w:val="hybridMultilevel"/>
    <w:tmpl w:val="9B50DF10"/>
    <w:name w:val="WW8Num52222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6" w15:restartNumberingAfterBreak="0">
    <w:nsid w:val="73263E77"/>
    <w:multiLevelType w:val="multilevel"/>
    <w:tmpl w:val="54C0D9C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5"/>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7" w15:restartNumberingAfterBreak="0">
    <w:nsid w:val="73B776E3"/>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68" w15:restartNumberingAfterBreak="0">
    <w:nsid w:val="74204F43"/>
    <w:multiLevelType w:val="multilevel"/>
    <w:tmpl w:val="04090021"/>
    <w:name w:val="WW8Num522222222222222322222222"/>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9" w15:restartNumberingAfterBreak="0">
    <w:nsid w:val="74FD5392"/>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0" w15:restartNumberingAfterBreak="0">
    <w:nsid w:val="75C44203"/>
    <w:multiLevelType w:val="multilevel"/>
    <w:tmpl w:val="60D42B7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1" w15:restartNumberingAfterBreak="0">
    <w:nsid w:val="75DB2C79"/>
    <w:multiLevelType w:val="multilevel"/>
    <w:tmpl w:val="C6DC943A"/>
    <w:name w:val="WW8Num52333"/>
    <w:lvl w:ilvl="0">
      <w:start w:val="1"/>
      <w:numFmt w:val="decimal"/>
      <w:lvlText w:val="%1."/>
      <w:lvlJc w:val="left"/>
      <w:pPr>
        <w:ind w:left="360" w:hanging="360"/>
      </w:pPr>
      <w:rPr>
        <w:rFonts w:hint="eastAsia"/>
      </w:rPr>
    </w:lvl>
    <w:lvl w:ilvl="1">
      <w:start w:val="1"/>
      <w:numFmt w:val="lowerLetter"/>
      <w:lvlText w:val="%2."/>
      <w:lvlJc w:val="left"/>
      <w:pPr>
        <w:ind w:left="720" w:hanging="360"/>
      </w:pPr>
      <w:rPr>
        <w:rFonts w:hint="eastAsia"/>
      </w:rPr>
    </w:lvl>
    <w:lvl w:ilvl="2">
      <w:start w:val="1"/>
      <w:numFmt w:val="decimal"/>
      <w:lvlText w:val="%3."/>
      <w:lvlJc w:val="left"/>
      <w:pPr>
        <w:ind w:left="1080" w:hanging="36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72" w15:restartNumberingAfterBreak="0">
    <w:nsid w:val="76C9519F"/>
    <w:multiLevelType w:val="multilevel"/>
    <w:tmpl w:val="60D42B72"/>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3" w15:restartNumberingAfterBreak="0">
    <w:nsid w:val="77C50A5F"/>
    <w:multiLevelType w:val="multilevel"/>
    <w:tmpl w:val="FC841A6E"/>
    <w:name w:val="WW8Num5222222222222223222"/>
    <w:numStyleLink w:val="12"/>
  </w:abstractNum>
  <w:abstractNum w:abstractNumId="174" w15:restartNumberingAfterBreak="0">
    <w:nsid w:val="79464629"/>
    <w:multiLevelType w:val="multilevel"/>
    <w:tmpl w:val="4D840F86"/>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5" w15:restartNumberingAfterBreak="0">
    <w:nsid w:val="79F32F91"/>
    <w:multiLevelType w:val="hybridMultilevel"/>
    <w:tmpl w:val="26AA992C"/>
    <w:name w:val="WW8Num5222222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6" w15:restartNumberingAfterBreak="0">
    <w:nsid w:val="7A086983"/>
    <w:multiLevelType w:val="multilevel"/>
    <w:tmpl w:val="19F889D4"/>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7" w15:restartNumberingAfterBreak="0">
    <w:nsid w:val="7C8265EE"/>
    <w:multiLevelType w:val="multilevel"/>
    <w:tmpl w:val="60D40F92"/>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8" w15:restartNumberingAfterBreak="0">
    <w:nsid w:val="7CBB7849"/>
    <w:multiLevelType w:val="multilevel"/>
    <w:tmpl w:val="6E32DA7E"/>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79" w15:restartNumberingAfterBreak="0">
    <w:nsid w:val="7D5463E2"/>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80" w15:restartNumberingAfterBreak="0">
    <w:nsid w:val="7DD40CAA"/>
    <w:multiLevelType w:val="multilevel"/>
    <w:tmpl w:val="7DC4313A"/>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81" w15:restartNumberingAfterBreak="0">
    <w:nsid w:val="7F035CC3"/>
    <w:multiLevelType w:val="multilevel"/>
    <w:tmpl w:val="7E32A8F0"/>
    <w:lvl w:ilvl="0">
      <w:start w:val="1"/>
      <w:numFmt w:val="decimal"/>
      <w:lvlText w:val="%1."/>
      <w:lvlJc w:val="left"/>
      <w:pPr>
        <w:ind w:left="397" w:hanging="397"/>
      </w:pPr>
      <w:rPr>
        <w:rFonts w:ascii="微軟正黑體" w:eastAsia="微軟正黑體" w:hAnsi="Times New Roman" w:hint="eastAsia"/>
        <w:b w:val="0"/>
        <w:i w:val="0"/>
        <w:color w:val="auto"/>
        <w:sz w:val="24"/>
      </w:rPr>
    </w:lvl>
    <w:lvl w:ilvl="1">
      <w:start w:val="1"/>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abstractNum w:abstractNumId="182" w15:restartNumberingAfterBreak="0">
    <w:nsid w:val="7FA94F99"/>
    <w:multiLevelType w:val="multilevel"/>
    <w:tmpl w:val="37922C44"/>
    <w:lvl w:ilvl="0">
      <w:start w:val="3"/>
      <w:numFmt w:val="decimal"/>
      <w:lvlText w:val="%1."/>
      <w:lvlJc w:val="left"/>
      <w:pPr>
        <w:ind w:left="397" w:hanging="397"/>
      </w:pPr>
      <w:rPr>
        <w:rFonts w:ascii="微軟正黑體" w:eastAsia="微軟正黑體" w:hAnsi="Times New Roman" w:hint="eastAsia"/>
        <w:b w:val="0"/>
        <w:i w:val="0"/>
        <w:color w:val="auto"/>
        <w:sz w:val="24"/>
      </w:rPr>
    </w:lvl>
    <w:lvl w:ilvl="1">
      <w:start w:val="3"/>
      <w:numFmt w:val="lowerLetter"/>
      <w:lvlText w:val="%2."/>
      <w:lvlJc w:val="left"/>
      <w:pPr>
        <w:ind w:left="737" w:hanging="340"/>
      </w:pPr>
      <w:rPr>
        <w:rFonts w:ascii="微軟正黑體" w:eastAsia="微軟正黑體" w:hint="eastAsia"/>
        <w:b w:val="0"/>
        <w:i w:val="0"/>
        <w:sz w:val="24"/>
      </w:rPr>
    </w:lvl>
    <w:lvl w:ilvl="2">
      <w:start w:val="1"/>
      <w:numFmt w:val="lowerRoman"/>
      <w:lvlText w:val="%3."/>
      <w:lvlJc w:val="right"/>
      <w:pPr>
        <w:ind w:left="1134" w:hanging="170"/>
      </w:pPr>
      <w:rPr>
        <w:rFonts w:ascii="微軟正黑體" w:eastAsia="微軟正黑體" w:hint="eastAsia"/>
        <w:b w:val="0"/>
        <w:i w:val="0"/>
        <w:sz w:val="24"/>
      </w:rPr>
    </w:lvl>
    <w:lvl w:ilvl="3">
      <w:start w:val="1"/>
      <w:numFmt w:val="bullet"/>
      <w:lvlText w:val=""/>
      <w:lvlJc w:val="left"/>
      <w:pPr>
        <w:ind w:left="1508" w:hanging="374"/>
      </w:pPr>
      <w:rPr>
        <w:rFonts w:ascii="Wingdings 2" w:hAnsi="Wingdings 2" w:hint="default"/>
        <w:color w:val="auto"/>
      </w:rPr>
    </w:lvl>
    <w:lvl w:ilvl="4">
      <w:start w:val="1"/>
      <w:numFmt w:val="bullet"/>
      <w:lvlText w:val=""/>
      <w:lvlJc w:val="left"/>
      <w:pPr>
        <w:ind w:left="1928" w:hanging="454"/>
      </w:pPr>
      <w:rPr>
        <w:rFonts w:ascii="Wingdings" w:hAnsi="Wingdings" w:hint="default"/>
        <w:color w:val="auto"/>
      </w:rPr>
    </w:lvl>
    <w:lvl w:ilvl="5">
      <w:start w:val="1"/>
      <w:numFmt w:val="bullet"/>
      <w:lvlText w:val=""/>
      <w:lvlJc w:val="left"/>
      <w:pPr>
        <w:ind w:left="2495" w:hanging="227"/>
      </w:pPr>
      <w:rPr>
        <w:rFonts w:ascii="Wingdings" w:hAnsi="Wingdings" w:hint="default"/>
        <w:color w:val="auto"/>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026" w:hanging="186"/>
      </w:pPr>
      <w:rPr>
        <w:rFonts w:hint="eastAsia"/>
      </w:rPr>
    </w:lvl>
  </w:abstractNum>
  <w:num w:numId="1" w16cid:durableId="1289552737">
    <w:abstractNumId w:val="0"/>
  </w:num>
  <w:num w:numId="2" w16cid:durableId="806778505">
    <w:abstractNumId w:val="7"/>
  </w:num>
  <w:num w:numId="3" w16cid:durableId="1025131926">
    <w:abstractNumId w:val="9"/>
  </w:num>
  <w:num w:numId="4" w16cid:durableId="232743848">
    <w:abstractNumId w:val="11"/>
  </w:num>
  <w:num w:numId="5" w16cid:durableId="1990094512">
    <w:abstractNumId w:val="141"/>
  </w:num>
  <w:num w:numId="6" w16cid:durableId="1842353667">
    <w:abstractNumId w:val="56"/>
  </w:num>
  <w:num w:numId="7" w16cid:durableId="1297641864">
    <w:abstractNumId w:val="13"/>
    <w:lvlOverride w:ilvl="0">
      <w:lvl w:ilvl="0">
        <w:start w:val="1"/>
        <w:numFmt w:val="decimal"/>
        <w:lvlText w:val="%1."/>
        <w:lvlJc w:val="left"/>
        <w:pPr>
          <w:ind w:left="397" w:hanging="397"/>
        </w:pPr>
        <w:rPr>
          <w:rFonts w:eastAsia="微軟正黑體" w:hint="eastAsia"/>
          <w:b w:val="0"/>
          <w:i w:val="0"/>
          <w:sz w:val="24"/>
          <w:szCs w:val="24"/>
        </w:rPr>
      </w:lvl>
    </w:lvlOverride>
    <w:lvlOverride w:ilvl="1">
      <w:lvl w:ilvl="1">
        <w:start w:val="1"/>
        <w:numFmt w:val="lowerLetter"/>
        <w:lvlText w:val="%2"/>
        <w:lvlJc w:val="left"/>
        <w:pPr>
          <w:ind w:left="6728" w:hanging="340"/>
        </w:pPr>
        <w:rPr>
          <w:rFonts w:hint="eastAsia"/>
        </w:rPr>
      </w:lvl>
    </w:lvlOverride>
    <w:lvlOverride w:ilvl="2">
      <w:lvl w:ilvl="2">
        <w:start w:val="1"/>
        <w:numFmt w:val="lowerRoman"/>
        <w:lvlText w:val="%3."/>
        <w:lvlJc w:val="right"/>
        <w:pPr>
          <w:ind w:left="7125" w:hanging="170"/>
        </w:pPr>
        <w:rPr>
          <w:rFonts w:hint="eastAsia"/>
        </w:rPr>
      </w:lvl>
    </w:lvlOverride>
    <w:lvlOverride w:ilvl="3">
      <w:lvl w:ilvl="3">
        <w:start w:val="1"/>
        <w:numFmt w:val="bullet"/>
        <w:lvlText w:val=""/>
        <w:lvlJc w:val="left"/>
        <w:pPr>
          <w:ind w:left="7499" w:hanging="374"/>
        </w:pPr>
        <w:rPr>
          <w:rFonts w:ascii="Wingdings 2" w:hAnsi="Wingdings 2" w:hint="default"/>
          <w:color w:val="auto"/>
        </w:rPr>
      </w:lvl>
    </w:lvlOverride>
    <w:lvlOverride w:ilvl="4">
      <w:lvl w:ilvl="4">
        <w:start w:val="1"/>
        <w:numFmt w:val="bullet"/>
        <w:lvlText w:val=""/>
        <w:lvlJc w:val="left"/>
        <w:pPr>
          <w:ind w:left="7465" w:firstLine="0"/>
        </w:pPr>
        <w:rPr>
          <w:rFonts w:ascii="Wingdings" w:hAnsi="Wingdings" w:hint="default"/>
          <w:color w:val="auto"/>
        </w:rPr>
      </w:lvl>
    </w:lvlOverride>
    <w:lvlOverride w:ilvl="5">
      <w:lvl w:ilvl="5">
        <w:start w:val="1"/>
        <w:numFmt w:val="bullet"/>
        <w:lvlText w:val=""/>
        <w:lvlJc w:val="left"/>
        <w:pPr>
          <w:ind w:left="8871" w:hanging="612"/>
        </w:pPr>
        <w:rPr>
          <w:rFonts w:ascii="Wingdings" w:hAnsi="Wingdings" w:hint="default"/>
          <w:color w:val="auto"/>
        </w:rPr>
      </w:lvl>
    </w:lvlOverride>
    <w:lvlOverride w:ilvl="6">
      <w:lvl w:ilvl="6">
        <w:start w:val="1"/>
        <w:numFmt w:val="decimal"/>
        <w:lvlText w:val="%7."/>
        <w:lvlJc w:val="left"/>
        <w:pPr>
          <w:ind w:left="9351" w:hanging="480"/>
        </w:pPr>
        <w:rPr>
          <w:rFonts w:hint="eastAsia"/>
        </w:rPr>
      </w:lvl>
    </w:lvlOverride>
    <w:lvlOverride w:ilvl="7">
      <w:lvl w:ilvl="7">
        <w:start w:val="1"/>
        <w:numFmt w:val="ideographTraditional"/>
        <w:lvlText w:val="%8、"/>
        <w:lvlJc w:val="left"/>
        <w:pPr>
          <w:ind w:left="9831" w:hanging="480"/>
        </w:pPr>
        <w:rPr>
          <w:rFonts w:hint="eastAsia"/>
        </w:rPr>
      </w:lvl>
    </w:lvlOverride>
    <w:lvlOverride w:ilvl="8">
      <w:lvl w:ilvl="8">
        <w:start w:val="1"/>
        <w:numFmt w:val="lowerRoman"/>
        <w:lvlText w:val="%9."/>
        <w:lvlJc w:val="right"/>
        <w:pPr>
          <w:ind w:left="10311" w:hanging="480"/>
        </w:pPr>
        <w:rPr>
          <w:rFonts w:hint="eastAsia"/>
        </w:rPr>
      </w:lvl>
    </w:lvlOverride>
  </w:num>
  <w:num w:numId="8" w16cid:durableId="1029603301">
    <w:abstractNumId w:val="13"/>
    <w:lvlOverride w:ilvl="0">
      <w:lvl w:ilvl="0">
        <w:start w:val="1"/>
        <w:numFmt w:val="decimal"/>
        <w:lvlText w:val="%1."/>
        <w:lvlJc w:val="left"/>
        <w:pPr>
          <w:ind w:left="397" w:hanging="397"/>
        </w:pPr>
        <w:rPr>
          <w:rFonts w:eastAsia="微軟正黑體" w:hint="eastAsia"/>
          <w:b w:val="0"/>
          <w:i w:val="0"/>
          <w:sz w:val="24"/>
          <w:szCs w:val="24"/>
        </w:rPr>
      </w:lvl>
    </w:lvlOverride>
    <w:lvlOverride w:ilvl="1">
      <w:lvl w:ilvl="1">
        <w:start w:val="1"/>
        <w:numFmt w:val="lowerLetter"/>
        <w:lvlText w:val="%2"/>
        <w:lvlJc w:val="left"/>
        <w:pPr>
          <w:ind w:left="6728" w:hanging="340"/>
        </w:pPr>
        <w:rPr>
          <w:rFonts w:hint="eastAsia"/>
        </w:rPr>
      </w:lvl>
    </w:lvlOverride>
    <w:lvlOverride w:ilvl="2">
      <w:lvl w:ilvl="2">
        <w:start w:val="1"/>
        <w:numFmt w:val="lowerRoman"/>
        <w:lvlText w:val="%3."/>
        <w:lvlJc w:val="right"/>
        <w:pPr>
          <w:ind w:left="7125" w:hanging="170"/>
        </w:pPr>
        <w:rPr>
          <w:rFonts w:hint="eastAsia"/>
        </w:rPr>
      </w:lvl>
    </w:lvlOverride>
    <w:lvlOverride w:ilvl="3">
      <w:lvl w:ilvl="3">
        <w:start w:val="1"/>
        <w:numFmt w:val="bullet"/>
        <w:lvlText w:val=""/>
        <w:lvlJc w:val="left"/>
        <w:pPr>
          <w:ind w:left="7499" w:hanging="374"/>
        </w:pPr>
        <w:rPr>
          <w:rFonts w:ascii="Wingdings 2" w:hAnsi="Wingdings 2" w:hint="default"/>
          <w:color w:val="auto"/>
        </w:rPr>
      </w:lvl>
    </w:lvlOverride>
    <w:lvlOverride w:ilvl="4">
      <w:lvl w:ilvl="4">
        <w:start w:val="1"/>
        <w:numFmt w:val="bullet"/>
        <w:lvlText w:val=""/>
        <w:lvlJc w:val="left"/>
        <w:pPr>
          <w:ind w:left="7465" w:firstLine="0"/>
        </w:pPr>
        <w:rPr>
          <w:rFonts w:ascii="Wingdings" w:hAnsi="Wingdings" w:hint="default"/>
          <w:color w:val="auto"/>
        </w:rPr>
      </w:lvl>
    </w:lvlOverride>
    <w:lvlOverride w:ilvl="5">
      <w:lvl w:ilvl="5">
        <w:start w:val="1"/>
        <w:numFmt w:val="bullet"/>
        <w:lvlText w:val=""/>
        <w:lvlJc w:val="left"/>
        <w:pPr>
          <w:ind w:left="8871" w:hanging="612"/>
        </w:pPr>
        <w:rPr>
          <w:rFonts w:ascii="Wingdings" w:hAnsi="Wingdings" w:hint="default"/>
          <w:color w:val="auto"/>
        </w:rPr>
      </w:lvl>
    </w:lvlOverride>
    <w:lvlOverride w:ilvl="6">
      <w:lvl w:ilvl="6">
        <w:start w:val="1"/>
        <w:numFmt w:val="decimal"/>
        <w:lvlText w:val="%7."/>
        <w:lvlJc w:val="left"/>
        <w:pPr>
          <w:ind w:left="9351" w:hanging="480"/>
        </w:pPr>
        <w:rPr>
          <w:rFonts w:hint="eastAsia"/>
        </w:rPr>
      </w:lvl>
    </w:lvlOverride>
    <w:lvlOverride w:ilvl="7">
      <w:lvl w:ilvl="7">
        <w:start w:val="1"/>
        <w:numFmt w:val="ideographTraditional"/>
        <w:lvlText w:val="%8、"/>
        <w:lvlJc w:val="left"/>
        <w:pPr>
          <w:ind w:left="9831" w:hanging="480"/>
        </w:pPr>
        <w:rPr>
          <w:rFonts w:hint="eastAsia"/>
        </w:rPr>
      </w:lvl>
    </w:lvlOverride>
    <w:lvlOverride w:ilvl="8">
      <w:lvl w:ilvl="8">
        <w:start w:val="1"/>
        <w:numFmt w:val="lowerRoman"/>
        <w:lvlText w:val="%9."/>
        <w:lvlJc w:val="right"/>
        <w:pPr>
          <w:ind w:left="10311" w:hanging="480"/>
        </w:pPr>
        <w:rPr>
          <w:rFonts w:hint="eastAsia"/>
        </w:rPr>
      </w:lvl>
    </w:lvlOverride>
  </w:num>
  <w:num w:numId="9" w16cid:durableId="1481733073">
    <w:abstractNumId w:val="136"/>
  </w:num>
  <w:num w:numId="10" w16cid:durableId="1579169515">
    <w:abstractNumId w:val="31"/>
  </w:num>
  <w:num w:numId="11" w16cid:durableId="1508640152">
    <w:abstractNumId w:val="131"/>
  </w:num>
  <w:num w:numId="12" w16cid:durableId="528026488">
    <w:abstractNumId w:val="161"/>
  </w:num>
  <w:num w:numId="13" w16cid:durableId="286283801">
    <w:abstractNumId w:val="24"/>
  </w:num>
  <w:num w:numId="14" w16cid:durableId="1933463486">
    <w:abstractNumId w:val="157"/>
  </w:num>
  <w:num w:numId="15" w16cid:durableId="1446580608">
    <w:abstractNumId w:val="41"/>
  </w:num>
  <w:num w:numId="16" w16cid:durableId="1172722374">
    <w:abstractNumId w:val="95"/>
  </w:num>
  <w:num w:numId="17" w16cid:durableId="1361928166">
    <w:abstractNumId w:val="30"/>
  </w:num>
  <w:num w:numId="18" w16cid:durableId="205217468">
    <w:abstractNumId w:val="111"/>
  </w:num>
  <w:num w:numId="19" w16cid:durableId="1835795515">
    <w:abstractNumId w:val="27"/>
  </w:num>
  <w:num w:numId="20" w16cid:durableId="339894655">
    <w:abstractNumId w:val="162"/>
  </w:num>
  <w:num w:numId="21" w16cid:durableId="1167667196">
    <w:abstractNumId w:val="62"/>
  </w:num>
  <w:num w:numId="22" w16cid:durableId="764688696">
    <w:abstractNumId w:val="151"/>
  </w:num>
  <w:num w:numId="23" w16cid:durableId="1810131684">
    <w:abstractNumId w:val="153"/>
  </w:num>
  <w:num w:numId="24" w16cid:durableId="1716153252">
    <w:abstractNumId w:val="115"/>
  </w:num>
  <w:num w:numId="25" w16cid:durableId="571548426">
    <w:abstractNumId w:val="155"/>
  </w:num>
  <w:num w:numId="26" w16cid:durableId="356127805">
    <w:abstractNumId w:val="68"/>
  </w:num>
  <w:num w:numId="27" w16cid:durableId="957027751">
    <w:abstractNumId w:val="134"/>
  </w:num>
  <w:num w:numId="28" w16cid:durableId="744643378">
    <w:abstractNumId w:val="133"/>
  </w:num>
  <w:num w:numId="29" w16cid:durableId="493881092">
    <w:abstractNumId w:val="139"/>
  </w:num>
  <w:num w:numId="30" w16cid:durableId="193006296">
    <w:abstractNumId w:val="99"/>
  </w:num>
  <w:num w:numId="31" w16cid:durableId="1429305569">
    <w:abstractNumId w:val="39"/>
  </w:num>
  <w:num w:numId="32" w16cid:durableId="28723537">
    <w:abstractNumId w:val="176"/>
  </w:num>
  <w:num w:numId="33" w16cid:durableId="1098015627">
    <w:abstractNumId w:val="176"/>
    <w:lvlOverride w:ilvl="0">
      <w:lvl w:ilvl="0">
        <w:start w:val="1"/>
        <w:numFmt w:val="decimal"/>
        <w:lvlText w:val="%1."/>
        <w:lvlJc w:val="left"/>
        <w:pPr>
          <w:ind w:left="397" w:hanging="397"/>
        </w:pPr>
        <w:rPr>
          <w:rFonts w:ascii="微軟正黑體" w:eastAsia="微軟正黑體" w:hAnsi="Times New Roman" w:hint="eastAsia"/>
          <w:b w:val="0"/>
          <w:i w:val="0"/>
          <w:color w:val="auto"/>
          <w:sz w:val="24"/>
        </w:rPr>
      </w:lvl>
    </w:lvlOverride>
    <w:lvlOverride w:ilvl="1">
      <w:lvl w:ilvl="1">
        <w:start w:val="1"/>
        <w:numFmt w:val="lowerLetter"/>
        <w:lvlText w:val="%2."/>
        <w:lvlJc w:val="left"/>
        <w:pPr>
          <w:ind w:left="737" w:hanging="340"/>
        </w:pPr>
        <w:rPr>
          <w:rFonts w:ascii="微軟正黑體" w:eastAsia="微軟正黑體" w:hint="eastAsia"/>
          <w:b w:val="0"/>
          <w:i w:val="0"/>
          <w:sz w:val="24"/>
        </w:rPr>
      </w:lvl>
    </w:lvlOverride>
    <w:lvlOverride w:ilvl="2">
      <w:lvl w:ilvl="2">
        <w:start w:val="1"/>
        <w:numFmt w:val="lowerRoman"/>
        <w:lvlText w:val="%3."/>
        <w:lvlJc w:val="right"/>
        <w:pPr>
          <w:ind w:left="1134" w:hanging="170"/>
        </w:pPr>
        <w:rPr>
          <w:rFonts w:ascii="微軟正黑體" w:eastAsia="微軟正黑體" w:hint="eastAsia"/>
          <w:b w:val="0"/>
          <w:i w:val="0"/>
          <w:sz w:val="24"/>
        </w:rPr>
      </w:lvl>
    </w:lvlOverride>
    <w:lvlOverride w:ilvl="3">
      <w:lvl w:ilvl="3">
        <w:start w:val="1"/>
        <w:numFmt w:val="bullet"/>
        <w:lvlText w:val=""/>
        <w:lvlJc w:val="left"/>
        <w:pPr>
          <w:ind w:left="1508" w:hanging="374"/>
        </w:pPr>
        <w:rPr>
          <w:rFonts w:ascii="Wingdings 2" w:hAnsi="Wingdings 2" w:hint="default"/>
          <w:color w:val="auto"/>
        </w:rPr>
      </w:lvl>
    </w:lvlOverride>
    <w:lvlOverride w:ilvl="4">
      <w:lvl w:ilvl="4">
        <w:start w:val="1"/>
        <w:numFmt w:val="bullet"/>
        <w:lvlText w:val=""/>
        <w:lvlJc w:val="left"/>
        <w:pPr>
          <w:ind w:left="1928" w:hanging="454"/>
        </w:pPr>
        <w:rPr>
          <w:rFonts w:ascii="Wingdings" w:hAnsi="Wingdings" w:hint="default"/>
          <w:color w:val="auto"/>
        </w:rPr>
      </w:lvl>
    </w:lvlOverride>
    <w:lvlOverride w:ilvl="5">
      <w:lvl w:ilvl="5">
        <w:start w:val="1"/>
        <w:numFmt w:val="bullet"/>
        <w:lvlText w:val=""/>
        <w:lvlJc w:val="left"/>
        <w:pPr>
          <w:ind w:left="567" w:hanging="283"/>
        </w:pPr>
        <w:rPr>
          <w:rFonts w:ascii="Wingdings" w:hAnsi="Wingdings" w:hint="default"/>
          <w:color w:val="auto"/>
        </w:rPr>
      </w:lvl>
    </w:lvlOverride>
    <w:lvlOverride w:ilvl="6">
      <w:lvl w:ilvl="6">
        <w:start w:val="1"/>
        <w:numFmt w:val="decimal"/>
        <w:lvlText w:val="%7."/>
        <w:lvlJc w:val="left"/>
        <w:pPr>
          <w:ind w:left="3360" w:hanging="480"/>
        </w:pPr>
        <w:rPr>
          <w:rFonts w:hint="eastAsia"/>
        </w:rPr>
      </w:lvl>
    </w:lvlOverride>
    <w:lvlOverride w:ilvl="7">
      <w:lvl w:ilvl="7">
        <w:start w:val="1"/>
        <w:numFmt w:val="ideographTraditional"/>
        <w:lvlText w:val="%8、"/>
        <w:lvlJc w:val="left"/>
        <w:pPr>
          <w:ind w:left="3840" w:hanging="480"/>
        </w:pPr>
        <w:rPr>
          <w:rFonts w:hint="eastAsia"/>
        </w:rPr>
      </w:lvl>
    </w:lvlOverride>
    <w:lvlOverride w:ilvl="8">
      <w:lvl w:ilvl="8">
        <w:start w:val="1"/>
        <w:numFmt w:val="lowerRoman"/>
        <w:lvlText w:val="%9."/>
        <w:lvlJc w:val="right"/>
        <w:pPr>
          <w:ind w:left="4026" w:hanging="186"/>
        </w:pPr>
        <w:rPr>
          <w:rFonts w:hint="eastAsia"/>
        </w:rPr>
      </w:lvl>
    </w:lvlOverride>
  </w:num>
  <w:num w:numId="34" w16cid:durableId="1525242215">
    <w:abstractNumId w:val="40"/>
  </w:num>
  <w:num w:numId="35" w16cid:durableId="1837769485">
    <w:abstractNumId w:val="150"/>
  </w:num>
  <w:num w:numId="36" w16cid:durableId="1972440952">
    <w:abstractNumId w:val="74"/>
  </w:num>
  <w:num w:numId="37" w16cid:durableId="747962599">
    <w:abstractNumId w:val="128"/>
  </w:num>
  <w:num w:numId="38" w16cid:durableId="1989045458">
    <w:abstractNumId w:val="178"/>
  </w:num>
  <w:num w:numId="39" w16cid:durableId="829831616">
    <w:abstractNumId w:val="75"/>
  </w:num>
  <w:num w:numId="40" w16cid:durableId="563837037">
    <w:abstractNumId w:val="103"/>
  </w:num>
  <w:num w:numId="41" w16cid:durableId="394742362">
    <w:abstractNumId w:val="46"/>
  </w:num>
  <w:num w:numId="42" w16cid:durableId="1362510020">
    <w:abstractNumId w:val="154"/>
  </w:num>
  <w:num w:numId="43" w16cid:durableId="1726223889">
    <w:abstractNumId w:val="107"/>
  </w:num>
  <w:num w:numId="44" w16cid:durableId="1586841458">
    <w:abstractNumId w:val="85"/>
  </w:num>
  <w:num w:numId="45" w16cid:durableId="1823350609">
    <w:abstractNumId w:val="55"/>
  </w:num>
  <w:num w:numId="46" w16cid:durableId="861824264">
    <w:abstractNumId w:val="73"/>
  </w:num>
  <w:num w:numId="47" w16cid:durableId="1901793039">
    <w:abstractNumId w:val="124"/>
  </w:num>
  <w:num w:numId="48" w16cid:durableId="603266960">
    <w:abstractNumId w:val="50"/>
  </w:num>
  <w:num w:numId="49" w16cid:durableId="1426994862">
    <w:abstractNumId w:val="14"/>
  </w:num>
  <w:num w:numId="50" w16cid:durableId="364214362">
    <w:abstractNumId w:val="44"/>
  </w:num>
  <w:num w:numId="51" w16cid:durableId="1692535179">
    <w:abstractNumId w:val="112"/>
  </w:num>
  <w:num w:numId="52" w16cid:durableId="1754007687">
    <w:abstractNumId w:val="119"/>
  </w:num>
  <w:num w:numId="53" w16cid:durableId="2037728196">
    <w:abstractNumId w:val="174"/>
  </w:num>
  <w:num w:numId="54" w16cid:durableId="1642613434">
    <w:abstractNumId w:val="34"/>
  </w:num>
  <w:num w:numId="55" w16cid:durableId="508836464">
    <w:abstractNumId w:val="20"/>
  </w:num>
  <w:num w:numId="56" w16cid:durableId="2078086559">
    <w:abstractNumId w:val="97"/>
  </w:num>
  <w:num w:numId="57" w16cid:durableId="244612475">
    <w:abstractNumId w:val="86"/>
  </w:num>
  <w:num w:numId="58" w16cid:durableId="728576977">
    <w:abstractNumId w:val="18"/>
  </w:num>
  <w:num w:numId="59" w16cid:durableId="2143690433">
    <w:abstractNumId w:val="42"/>
  </w:num>
  <w:num w:numId="60" w16cid:durableId="1307124006">
    <w:abstractNumId w:val="137"/>
  </w:num>
  <w:num w:numId="61" w16cid:durableId="1295792998">
    <w:abstractNumId w:val="16"/>
  </w:num>
  <w:num w:numId="62" w16cid:durableId="740175161">
    <w:abstractNumId w:val="64"/>
  </w:num>
  <w:num w:numId="63" w16cid:durableId="1995722515">
    <w:abstractNumId w:val="108"/>
  </w:num>
  <w:num w:numId="64" w16cid:durableId="891117241">
    <w:abstractNumId w:val="66"/>
  </w:num>
  <w:num w:numId="65" w16cid:durableId="26956731">
    <w:abstractNumId w:val="180"/>
  </w:num>
  <w:num w:numId="66" w16cid:durableId="390423561">
    <w:abstractNumId w:val="21"/>
  </w:num>
  <w:num w:numId="67" w16cid:durableId="350256245">
    <w:abstractNumId w:val="169"/>
  </w:num>
  <w:num w:numId="68" w16cid:durableId="1487088644">
    <w:abstractNumId w:val="129"/>
  </w:num>
  <w:num w:numId="69" w16cid:durableId="515189348">
    <w:abstractNumId w:val="166"/>
  </w:num>
  <w:num w:numId="70" w16cid:durableId="48457198">
    <w:abstractNumId w:val="38"/>
  </w:num>
  <w:num w:numId="71" w16cid:durableId="1139030613">
    <w:abstractNumId w:val="28"/>
  </w:num>
  <w:num w:numId="72" w16cid:durableId="674841324">
    <w:abstractNumId w:val="49"/>
  </w:num>
  <w:num w:numId="73" w16cid:durableId="1080172110">
    <w:abstractNumId w:val="140"/>
  </w:num>
  <w:num w:numId="74" w16cid:durableId="1970550619">
    <w:abstractNumId w:val="127"/>
  </w:num>
  <w:num w:numId="75" w16cid:durableId="211507005">
    <w:abstractNumId w:val="45"/>
  </w:num>
  <w:num w:numId="76" w16cid:durableId="1403605947">
    <w:abstractNumId w:val="147"/>
  </w:num>
  <w:num w:numId="77" w16cid:durableId="103621587">
    <w:abstractNumId w:val="177"/>
  </w:num>
  <w:num w:numId="78" w16cid:durableId="1106119331">
    <w:abstractNumId w:val="88"/>
  </w:num>
  <w:num w:numId="79" w16cid:durableId="175001933">
    <w:abstractNumId w:val="83"/>
  </w:num>
  <w:num w:numId="80" w16cid:durableId="125441050">
    <w:abstractNumId w:val="144"/>
  </w:num>
  <w:num w:numId="81" w16cid:durableId="993609937">
    <w:abstractNumId w:val="98"/>
  </w:num>
  <w:num w:numId="82" w16cid:durableId="1214536419">
    <w:abstractNumId w:val="33"/>
  </w:num>
  <w:num w:numId="83" w16cid:durableId="1427775064">
    <w:abstractNumId w:val="104"/>
  </w:num>
  <w:num w:numId="84" w16cid:durableId="537278820">
    <w:abstractNumId w:val="170"/>
  </w:num>
  <w:num w:numId="85" w16cid:durableId="1796635091">
    <w:abstractNumId w:val="163"/>
  </w:num>
  <w:num w:numId="86" w16cid:durableId="567767023">
    <w:abstractNumId w:val="172"/>
  </w:num>
  <w:num w:numId="87" w16cid:durableId="461652475">
    <w:abstractNumId w:val="159"/>
  </w:num>
  <w:num w:numId="88" w16cid:durableId="1634555550">
    <w:abstractNumId w:val="67"/>
  </w:num>
  <w:num w:numId="89" w16cid:durableId="767655904">
    <w:abstractNumId w:val="22"/>
  </w:num>
  <w:num w:numId="90" w16cid:durableId="2118016794">
    <w:abstractNumId w:val="84"/>
  </w:num>
  <w:num w:numId="91" w16cid:durableId="1287538989">
    <w:abstractNumId w:val="182"/>
  </w:num>
  <w:num w:numId="92" w16cid:durableId="620109713">
    <w:abstractNumId w:val="61"/>
  </w:num>
  <w:num w:numId="93" w16cid:durableId="620721387">
    <w:abstractNumId w:val="54"/>
  </w:num>
  <w:num w:numId="94" w16cid:durableId="1776830276">
    <w:abstractNumId w:val="106"/>
  </w:num>
  <w:num w:numId="95" w16cid:durableId="954629159">
    <w:abstractNumId w:val="78"/>
  </w:num>
  <w:num w:numId="96" w16cid:durableId="774715911">
    <w:abstractNumId w:val="116"/>
  </w:num>
  <w:num w:numId="97" w16cid:durableId="1342272862">
    <w:abstractNumId w:val="132"/>
  </w:num>
  <w:num w:numId="98" w16cid:durableId="636303215">
    <w:abstractNumId w:val="117"/>
  </w:num>
  <w:num w:numId="99" w16cid:durableId="245849031">
    <w:abstractNumId w:val="76"/>
  </w:num>
  <w:num w:numId="100" w16cid:durableId="1015955834">
    <w:abstractNumId w:val="37"/>
  </w:num>
  <w:num w:numId="101" w16cid:durableId="1515724518">
    <w:abstractNumId w:val="65"/>
  </w:num>
  <w:num w:numId="102" w16cid:durableId="2059819380">
    <w:abstractNumId w:val="167"/>
  </w:num>
  <w:num w:numId="103" w16cid:durableId="1820807475">
    <w:abstractNumId w:val="114"/>
  </w:num>
  <w:num w:numId="104" w16cid:durableId="2145540343">
    <w:abstractNumId w:val="110"/>
  </w:num>
  <w:num w:numId="105" w16cid:durableId="632057304">
    <w:abstractNumId w:val="123"/>
  </w:num>
  <w:num w:numId="106" w16cid:durableId="828977994">
    <w:abstractNumId w:val="126"/>
  </w:num>
  <w:num w:numId="107" w16cid:durableId="1644306735">
    <w:abstractNumId w:val="80"/>
  </w:num>
  <w:num w:numId="108" w16cid:durableId="1327052077">
    <w:abstractNumId w:val="79"/>
  </w:num>
  <w:num w:numId="109" w16cid:durableId="2048404674">
    <w:abstractNumId w:val="92"/>
  </w:num>
  <w:num w:numId="110" w16cid:durableId="300304382">
    <w:abstractNumId w:val="57"/>
  </w:num>
  <w:num w:numId="111" w16cid:durableId="1900900194">
    <w:abstractNumId w:val="118"/>
  </w:num>
  <w:num w:numId="112" w16cid:durableId="732434803">
    <w:abstractNumId w:val="179"/>
  </w:num>
  <w:num w:numId="113" w16cid:durableId="843587805">
    <w:abstractNumId w:val="17"/>
  </w:num>
  <w:num w:numId="114" w16cid:durableId="84108890">
    <w:abstractNumId w:val="113"/>
  </w:num>
  <w:num w:numId="115" w16cid:durableId="175312965">
    <w:abstractNumId w:val="130"/>
  </w:num>
  <w:num w:numId="116" w16cid:durableId="583681250">
    <w:abstractNumId w:val="121"/>
  </w:num>
  <w:num w:numId="117" w16cid:durableId="702099495">
    <w:abstractNumId w:val="181"/>
  </w:num>
  <w:num w:numId="118" w16cid:durableId="631789270">
    <w:abstractNumId w:val="35"/>
  </w:num>
  <w:num w:numId="119" w16cid:durableId="1986885075">
    <w:abstractNumId w:val="160"/>
  </w:num>
  <w:num w:numId="120" w16cid:durableId="1417939617">
    <w:abstractNumId w:val="15"/>
  </w:num>
  <w:num w:numId="121" w16cid:durableId="1466777745">
    <w:abstractNumId w:val="91"/>
  </w:num>
  <w:num w:numId="122" w16cid:durableId="1509901891">
    <w:abstractNumId w:val="90"/>
  </w:num>
  <w:num w:numId="123" w16cid:durableId="512963658">
    <w:abstractNumId w:val="94"/>
  </w:num>
  <w:num w:numId="124" w16cid:durableId="366377493">
    <w:abstractNumId w:val="120"/>
  </w:num>
  <w:num w:numId="125" w16cid:durableId="479470195">
    <w:abstractNumId w:val="135"/>
  </w:num>
  <w:num w:numId="126" w16cid:durableId="1519659992">
    <w:abstractNumId w:val="63"/>
  </w:num>
  <w:num w:numId="127" w16cid:durableId="469127637">
    <w:abstractNumId w:val="7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bordersDoNotSurroundHeader/>
  <w:bordersDoNotSurroundFooter/>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80"/>
  <w:defaultTableStyle w:val="a2"/>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8BE"/>
    <w:rsid w:val="000018AC"/>
    <w:rsid w:val="00002B91"/>
    <w:rsid w:val="00003DDD"/>
    <w:rsid w:val="00004DF2"/>
    <w:rsid w:val="00005122"/>
    <w:rsid w:val="00006035"/>
    <w:rsid w:val="00006DEE"/>
    <w:rsid w:val="000106CC"/>
    <w:rsid w:val="00010C3E"/>
    <w:rsid w:val="000111F4"/>
    <w:rsid w:val="00012912"/>
    <w:rsid w:val="00015286"/>
    <w:rsid w:val="000164FB"/>
    <w:rsid w:val="00016BDB"/>
    <w:rsid w:val="000170C3"/>
    <w:rsid w:val="00017559"/>
    <w:rsid w:val="000208DE"/>
    <w:rsid w:val="00020ED5"/>
    <w:rsid w:val="00021FCF"/>
    <w:rsid w:val="0002711C"/>
    <w:rsid w:val="000316CF"/>
    <w:rsid w:val="0003206D"/>
    <w:rsid w:val="000320B3"/>
    <w:rsid w:val="00032259"/>
    <w:rsid w:val="0003428C"/>
    <w:rsid w:val="00035430"/>
    <w:rsid w:val="00040C5F"/>
    <w:rsid w:val="00042EF5"/>
    <w:rsid w:val="00044209"/>
    <w:rsid w:val="00047EF3"/>
    <w:rsid w:val="00053454"/>
    <w:rsid w:val="00054D03"/>
    <w:rsid w:val="000561C1"/>
    <w:rsid w:val="000574AF"/>
    <w:rsid w:val="00060D05"/>
    <w:rsid w:val="000628C0"/>
    <w:rsid w:val="00064CA0"/>
    <w:rsid w:val="00065011"/>
    <w:rsid w:val="000670C2"/>
    <w:rsid w:val="0007127C"/>
    <w:rsid w:val="00074E11"/>
    <w:rsid w:val="00076155"/>
    <w:rsid w:val="00080387"/>
    <w:rsid w:val="000806E2"/>
    <w:rsid w:val="00082E6C"/>
    <w:rsid w:val="00082F54"/>
    <w:rsid w:val="00085669"/>
    <w:rsid w:val="00086116"/>
    <w:rsid w:val="00086CFA"/>
    <w:rsid w:val="00087B42"/>
    <w:rsid w:val="000909CB"/>
    <w:rsid w:val="00091537"/>
    <w:rsid w:val="0009175E"/>
    <w:rsid w:val="000927A1"/>
    <w:rsid w:val="00093028"/>
    <w:rsid w:val="00094270"/>
    <w:rsid w:val="0009531E"/>
    <w:rsid w:val="00095D57"/>
    <w:rsid w:val="0009686B"/>
    <w:rsid w:val="00096A4F"/>
    <w:rsid w:val="00096F5A"/>
    <w:rsid w:val="000A3F85"/>
    <w:rsid w:val="000A689F"/>
    <w:rsid w:val="000A721D"/>
    <w:rsid w:val="000B0927"/>
    <w:rsid w:val="000B2790"/>
    <w:rsid w:val="000B794D"/>
    <w:rsid w:val="000C38E1"/>
    <w:rsid w:val="000C47EA"/>
    <w:rsid w:val="000C60CE"/>
    <w:rsid w:val="000C65CF"/>
    <w:rsid w:val="000D035A"/>
    <w:rsid w:val="000D154D"/>
    <w:rsid w:val="000D4BD4"/>
    <w:rsid w:val="000D55B1"/>
    <w:rsid w:val="000D5DE6"/>
    <w:rsid w:val="000D6DA3"/>
    <w:rsid w:val="000D70CF"/>
    <w:rsid w:val="000E2C2F"/>
    <w:rsid w:val="000E347C"/>
    <w:rsid w:val="000E3809"/>
    <w:rsid w:val="000E4E75"/>
    <w:rsid w:val="000E6F44"/>
    <w:rsid w:val="000E7101"/>
    <w:rsid w:val="000E7D68"/>
    <w:rsid w:val="000F1105"/>
    <w:rsid w:val="000F43E0"/>
    <w:rsid w:val="000F581D"/>
    <w:rsid w:val="000F6897"/>
    <w:rsid w:val="000F7F19"/>
    <w:rsid w:val="001007F4"/>
    <w:rsid w:val="001015A1"/>
    <w:rsid w:val="0010436D"/>
    <w:rsid w:val="001047F8"/>
    <w:rsid w:val="001072A2"/>
    <w:rsid w:val="00107D71"/>
    <w:rsid w:val="001103CE"/>
    <w:rsid w:val="00111377"/>
    <w:rsid w:val="0011200D"/>
    <w:rsid w:val="001130CD"/>
    <w:rsid w:val="00117D47"/>
    <w:rsid w:val="00120D53"/>
    <w:rsid w:val="0012190A"/>
    <w:rsid w:val="001235F7"/>
    <w:rsid w:val="00126155"/>
    <w:rsid w:val="00126425"/>
    <w:rsid w:val="00131731"/>
    <w:rsid w:val="001325A8"/>
    <w:rsid w:val="00133856"/>
    <w:rsid w:val="0013509F"/>
    <w:rsid w:val="001366B2"/>
    <w:rsid w:val="00141531"/>
    <w:rsid w:val="00141E40"/>
    <w:rsid w:val="00143672"/>
    <w:rsid w:val="0014414A"/>
    <w:rsid w:val="00144380"/>
    <w:rsid w:val="0014508B"/>
    <w:rsid w:val="0015061A"/>
    <w:rsid w:val="00151E77"/>
    <w:rsid w:val="00152693"/>
    <w:rsid w:val="00152F6A"/>
    <w:rsid w:val="00153F5A"/>
    <w:rsid w:val="00153F87"/>
    <w:rsid w:val="001553C3"/>
    <w:rsid w:val="001560E5"/>
    <w:rsid w:val="00156769"/>
    <w:rsid w:val="001608FD"/>
    <w:rsid w:val="00160934"/>
    <w:rsid w:val="0016186C"/>
    <w:rsid w:val="00162310"/>
    <w:rsid w:val="00163ABA"/>
    <w:rsid w:val="00166186"/>
    <w:rsid w:val="00172274"/>
    <w:rsid w:val="00172565"/>
    <w:rsid w:val="00172FBA"/>
    <w:rsid w:val="00173765"/>
    <w:rsid w:val="00175387"/>
    <w:rsid w:val="0017668E"/>
    <w:rsid w:val="00180898"/>
    <w:rsid w:val="0018404D"/>
    <w:rsid w:val="001843A8"/>
    <w:rsid w:val="0018571F"/>
    <w:rsid w:val="0019030F"/>
    <w:rsid w:val="00191957"/>
    <w:rsid w:val="00192C8A"/>
    <w:rsid w:val="00193BF5"/>
    <w:rsid w:val="001946B9"/>
    <w:rsid w:val="00195E63"/>
    <w:rsid w:val="001A0064"/>
    <w:rsid w:val="001A4031"/>
    <w:rsid w:val="001A4837"/>
    <w:rsid w:val="001A5DA4"/>
    <w:rsid w:val="001B06EB"/>
    <w:rsid w:val="001B1DA6"/>
    <w:rsid w:val="001B234B"/>
    <w:rsid w:val="001B2E70"/>
    <w:rsid w:val="001B318B"/>
    <w:rsid w:val="001B4A06"/>
    <w:rsid w:val="001B6995"/>
    <w:rsid w:val="001B7D7A"/>
    <w:rsid w:val="001C568D"/>
    <w:rsid w:val="001C5AB5"/>
    <w:rsid w:val="001C759A"/>
    <w:rsid w:val="001D0D0D"/>
    <w:rsid w:val="001D1778"/>
    <w:rsid w:val="001D36A2"/>
    <w:rsid w:val="001D4F5D"/>
    <w:rsid w:val="001D6927"/>
    <w:rsid w:val="001E0B64"/>
    <w:rsid w:val="001E1AAB"/>
    <w:rsid w:val="001E3E91"/>
    <w:rsid w:val="001E4631"/>
    <w:rsid w:val="001E5BDF"/>
    <w:rsid w:val="001E687C"/>
    <w:rsid w:val="001E6965"/>
    <w:rsid w:val="001F0CD5"/>
    <w:rsid w:val="001F4557"/>
    <w:rsid w:val="001F4A7A"/>
    <w:rsid w:val="001F6249"/>
    <w:rsid w:val="00201AC8"/>
    <w:rsid w:val="00202D8C"/>
    <w:rsid w:val="00203BC5"/>
    <w:rsid w:val="0020760E"/>
    <w:rsid w:val="00207DB3"/>
    <w:rsid w:val="00210E8E"/>
    <w:rsid w:val="002116F4"/>
    <w:rsid w:val="002124CF"/>
    <w:rsid w:val="002172CB"/>
    <w:rsid w:val="00220D74"/>
    <w:rsid w:val="00221698"/>
    <w:rsid w:val="00222977"/>
    <w:rsid w:val="002243E3"/>
    <w:rsid w:val="00227D32"/>
    <w:rsid w:val="00233931"/>
    <w:rsid w:val="00233BF0"/>
    <w:rsid w:val="00234A14"/>
    <w:rsid w:val="00236BB9"/>
    <w:rsid w:val="00241BF5"/>
    <w:rsid w:val="002444F5"/>
    <w:rsid w:val="002446C2"/>
    <w:rsid w:val="00245F8B"/>
    <w:rsid w:val="00246F1F"/>
    <w:rsid w:val="002478F3"/>
    <w:rsid w:val="00247BE7"/>
    <w:rsid w:val="002535DA"/>
    <w:rsid w:val="002575FF"/>
    <w:rsid w:val="00260C02"/>
    <w:rsid w:val="00261F62"/>
    <w:rsid w:val="002623A7"/>
    <w:rsid w:val="0026383C"/>
    <w:rsid w:val="00266E02"/>
    <w:rsid w:val="00271884"/>
    <w:rsid w:val="00273DBD"/>
    <w:rsid w:val="00275010"/>
    <w:rsid w:val="002760AA"/>
    <w:rsid w:val="0027738A"/>
    <w:rsid w:val="0027761D"/>
    <w:rsid w:val="00277785"/>
    <w:rsid w:val="00277EBB"/>
    <w:rsid w:val="00280617"/>
    <w:rsid w:val="00283734"/>
    <w:rsid w:val="002849B7"/>
    <w:rsid w:val="002861BE"/>
    <w:rsid w:val="00287CF7"/>
    <w:rsid w:val="002908D4"/>
    <w:rsid w:val="00291983"/>
    <w:rsid w:val="00292937"/>
    <w:rsid w:val="00296E32"/>
    <w:rsid w:val="00297B2D"/>
    <w:rsid w:val="00297D42"/>
    <w:rsid w:val="002A120C"/>
    <w:rsid w:val="002A1C7C"/>
    <w:rsid w:val="002A1DE0"/>
    <w:rsid w:val="002A2051"/>
    <w:rsid w:val="002A36AD"/>
    <w:rsid w:val="002A3990"/>
    <w:rsid w:val="002A5B30"/>
    <w:rsid w:val="002A7B72"/>
    <w:rsid w:val="002A7EDE"/>
    <w:rsid w:val="002B070D"/>
    <w:rsid w:val="002B15F7"/>
    <w:rsid w:val="002B1D58"/>
    <w:rsid w:val="002B6E5D"/>
    <w:rsid w:val="002B7EF4"/>
    <w:rsid w:val="002C0523"/>
    <w:rsid w:val="002C28FF"/>
    <w:rsid w:val="002C29F4"/>
    <w:rsid w:val="002D11BB"/>
    <w:rsid w:val="002D151A"/>
    <w:rsid w:val="002D4BE1"/>
    <w:rsid w:val="002D78FB"/>
    <w:rsid w:val="002E0357"/>
    <w:rsid w:val="002E0D5F"/>
    <w:rsid w:val="002E15F5"/>
    <w:rsid w:val="002E17FB"/>
    <w:rsid w:val="002E2807"/>
    <w:rsid w:val="002E4458"/>
    <w:rsid w:val="002E48E3"/>
    <w:rsid w:val="002E51A3"/>
    <w:rsid w:val="002F0943"/>
    <w:rsid w:val="002F19C4"/>
    <w:rsid w:val="002F2A98"/>
    <w:rsid w:val="002F4517"/>
    <w:rsid w:val="002F48A3"/>
    <w:rsid w:val="002F4BB7"/>
    <w:rsid w:val="00302C22"/>
    <w:rsid w:val="00305508"/>
    <w:rsid w:val="003060D3"/>
    <w:rsid w:val="003066E8"/>
    <w:rsid w:val="00307181"/>
    <w:rsid w:val="00310328"/>
    <w:rsid w:val="00313870"/>
    <w:rsid w:val="003163B9"/>
    <w:rsid w:val="00316A2F"/>
    <w:rsid w:val="00316AEF"/>
    <w:rsid w:val="00320283"/>
    <w:rsid w:val="00320ECA"/>
    <w:rsid w:val="003219CE"/>
    <w:rsid w:val="003249F5"/>
    <w:rsid w:val="00324E4B"/>
    <w:rsid w:val="003259C6"/>
    <w:rsid w:val="00326339"/>
    <w:rsid w:val="00326731"/>
    <w:rsid w:val="0033107A"/>
    <w:rsid w:val="0033144C"/>
    <w:rsid w:val="00331481"/>
    <w:rsid w:val="00331E9D"/>
    <w:rsid w:val="0033224A"/>
    <w:rsid w:val="003323BB"/>
    <w:rsid w:val="00333C63"/>
    <w:rsid w:val="00334C79"/>
    <w:rsid w:val="00335C74"/>
    <w:rsid w:val="00335D12"/>
    <w:rsid w:val="0034146E"/>
    <w:rsid w:val="00341808"/>
    <w:rsid w:val="00346258"/>
    <w:rsid w:val="00346CD4"/>
    <w:rsid w:val="0035417F"/>
    <w:rsid w:val="003565F3"/>
    <w:rsid w:val="00360D49"/>
    <w:rsid w:val="003610F9"/>
    <w:rsid w:val="0036223C"/>
    <w:rsid w:val="003627FE"/>
    <w:rsid w:val="00362941"/>
    <w:rsid w:val="00363092"/>
    <w:rsid w:val="00364717"/>
    <w:rsid w:val="00370B80"/>
    <w:rsid w:val="00371096"/>
    <w:rsid w:val="00371FF3"/>
    <w:rsid w:val="00373021"/>
    <w:rsid w:val="0037454A"/>
    <w:rsid w:val="00374EFE"/>
    <w:rsid w:val="00375AD2"/>
    <w:rsid w:val="00376E12"/>
    <w:rsid w:val="00380E82"/>
    <w:rsid w:val="00381E57"/>
    <w:rsid w:val="003822DC"/>
    <w:rsid w:val="0038290F"/>
    <w:rsid w:val="00384936"/>
    <w:rsid w:val="00384A69"/>
    <w:rsid w:val="00385087"/>
    <w:rsid w:val="003855E5"/>
    <w:rsid w:val="00385FCF"/>
    <w:rsid w:val="003878E5"/>
    <w:rsid w:val="00387E2C"/>
    <w:rsid w:val="003901EA"/>
    <w:rsid w:val="00390408"/>
    <w:rsid w:val="00391243"/>
    <w:rsid w:val="003912D2"/>
    <w:rsid w:val="00392252"/>
    <w:rsid w:val="003936CD"/>
    <w:rsid w:val="00393B57"/>
    <w:rsid w:val="003964E9"/>
    <w:rsid w:val="00396D33"/>
    <w:rsid w:val="00396D57"/>
    <w:rsid w:val="00396F2C"/>
    <w:rsid w:val="00397459"/>
    <w:rsid w:val="003A0645"/>
    <w:rsid w:val="003A32BE"/>
    <w:rsid w:val="003A3E34"/>
    <w:rsid w:val="003A5425"/>
    <w:rsid w:val="003A710E"/>
    <w:rsid w:val="003B09F5"/>
    <w:rsid w:val="003B0F9D"/>
    <w:rsid w:val="003B2FBE"/>
    <w:rsid w:val="003B7570"/>
    <w:rsid w:val="003C25AA"/>
    <w:rsid w:val="003C7A30"/>
    <w:rsid w:val="003D1824"/>
    <w:rsid w:val="003E0BC2"/>
    <w:rsid w:val="003E24BD"/>
    <w:rsid w:val="003E2D22"/>
    <w:rsid w:val="003E2D7D"/>
    <w:rsid w:val="003E3428"/>
    <w:rsid w:val="003E4632"/>
    <w:rsid w:val="003E5C02"/>
    <w:rsid w:val="003E746F"/>
    <w:rsid w:val="003F20CE"/>
    <w:rsid w:val="003F5E74"/>
    <w:rsid w:val="004013D0"/>
    <w:rsid w:val="00401DB8"/>
    <w:rsid w:val="00403E6C"/>
    <w:rsid w:val="00403E70"/>
    <w:rsid w:val="004042A3"/>
    <w:rsid w:val="004056F9"/>
    <w:rsid w:val="004074B3"/>
    <w:rsid w:val="0041118E"/>
    <w:rsid w:val="00414368"/>
    <w:rsid w:val="004149CF"/>
    <w:rsid w:val="00420021"/>
    <w:rsid w:val="004206B9"/>
    <w:rsid w:val="00420A60"/>
    <w:rsid w:val="00420D99"/>
    <w:rsid w:val="004216DD"/>
    <w:rsid w:val="0042217B"/>
    <w:rsid w:val="00423A3E"/>
    <w:rsid w:val="00423AFC"/>
    <w:rsid w:val="00424FAF"/>
    <w:rsid w:val="004325A7"/>
    <w:rsid w:val="0043383C"/>
    <w:rsid w:val="00433C21"/>
    <w:rsid w:val="0043489A"/>
    <w:rsid w:val="004371C7"/>
    <w:rsid w:val="00440214"/>
    <w:rsid w:val="004441D8"/>
    <w:rsid w:val="0044498E"/>
    <w:rsid w:val="00445517"/>
    <w:rsid w:val="00452B40"/>
    <w:rsid w:val="0045328A"/>
    <w:rsid w:val="004539B0"/>
    <w:rsid w:val="004571E9"/>
    <w:rsid w:val="0046115D"/>
    <w:rsid w:val="00461A42"/>
    <w:rsid w:val="00462F7E"/>
    <w:rsid w:val="004646B7"/>
    <w:rsid w:val="004651EB"/>
    <w:rsid w:val="00465BF2"/>
    <w:rsid w:val="004660F7"/>
    <w:rsid w:val="00466450"/>
    <w:rsid w:val="00467FDB"/>
    <w:rsid w:val="0047117F"/>
    <w:rsid w:val="00471974"/>
    <w:rsid w:val="00472BA0"/>
    <w:rsid w:val="0047366B"/>
    <w:rsid w:val="00474C18"/>
    <w:rsid w:val="00480C7B"/>
    <w:rsid w:val="00487F83"/>
    <w:rsid w:val="00491591"/>
    <w:rsid w:val="00491E5C"/>
    <w:rsid w:val="00493621"/>
    <w:rsid w:val="00494680"/>
    <w:rsid w:val="004965A2"/>
    <w:rsid w:val="004A0B8C"/>
    <w:rsid w:val="004A1DEF"/>
    <w:rsid w:val="004A5328"/>
    <w:rsid w:val="004A7EC5"/>
    <w:rsid w:val="004B19B3"/>
    <w:rsid w:val="004B3446"/>
    <w:rsid w:val="004B48CB"/>
    <w:rsid w:val="004B4A50"/>
    <w:rsid w:val="004B512D"/>
    <w:rsid w:val="004C1AE6"/>
    <w:rsid w:val="004C477E"/>
    <w:rsid w:val="004C6E9F"/>
    <w:rsid w:val="004D196A"/>
    <w:rsid w:val="004D20C8"/>
    <w:rsid w:val="004D4E7C"/>
    <w:rsid w:val="004D54A3"/>
    <w:rsid w:val="004D5EE4"/>
    <w:rsid w:val="004E280D"/>
    <w:rsid w:val="004E2E87"/>
    <w:rsid w:val="004E642A"/>
    <w:rsid w:val="004F11B5"/>
    <w:rsid w:val="004F2BEB"/>
    <w:rsid w:val="004F6043"/>
    <w:rsid w:val="004F61DD"/>
    <w:rsid w:val="00500F0E"/>
    <w:rsid w:val="00502581"/>
    <w:rsid w:val="00502AE5"/>
    <w:rsid w:val="00503B3A"/>
    <w:rsid w:val="005057C9"/>
    <w:rsid w:val="00505B34"/>
    <w:rsid w:val="00510C92"/>
    <w:rsid w:val="00514D7E"/>
    <w:rsid w:val="00517DC8"/>
    <w:rsid w:val="005229CD"/>
    <w:rsid w:val="00522AB0"/>
    <w:rsid w:val="00523E77"/>
    <w:rsid w:val="005253C2"/>
    <w:rsid w:val="005260BB"/>
    <w:rsid w:val="00526803"/>
    <w:rsid w:val="00527631"/>
    <w:rsid w:val="00527BED"/>
    <w:rsid w:val="0053025D"/>
    <w:rsid w:val="00530AFD"/>
    <w:rsid w:val="0053211D"/>
    <w:rsid w:val="00533395"/>
    <w:rsid w:val="00533615"/>
    <w:rsid w:val="00533828"/>
    <w:rsid w:val="005338B5"/>
    <w:rsid w:val="005360AD"/>
    <w:rsid w:val="00536285"/>
    <w:rsid w:val="00536A67"/>
    <w:rsid w:val="00540501"/>
    <w:rsid w:val="00540639"/>
    <w:rsid w:val="00540EDF"/>
    <w:rsid w:val="0054220E"/>
    <w:rsid w:val="005424E8"/>
    <w:rsid w:val="00543164"/>
    <w:rsid w:val="00543EE5"/>
    <w:rsid w:val="005440CB"/>
    <w:rsid w:val="00544E8B"/>
    <w:rsid w:val="005469B3"/>
    <w:rsid w:val="005469D4"/>
    <w:rsid w:val="00551BDA"/>
    <w:rsid w:val="005539DB"/>
    <w:rsid w:val="00557C4B"/>
    <w:rsid w:val="00560527"/>
    <w:rsid w:val="005617C9"/>
    <w:rsid w:val="00564A59"/>
    <w:rsid w:val="00565E03"/>
    <w:rsid w:val="00572058"/>
    <w:rsid w:val="00575270"/>
    <w:rsid w:val="00581240"/>
    <w:rsid w:val="0058189B"/>
    <w:rsid w:val="00582CBB"/>
    <w:rsid w:val="005847FF"/>
    <w:rsid w:val="00584BC8"/>
    <w:rsid w:val="005855F7"/>
    <w:rsid w:val="00585750"/>
    <w:rsid w:val="005866D9"/>
    <w:rsid w:val="005876F4"/>
    <w:rsid w:val="00587748"/>
    <w:rsid w:val="00587BB1"/>
    <w:rsid w:val="005902F1"/>
    <w:rsid w:val="00590594"/>
    <w:rsid w:val="00594151"/>
    <w:rsid w:val="005949A7"/>
    <w:rsid w:val="00595FFE"/>
    <w:rsid w:val="00596DDA"/>
    <w:rsid w:val="0059731A"/>
    <w:rsid w:val="005A0FCA"/>
    <w:rsid w:val="005A33E2"/>
    <w:rsid w:val="005A3EA2"/>
    <w:rsid w:val="005A43DE"/>
    <w:rsid w:val="005A50A5"/>
    <w:rsid w:val="005A5B07"/>
    <w:rsid w:val="005A5EE4"/>
    <w:rsid w:val="005A67BA"/>
    <w:rsid w:val="005B187F"/>
    <w:rsid w:val="005B4CDA"/>
    <w:rsid w:val="005B4D5D"/>
    <w:rsid w:val="005C050A"/>
    <w:rsid w:val="005C2A2F"/>
    <w:rsid w:val="005C47D6"/>
    <w:rsid w:val="005C5288"/>
    <w:rsid w:val="005C6D8A"/>
    <w:rsid w:val="005D182C"/>
    <w:rsid w:val="005D30ED"/>
    <w:rsid w:val="005D3F08"/>
    <w:rsid w:val="005D7113"/>
    <w:rsid w:val="005E0C62"/>
    <w:rsid w:val="005E1438"/>
    <w:rsid w:val="005E6095"/>
    <w:rsid w:val="005F0F1A"/>
    <w:rsid w:val="005F2B50"/>
    <w:rsid w:val="005F2B78"/>
    <w:rsid w:val="005F2C90"/>
    <w:rsid w:val="005F2EB7"/>
    <w:rsid w:val="005F745B"/>
    <w:rsid w:val="005F7B43"/>
    <w:rsid w:val="006014AC"/>
    <w:rsid w:val="006031E6"/>
    <w:rsid w:val="0060334B"/>
    <w:rsid w:val="00605FFD"/>
    <w:rsid w:val="0060726E"/>
    <w:rsid w:val="00610756"/>
    <w:rsid w:val="00610A22"/>
    <w:rsid w:val="00610F3F"/>
    <w:rsid w:val="0061131E"/>
    <w:rsid w:val="00611F25"/>
    <w:rsid w:val="00613971"/>
    <w:rsid w:val="006145CC"/>
    <w:rsid w:val="00614FC0"/>
    <w:rsid w:val="0061516D"/>
    <w:rsid w:val="006214B1"/>
    <w:rsid w:val="006214EC"/>
    <w:rsid w:val="0062627B"/>
    <w:rsid w:val="0062628C"/>
    <w:rsid w:val="00627825"/>
    <w:rsid w:val="006279CA"/>
    <w:rsid w:val="0063121C"/>
    <w:rsid w:val="006315AF"/>
    <w:rsid w:val="006363CB"/>
    <w:rsid w:val="00641006"/>
    <w:rsid w:val="006419DF"/>
    <w:rsid w:val="006450F6"/>
    <w:rsid w:val="0064520C"/>
    <w:rsid w:val="00646932"/>
    <w:rsid w:val="00651445"/>
    <w:rsid w:val="00651499"/>
    <w:rsid w:val="006530E4"/>
    <w:rsid w:val="00653E46"/>
    <w:rsid w:val="00654DBD"/>
    <w:rsid w:val="006554F5"/>
    <w:rsid w:val="006575B4"/>
    <w:rsid w:val="00663BC9"/>
    <w:rsid w:val="006650EA"/>
    <w:rsid w:val="00666441"/>
    <w:rsid w:val="00666B52"/>
    <w:rsid w:val="00666CCC"/>
    <w:rsid w:val="00666E11"/>
    <w:rsid w:val="0066716D"/>
    <w:rsid w:val="006672B3"/>
    <w:rsid w:val="0066771B"/>
    <w:rsid w:val="00667CEB"/>
    <w:rsid w:val="00670D4C"/>
    <w:rsid w:val="00671336"/>
    <w:rsid w:val="00677D0E"/>
    <w:rsid w:val="00677EC3"/>
    <w:rsid w:val="0068107F"/>
    <w:rsid w:val="00681C7F"/>
    <w:rsid w:val="006832BA"/>
    <w:rsid w:val="00690DE2"/>
    <w:rsid w:val="00696C9E"/>
    <w:rsid w:val="00697B88"/>
    <w:rsid w:val="006A0856"/>
    <w:rsid w:val="006A10CC"/>
    <w:rsid w:val="006A1EDB"/>
    <w:rsid w:val="006A438F"/>
    <w:rsid w:val="006A7D46"/>
    <w:rsid w:val="006B0FD3"/>
    <w:rsid w:val="006B2AF2"/>
    <w:rsid w:val="006B3045"/>
    <w:rsid w:val="006B5CA7"/>
    <w:rsid w:val="006B6075"/>
    <w:rsid w:val="006B7FF4"/>
    <w:rsid w:val="006C051C"/>
    <w:rsid w:val="006C3738"/>
    <w:rsid w:val="006C5FAB"/>
    <w:rsid w:val="006C694F"/>
    <w:rsid w:val="006C7163"/>
    <w:rsid w:val="006D07E0"/>
    <w:rsid w:val="006D0934"/>
    <w:rsid w:val="006D55F2"/>
    <w:rsid w:val="006D78B4"/>
    <w:rsid w:val="006E07B5"/>
    <w:rsid w:val="006E0BDF"/>
    <w:rsid w:val="006E1ADA"/>
    <w:rsid w:val="006E2603"/>
    <w:rsid w:val="006E2D97"/>
    <w:rsid w:val="006E35AB"/>
    <w:rsid w:val="006E3851"/>
    <w:rsid w:val="006E4D6A"/>
    <w:rsid w:val="006E53C1"/>
    <w:rsid w:val="006E7895"/>
    <w:rsid w:val="006F1E33"/>
    <w:rsid w:val="006F387A"/>
    <w:rsid w:val="006F4C5C"/>
    <w:rsid w:val="006F5324"/>
    <w:rsid w:val="006F5590"/>
    <w:rsid w:val="006F5743"/>
    <w:rsid w:val="006F5EA3"/>
    <w:rsid w:val="006F7495"/>
    <w:rsid w:val="00700245"/>
    <w:rsid w:val="00700A2D"/>
    <w:rsid w:val="00700B62"/>
    <w:rsid w:val="0070111A"/>
    <w:rsid w:val="00704183"/>
    <w:rsid w:val="00710400"/>
    <w:rsid w:val="00713339"/>
    <w:rsid w:val="00716117"/>
    <w:rsid w:val="00716151"/>
    <w:rsid w:val="007206F3"/>
    <w:rsid w:val="00722921"/>
    <w:rsid w:val="00723077"/>
    <w:rsid w:val="00725507"/>
    <w:rsid w:val="0072632D"/>
    <w:rsid w:val="00726A56"/>
    <w:rsid w:val="00727760"/>
    <w:rsid w:val="00727C29"/>
    <w:rsid w:val="00727D6A"/>
    <w:rsid w:val="00730D67"/>
    <w:rsid w:val="00731E1A"/>
    <w:rsid w:val="0073253E"/>
    <w:rsid w:val="00732640"/>
    <w:rsid w:val="00732DAD"/>
    <w:rsid w:val="0073454F"/>
    <w:rsid w:val="00735676"/>
    <w:rsid w:val="00737E28"/>
    <w:rsid w:val="0074357D"/>
    <w:rsid w:val="0074431F"/>
    <w:rsid w:val="00750965"/>
    <w:rsid w:val="00750FA8"/>
    <w:rsid w:val="00752527"/>
    <w:rsid w:val="007528A1"/>
    <w:rsid w:val="0075343D"/>
    <w:rsid w:val="0075620F"/>
    <w:rsid w:val="00757A09"/>
    <w:rsid w:val="00757E53"/>
    <w:rsid w:val="00760DDF"/>
    <w:rsid w:val="00761DFA"/>
    <w:rsid w:val="00763A6C"/>
    <w:rsid w:val="00764E1F"/>
    <w:rsid w:val="00767723"/>
    <w:rsid w:val="007679FC"/>
    <w:rsid w:val="00767D0C"/>
    <w:rsid w:val="00770ACB"/>
    <w:rsid w:val="007722BE"/>
    <w:rsid w:val="00776DC0"/>
    <w:rsid w:val="00777722"/>
    <w:rsid w:val="00780E0F"/>
    <w:rsid w:val="00782435"/>
    <w:rsid w:val="00782F48"/>
    <w:rsid w:val="007845FE"/>
    <w:rsid w:val="00786D7A"/>
    <w:rsid w:val="00786EEF"/>
    <w:rsid w:val="00787DCB"/>
    <w:rsid w:val="00787E9C"/>
    <w:rsid w:val="00787ED6"/>
    <w:rsid w:val="00790117"/>
    <w:rsid w:val="00790D23"/>
    <w:rsid w:val="007918B1"/>
    <w:rsid w:val="0079394C"/>
    <w:rsid w:val="00793E70"/>
    <w:rsid w:val="00795CED"/>
    <w:rsid w:val="00796155"/>
    <w:rsid w:val="007A07AA"/>
    <w:rsid w:val="007A0FD9"/>
    <w:rsid w:val="007A5198"/>
    <w:rsid w:val="007A58DD"/>
    <w:rsid w:val="007A5DEB"/>
    <w:rsid w:val="007B03E8"/>
    <w:rsid w:val="007B3B22"/>
    <w:rsid w:val="007B4712"/>
    <w:rsid w:val="007B521A"/>
    <w:rsid w:val="007B5416"/>
    <w:rsid w:val="007B590D"/>
    <w:rsid w:val="007B60F8"/>
    <w:rsid w:val="007B6A8A"/>
    <w:rsid w:val="007C0DDB"/>
    <w:rsid w:val="007C23C4"/>
    <w:rsid w:val="007C3C90"/>
    <w:rsid w:val="007D0B3D"/>
    <w:rsid w:val="007D0C06"/>
    <w:rsid w:val="007D1C4B"/>
    <w:rsid w:val="007D2C9D"/>
    <w:rsid w:val="007D6676"/>
    <w:rsid w:val="007D67D2"/>
    <w:rsid w:val="007E0C4E"/>
    <w:rsid w:val="007E26ED"/>
    <w:rsid w:val="007E363F"/>
    <w:rsid w:val="007E3899"/>
    <w:rsid w:val="007E4D1B"/>
    <w:rsid w:val="007F284C"/>
    <w:rsid w:val="007F5EC3"/>
    <w:rsid w:val="007F6DC1"/>
    <w:rsid w:val="008005F0"/>
    <w:rsid w:val="008009D3"/>
    <w:rsid w:val="0080159F"/>
    <w:rsid w:val="00801A87"/>
    <w:rsid w:val="008020F8"/>
    <w:rsid w:val="00802132"/>
    <w:rsid w:val="00805564"/>
    <w:rsid w:val="008078D8"/>
    <w:rsid w:val="008120D9"/>
    <w:rsid w:val="00812D28"/>
    <w:rsid w:val="00812D30"/>
    <w:rsid w:val="00815054"/>
    <w:rsid w:val="008158D6"/>
    <w:rsid w:val="00821627"/>
    <w:rsid w:val="00821895"/>
    <w:rsid w:val="00823ED2"/>
    <w:rsid w:val="00824BC3"/>
    <w:rsid w:val="00824E1B"/>
    <w:rsid w:val="008258CB"/>
    <w:rsid w:val="00826B8E"/>
    <w:rsid w:val="00827FF1"/>
    <w:rsid w:val="00832303"/>
    <w:rsid w:val="0083295B"/>
    <w:rsid w:val="00834876"/>
    <w:rsid w:val="00835779"/>
    <w:rsid w:val="0083638F"/>
    <w:rsid w:val="008407D0"/>
    <w:rsid w:val="008407E9"/>
    <w:rsid w:val="008445C7"/>
    <w:rsid w:val="00847F1D"/>
    <w:rsid w:val="00850EAE"/>
    <w:rsid w:val="008513C4"/>
    <w:rsid w:val="00851408"/>
    <w:rsid w:val="0085350F"/>
    <w:rsid w:val="0085550F"/>
    <w:rsid w:val="00855D6F"/>
    <w:rsid w:val="00855EBC"/>
    <w:rsid w:val="008564D4"/>
    <w:rsid w:val="00860082"/>
    <w:rsid w:val="00860E0A"/>
    <w:rsid w:val="008632B1"/>
    <w:rsid w:val="008668BE"/>
    <w:rsid w:val="008704E7"/>
    <w:rsid w:val="00870592"/>
    <w:rsid w:val="00872EBB"/>
    <w:rsid w:val="00874C77"/>
    <w:rsid w:val="00880376"/>
    <w:rsid w:val="00882616"/>
    <w:rsid w:val="00882DD6"/>
    <w:rsid w:val="00883069"/>
    <w:rsid w:val="00884384"/>
    <w:rsid w:val="00884D58"/>
    <w:rsid w:val="008912F0"/>
    <w:rsid w:val="00895137"/>
    <w:rsid w:val="0089707E"/>
    <w:rsid w:val="008A1384"/>
    <w:rsid w:val="008A1EAE"/>
    <w:rsid w:val="008A5470"/>
    <w:rsid w:val="008A722D"/>
    <w:rsid w:val="008B32A4"/>
    <w:rsid w:val="008B7239"/>
    <w:rsid w:val="008C0145"/>
    <w:rsid w:val="008C183F"/>
    <w:rsid w:val="008C4CCE"/>
    <w:rsid w:val="008C78E9"/>
    <w:rsid w:val="008D191A"/>
    <w:rsid w:val="008D20D1"/>
    <w:rsid w:val="008D5BA7"/>
    <w:rsid w:val="008D62C0"/>
    <w:rsid w:val="008E14C8"/>
    <w:rsid w:val="008E1AF1"/>
    <w:rsid w:val="008E239A"/>
    <w:rsid w:val="008E61FC"/>
    <w:rsid w:val="008E794A"/>
    <w:rsid w:val="008F124C"/>
    <w:rsid w:val="008F2386"/>
    <w:rsid w:val="008F2777"/>
    <w:rsid w:val="008F5CFB"/>
    <w:rsid w:val="008F7014"/>
    <w:rsid w:val="008F73B5"/>
    <w:rsid w:val="008F74FB"/>
    <w:rsid w:val="00900158"/>
    <w:rsid w:val="0090020D"/>
    <w:rsid w:val="00901AC5"/>
    <w:rsid w:val="00903B6B"/>
    <w:rsid w:val="0090501D"/>
    <w:rsid w:val="00906269"/>
    <w:rsid w:val="00907956"/>
    <w:rsid w:val="0091044C"/>
    <w:rsid w:val="009104EE"/>
    <w:rsid w:val="00914639"/>
    <w:rsid w:val="009228A2"/>
    <w:rsid w:val="009265CE"/>
    <w:rsid w:val="009274F7"/>
    <w:rsid w:val="00936A2E"/>
    <w:rsid w:val="0094059A"/>
    <w:rsid w:val="00942DEE"/>
    <w:rsid w:val="0095432B"/>
    <w:rsid w:val="00954CEC"/>
    <w:rsid w:val="0095696B"/>
    <w:rsid w:val="00957274"/>
    <w:rsid w:val="00957599"/>
    <w:rsid w:val="009579DB"/>
    <w:rsid w:val="009602E6"/>
    <w:rsid w:val="009610DD"/>
    <w:rsid w:val="009615D9"/>
    <w:rsid w:val="0096247C"/>
    <w:rsid w:val="009653F6"/>
    <w:rsid w:val="00970224"/>
    <w:rsid w:val="00970CF7"/>
    <w:rsid w:val="0097109B"/>
    <w:rsid w:val="00972766"/>
    <w:rsid w:val="00974B3E"/>
    <w:rsid w:val="00976C93"/>
    <w:rsid w:val="00977F8E"/>
    <w:rsid w:val="0098036B"/>
    <w:rsid w:val="00981FC8"/>
    <w:rsid w:val="00982C10"/>
    <w:rsid w:val="00982E1E"/>
    <w:rsid w:val="0098458C"/>
    <w:rsid w:val="00986B7F"/>
    <w:rsid w:val="00990876"/>
    <w:rsid w:val="009914EC"/>
    <w:rsid w:val="009943D9"/>
    <w:rsid w:val="009A06D2"/>
    <w:rsid w:val="009A09D8"/>
    <w:rsid w:val="009A1FD9"/>
    <w:rsid w:val="009A2E86"/>
    <w:rsid w:val="009A2FB5"/>
    <w:rsid w:val="009A3201"/>
    <w:rsid w:val="009A5596"/>
    <w:rsid w:val="009A5C3E"/>
    <w:rsid w:val="009A63C5"/>
    <w:rsid w:val="009A79F9"/>
    <w:rsid w:val="009A7DCC"/>
    <w:rsid w:val="009B3A16"/>
    <w:rsid w:val="009B6B95"/>
    <w:rsid w:val="009B6DA7"/>
    <w:rsid w:val="009C523A"/>
    <w:rsid w:val="009C56A2"/>
    <w:rsid w:val="009C63AF"/>
    <w:rsid w:val="009D0F71"/>
    <w:rsid w:val="009D37CA"/>
    <w:rsid w:val="009D3F07"/>
    <w:rsid w:val="009D70C2"/>
    <w:rsid w:val="009D7B5A"/>
    <w:rsid w:val="009E1DC5"/>
    <w:rsid w:val="009E4FE7"/>
    <w:rsid w:val="009E532B"/>
    <w:rsid w:val="009E5E78"/>
    <w:rsid w:val="009F0858"/>
    <w:rsid w:val="009F1002"/>
    <w:rsid w:val="009F3BA4"/>
    <w:rsid w:val="009F4D33"/>
    <w:rsid w:val="009F535C"/>
    <w:rsid w:val="00A013F3"/>
    <w:rsid w:val="00A018F9"/>
    <w:rsid w:val="00A023AD"/>
    <w:rsid w:val="00A02AC4"/>
    <w:rsid w:val="00A0748E"/>
    <w:rsid w:val="00A1196A"/>
    <w:rsid w:val="00A11D32"/>
    <w:rsid w:val="00A1289E"/>
    <w:rsid w:val="00A143AF"/>
    <w:rsid w:val="00A15099"/>
    <w:rsid w:val="00A152F5"/>
    <w:rsid w:val="00A15CC5"/>
    <w:rsid w:val="00A16BD3"/>
    <w:rsid w:val="00A172FE"/>
    <w:rsid w:val="00A20016"/>
    <w:rsid w:val="00A220E2"/>
    <w:rsid w:val="00A237B2"/>
    <w:rsid w:val="00A2687E"/>
    <w:rsid w:val="00A30DFC"/>
    <w:rsid w:val="00A3199F"/>
    <w:rsid w:val="00A33149"/>
    <w:rsid w:val="00A344C3"/>
    <w:rsid w:val="00A35D7A"/>
    <w:rsid w:val="00A35EB3"/>
    <w:rsid w:val="00A369F5"/>
    <w:rsid w:val="00A41B17"/>
    <w:rsid w:val="00A56D44"/>
    <w:rsid w:val="00A56FEC"/>
    <w:rsid w:val="00A57941"/>
    <w:rsid w:val="00A64426"/>
    <w:rsid w:val="00A64898"/>
    <w:rsid w:val="00A648E2"/>
    <w:rsid w:val="00A65AAF"/>
    <w:rsid w:val="00A67161"/>
    <w:rsid w:val="00A67209"/>
    <w:rsid w:val="00A70761"/>
    <w:rsid w:val="00A70A20"/>
    <w:rsid w:val="00A70CA6"/>
    <w:rsid w:val="00A71672"/>
    <w:rsid w:val="00A74CCE"/>
    <w:rsid w:val="00A753A0"/>
    <w:rsid w:val="00A76C2D"/>
    <w:rsid w:val="00A77D31"/>
    <w:rsid w:val="00A82CA5"/>
    <w:rsid w:val="00A830A4"/>
    <w:rsid w:val="00A836BC"/>
    <w:rsid w:val="00A83E3E"/>
    <w:rsid w:val="00A841F3"/>
    <w:rsid w:val="00A85DF6"/>
    <w:rsid w:val="00A906C6"/>
    <w:rsid w:val="00A917AC"/>
    <w:rsid w:val="00A92256"/>
    <w:rsid w:val="00A92CD4"/>
    <w:rsid w:val="00A92EEB"/>
    <w:rsid w:val="00A94FBB"/>
    <w:rsid w:val="00A9611A"/>
    <w:rsid w:val="00A961AA"/>
    <w:rsid w:val="00AA11C3"/>
    <w:rsid w:val="00AA45AD"/>
    <w:rsid w:val="00AA4FDC"/>
    <w:rsid w:val="00AA5164"/>
    <w:rsid w:val="00AA7034"/>
    <w:rsid w:val="00AA79C8"/>
    <w:rsid w:val="00AB1049"/>
    <w:rsid w:val="00AB3FBB"/>
    <w:rsid w:val="00AB6178"/>
    <w:rsid w:val="00AC017B"/>
    <w:rsid w:val="00AC0F18"/>
    <w:rsid w:val="00AC4ADA"/>
    <w:rsid w:val="00AC53E0"/>
    <w:rsid w:val="00AC57FA"/>
    <w:rsid w:val="00AC7B72"/>
    <w:rsid w:val="00AD09C9"/>
    <w:rsid w:val="00AD1A2C"/>
    <w:rsid w:val="00AD3481"/>
    <w:rsid w:val="00AD35F0"/>
    <w:rsid w:val="00AD4C0F"/>
    <w:rsid w:val="00AD6449"/>
    <w:rsid w:val="00AD7F60"/>
    <w:rsid w:val="00AE33B7"/>
    <w:rsid w:val="00AE5D88"/>
    <w:rsid w:val="00AF0FEE"/>
    <w:rsid w:val="00AF2B51"/>
    <w:rsid w:val="00B01E03"/>
    <w:rsid w:val="00B031C8"/>
    <w:rsid w:val="00B0356E"/>
    <w:rsid w:val="00B042A0"/>
    <w:rsid w:val="00B04F3F"/>
    <w:rsid w:val="00B058A4"/>
    <w:rsid w:val="00B0680A"/>
    <w:rsid w:val="00B07D1D"/>
    <w:rsid w:val="00B110C0"/>
    <w:rsid w:val="00B11B88"/>
    <w:rsid w:val="00B120FD"/>
    <w:rsid w:val="00B26DDE"/>
    <w:rsid w:val="00B303CD"/>
    <w:rsid w:val="00B323C5"/>
    <w:rsid w:val="00B32472"/>
    <w:rsid w:val="00B338CD"/>
    <w:rsid w:val="00B35541"/>
    <w:rsid w:val="00B35DC2"/>
    <w:rsid w:val="00B35F79"/>
    <w:rsid w:val="00B36165"/>
    <w:rsid w:val="00B37F00"/>
    <w:rsid w:val="00B408D5"/>
    <w:rsid w:val="00B4118E"/>
    <w:rsid w:val="00B414C6"/>
    <w:rsid w:val="00B4472B"/>
    <w:rsid w:val="00B44B15"/>
    <w:rsid w:val="00B461C6"/>
    <w:rsid w:val="00B513A1"/>
    <w:rsid w:val="00B514B0"/>
    <w:rsid w:val="00B61FF1"/>
    <w:rsid w:val="00B667D6"/>
    <w:rsid w:val="00B67B67"/>
    <w:rsid w:val="00B71A7D"/>
    <w:rsid w:val="00B73A5C"/>
    <w:rsid w:val="00B73E3D"/>
    <w:rsid w:val="00B73F51"/>
    <w:rsid w:val="00B74D85"/>
    <w:rsid w:val="00B752ED"/>
    <w:rsid w:val="00B75310"/>
    <w:rsid w:val="00B75EAE"/>
    <w:rsid w:val="00B77689"/>
    <w:rsid w:val="00B810D0"/>
    <w:rsid w:val="00B81497"/>
    <w:rsid w:val="00B8172B"/>
    <w:rsid w:val="00B84DD3"/>
    <w:rsid w:val="00B941F4"/>
    <w:rsid w:val="00B960BE"/>
    <w:rsid w:val="00B96CB8"/>
    <w:rsid w:val="00B970FC"/>
    <w:rsid w:val="00BA0AAF"/>
    <w:rsid w:val="00BA1816"/>
    <w:rsid w:val="00BA2211"/>
    <w:rsid w:val="00BA26A8"/>
    <w:rsid w:val="00BA314D"/>
    <w:rsid w:val="00BA328E"/>
    <w:rsid w:val="00BA3895"/>
    <w:rsid w:val="00BA4722"/>
    <w:rsid w:val="00BA6560"/>
    <w:rsid w:val="00BA7C23"/>
    <w:rsid w:val="00BA7CAA"/>
    <w:rsid w:val="00BB26A5"/>
    <w:rsid w:val="00BB2F3C"/>
    <w:rsid w:val="00BB4650"/>
    <w:rsid w:val="00BC0227"/>
    <w:rsid w:val="00BC0DF4"/>
    <w:rsid w:val="00BC204E"/>
    <w:rsid w:val="00BC708A"/>
    <w:rsid w:val="00BD2D2C"/>
    <w:rsid w:val="00BD434F"/>
    <w:rsid w:val="00BD57D3"/>
    <w:rsid w:val="00BD6F80"/>
    <w:rsid w:val="00BD71B4"/>
    <w:rsid w:val="00BE7B6F"/>
    <w:rsid w:val="00BF36A5"/>
    <w:rsid w:val="00BF4240"/>
    <w:rsid w:val="00BF5A5D"/>
    <w:rsid w:val="00BF718E"/>
    <w:rsid w:val="00BF7796"/>
    <w:rsid w:val="00BF77A1"/>
    <w:rsid w:val="00C009B4"/>
    <w:rsid w:val="00C02F34"/>
    <w:rsid w:val="00C0560D"/>
    <w:rsid w:val="00C05E37"/>
    <w:rsid w:val="00C103A3"/>
    <w:rsid w:val="00C106E1"/>
    <w:rsid w:val="00C123DF"/>
    <w:rsid w:val="00C13B81"/>
    <w:rsid w:val="00C145E7"/>
    <w:rsid w:val="00C1664D"/>
    <w:rsid w:val="00C177C7"/>
    <w:rsid w:val="00C22E88"/>
    <w:rsid w:val="00C317A5"/>
    <w:rsid w:val="00C31B6F"/>
    <w:rsid w:val="00C325BF"/>
    <w:rsid w:val="00C32D4B"/>
    <w:rsid w:val="00C33B90"/>
    <w:rsid w:val="00C33CC4"/>
    <w:rsid w:val="00C351A0"/>
    <w:rsid w:val="00C359E8"/>
    <w:rsid w:val="00C41971"/>
    <w:rsid w:val="00C41C0B"/>
    <w:rsid w:val="00C42A13"/>
    <w:rsid w:val="00C43877"/>
    <w:rsid w:val="00C44605"/>
    <w:rsid w:val="00C448BD"/>
    <w:rsid w:val="00C46DAC"/>
    <w:rsid w:val="00C471D8"/>
    <w:rsid w:val="00C473F9"/>
    <w:rsid w:val="00C500E5"/>
    <w:rsid w:val="00C52A5B"/>
    <w:rsid w:val="00C53EFE"/>
    <w:rsid w:val="00C541D3"/>
    <w:rsid w:val="00C54372"/>
    <w:rsid w:val="00C54DAF"/>
    <w:rsid w:val="00C658A3"/>
    <w:rsid w:val="00C6670F"/>
    <w:rsid w:val="00C66947"/>
    <w:rsid w:val="00C67E83"/>
    <w:rsid w:val="00C70042"/>
    <w:rsid w:val="00C703B9"/>
    <w:rsid w:val="00C71399"/>
    <w:rsid w:val="00C71B0D"/>
    <w:rsid w:val="00C72779"/>
    <w:rsid w:val="00C72ACE"/>
    <w:rsid w:val="00C738F5"/>
    <w:rsid w:val="00C7558D"/>
    <w:rsid w:val="00C801FC"/>
    <w:rsid w:val="00C81CB4"/>
    <w:rsid w:val="00C82703"/>
    <w:rsid w:val="00C84008"/>
    <w:rsid w:val="00C84EED"/>
    <w:rsid w:val="00C873FD"/>
    <w:rsid w:val="00C91B7B"/>
    <w:rsid w:val="00C936F7"/>
    <w:rsid w:val="00C94671"/>
    <w:rsid w:val="00C947A0"/>
    <w:rsid w:val="00C94DDD"/>
    <w:rsid w:val="00C955A7"/>
    <w:rsid w:val="00C957CC"/>
    <w:rsid w:val="00C9734C"/>
    <w:rsid w:val="00C97E2B"/>
    <w:rsid w:val="00CA108E"/>
    <w:rsid w:val="00CA1B08"/>
    <w:rsid w:val="00CA262F"/>
    <w:rsid w:val="00CA5D0B"/>
    <w:rsid w:val="00CA6AE6"/>
    <w:rsid w:val="00CA7729"/>
    <w:rsid w:val="00CB0235"/>
    <w:rsid w:val="00CB156B"/>
    <w:rsid w:val="00CB1A34"/>
    <w:rsid w:val="00CB29E1"/>
    <w:rsid w:val="00CB4A10"/>
    <w:rsid w:val="00CB5752"/>
    <w:rsid w:val="00CB576E"/>
    <w:rsid w:val="00CB77A3"/>
    <w:rsid w:val="00CB7921"/>
    <w:rsid w:val="00CC054A"/>
    <w:rsid w:val="00CC0DB2"/>
    <w:rsid w:val="00CC2BA4"/>
    <w:rsid w:val="00CC3B2F"/>
    <w:rsid w:val="00CC52A3"/>
    <w:rsid w:val="00CC52F0"/>
    <w:rsid w:val="00CC636E"/>
    <w:rsid w:val="00CC7301"/>
    <w:rsid w:val="00CC7332"/>
    <w:rsid w:val="00CC78A1"/>
    <w:rsid w:val="00CD16F1"/>
    <w:rsid w:val="00CD4E36"/>
    <w:rsid w:val="00CD65A7"/>
    <w:rsid w:val="00CD6B44"/>
    <w:rsid w:val="00CE0B1E"/>
    <w:rsid w:val="00CE2098"/>
    <w:rsid w:val="00CE31B7"/>
    <w:rsid w:val="00CE43FA"/>
    <w:rsid w:val="00CE60A3"/>
    <w:rsid w:val="00CE7FEC"/>
    <w:rsid w:val="00CF02E9"/>
    <w:rsid w:val="00CF07D2"/>
    <w:rsid w:val="00CF0BB3"/>
    <w:rsid w:val="00CF1E1B"/>
    <w:rsid w:val="00CF3310"/>
    <w:rsid w:val="00CF3449"/>
    <w:rsid w:val="00CF5C43"/>
    <w:rsid w:val="00CF756E"/>
    <w:rsid w:val="00CF7643"/>
    <w:rsid w:val="00D01573"/>
    <w:rsid w:val="00D01B0D"/>
    <w:rsid w:val="00D02A4A"/>
    <w:rsid w:val="00D07986"/>
    <w:rsid w:val="00D11594"/>
    <w:rsid w:val="00D124D3"/>
    <w:rsid w:val="00D13284"/>
    <w:rsid w:val="00D149FE"/>
    <w:rsid w:val="00D162BF"/>
    <w:rsid w:val="00D17294"/>
    <w:rsid w:val="00D22390"/>
    <w:rsid w:val="00D25244"/>
    <w:rsid w:val="00D25406"/>
    <w:rsid w:val="00D33459"/>
    <w:rsid w:val="00D34559"/>
    <w:rsid w:val="00D362B2"/>
    <w:rsid w:val="00D3641B"/>
    <w:rsid w:val="00D375AC"/>
    <w:rsid w:val="00D40508"/>
    <w:rsid w:val="00D40B53"/>
    <w:rsid w:val="00D4358C"/>
    <w:rsid w:val="00D4483C"/>
    <w:rsid w:val="00D5128A"/>
    <w:rsid w:val="00D5246A"/>
    <w:rsid w:val="00D54581"/>
    <w:rsid w:val="00D567FE"/>
    <w:rsid w:val="00D60871"/>
    <w:rsid w:val="00D61F30"/>
    <w:rsid w:val="00D62010"/>
    <w:rsid w:val="00D66187"/>
    <w:rsid w:val="00D66978"/>
    <w:rsid w:val="00D66A9B"/>
    <w:rsid w:val="00D70E9B"/>
    <w:rsid w:val="00D7103E"/>
    <w:rsid w:val="00D73AEB"/>
    <w:rsid w:val="00D74D41"/>
    <w:rsid w:val="00D74F00"/>
    <w:rsid w:val="00D75742"/>
    <w:rsid w:val="00D75A2F"/>
    <w:rsid w:val="00D75D9E"/>
    <w:rsid w:val="00D777BC"/>
    <w:rsid w:val="00D804CE"/>
    <w:rsid w:val="00D8355F"/>
    <w:rsid w:val="00D85254"/>
    <w:rsid w:val="00D85F73"/>
    <w:rsid w:val="00D86A96"/>
    <w:rsid w:val="00D874E7"/>
    <w:rsid w:val="00D87F7B"/>
    <w:rsid w:val="00D93F31"/>
    <w:rsid w:val="00D95F1C"/>
    <w:rsid w:val="00DA49A7"/>
    <w:rsid w:val="00DB093C"/>
    <w:rsid w:val="00DB28E6"/>
    <w:rsid w:val="00DB2C47"/>
    <w:rsid w:val="00DB3B03"/>
    <w:rsid w:val="00DB3DD9"/>
    <w:rsid w:val="00DB46B7"/>
    <w:rsid w:val="00DB5485"/>
    <w:rsid w:val="00DB5EA5"/>
    <w:rsid w:val="00DB790D"/>
    <w:rsid w:val="00DC0026"/>
    <w:rsid w:val="00DC13C8"/>
    <w:rsid w:val="00DC1C3C"/>
    <w:rsid w:val="00DC2915"/>
    <w:rsid w:val="00DC3C5C"/>
    <w:rsid w:val="00DC6151"/>
    <w:rsid w:val="00DD35F5"/>
    <w:rsid w:val="00DD421B"/>
    <w:rsid w:val="00DD51FF"/>
    <w:rsid w:val="00DD7569"/>
    <w:rsid w:val="00DE0C65"/>
    <w:rsid w:val="00DE3CF2"/>
    <w:rsid w:val="00DE5D0B"/>
    <w:rsid w:val="00DF0E0D"/>
    <w:rsid w:val="00DF3595"/>
    <w:rsid w:val="00DF4138"/>
    <w:rsid w:val="00DF41ED"/>
    <w:rsid w:val="00DF4385"/>
    <w:rsid w:val="00DF5241"/>
    <w:rsid w:val="00DF75F8"/>
    <w:rsid w:val="00E02A82"/>
    <w:rsid w:val="00E0411A"/>
    <w:rsid w:val="00E109A1"/>
    <w:rsid w:val="00E10BA5"/>
    <w:rsid w:val="00E121CC"/>
    <w:rsid w:val="00E13A28"/>
    <w:rsid w:val="00E14DD5"/>
    <w:rsid w:val="00E16357"/>
    <w:rsid w:val="00E165B7"/>
    <w:rsid w:val="00E2044F"/>
    <w:rsid w:val="00E24EB2"/>
    <w:rsid w:val="00E2512C"/>
    <w:rsid w:val="00E26D00"/>
    <w:rsid w:val="00E26E80"/>
    <w:rsid w:val="00E27F9D"/>
    <w:rsid w:val="00E30444"/>
    <w:rsid w:val="00E32598"/>
    <w:rsid w:val="00E33360"/>
    <w:rsid w:val="00E333B5"/>
    <w:rsid w:val="00E33893"/>
    <w:rsid w:val="00E37FF2"/>
    <w:rsid w:val="00E40FF2"/>
    <w:rsid w:val="00E43615"/>
    <w:rsid w:val="00E4415C"/>
    <w:rsid w:val="00E46516"/>
    <w:rsid w:val="00E4705E"/>
    <w:rsid w:val="00E50C07"/>
    <w:rsid w:val="00E514FA"/>
    <w:rsid w:val="00E54F69"/>
    <w:rsid w:val="00E552B9"/>
    <w:rsid w:val="00E6014F"/>
    <w:rsid w:val="00E6198A"/>
    <w:rsid w:val="00E6340B"/>
    <w:rsid w:val="00E6355E"/>
    <w:rsid w:val="00E64450"/>
    <w:rsid w:val="00E64F24"/>
    <w:rsid w:val="00E64F52"/>
    <w:rsid w:val="00E66067"/>
    <w:rsid w:val="00E70016"/>
    <w:rsid w:val="00E71659"/>
    <w:rsid w:val="00E72B62"/>
    <w:rsid w:val="00E73472"/>
    <w:rsid w:val="00E75FFE"/>
    <w:rsid w:val="00E7773F"/>
    <w:rsid w:val="00E80147"/>
    <w:rsid w:val="00E80C7B"/>
    <w:rsid w:val="00E80D28"/>
    <w:rsid w:val="00E83477"/>
    <w:rsid w:val="00E84032"/>
    <w:rsid w:val="00E8538A"/>
    <w:rsid w:val="00E86F1F"/>
    <w:rsid w:val="00E877A4"/>
    <w:rsid w:val="00E87DFA"/>
    <w:rsid w:val="00E90755"/>
    <w:rsid w:val="00E90A15"/>
    <w:rsid w:val="00E925C9"/>
    <w:rsid w:val="00E9603C"/>
    <w:rsid w:val="00EA014A"/>
    <w:rsid w:val="00EA1B50"/>
    <w:rsid w:val="00EA40ED"/>
    <w:rsid w:val="00EA4AD1"/>
    <w:rsid w:val="00EA60DE"/>
    <w:rsid w:val="00EA7F9B"/>
    <w:rsid w:val="00EB2A6C"/>
    <w:rsid w:val="00EB3DF1"/>
    <w:rsid w:val="00EB4AE3"/>
    <w:rsid w:val="00EC107E"/>
    <w:rsid w:val="00EC376D"/>
    <w:rsid w:val="00EC50CE"/>
    <w:rsid w:val="00ED42E6"/>
    <w:rsid w:val="00ED4DB7"/>
    <w:rsid w:val="00ED76A6"/>
    <w:rsid w:val="00EE411C"/>
    <w:rsid w:val="00EE4597"/>
    <w:rsid w:val="00EE4AD2"/>
    <w:rsid w:val="00EE694F"/>
    <w:rsid w:val="00EF0B3B"/>
    <w:rsid w:val="00EF11A9"/>
    <w:rsid w:val="00EF3850"/>
    <w:rsid w:val="00EF620A"/>
    <w:rsid w:val="00EF7181"/>
    <w:rsid w:val="00F002FD"/>
    <w:rsid w:val="00F0085B"/>
    <w:rsid w:val="00F00937"/>
    <w:rsid w:val="00F014F8"/>
    <w:rsid w:val="00F03C93"/>
    <w:rsid w:val="00F067C7"/>
    <w:rsid w:val="00F06ECB"/>
    <w:rsid w:val="00F079EA"/>
    <w:rsid w:val="00F140F0"/>
    <w:rsid w:val="00F1437B"/>
    <w:rsid w:val="00F148BE"/>
    <w:rsid w:val="00F16252"/>
    <w:rsid w:val="00F201C0"/>
    <w:rsid w:val="00F210D6"/>
    <w:rsid w:val="00F23DC2"/>
    <w:rsid w:val="00F263D6"/>
    <w:rsid w:val="00F268A7"/>
    <w:rsid w:val="00F317F7"/>
    <w:rsid w:val="00F31828"/>
    <w:rsid w:val="00F3258C"/>
    <w:rsid w:val="00F33C21"/>
    <w:rsid w:val="00F34B5E"/>
    <w:rsid w:val="00F35123"/>
    <w:rsid w:val="00F36B36"/>
    <w:rsid w:val="00F36ECA"/>
    <w:rsid w:val="00F41DEE"/>
    <w:rsid w:val="00F43D70"/>
    <w:rsid w:val="00F4496D"/>
    <w:rsid w:val="00F45F6B"/>
    <w:rsid w:val="00F46BD0"/>
    <w:rsid w:val="00F51C5E"/>
    <w:rsid w:val="00F52AB8"/>
    <w:rsid w:val="00F54625"/>
    <w:rsid w:val="00F602FD"/>
    <w:rsid w:val="00F6262B"/>
    <w:rsid w:val="00F6683B"/>
    <w:rsid w:val="00F67C6D"/>
    <w:rsid w:val="00F72147"/>
    <w:rsid w:val="00F746ED"/>
    <w:rsid w:val="00F75344"/>
    <w:rsid w:val="00F770E3"/>
    <w:rsid w:val="00F81EB8"/>
    <w:rsid w:val="00F8236A"/>
    <w:rsid w:val="00F83791"/>
    <w:rsid w:val="00F83BC5"/>
    <w:rsid w:val="00F841E8"/>
    <w:rsid w:val="00F84240"/>
    <w:rsid w:val="00F87D22"/>
    <w:rsid w:val="00F9199E"/>
    <w:rsid w:val="00F92609"/>
    <w:rsid w:val="00F9524D"/>
    <w:rsid w:val="00F95378"/>
    <w:rsid w:val="00FA1E13"/>
    <w:rsid w:val="00FA4AB1"/>
    <w:rsid w:val="00FB030C"/>
    <w:rsid w:val="00FB068D"/>
    <w:rsid w:val="00FB2444"/>
    <w:rsid w:val="00FB342B"/>
    <w:rsid w:val="00FB391E"/>
    <w:rsid w:val="00FB39EE"/>
    <w:rsid w:val="00FB3C24"/>
    <w:rsid w:val="00FB4F3E"/>
    <w:rsid w:val="00FB6042"/>
    <w:rsid w:val="00FB610C"/>
    <w:rsid w:val="00FB7549"/>
    <w:rsid w:val="00FC2994"/>
    <w:rsid w:val="00FC2FB6"/>
    <w:rsid w:val="00FC4A16"/>
    <w:rsid w:val="00FD0A09"/>
    <w:rsid w:val="00FD2E56"/>
    <w:rsid w:val="00FD5240"/>
    <w:rsid w:val="00FD59A7"/>
    <w:rsid w:val="00FD62C9"/>
    <w:rsid w:val="00FD64DC"/>
    <w:rsid w:val="00FD67C1"/>
    <w:rsid w:val="00FD7B48"/>
    <w:rsid w:val="00FE208F"/>
    <w:rsid w:val="00FE4187"/>
    <w:rsid w:val="00FE768E"/>
    <w:rsid w:val="00FF3081"/>
    <w:rsid w:val="00FF30EA"/>
    <w:rsid w:val="00FF37E7"/>
    <w:rsid w:val="00FF3EA2"/>
    <w:rsid w:val="00FF467C"/>
    <w:rsid w:val="00FF5092"/>
    <w:rsid w:val="00FF522F"/>
    <w:rsid w:val="00FF6AF2"/>
    <w:rsid w:val="00FF74B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4C170D8"/>
  <w15:chartTrackingRefBased/>
  <w15:docId w15:val="{708D36A7-C675-46BF-B0CB-65D623323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suppressAutoHyphens/>
    </w:pPr>
    <w:rPr>
      <w:rFonts w:ascii="Myriad Pro" w:eastAsia="微軟正黑體" w:hAnsi="Myriad Pro" w:cs="Myriad Pro"/>
      <w:kern w:val="2"/>
      <w:sz w:val="24"/>
      <w:szCs w:val="19"/>
    </w:rPr>
  </w:style>
  <w:style w:type="paragraph" w:styleId="1">
    <w:name w:val="heading 1"/>
    <w:basedOn w:val="a2"/>
    <w:next w:val="a2"/>
    <w:qFormat/>
    <w:rsid w:val="000561C1"/>
    <w:pPr>
      <w:keepNext/>
      <w:numPr>
        <w:numId w:val="1"/>
      </w:numPr>
      <w:spacing w:line="360" w:lineRule="auto"/>
      <w:outlineLvl w:val="0"/>
    </w:pPr>
    <w:rPr>
      <w:rFonts w:ascii="微軟正黑體" w:hAnsi="微軟正黑體" w:cs="微軟正黑體"/>
      <w:b/>
      <w:bCs/>
      <w:color w:val="4472C4"/>
      <w:sz w:val="44"/>
      <w:szCs w:val="60"/>
    </w:rPr>
  </w:style>
  <w:style w:type="paragraph" w:styleId="2">
    <w:name w:val="heading 2"/>
    <w:basedOn w:val="a2"/>
    <w:next w:val="a2"/>
    <w:link w:val="20"/>
    <w:qFormat/>
    <w:pPr>
      <w:keepNext/>
      <w:numPr>
        <w:ilvl w:val="1"/>
        <w:numId w:val="1"/>
      </w:numPr>
      <w:tabs>
        <w:tab w:val="left" w:pos="380"/>
      </w:tabs>
      <w:spacing w:line="480" w:lineRule="auto"/>
      <w:outlineLvl w:val="1"/>
    </w:pPr>
    <w:rPr>
      <w:color w:val="800000"/>
    </w:rPr>
  </w:style>
  <w:style w:type="paragraph" w:styleId="3">
    <w:name w:val="heading 3"/>
    <w:basedOn w:val="a2"/>
    <w:next w:val="a2"/>
    <w:qFormat/>
    <w:pPr>
      <w:keepNext/>
      <w:tabs>
        <w:tab w:val="left" w:pos="760"/>
      </w:tabs>
      <w:spacing w:line="480" w:lineRule="auto"/>
      <w:outlineLvl w:val="2"/>
    </w:pPr>
    <w:rPr>
      <w:color w:val="800000"/>
    </w:rPr>
  </w:style>
  <w:style w:type="paragraph" w:styleId="4">
    <w:name w:val="heading 4"/>
    <w:basedOn w:val="a2"/>
    <w:next w:val="a2"/>
    <w:qFormat/>
    <w:pPr>
      <w:keepNext/>
      <w:numPr>
        <w:ilvl w:val="3"/>
        <w:numId w:val="1"/>
      </w:numPr>
      <w:tabs>
        <w:tab w:val="left" w:pos="1140"/>
      </w:tabs>
      <w:spacing w:line="480" w:lineRule="auto"/>
      <w:outlineLvl w:val="3"/>
    </w:pPr>
    <w:rPr>
      <w:color w:val="800000"/>
    </w:rPr>
  </w:style>
  <w:style w:type="paragraph" w:styleId="5">
    <w:name w:val="heading 5"/>
    <w:basedOn w:val="a2"/>
    <w:next w:val="a2"/>
    <w:qFormat/>
    <w:pPr>
      <w:keepNext/>
      <w:numPr>
        <w:ilvl w:val="4"/>
        <w:numId w:val="1"/>
      </w:numPr>
      <w:tabs>
        <w:tab w:val="left" w:pos="1330"/>
      </w:tabs>
      <w:spacing w:line="480" w:lineRule="auto"/>
      <w:outlineLvl w:val="4"/>
    </w:pPr>
    <w:rPr>
      <w:color w:val="800000"/>
    </w:rPr>
  </w:style>
  <w:style w:type="paragraph" w:styleId="6">
    <w:name w:val="heading 6"/>
    <w:basedOn w:val="a2"/>
    <w:next w:val="a2"/>
    <w:qFormat/>
    <w:pPr>
      <w:keepNext/>
      <w:numPr>
        <w:ilvl w:val="5"/>
        <w:numId w:val="1"/>
      </w:numPr>
      <w:spacing w:line="720" w:lineRule="auto"/>
      <w:outlineLvl w:val="5"/>
    </w:pPr>
    <w:rPr>
      <w:rFonts w:ascii="Arial" w:hAnsi="Arial" w:cs="Arial"/>
      <w:sz w:val="36"/>
      <w:szCs w:val="36"/>
    </w:rPr>
  </w:style>
  <w:style w:type="paragraph" w:styleId="7">
    <w:name w:val="heading 7"/>
    <w:basedOn w:val="a2"/>
    <w:next w:val="a2"/>
    <w:qFormat/>
    <w:pPr>
      <w:keepNext/>
      <w:numPr>
        <w:ilvl w:val="6"/>
        <w:numId w:val="1"/>
      </w:numPr>
      <w:spacing w:line="720" w:lineRule="auto"/>
      <w:outlineLvl w:val="6"/>
    </w:pPr>
    <w:rPr>
      <w:rFonts w:ascii="Arial" w:hAnsi="Arial" w:cs="Arial"/>
      <w:b/>
      <w:bCs/>
      <w:sz w:val="36"/>
      <w:szCs w:val="36"/>
    </w:rPr>
  </w:style>
  <w:style w:type="paragraph" w:styleId="8">
    <w:name w:val="heading 8"/>
    <w:basedOn w:val="a2"/>
    <w:next w:val="a2"/>
    <w:qFormat/>
    <w:pPr>
      <w:keepNext/>
      <w:numPr>
        <w:ilvl w:val="7"/>
        <w:numId w:val="1"/>
      </w:numPr>
      <w:spacing w:line="720" w:lineRule="auto"/>
      <w:outlineLvl w:val="7"/>
    </w:pPr>
    <w:rPr>
      <w:rFonts w:ascii="Arial" w:hAnsi="Arial" w:cs="Arial"/>
      <w:sz w:val="36"/>
      <w:szCs w:val="36"/>
    </w:rPr>
  </w:style>
  <w:style w:type="paragraph" w:styleId="9">
    <w:name w:val="heading 9"/>
    <w:basedOn w:val="a2"/>
    <w:next w:val="a2"/>
    <w:qFormat/>
    <w:pPr>
      <w:keepNext/>
      <w:numPr>
        <w:ilvl w:val="8"/>
        <w:numId w:val="1"/>
      </w:numPr>
      <w:spacing w:line="720" w:lineRule="auto"/>
      <w:outlineLvl w:val="8"/>
    </w:pPr>
    <w:rPr>
      <w:rFonts w:ascii="Arial" w:hAnsi="Arial" w:cs="Arial"/>
      <w:sz w:val="36"/>
      <w:szCs w:val="3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WW8Num1z0">
    <w:name w:val="WW8Num1z0"/>
    <w:rPr>
      <w:rFonts w:ascii="Myriad Pro" w:eastAsia="微軟正黑體" w:hAnsi="Myriad Pro" w:cs="Myriad Pro" w:hint="default"/>
      <w:sz w:val="64"/>
      <w:szCs w:val="64"/>
    </w:rPr>
  </w:style>
  <w:style w:type="character" w:customStyle="1" w:styleId="WW8Num1z1">
    <w:name w:val="WW8Num1z1"/>
  </w:style>
  <w:style w:type="character" w:customStyle="1" w:styleId="WW8Num1z2">
    <w:name w:val="WW8Num1z2"/>
  </w:style>
  <w:style w:type="character" w:customStyle="1" w:styleId="WW8Num1z3">
    <w:name w:val="WW8Num1z3"/>
    <w:rPr>
      <w:sz w:val="32"/>
      <w:szCs w:val="32"/>
    </w:rPr>
  </w:style>
  <w:style w:type="character" w:customStyle="1" w:styleId="WW8Num1z4">
    <w:name w:val="WW8Num1z4"/>
    <w:rPr>
      <w:rFonts w:ascii="Arial" w:hAnsi="Arial" w:cs="Arial" w:hint="default"/>
    </w:rPr>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hint="default"/>
      <w:b w:val="0"/>
      <w:i w:val="0"/>
      <w:color w:val="000000"/>
      <w:highlight w:val="white"/>
      <w:lang w:val="en-US"/>
    </w:rPr>
  </w:style>
  <w:style w:type="character" w:customStyle="1" w:styleId="WW8Num3z0">
    <w:name w:val="WW8Num3z0"/>
    <w:rPr>
      <w:color w:val="000000"/>
      <w:highlight w:val="white"/>
      <w:shd w:val="clear" w:color="auto" w:fill="FFFFFF"/>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rPr>
      <w:color w:val="000000"/>
      <w:highlight w:val="white"/>
      <w:shd w:val="clear" w:color="auto" w:fill="FFFFFF"/>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rPr>
      <w:rFonts w:cs="微軟正黑體" w:hint="default"/>
    </w:rPr>
  </w:style>
  <w:style w:type="character" w:customStyle="1" w:styleId="WW8Num5z1">
    <w:name w:val="WW8Num5z1"/>
    <w:rPr>
      <w:rFonts w:hint="default"/>
    </w:rPr>
  </w:style>
  <w:style w:type="character" w:customStyle="1" w:styleId="WW8Num6z0">
    <w:name w:val="WW8Num6z0"/>
    <w:rPr>
      <w:rFonts w:ascii="Wingdings" w:hAnsi="Wingdings" w:cs="Wingdings" w:hint="default"/>
      <w:sz w:val="20"/>
      <w:szCs w:val="20"/>
    </w:rPr>
  </w:style>
  <w:style w:type="character" w:customStyle="1" w:styleId="WW8Num7z0">
    <w:name w:val="WW8Num7z0"/>
    <w:rPr>
      <w:rFonts w:ascii="Wingdings" w:hAnsi="Wingdings" w:cs="Wingdings" w:hint="default"/>
      <w:color w:val="000000"/>
      <w:kern w:val="0"/>
      <w:sz w:val="20"/>
      <w:szCs w:val="20"/>
    </w:rPr>
  </w:style>
  <w:style w:type="character" w:customStyle="1" w:styleId="WW8Num8z0">
    <w:name w:val="WW8Num8z0"/>
    <w:rPr>
      <w:rFonts w:ascii="Wingdings" w:hAnsi="Wingdings" w:cs="Wingdings" w:hint="default"/>
    </w:rPr>
  </w:style>
  <w:style w:type="character" w:customStyle="1" w:styleId="WW8Num9z0">
    <w:name w:val="WW8Num9z0"/>
    <w:rPr>
      <w:rFonts w:ascii="Wingdings" w:hAnsi="Wingdings" w:cs="Wingdings" w:hint="default"/>
      <w:kern w:val="0"/>
      <w:sz w:val="20"/>
      <w:szCs w:val="20"/>
    </w:rPr>
  </w:style>
  <w:style w:type="character" w:customStyle="1" w:styleId="WW8Num10z0">
    <w:name w:val="WW8Num10z0"/>
    <w:rPr>
      <w:rFonts w:hint="default"/>
    </w:rPr>
  </w:style>
  <w:style w:type="character" w:customStyle="1" w:styleId="WW8Num10z1">
    <w:name w:val="WW8Num10z1"/>
    <w:rPr>
      <w:rFonts w:ascii="Wingdings" w:hAnsi="Wingdings" w:cs="Wingdings" w:hint="default"/>
    </w:rPr>
  </w:style>
  <w:style w:type="character" w:customStyle="1" w:styleId="WW8Num10z3">
    <w:name w:val="WW8Num10z3"/>
    <w:rPr>
      <w:rFonts w:ascii="新細明體" w:hAnsi="新細明體" w:cs="Arial" w:hint="eastAsia"/>
    </w:rPr>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微軟正黑體" w:hAnsi="微軟正黑體" w:cs="微軟正黑體" w:hint="default"/>
      <w:szCs w:val="24"/>
    </w:rPr>
  </w:style>
  <w:style w:type="character" w:customStyle="1" w:styleId="WW8Num12z0">
    <w:name w:val="WW8Num12z0"/>
    <w:rPr>
      <w:rFonts w:hint="default"/>
      <w:lang w:val="en-US"/>
    </w:rPr>
  </w:style>
  <w:style w:type="character" w:customStyle="1" w:styleId="WW8Num13z0">
    <w:name w:val="WW8Num13z0"/>
    <w:rPr>
      <w:rFonts w:ascii="Wingdings" w:hAnsi="Wingdings" w:cs="Wingdings" w:hint="default"/>
    </w:rPr>
  </w:style>
  <w:style w:type="character" w:customStyle="1" w:styleId="WW8Num14z0">
    <w:name w:val="WW8Num14z0"/>
    <w:rPr>
      <w:rFonts w:hint="eastAsia"/>
    </w:rPr>
  </w:style>
  <w:style w:type="character" w:customStyle="1" w:styleId="WW8Num14z1">
    <w:name w:val="WW8Num14z1"/>
    <w:rPr>
      <w:rFonts w:ascii="Wingdings" w:hAnsi="Wingdings" w:cs="Wingdings" w:hint="default"/>
    </w:rPr>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hint="default"/>
      <w:b w:val="0"/>
      <w:i w:val="0"/>
      <w:color w:val="000000"/>
      <w:highlight w:val="white"/>
      <w:lang w:val="en-US"/>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9z1">
    <w:name w:val="WW8Num9z1"/>
    <w:rPr>
      <w:rFonts w:ascii="Wingdings" w:hAnsi="Wingdings" w:cs="Wingdings" w:hint="default"/>
    </w:rPr>
  </w:style>
  <w:style w:type="character" w:customStyle="1" w:styleId="WW8Num9z3">
    <w:name w:val="WW8Num9z3"/>
    <w:rPr>
      <w:rFonts w:ascii="新細明體" w:eastAsia="新細明體" w:hAnsi="新細明體" w:cs="Arial" w:hint="eastAsia"/>
    </w:rPr>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1z1">
    <w:name w:val="WW8Num11z1"/>
  </w:style>
  <w:style w:type="character" w:customStyle="1" w:styleId="WW8Num11z2">
    <w:name w:val="WW8Num11z2"/>
  </w:style>
  <w:style w:type="character" w:customStyle="1" w:styleId="WW8Num11z3">
    <w:name w:val="WW8Num11z3"/>
    <w:rPr>
      <w:sz w:val="32"/>
      <w:szCs w:val="32"/>
    </w:rPr>
  </w:style>
  <w:style w:type="character" w:customStyle="1" w:styleId="WW8Num11z4">
    <w:name w:val="WW8Num11z4"/>
    <w:rPr>
      <w:rFonts w:ascii="Arial" w:hAnsi="Arial" w:cs="Arial" w:hint="default"/>
    </w:rPr>
  </w:style>
  <w:style w:type="character" w:customStyle="1" w:styleId="WW8Num11z6">
    <w:name w:val="WW8Num11z6"/>
    <w:rPr>
      <w:rFonts w:hint="eastAsia"/>
    </w:rPr>
  </w:style>
  <w:style w:type="character" w:customStyle="1" w:styleId="13">
    <w:name w:val="預設段落字型1"/>
  </w:style>
  <w:style w:type="character" w:styleId="a6">
    <w:name w:val="page number"/>
    <w:basedOn w:val="13"/>
  </w:style>
  <w:style w:type="character" w:styleId="a7">
    <w:name w:val="Strong"/>
    <w:qFormat/>
    <w:rPr>
      <w:b/>
      <w:bCs/>
    </w:rPr>
  </w:style>
  <w:style w:type="character" w:styleId="a8">
    <w:name w:val="Emphasis"/>
    <w:qFormat/>
    <w:rPr>
      <w:i/>
      <w:iCs/>
    </w:rPr>
  </w:style>
  <w:style w:type="character" w:customStyle="1" w:styleId="CommentReference">
    <w:name w:val="Comment Reference"/>
    <w:rPr>
      <w:sz w:val="18"/>
      <w:szCs w:val="18"/>
    </w:rPr>
  </w:style>
  <w:style w:type="character" w:styleId="a9">
    <w:name w:val="Hyperlink"/>
    <w:uiPriority w:val="99"/>
    <w:rPr>
      <w:color w:val="0000FF"/>
    </w:rPr>
  </w:style>
  <w:style w:type="character" w:styleId="aa">
    <w:name w:val="FollowedHyperlink"/>
    <w:rPr>
      <w:color w:val="0000FF"/>
    </w:rPr>
  </w:style>
  <w:style w:type="character" w:customStyle="1" w:styleId="ab">
    <w:name w:val="註腳字元"/>
    <w:rPr>
      <w:vertAlign w:val="superscript"/>
    </w:rPr>
  </w:style>
  <w:style w:type="character" w:customStyle="1" w:styleId="apple-style-span">
    <w:name w:val="apple-style-span"/>
    <w:basedOn w:val="13"/>
  </w:style>
  <w:style w:type="character" w:customStyle="1" w:styleId="nobr">
    <w:name w:val="nobr"/>
    <w:basedOn w:val="13"/>
  </w:style>
  <w:style w:type="character" w:customStyle="1" w:styleId="wordlist">
    <w:name w:val="wordlist"/>
    <w:basedOn w:val="13"/>
  </w:style>
  <w:style w:type="character" w:customStyle="1" w:styleId="1-11">
    <w:name w:val="格線表格 1 淺色 - 輔色 11"/>
    <w:rPr>
      <w:color w:val="808080"/>
    </w:rPr>
  </w:style>
  <w:style w:type="character" w:customStyle="1" w:styleId="ac">
    <w:name w:val="頁尾 字元"/>
    <w:uiPriority w:val="99"/>
    <w:rPr>
      <w:rFonts w:ascii="Myriad Pro" w:eastAsia="微軟正黑體" w:hAnsi="Myriad Pro" w:cs="Myriad Pro"/>
      <w:kern w:val="2"/>
    </w:rPr>
  </w:style>
  <w:style w:type="character" w:customStyle="1" w:styleId="apple-converted-space">
    <w:name w:val="apple-converted-space"/>
  </w:style>
  <w:style w:type="character" w:customStyle="1" w:styleId="2-2">
    <w:name w:val="暗色格線 2 - 輔色 2 字元"/>
    <w:rPr>
      <w:iCs/>
      <w:color w:val="000000"/>
    </w:rPr>
  </w:style>
  <w:style w:type="character" w:customStyle="1" w:styleId="pagetitle">
    <w:name w:val="pagetitle"/>
    <w:basedOn w:val="13"/>
  </w:style>
  <w:style w:type="character" w:customStyle="1" w:styleId="40">
    <w:name w:val="目錄 4 字元"/>
    <w:rPr>
      <w:rFonts w:ascii="Myriad Pro" w:eastAsia="微軟正黑體" w:hAnsi="Myriad Pro" w:cs="Myriad Pro"/>
      <w:kern w:val="2"/>
      <w:sz w:val="19"/>
      <w:szCs w:val="19"/>
    </w:rPr>
  </w:style>
  <w:style w:type="character" w:customStyle="1" w:styleId="ad">
    <w:name w:val="副標題 字元"/>
    <w:rPr>
      <w:rFonts w:ascii="Calibri Light" w:hAnsi="Calibri Light" w:cs="Times New Roman"/>
      <w:i/>
      <w:iCs/>
      <w:kern w:val="2"/>
      <w:sz w:val="24"/>
      <w:szCs w:val="24"/>
    </w:rPr>
  </w:style>
  <w:style w:type="character" w:customStyle="1" w:styleId="61">
    <w:name w:val="格線表格 6 彩色1"/>
    <w:rPr>
      <w:color w:val="000000"/>
    </w:rPr>
  </w:style>
  <w:style w:type="paragraph" w:styleId="ae">
    <w:name w:val="Title"/>
    <w:basedOn w:val="a2"/>
    <w:next w:val="af"/>
    <w:qFormat/>
    <w:pPr>
      <w:keepNext/>
      <w:spacing w:before="240" w:after="120"/>
    </w:pPr>
    <w:rPr>
      <w:rFonts w:ascii="Liberation Sans" w:hAnsi="Liberation Sans" w:cs="Mangal"/>
      <w:sz w:val="28"/>
      <w:szCs w:val="28"/>
    </w:rPr>
  </w:style>
  <w:style w:type="paragraph" w:styleId="af">
    <w:name w:val="Body Text"/>
    <w:basedOn w:val="a2"/>
    <w:pPr>
      <w:spacing w:after="120"/>
    </w:pPr>
  </w:style>
  <w:style w:type="paragraph" w:styleId="af0">
    <w:name w:val="List"/>
    <w:basedOn w:val="af"/>
    <w:rPr>
      <w:rFonts w:cs="Mangal"/>
    </w:rPr>
  </w:style>
  <w:style w:type="paragraph" w:styleId="af1">
    <w:name w:val="caption"/>
    <w:basedOn w:val="a2"/>
    <w:link w:val="af2"/>
    <w:qFormat/>
    <w:pPr>
      <w:suppressLineNumbers/>
      <w:spacing w:before="120" w:after="120"/>
    </w:pPr>
    <w:rPr>
      <w:rFonts w:cs="Mangal"/>
      <w:i/>
      <w:iCs/>
      <w:szCs w:val="24"/>
    </w:rPr>
  </w:style>
  <w:style w:type="paragraph" w:customStyle="1" w:styleId="af3">
    <w:name w:val="索引"/>
    <w:basedOn w:val="a2"/>
    <w:pPr>
      <w:suppressLineNumbers/>
    </w:pPr>
    <w:rPr>
      <w:rFonts w:cs="Mangal"/>
    </w:rPr>
  </w:style>
  <w:style w:type="paragraph" w:customStyle="1" w:styleId="Web1">
    <w:name w:val="內文 (Web)1"/>
    <w:basedOn w:val="a2"/>
    <w:pPr>
      <w:widowControl/>
      <w:spacing w:before="280" w:after="280"/>
    </w:pPr>
    <w:rPr>
      <w:rFonts w:ascii="Verdana" w:eastAsia="新細明體" w:hAnsi="Verdana" w:cs="新細明體"/>
      <w:kern w:val="0"/>
      <w:szCs w:val="24"/>
    </w:rPr>
  </w:style>
  <w:style w:type="paragraph" w:styleId="60">
    <w:name w:val="toc 6"/>
    <w:basedOn w:val="a2"/>
    <w:next w:val="a2"/>
    <w:pPr>
      <w:ind w:left="1200"/>
    </w:pPr>
    <w:rPr>
      <w:rFonts w:ascii="Calibri" w:hAnsi="Calibri" w:cs="Calibri"/>
      <w:sz w:val="18"/>
      <w:szCs w:val="18"/>
    </w:rPr>
  </w:style>
  <w:style w:type="paragraph" w:styleId="14">
    <w:name w:val="toc 1"/>
    <w:basedOn w:val="a2"/>
    <w:next w:val="a2"/>
    <w:uiPriority w:val="39"/>
    <w:rsid w:val="00517DC8"/>
    <w:pPr>
      <w:spacing w:before="120" w:after="120"/>
    </w:pPr>
    <w:rPr>
      <w:rFonts w:ascii="Courier New" w:hAnsi="Courier New" w:cs="Calibri"/>
      <w:b/>
      <w:bCs/>
      <w:sz w:val="28"/>
      <w:szCs w:val="20"/>
    </w:rPr>
  </w:style>
  <w:style w:type="paragraph" w:styleId="21">
    <w:name w:val="toc 2"/>
    <w:basedOn w:val="a2"/>
    <w:next w:val="a2"/>
    <w:uiPriority w:val="39"/>
    <w:rsid w:val="00517DC8"/>
    <w:pPr>
      <w:ind w:left="240"/>
    </w:pPr>
    <w:rPr>
      <w:rFonts w:ascii="Courier New" w:hAnsi="Courier New" w:cs="Calibri"/>
      <w:b/>
      <w:sz w:val="28"/>
      <w:szCs w:val="20"/>
    </w:rPr>
  </w:style>
  <w:style w:type="paragraph" w:customStyle="1" w:styleId="CommentText">
    <w:name w:val="Comment Text"/>
    <w:basedOn w:val="a2"/>
  </w:style>
  <w:style w:type="paragraph" w:customStyle="1" w:styleId="CommentSubject">
    <w:name w:val="Comment Subject"/>
    <w:basedOn w:val="CommentText"/>
    <w:next w:val="CommentText"/>
    <w:rPr>
      <w:b/>
      <w:bCs/>
    </w:rPr>
  </w:style>
  <w:style w:type="paragraph" w:styleId="af4">
    <w:name w:val="footnote text"/>
    <w:basedOn w:val="a2"/>
    <w:pPr>
      <w:snapToGrid w:val="0"/>
    </w:pPr>
    <w:rPr>
      <w:sz w:val="20"/>
      <w:szCs w:val="20"/>
    </w:rPr>
  </w:style>
  <w:style w:type="paragraph" w:styleId="af5">
    <w:name w:val="Subtitle"/>
    <w:basedOn w:val="a2"/>
    <w:next w:val="a2"/>
    <w:qFormat/>
    <w:pPr>
      <w:spacing w:after="60"/>
      <w:jc w:val="center"/>
    </w:pPr>
    <w:rPr>
      <w:rFonts w:ascii="Calibri Light" w:hAnsi="Calibri Light" w:cs="Times New Roman"/>
      <w:i/>
      <w:iCs/>
      <w:szCs w:val="24"/>
    </w:rPr>
  </w:style>
  <w:style w:type="paragraph" w:customStyle="1" w:styleId="15">
    <w:name w:val="註解方塊文字1"/>
    <w:basedOn w:val="a2"/>
    <w:rPr>
      <w:rFonts w:ascii="Arial" w:hAnsi="Arial" w:cs="Arial"/>
      <w:sz w:val="18"/>
      <w:szCs w:val="18"/>
    </w:rPr>
  </w:style>
  <w:style w:type="paragraph" w:customStyle="1" w:styleId="16">
    <w:name w:val="內文縮排1"/>
    <w:basedOn w:val="a2"/>
    <w:pPr>
      <w:ind w:left="480"/>
    </w:pPr>
  </w:style>
  <w:style w:type="paragraph" w:styleId="30">
    <w:name w:val="toc 3"/>
    <w:basedOn w:val="a2"/>
    <w:next w:val="a2"/>
    <w:uiPriority w:val="39"/>
    <w:qFormat/>
    <w:rsid w:val="00517DC8"/>
    <w:pPr>
      <w:ind w:left="480"/>
    </w:pPr>
    <w:rPr>
      <w:rFonts w:ascii="Courier New" w:hAnsi="Courier New" w:cs="Calibri"/>
      <w:b/>
      <w:iCs/>
      <w:sz w:val="28"/>
      <w:szCs w:val="20"/>
    </w:rPr>
  </w:style>
  <w:style w:type="paragraph" w:customStyle="1" w:styleId="17">
    <w:name w:val="圖表目錄1"/>
    <w:basedOn w:val="a2"/>
    <w:next w:val="a2"/>
    <w:pPr>
      <w:ind w:hanging="200"/>
    </w:pPr>
  </w:style>
  <w:style w:type="paragraph" w:styleId="70">
    <w:name w:val="toc 7"/>
    <w:basedOn w:val="a2"/>
    <w:next w:val="a2"/>
    <w:pPr>
      <w:ind w:left="1440"/>
    </w:pPr>
    <w:rPr>
      <w:rFonts w:ascii="Calibri" w:hAnsi="Calibri" w:cs="Calibri"/>
      <w:sz w:val="18"/>
      <w:szCs w:val="18"/>
    </w:rPr>
  </w:style>
  <w:style w:type="paragraph" w:styleId="af6">
    <w:name w:val="Body Text Indent"/>
    <w:basedOn w:val="a2"/>
    <w:pPr>
      <w:widowControl/>
      <w:tabs>
        <w:tab w:val="right" w:pos="8640"/>
      </w:tabs>
      <w:spacing w:line="360" w:lineRule="auto"/>
      <w:ind w:firstLine="472"/>
      <w:jc w:val="both"/>
    </w:pPr>
    <w:rPr>
      <w:bCs/>
      <w:color w:val="000000"/>
      <w:lang w:bidi="he-IL"/>
    </w:rPr>
  </w:style>
  <w:style w:type="paragraph" w:customStyle="1" w:styleId="18">
    <w:name w:val="標號1"/>
    <w:basedOn w:val="a2"/>
    <w:next w:val="a2"/>
    <w:rPr>
      <w:sz w:val="20"/>
      <w:szCs w:val="20"/>
    </w:rPr>
  </w:style>
  <w:style w:type="paragraph" w:customStyle="1" w:styleId="af7">
    <w:name w:val="頁首與頁尾"/>
    <w:basedOn w:val="a2"/>
    <w:pPr>
      <w:suppressLineNumbers/>
      <w:tabs>
        <w:tab w:val="center" w:pos="4819"/>
        <w:tab w:val="right" w:pos="9638"/>
      </w:tabs>
    </w:pPr>
  </w:style>
  <w:style w:type="paragraph" w:styleId="af8">
    <w:name w:val="header"/>
    <w:basedOn w:val="a2"/>
    <w:link w:val="af9"/>
    <w:uiPriority w:val="99"/>
    <w:pPr>
      <w:tabs>
        <w:tab w:val="center" w:pos="4153"/>
        <w:tab w:val="right" w:pos="8306"/>
      </w:tabs>
      <w:snapToGrid w:val="0"/>
    </w:pPr>
    <w:rPr>
      <w:sz w:val="20"/>
      <w:szCs w:val="20"/>
    </w:rPr>
  </w:style>
  <w:style w:type="paragraph" w:customStyle="1" w:styleId="31">
    <w:name w:val="本文 31"/>
    <w:basedOn w:val="a2"/>
    <w:pPr>
      <w:spacing w:after="120"/>
    </w:pPr>
    <w:rPr>
      <w:sz w:val="16"/>
      <w:szCs w:val="16"/>
    </w:rPr>
  </w:style>
  <w:style w:type="paragraph" w:styleId="90">
    <w:name w:val="toc 9"/>
    <w:basedOn w:val="a2"/>
    <w:next w:val="a2"/>
    <w:pPr>
      <w:ind w:left="1920"/>
    </w:pPr>
    <w:rPr>
      <w:rFonts w:ascii="Calibri" w:hAnsi="Calibri" w:cs="Calibri"/>
      <w:sz w:val="18"/>
      <w:szCs w:val="18"/>
    </w:rPr>
  </w:style>
  <w:style w:type="paragraph" w:customStyle="1" w:styleId="19">
    <w:name w:val="文件引導模式1"/>
    <w:basedOn w:val="a2"/>
    <w:pPr>
      <w:shd w:val="clear" w:color="auto" w:fill="000080"/>
    </w:pPr>
    <w:rPr>
      <w:rFonts w:ascii="Arial" w:hAnsi="Arial" w:cs="Arial"/>
    </w:rPr>
  </w:style>
  <w:style w:type="paragraph" w:customStyle="1" w:styleId="HTML1">
    <w:name w:val="HTML 預設格式1"/>
    <w:basedOn w:val="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paragraph" w:styleId="41">
    <w:name w:val="toc 4"/>
    <w:basedOn w:val="a2"/>
    <w:next w:val="a2"/>
    <w:pPr>
      <w:ind w:left="720"/>
    </w:pPr>
    <w:rPr>
      <w:rFonts w:ascii="Calibri" w:hAnsi="Calibri" w:cs="Calibri"/>
      <w:sz w:val="18"/>
      <w:szCs w:val="18"/>
    </w:rPr>
  </w:style>
  <w:style w:type="paragraph" w:styleId="afa">
    <w:name w:val="footer"/>
    <w:basedOn w:val="a2"/>
    <w:uiPriority w:val="99"/>
    <w:pPr>
      <w:tabs>
        <w:tab w:val="center" w:pos="4153"/>
        <w:tab w:val="right" w:pos="8306"/>
      </w:tabs>
      <w:snapToGrid w:val="0"/>
    </w:pPr>
  </w:style>
  <w:style w:type="paragraph" w:styleId="50">
    <w:name w:val="toc 5"/>
    <w:basedOn w:val="a2"/>
    <w:next w:val="a2"/>
    <w:pPr>
      <w:ind w:left="960"/>
    </w:pPr>
    <w:rPr>
      <w:rFonts w:ascii="Calibri" w:hAnsi="Calibri" w:cs="Calibri"/>
      <w:sz w:val="18"/>
      <w:szCs w:val="18"/>
    </w:rPr>
  </w:style>
  <w:style w:type="paragraph" w:styleId="80">
    <w:name w:val="toc 8"/>
    <w:basedOn w:val="a2"/>
    <w:next w:val="a2"/>
    <w:pPr>
      <w:ind w:left="1680"/>
    </w:pPr>
    <w:rPr>
      <w:rFonts w:ascii="Calibri" w:hAnsi="Calibri" w:cs="Calibri"/>
      <w:sz w:val="18"/>
      <w:szCs w:val="18"/>
    </w:rPr>
  </w:style>
  <w:style w:type="paragraph" w:customStyle="1" w:styleId="10">
    <w:name w:val="項目符號1"/>
    <w:basedOn w:val="a2"/>
    <w:pPr>
      <w:numPr>
        <w:numId w:val="2"/>
      </w:numPr>
      <w:tabs>
        <w:tab w:val="left" w:pos="361"/>
      </w:tabs>
    </w:pPr>
  </w:style>
  <w:style w:type="paragraph" w:customStyle="1" w:styleId="afb">
    <w:name w:val="封面標題"/>
    <w:basedOn w:val="1"/>
    <w:pPr>
      <w:numPr>
        <w:numId w:val="0"/>
      </w:numPr>
      <w:tabs>
        <w:tab w:val="left" w:pos="720"/>
      </w:tabs>
      <w:spacing w:after="156" w:line="240" w:lineRule="auto"/>
      <w:jc w:val="center"/>
    </w:pPr>
    <w:rPr>
      <w:rFonts w:ascii="Verdana" w:eastAsia="華康細圓體" w:hAnsi="Verdana" w:cs="Verdana"/>
      <w:i/>
      <w:iCs/>
      <w:szCs w:val="24"/>
    </w:rPr>
  </w:style>
  <w:style w:type="paragraph" w:customStyle="1" w:styleId="afc">
    <w:name w:val="封面次標"/>
    <w:basedOn w:val="afb"/>
    <w:pPr>
      <w:tabs>
        <w:tab w:val="clear" w:pos="720"/>
      </w:tabs>
    </w:pPr>
    <w:rPr>
      <w:sz w:val="32"/>
    </w:rPr>
  </w:style>
  <w:style w:type="paragraph" w:customStyle="1" w:styleId="1-110">
    <w:name w:val="暗色網底 1 - 輔色 11"/>
    <w:pPr>
      <w:widowControl w:val="0"/>
      <w:suppressAutoHyphens/>
    </w:pPr>
    <w:rPr>
      <w:rFonts w:ascii="Myriad Pro" w:eastAsia="微軟正黑體" w:hAnsi="Myriad Pro" w:cs="Myriad Pro"/>
      <w:kern w:val="2"/>
      <w:sz w:val="24"/>
      <w:szCs w:val="19"/>
    </w:rPr>
  </w:style>
  <w:style w:type="paragraph" w:customStyle="1" w:styleId="a0">
    <w:name w:val="圖標題"/>
    <w:basedOn w:val="17"/>
    <w:next w:val="16"/>
    <w:pPr>
      <w:numPr>
        <w:numId w:val="4"/>
      </w:numPr>
      <w:tabs>
        <w:tab w:val="left" w:pos="708"/>
        <w:tab w:val="left" w:pos="1079"/>
        <w:tab w:val="left" w:pos="1260"/>
        <w:tab w:val="right" w:pos="8302"/>
      </w:tabs>
      <w:spacing w:after="280"/>
      <w:jc w:val="center"/>
    </w:pPr>
    <w:rPr>
      <w:color w:val="000000"/>
    </w:rPr>
  </w:style>
  <w:style w:type="paragraph" w:customStyle="1" w:styleId="afd">
    <w:name w:val="封面 主標"/>
    <w:basedOn w:val="a2"/>
    <w:pPr>
      <w:spacing w:line="720" w:lineRule="exact"/>
    </w:pPr>
    <w:rPr>
      <w:sz w:val="72"/>
      <w:szCs w:val="72"/>
    </w:rPr>
  </w:style>
  <w:style w:type="paragraph" w:customStyle="1" w:styleId="panel">
    <w:name w:val="panel"/>
    <w:basedOn w:val="a2"/>
    <w:pPr>
      <w:widowControl/>
      <w:pBdr>
        <w:top w:val="single" w:sz="6" w:space="8" w:color="999999"/>
        <w:left w:val="single" w:sz="6" w:space="8" w:color="999999"/>
        <w:bottom w:val="single" w:sz="6" w:space="8" w:color="999999"/>
        <w:right w:val="single" w:sz="6" w:space="8" w:color="999999"/>
      </w:pBdr>
      <w:shd w:val="clear" w:color="auto" w:fill="F0F0F0"/>
      <w:spacing w:before="150" w:after="150"/>
      <w:ind w:left="150" w:right="150"/>
    </w:pPr>
    <w:rPr>
      <w:rFonts w:ascii="Verdana" w:eastAsia="新細明體" w:hAnsi="Verdana" w:cs="新細明體"/>
      <w:kern w:val="0"/>
      <w:szCs w:val="24"/>
    </w:rPr>
  </w:style>
  <w:style w:type="paragraph" w:customStyle="1" w:styleId="1a">
    <w:name w:val="附加頁標題 1"/>
    <w:basedOn w:val="a2"/>
    <w:rPr>
      <w:sz w:val="64"/>
      <w:szCs w:val="64"/>
    </w:rPr>
  </w:style>
  <w:style w:type="paragraph" w:customStyle="1" w:styleId="bodytext">
    <w:name w:val="bodytext"/>
    <w:basedOn w:val="a2"/>
    <w:pPr>
      <w:widowControl/>
      <w:spacing w:before="280" w:after="280"/>
    </w:pPr>
    <w:rPr>
      <w:rFonts w:ascii="Verdana" w:eastAsia="新細明體" w:hAnsi="Verdana" w:cs="新細明體"/>
      <w:kern w:val="0"/>
      <w:szCs w:val="24"/>
    </w:rPr>
  </w:style>
  <w:style w:type="paragraph" w:customStyle="1" w:styleId="informationmacropadding">
    <w:name w:val="informationmacropadding"/>
    <w:basedOn w:val="a2"/>
    <w:pPr>
      <w:widowControl/>
      <w:spacing w:before="280" w:after="280"/>
    </w:pPr>
    <w:rPr>
      <w:rFonts w:ascii="Verdana" w:eastAsia="新細明體" w:hAnsi="Verdana" w:cs="新細明體"/>
      <w:kern w:val="0"/>
      <w:szCs w:val="24"/>
    </w:rPr>
  </w:style>
  <w:style w:type="paragraph" w:customStyle="1" w:styleId="1-21">
    <w:name w:val="暗色格線 1 - 輔色 21"/>
    <w:basedOn w:val="a2"/>
    <w:pPr>
      <w:ind w:left="480"/>
    </w:pPr>
  </w:style>
  <w:style w:type="paragraph" w:customStyle="1" w:styleId="2-21">
    <w:name w:val="暗色格線 2 - 輔色 21"/>
    <w:basedOn w:val="a2"/>
    <w:next w:val="a2"/>
    <w:pPr>
      <w:spacing w:before="200" w:after="160"/>
      <w:ind w:left="864" w:right="864"/>
      <w:jc w:val="center"/>
    </w:pPr>
    <w:rPr>
      <w:iCs/>
      <w:color w:val="000000"/>
    </w:rPr>
  </w:style>
  <w:style w:type="paragraph" w:customStyle="1" w:styleId="afe">
    <w:name w:val="樣式 標號 + 置中"/>
    <w:basedOn w:val="18"/>
    <w:pPr>
      <w:spacing w:before="120" w:after="120"/>
      <w:jc w:val="center"/>
    </w:pPr>
    <w:rPr>
      <w:rFonts w:ascii="微軟正黑體" w:hAnsi="微軟正黑體" w:cs="新細明體"/>
    </w:rPr>
  </w:style>
  <w:style w:type="paragraph" w:customStyle="1" w:styleId="infomacro">
    <w:name w:val="infomacro"/>
    <w:basedOn w:val="a2"/>
    <w:pPr>
      <w:widowControl/>
      <w:pBdr>
        <w:top w:val="single" w:sz="6" w:space="0" w:color="3C78B5"/>
        <w:left w:val="single" w:sz="6" w:space="0" w:color="3C78B5"/>
        <w:bottom w:val="single" w:sz="6" w:space="0" w:color="3C78B5"/>
        <w:right w:val="single" w:sz="6" w:space="0" w:color="3C78B5"/>
      </w:pBdr>
      <w:shd w:val="clear" w:color="auto" w:fill="D8E4F1"/>
      <w:spacing w:before="280" w:after="280"/>
    </w:pPr>
    <w:rPr>
      <w:rFonts w:ascii="Verdana" w:eastAsia="新細明體" w:hAnsi="Verdana" w:cs="新細明體"/>
      <w:kern w:val="0"/>
      <w:szCs w:val="24"/>
    </w:rPr>
  </w:style>
  <w:style w:type="paragraph" w:customStyle="1" w:styleId="a">
    <w:name w:val="備註"/>
    <w:basedOn w:val="a2"/>
    <w:pPr>
      <w:widowControl/>
      <w:numPr>
        <w:numId w:val="3"/>
      </w:numPr>
      <w:tabs>
        <w:tab w:val="right" w:pos="8640"/>
      </w:tabs>
      <w:spacing w:before="280" w:after="156"/>
      <w:ind w:left="0" w:right="2" w:firstLine="0"/>
      <w:jc w:val="both"/>
    </w:pPr>
    <w:rPr>
      <w:color w:val="000000"/>
    </w:rPr>
  </w:style>
  <w:style w:type="paragraph" w:customStyle="1" w:styleId="aff">
    <w:name w:val="封面 編號"/>
    <w:basedOn w:val="a2"/>
    <w:pPr>
      <w:spacing w:line="300" w:lineRule="auto"/>
    </w:pPr>
    <w:rPr>
      <w:sz w:val="26"/>
    </w:rPr>
  </w:style>
  <w:style w:type="paragraph" w:customStyle="1" w:styleId="warningmacro">
    <w:name w:val="warningmacro"/>
    <w:basedOn w:val="a2"/>
    <w:pPr>
      <w:widowControl/>
      <w:pBdr>
        <w:top w:val="single" w:sz="6" w:space="0" w:color="CC0000"/>
        <w:left w:val="single" w:sz="6" w:space="0" w:color="CC0000"/>
        <w:bottom w:val="single" w:sz="6" w:space="0" w:color="CC0000"/>
        <w:right w:val="single" w:sz="6" w:space="0" w:color="CC0000"/>
      </w:pBdr>
      <w:shd w:val="clear" w:color="auto" w:fill="FFCCCC"/>
      <w:spacing w:before="280" w:after="280"/>
    </w:pPr>
    <w:rPr>
      <w:rFonts w:ascii="Verdana" w:eastAsia="新細明體" w:hAnsi="Verdana" w:cs="新細明體"/>
      <w:kern w:val="0"/>
      <w:szCs w:val="24"/>
    </w:rPr>
  </w:style>
  <w:style w:type="paragraph" w:customStyle="1" w:styleId="grid">
    <w:name w:val="grid"/>
    <w:basedOn w:val="a2"/>
    <w:pPr>
      <w:widowControl/>
      <w:spacing w:before="30" w:after="75"/>
    </w:pPr>
    <w:rPr>
      <w:rFonts w:ascii="Verdana" w:eastAsia="新細明體" w:hAnsi="Verdana" w:cs="新細明體"/>
      <w:kern w:val="0"/>
      <w:szCs w:val="24"/>
    </w:rPr>
  </w:style>
  <w:style w:type="paragraph" w:customStyle="1" w:styleId="aff0">
    <w:name w:val="重點提示"/>
    <w:basedOn w:val="a2"/>
    <w:pPr>
      <w:spacing w:line="400" w:lineRule="exact"/>
    </w:pPr>
    <w:rPr>
      <w:color w:val="800000"/>
    </w:rPr>
  </w:style>
  <w:style w:type="paragraph" w:customStyle="1" w:styleId="sidebar">
    <w:name w:val="sidebar"/>
    <w:basedOn w:val="a2"/>
    <w:pPr>
      <w:keepNext/>
      <w:widowControl/>
      <w:pBdr>
        <w:top w:val="single" w:sz="24" w:space="4" w:color="808080"/>
        <w:left w:val="none" w:sz="0" w:space="0" w:color="000000"/>
        <w:bottom w:val="none" w:sz="0" w:space="0" w:color="000000"/>
        <w:right w:val="none" w:sz="0" w:space="0" w:color="000000"/>
      </w:pBdr>
      <w:tabs>
        <w:tab w:val="left" w:pos="1418"/>
      </w:tabs>
      <w:spacing w:before="60"/>
    </w:pPr>
    <w:rPr>
      <w:rFonts w:ascii="Arial Narrow" w:hAnsi="Arial Narrow" w:cs="Arial Narrow"/>
      <w:b/>
      <w:kern w:val="0"/>
      <w:sz w:val="22"/>
      <w:szCs w:val="20"/>
    </w:rPr>
  </w:style>
  <w:style w:type="paragraph" w:customStyle="1" w:styleId="notemacro">
    <w:name w:val="notemacro"/>
    <w:basedOn w:val="a2"/>
    <w:pPr>
      <w:widowControl/>
      <w:pBdr>
        <w:top w:val="single" w:sz="6" w:space="0" w:color="F0C000"/>
        <w:left w:val="single" w:sz="6" w:space="0" w:color="F0C000"/>
        <w:bottom w:val="single" w:sz="6" w:space="0" w:color="F0C000"/>
        <w:right w:val="single" w:sz="6" w:space="0" w:color="F0C000"/>
      </w:pBdr>
      <w:shd w:val="clear" w:color="auto" w:fill="FFFFCE"/>
      <w:spacing w:before="280" w:after="280"/>
    </w:pPr>
    <w:rPr>
      <w:rFonts w:ascii="Verdana" w:eastAsia="新細明體" w:hAnsi="Verdana" w:cs="新細明體"/>
      <w:kern w:val="0"/>
      <w:szCs w:val="24"/>
    </w:rPr>
  </w:style>
  <w:style w:type="paragraph" w:customStyle="1" w:styleId="tipmacro">
    <w:name w:val="tipmacro"/>
    <w:basedOn w:val="a2"/>
    <w:pPr>
      <w:widowControl/>
      <w:pBdr>
        <w:top w:val="single" w:sz="6" w:space="0" w:color="009900"/>
        <w:left w:val="single" w:sz="6" w:space="0" w:color="009900"/>
        <w:bottom w:val="single" w:sz="6" w:space="0" w:color="009900"/>
        <w:right w:val="single" w:sz="6" w:space="0" w:color="009900"/>
      </w:pBdr>
      <w:shd w:val="clear" w:color="auto" w:fill="DDFFDD"/>
      <w:spacing w:before="280" w:after="280"/>
    </w:pPr>
    <w:rPr>
      <w:rFonts w:ascii="Verdana" w:eastAsia="新細明體" w:hAnsi="Verdana" w:cs="新細明體"/>
      <w:kern w:val="0"/>
      <w:szCs w:val="24"/>
    </w:rPr>
  </w:style>
  <w:style w:type="paragraph" w:customStyle="1" w:styleId="stepfield">
    <w:name w:val="stepfield"/>
    <w:basedOn w:val="a2"/>
    <w:pPr>
      <w:widowControl/>
      <w:spacing w:before="280" w:after="280"/>
    </w:pPr>
    <w:rPr>
      <w:rFonts w:ascii="Verdana" w:eastAsia="新細明體" w:hAnsi="Verdana" w:cs="新細明體"/>
      <w:kern w:val="0"/>
      <w:szCs w:val="24"/>
    </w:rPr>
  </w:style>
  <w:style w:type="paragraph" w:customStyle="1" w:styleId="aff1">
    <w:name w:val="封面 副標"/>
    <w:basedOn w:val="a2"/>
    <w:rPr>
      <w:b/>
      <w:sz w:val="38"/>
      <w:szCs w:val="38"/>
    </w:rPr>
  </w:style>
  <w:style w:type="paragraph" w:customStyle="1" w:styleId="p0">
    <w:name w:val="p0"/>
    <w:basedOn w:val="a2"/>
    <w:pPr>
      <w:widowControl/>
    </w:pPr>
    <w:rPr>
      <w:rFonts w:eastAsia="新細明體" w:cs="新細明體"/>
      <w:kern w:val="0"/>
    </w:rPr>
  </w:style>
  <w:style w:type="paragraph" w:customStyle="1" w:styleId="aff2">
    <w:name w:val="外框內容"/>
    <w:basedOn w:val="a2"/>
  </w:style>
  <w:style w:type="paragraph" w:customStyle="1" w:styleId="aff3">
    <w:name w:val="表格內容"/>
    <w:basedOn w:val="a2"/>
    <w:pPr>
      <w:suppressLineNumbers/>
    </w:pPr>
  </w:style>
  <w:style w:type="paragraph" w:customStyle="1" w:styleId="aff4">
    <w:name w:val="表格標題"/>
    <w:basedOn w:val="aff3"/>
    <w:pPr>
      <w:jc w:val="center"/>
    </w:pPr>
    <w:rPr>
      <w:b/>
      <w:bCs/>
    </w:rPr>
  </w:style>
  <w:style w:type="numbering" w:customStyle="1" w:styleId="12">
    <w:name w:val="樣式1"/>
    <w:uiPriority w:val="99"/>
    <w:rsid w:val="004042A3"/>
    <w:pPr>
      <w:numPr>
        <w:numId w:val="5"/>
      </w:numPr>
    </w:pPr>
  </w:style>
  <w:style w:type="character" w:styleId="aff5">
    <w:name w:val="annotation reference"/>
    <w:uiPriority w:val="99"/>
    <w:semiHidden/>
    <w:unhideWhenUsed/>
    <w:rsid w:val="00982E1E"/>
    <w:rPr>
      <w:sz w:val="18"/>
      <w:szCs w:val="18"/>
    </w:rPr>
  </w:style>
  <w:style w:type="paragraph" w:styleId="aff6">
    <w:name w:val="annotation text"/>
    <w:basedOn w:val="a2"/>
    <w:link w:val="aff7"/>
    <w:uiPriority w:val="99"/>
    <w:semiHidden/>
    <w:unhideWhenUsed/>
    <w:rsid w:val="00982E1E"/>
  </w:style>
  <w:style w:type="character" w:customStyle="1" w:styleId="aff7">
    <w:name w:val="註解文字 字元"/>
    <w:link w:val="aff6"/>
    <w:uiPriority w:val="99"/>
    <w:semiHidden/>
    <w:rsid w:val="00982E1E"/>
    <w:rPr>
      <w:rFonts w:ascii="Myriad Pro" w:eastAsia="微軟正黑體" w:hAnsi="Myriad Pro" w:cs="Myriad Pro"/>
      <w:kern w:val="2"/>
      <w:sz w:val="24"/>
      <w:szCs w:val="19"/>
    </w:rPr>
  </w:style>
  <w:style w:type="paragraph" w:styleId="aff8">
    <w:name w:val="annotation subject"/>
    <w:basedOn w:val="aff6"/>
    <w:next w:val="aff6"/>
    <w:link w:val="aff9"/>
    <w:uiPriority w:val="99"/>
    <w:semiHidden/>
    <w:unhideWhenUsed/>
    <w:rsid w:val="00982E1E"/>
    <w:rPr>
      <w:b/>
      <w:bCs/>
    </w:rPr>
  </w:style>
  <w:style w:type="character" w:customStyle="1" w:styleId="aff9">
    <w:name w:val="註解主旨 字元"/>
    <w:link w:val="aff8"/>
    <w:uiPriority w:val="99"/>
    <w:semiHidden/>
    <w:rsid w:val="00982E1E"/>
    <w:rPr>
      <w:rFonts w:ascii="Myriad Pro" w:eastAsia="微軟正黑體" w:hAnsi="Myriad Pro" w:cs="Myriad Pro"/>
      <w:b/>
      <w:bCs/>
      <w:kern w:val="2"/>
      <w:sz w:val="24"/>
      <w:szCs w:val="19"/>
    </w:rPr>
  </w:style>
  <w:style w:type="paragraph" w:styleId="affa">
    <w:name w:val="Balloon Text"/>
    <w:basedOn w:val="a2"/>
    <w:link w:val="affb"/>
    <w:uiPriority w:val="99"/>
    <w:semiHidden/>
    <w:unhideWhenUsed/>
    <w:rsid w:val="00982E1E"/>
    <w:rPr>
      <w:rFonts w:ascii="Calibri Light" w:eastAsia="新細明體" w:hAnsi="Calibri Light" w:cs="Times New Roman"/>
      <w:sz w:val="18"/>
      <w:szCs w:val="18"/>
    </w:rPr>
  </w:style>
  <w:style w:type="character" w:customStyle="1" w:styleId="affb">
    <w:name w:val="註解方塊文字 字元"/>
    <w:link w:val="affa"/>
    <w:uiPriority w:val="99"/>
    <w:semiHidden/>
    <w:rsid w:val="00982E1E"/>
    <w:rPr>
      <w:rFonts w:ascii="Calibri Light" w:eastAsia="新細明體" w:hAnsi="Calibri Light" w:cs="Times New Roman"/>
      <w:kern w:val="2"/>
      <w:sz w:val="18"/>
      <w:szCs w:val="18"/>
    </w:rPr>
  </w:style>
  <w:style w:type="paragraph" w:styleId="affc">
    <w:name w:val="List Paragraph"/>
    <w:basedOn w:val="a2"/>
    <w:uiPriority w:val="34"/>
    <w:qFormat/>
    <w:rsid w:val="008D62C0"/>
    <w:pPr>
      <w:ind w:leftChars="200" w:left="480"/>
    </w:pPr>
  </w:style>
  <w:style w:type="paragraph" w:styleId="Web">
    <w:name w:val="Normal (Web)"/>
    <w:basedOn w:val="a2"/>
    <w:uiPriority w:val="99"/>
    <w:unhideWhenUsed/>
    <w:rsid w:val="00E109A1"/>
    <w:pPr>
      <w:widowControl/>
      <w:suppressAutoHyphens w:val="0"/>
      <w:spacing w:before="100" w:beforeAutospacing="1" w:after="100" w:afterAutospacing="1"/>
    </w:pPr>
    <w:rPr>
      <w:rFonts w:ascii="新細明體" w:eastAsia="新細明體" w:hAnsi="新細明體" w:cs="新細明體"/>
      <w:kern w:val="0"/>
      <w:szCs w:val="24"/>
    </w:rPr>
  </w:style>
  <w:style w:type="paragraph" w:styleId="affd">
    <w:name w:val="table of figures"/>
    <w:basedOn w:val="a2"/>
    <w:next w:val="a2"/>
    <w:uiPriority w:val="99"/>
    <w:unhideWhenUsed/>
    <w:rsid w:val="00E46516"/>
    <w:pPr>
      <w:ind w:leftChars="400" w:left="400" w:hangingChars="200" w:hanging="200"/>
    </w:pPr>
  </w:style>
  <w:style w:type="character" w:styleId="affe">
    <w:name w:val="Unresolved Mention"/>
    <w:uiPriority w:val="99"/>
    <w:semiHidden/>
    <w:unhideWhenUsed/>
    <w:rsid w:val="00E46516"/>
    <w:rPr>
      <w:color w:val="605E5C"/>
      <w:shd w:val="clear" w:color="auto" w:fill="E1DFDD"/>
    </w:rPr>
  </w:style>
  <w:style w:type="paragraph" w:customStyle="1" w:styleId="afff">
    <w:name w:val="章節小標題"/>
    <w:basedOn w:val="18"/>
    <w:link w:val="afff0"/>
    <w:qFormat/>
    <w:rsid w:val="00B752ED"/>
    <w:pPr>
      <w:tabs>
        <w:tab w:val="left" w:pos="380"/>
      </w:tabs>
      <w:spacing w:line="360" w:lineRule="auto"/>
      <w:outlineLvl w:val="1"/>
    </w:pPr>
    <w:rPr>
      <w:rFonts w:ascii="微軟正黑體" w:hAnsi="微軟正黑體"/>
      <w:b/>
      <w:color w:val="2E74B5"/>
      <w:sz w:val="36"/>
      <w:szCs w:val="32"/>
    </w:rPr>
  </w:style>
  <w:style w:type="paragraph" w:customStyle="1" w:styleId="afff1">
    <w:name w:val="圖片備註"/>
    <w:basedOn w:val="af1"/>
    <w:next w:val="a2"/>
    <w:link w:val="afff2"/>
    <w:qFormat/>
    <w:rsid w:val="00172FBA"/>
    <w:pPr>
      <w:suppressLineNumbers w:val="0"/>
      <w:spacing w:before="100" w:after="100"/>
    </w:pPr>
    <w:rPr>
      <w:rFonts w:ascii="微軟正黑體" w:hAnsi="微軟正黑體"/>
      <w:i w:val="0"/>
      <w:iCs w:val="0"/>
      <w:color w:val="7F7F7F"/>
      <w:sz w:val="22"/>
    </w:rPr>
  </w:style>
  <w:style w:type="character" w:customStyle="1" w:styleId="20">
    <w:name w:val="標題 2 字元"/>
    <w:link w:val="2"/>
    <w:rsid w:val="00DB2C47"/>
    <w:rPr>
      <w:rFonts w:ascii="Myriad Pro" w:eastAsia="微軟正黑體" w:hAnsi="Myriad Pro" w:cs="Myriad Pro"/>
      <w:color w:val="800000"/>
      <w:kern w:val="2"/>
      <w:sz w:val="24"/>
      <w:szCs w:val="19"/>
    </w:rPr>
  </w:style>
  <w:style w:type="character" w:customStyle="1" w:styleId="afff0">
    <w:name w:val="章節小標題 字元"/>
    <w:link w:val="afff"/>
    <w:rsid w:val="00B752ED"/>
    <w:rPr>
      <w:rFonts w:ascii="微軟正黑體" w:eastAsia="微軟正黑體" w:hAnsi="微軟正黑體" w:cs="Myriad Pro"/>
      <w:b/>
      <w:color w:val="2E74B5"/>
      <w:kern w:val="2"/>
      <w:sz w:val="36"/>
      <w:szCs w:val="32"/>
    </w:rPr>
  </w:style>
  <w:style w:type="character" w:customStyle="1" w:styleId="af2">
    <w:name w:val="標號 字元"/>
    <w:link w:val="af1"/>
    <w:rsid w:val="00E80D28"/>
    <w:rPr>
      <w:rFonts w:ascii="Myriad Pro" w:eastAsia="微軟正黑體" w:hAnsi="Myriad Pro" w:cs="Mangal"/>
      <w:i/>
      <w:iCs/>
      <w:kern w:val="2"/>
      <w:sz w:val="24"/>
      <w:szCs w:val="24"/>
    </w:rPr>
  </w:style>
  <w:style w:type="character" w:customStyle="1" w:styleId="afff2">
    <w:name w:val="圖片備註 字元"/>
    <w:link w:val="afff1"/>
    <w:rsid w:val="00172FBA"/>
    <w:rPr>
      <w:rFonts w:ascii="微軟正黑體" w:eastAsia="微軟正黑體" w:hAnsi="微軟正黑體" w:cs="Mangal"/>
      <w:color w:val="7F7F7F"/>
      <w:kern w:val="2"/>
      <w:sz w:val="22"/>
      <w:szCs w:val="24"/>
    </w:rPr>
  </w:style>
  <w:style w:type="paragraph" w:customStyle="1" w:styleId="22">
    <w:name w:val="樣式2"/>
    <w:basedOn w:val="afff"/>
    <w:link w:val="23"/>
    <w:qFormat/>
    <w:rsid w:val="003878E5"/>
    <w:rPr>
      <w:sz w:val="24"/>
    </w:rPr>
  </w:style>
  <w:style w:type="paragraph" w:styleId="afff3">
    <w:name w:val="TOC Heading"/>
    <w:basedOn w:val="1"/>
    <w:next w:val="a2"/>
    <w:uiPriority w:val="39"/>
    <w:unhideWhenUsed/>
    <w:qFormat/>
    <w:rsid w:val="005902F1"/>
    <w:pPr>
      <w:keepLines/>
      <w:widowControl/>
      <w:numPr>
        <w:numId w:val="0"/>
      </w:numPr>
      <w:suppressAutoHyphens w:val="0"/>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3">
    <w:name w:val="樣式2 字元"/>
    <w:basedOn w:val="afff0"/>
    <w:link w:val="22"/>
    <w:rsid w:val="003878E5"/>
    <w:rPr>
      <w:rFonts w:ascii="微軟正黑體" w:eastAsia="微軟正黑體" w:hAnsi="微軟正黑體" w:cs="Myriad Pro"/>
      <w:b/>
      <w:color w:val="2E74B5"/>
      <w:kern w:val="2"/>
      <w:sz w:val="24"/>
      <w:szCs w:val="32"/>
    </w:rPr>
  </w:style>
  <w:style w:type="character" w:customStyle="1" w:styleId="af9">
    <w:name w:val="頁首 字元"/>
    <w:link w:val="af8"/>
    <w:uiPriority w:val="99"/>
    <w:rsid w:val="00D86A96"/>
    <w:rPr>
      <w:rFonts w:ascii="Myriad Pro" w:eastAsia="微軟正黑體" w:hAnsi="Myriad Pro" w:cs="Myriad Pro"/>
      <w:kern w:val="2"/>
    </w:rPr>
  </w:style>
  <w:style w:type="paragraph" w:styleId="afff4">
    <w:name w:val="Revision"/>
    <w:hidden/>
    <w:uiPriority w:val="99"/>
    <w:semiHidden/>
    <w:rsid w:val="00A906C6"/>
    <w:rPr>
      <w:rFonts w:ascii="Myriad Pro" w:eastAsia="微軟正黑體" w:hAnsi="Myriad Pro" w:cs="Myriad Pro"/>
      <w:kern w:val="2"/>
      <w:sz w:val="24"/>
      <w:szCs w:val="19"/>
    </w:rPr>
  </w:style>
  <w:style w:type="numbering" w:customStyle="1" w:styleId="11">
    <w:name w:val="目前的清單1"/>
    <w:uiPriority w:val="99"/>
    <w:rsid w:val="00C873FD"/>
    <w:pPr>
      <w:numPr>
        <w:numId w:val="6"/>
      </w:numPr>
    </w:pPr>
  </w:style>
  <w:style w:type="numbering" w:customStyle="1" w:styleId="a1">
    <w:name w:val="制式樣式"/>
    <w:uiPriority w:val="99"/>
    <w:rsid w:val="00611F25"/>
    <w:pPr>
      <w:numPr>
        <w:numId w:val="12"/>
      </w:numPr>
    </w:pPr>
  </w:style>
  <w:style w:type="paragraph" w:customStyle="1" w:styleId="afff5">
    <w:name w:val="章節小標題內標題"/>
    <w:basedOn w:val="afff"/>
    <w:link w:val="afff6"/>
    <w:qFormat/>
    <w:rsid w:val="00B752ED"/>
    <w:pPr>
      <w:keepNext/>
      <w:outlineLvl w:val="2"/>
      <w15:collapsed/>
    </w:pPr>
    <w:rPr>
      <w:sz w:val="32"/>
    </w:rPr>
  </w:style>
  <w:style w:type="table" w:styleId="afff7">
    <w:name w:val="Table Grid"/>
    <w:basedOn w:val="a4"/>
    <w:uiPriority w:val="39"/>
    <w:rsid w:val="00CA6A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6">
    <w:name w:val="章節小標題內標題 字元"/>
    <w:basedOn w:val="afff0"/>
    <w:link w:val="afff5"/>
    <w:rsid w:val="00B752ED"/>
    <w:rPr>
      <w:rFonts w:ascii="微軟正黑體" w:eastAsia="微軟正黑體" w:hAnsi="微軟正黑體" w:cs="Myriad Pro"/>
      <w:b/>
      <w:color w:val="2E74B5"/>
      <w:kern w:val="2"/>
      <w:sz w:val="32"/>
      <w:szCs w:val="32"/>
    </w:rPr>
  </w:style>
  <w:style w:type="paragraph" w:styleId="afff8">
    <w:name w:val="List Bullet"/>
    <w:basedOn w:val="a2"/>
    <w:uiPriority w:val="99"/>
    <w:unhideWhenUsed/>
    <w:rsid w:val="00790117"/>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143365">
      <w:bodyDiv w:val="1"/>
      <w:marLeft w:val="0"/>
      <w:marRight w:val="0"/>
      <w:marTop w:val="0"/>
      <w:marBottom w:val="0"/>
      <w:divBdr>
        <w:top w:val="none" w:sz="0" w:space="0" w:color="auto"/>
        <w:left w:val="none" w:sz="0" w:space="0" w:color="auto"/>
        <w:bottom w:val="none" w:sz="0" w:space="0" w:color="auto"/>
        <w:right w:val="none" w:sz="0" w:space="0" w:color="auto"/>
      </w:divBdr>
    </w:div>
    <w:div w:id="242877103">
      <w:bodyDiv w:val="1"/>
      <w:marLeft w:val="0"/>
      <w:marRight w:val="0"/>
      <w:marTop w:val="0"/>
      <w:marBottom w:val="0"/>
      <w:divBdr>
        <w:top w:val="none" w:sz="0" w:space="0" w:color="auto"/>
        <w:left w:val="none" w:sz="0" w:space="0" w:color="auto"/>
        <w:bottom w:val="none" w:sz="0" w:space="0" w:color="auto"/>
        <w:right w:val="none" w:sz="0" w:space="0" w:color="auto"/>
      </w:divBdr>
    </w:div>
    <w:div w:id="261687795">
      <w:bodyDiv w:val="1"/>
      <w:marLeft w:val="0"/>
      <w:marRight w:val="0"/>
      <w:marTop w:val="0"/>
      <w:marBottom w:val="0"/>
      <w:divBdr>
        <w:top w:val="none" w:sz="0" w:space="0" w:color="auto"/>
        <w:left w:val="none" w:sz="0" w:space="0" w:color="auto"/>
        <w:bottom w:val="none" w:sz="0" w:space="0" w:color="auto"/>
        <w:right w:val="none" w:sz="0" w:space="0" w:color="auto"/>
      </w:divBdr>
    </w:div>
    <w:div w:id="286279661">
      <w:bodyDiv w:val="1"/>
      <w:marLeft w:val="0"/>
      <w:marRight w:val="0"/>
      <w:marTop w:val="0"/>
      <w:marBottom w:val="0"/>
      <w:divBdr>
        <w:top w:val="none" w:sz="0" w:space="0" w:color="auto"/>
        <w:left w:val="none" w:sz="0" w:space="0" w:color="auto"/>
        <w:bottom w:val="none" w:sz="0" w:space="0" w:color="auto"/>
        <w:right w:val="none" w:sz="0" w:space="0" w:color="auto"/>
      </w:divBdr>
    </w:div>
    <w:div w:id="473525912">
      <w:bodyDiv w:val="1"/>
      <w:marLeft w:val="0"/>
      <w:marRight w:val="0"/>
      <w:marTop w:val="0"/>
      <w:marBottom w:val="0"/>
      <w:divBdr>
        <w:top w:val="none" w:sz="0" w:space="0" w:color="auto"/>
        <w:left w:val="none" w:sz="0" w:space="0" w:color="auto"/>
        <w:bottom w:val="none" w:sz="0" w:space="0" w:color="auto"/>
        <w:right w:val="none" w:sz="0" w:space="0" w:color="auto"/>
      </w:divBdr>
    </w:div>
    <w:div w:id="561405415">
      <w:bodyDiv w:val="1"/>
      <w:marLeft w:val="0"/>
      <w:marRight w:val="0"/>
      <w:marTop w:val="0"/>
      <w:marBottom w:val="0"/>
      <w:divBdr>
        <w:top w:val="none" w:sz="0" w:space="0" w:color="auto"/>
        <w:left w:val="none" w:sz="0" w:space="0" w:color="auto"/>
        <w:bottom w:val="none" w:sz="0" w:space="0" w:color="auto"/>
        <w:right w:val="none" w:sz="0" w:space="0" w:color="auto"/>
      </w:divBdr>
    </w:div>
    <w:div w:id="562909356">
      <w:bodyDiv w:val="1"/>
      <w:marLeft w:val="0"/>
      <w:marRight w:val="0"/>
      <w:marTop w:val="0"/>
      <w:marBottom w:val="0"/>
      <w:divBdr>
        <w:top w:val="none" w:sz="0" w:space="0" w:color="auto"/>
        <w:left w:val="none" w:sz="0" w:space="0" w:color="auto"/>
        <w:bottom w:val="none" w:sz="0" w:space="0" w:color="auto"/>
        <w:right w:val="none" w:sz="0" w:space="0" w:color="auto"/>
      </w:divBdr>
    </w:div>
    <w:div w:id="684602142">
      <w:bodyDiv w:val="1"/>
      <w:marLeft w:val="0"/>
      <w:marRight w:val="0"/>
      <w:marTop w:val="0"/>
      <w:marBottom w:val="0"/>
      <w:divBdr>
        <w:top w:val="none" w:sz="0" w:space="0" w:color="auto"/>
        <w:left w:val="none" w:sz="0" w:space="0" w:color="auto"/>
        <w:bottom w:val="none" w:sz="0" w:space="0" w:color="auto"/>
        <w:right w:val="none" w:sz="0" w:space="0" w:color="auto"/>
      </w:divBdr>
    </w:div>
    <w:div w:id="949362021">
      <w:bodyDiv w:val="1"/>
      <w:marLeft w:val="0"/>
      <w:marRight w:val="0"/>
      <w:marTop w:val="0"/>
      <w:marBottom w:val="0"/>
      <w:divBdr>
        <w:top w:val="none" w:sz="0" w:space="0" w:color="auto"/>
        <w:left w:val="none" w:sz="0" w:space="0" w:color="auto"/>
        <w:bottom w:val="none" w:sz="0" w:space="0" w:color="auto"/>
        <w:right w:val="none" w:sz="0" w:space="0" w:color="auto"/>
      </w:divBdr>
    </w:div>
    <w:div w:id="984358987">
      <w:bodyDiv w:val="1"/>
      <w:marLeft w:val="0"/>
      <w:marRight w:val="0"/>
      <w:marTop w:val="0"/>
      <w:marBottom w:val="0"/>
      <w:divBdr>
        <w:top w:val="none" w:sz="0" w:space="0" w:color="auto"/>
        <w:left w:val="none" w:sz="0" w:space="0" w:color="auto"/>
        <w:bottom w:val="none" w:sz="0" w:space="0" w:color="auto"/>
        <w:right w:val="none" w:sz="0" w:space="0" w:color="auto"/>
      </w:divBdr>
    </w:div>
    <w:div w:id="1108357440">
      <w:bodyDiv w:val="1"/>
      <w:marLeft w:val="0"/>
      <w:marRight w:val="0"/>
      <w:marTop w:val="0"/>
      <w:marBottom w:val="0"/>
      <w:divBdr>
        <w:top w:val="none" w:sz="0" w:space="0" w:color="auto"/>
        <w:left w:val="none" w:sz="0" w:space="0" w:color="auto"/>
        <w:bottom w:val="none" w:sz="0" w:space="0" w:color="auto"/>
        <w:right w:val="none" w:sz="0" w:space="0" w:color="auto"/>
      </w:divBdr>
    </w:div>
    <w:div w:id="1110661903">
      <w:bodyDiv w:val="1"/>
      <w:marLeft w:val="0"/>
      <w:marRight w:val="0"/>
      <w:marTop w:val="0"/>
      <w:marBottom w:val="0"/>
      <w:divBdr>
        <w:top w:val="none" w:sz="0" w:space="0" w:color="auto"/>
        <w:left w:val="none" w:sz="0" w:space="0" w:color="auto"/>
        <w:bottom w:val="none" w:sz="0" w:space="0" w:color="auto"/>
        <w:right w:val="none" w:sz="0" w:space="0" w:color="auto"/>
      </w:divBdr>
    </w:div>
    <w:div w:id="1241714412">
      <w:bodyDiv w:val="1"/>
      <w:marLeft w:val="0"/>
      <w:marRight w:val="0"/>
      <w:marTop w:val="0"/>
      <w:marBottom w:val="0"/>
      <w:divBdr>
        <w:top w:val="none" w:sz="0" w:space="0" w:color="auto"/>
        <w:left w:val="none" w:sz="0" w:space="0" w:color="auto"/>
        <w:bottom w:val="none" w:sz="0" w:space="0" w:color="auto"/>
        <w:right w:val="none" w:sz="0" w:space="0" w:color="auto"/>
      </w:divBdr>
    </w:div>
    <w:div w:id="1247153193">
      <w:bodyDiv w:val="1"/>
      <w:marLeft w:val="0"/>
      <w:marRight w:val="0"/>
      <w:marTop w:val="0"/>
      <w:marBottom w:val="0"/>
      <w:divBdr>
        <w:top w:val="none" w:sz="0" w:space="0" w:color="auto"/>
        <w:left w:val="none" w:sz="0" w:space="0" w:color="auto"/>
        <w:bottom w:val="none" w:sz="0" w:space="0" w:color="auto"/>
        <w:right w:val="none" w:sz="0" w:space="0" w:color="auto"/>
      </w:divBdr>
    </w:div>
    <w:div w:id="1256792209">
      <w:bodyDiv w:val="1"/>
      <w:marLeft w:val="0"/>
      <w:marRight w:val="0"/>
      <w:marTop w:val="0"/>
      <w:marBottom w:val="0"/>
      <w:divBdr>
        <w:top w:val="none" w:sz="0" w:space="0" w:color="auto"/>
        <w:left w:val="none" w:sz="0" w:space="0" w:color="auto"/>
        <w:bottom w:val="none" w:sz="0" w:space="0" w:color="auto"/>
        <w:right w:val="none" w:sz="0" w:space="0" w:color="auto"/>
      </w:divBdr>
    </w:div>
    <w:div w:id="1319841502">
      <w:bodyDiv w:val="1"/>
      <w:marLeft w:val="0"/>
      <w:marRight w:val="0"/>
      <w:marTop w:val="0"/>
      <w:marBottom w:val="0"/>
      <w:divBdr>
        <w:top w:val="none" w:sz="0" w:space="0" w:color="auto"/>
        <w:left w:val="none" w:sz="0" w:space="0" w:color="auto"/>
        <w:bottom w:val="none" w:sz="0" w:space="0" w:color="auto"/>
        <w:right w:val="none" w:sz="0" w:space="0" w:color="auto"/>
      </w:divBdr>
    </w:div>
    <w:div w:id="1473399353">
      <w:bodyDiv w:val="1"/>
      <w:marLeft w:val="0"/>
      <w:marRight w:val="0"/>
      <w:marTop w:val="0"/>
      <w:marBottom w:val="0"/>
      <w:divBdr>
        <w:top w:val="none" w:sz="0" w:space="0" w:color="auto"/>
        <w:left w:val="none" w:sz="0" w:space="0" w:color="auto"/>
        <w:bottom w:val="none" w:sz="0" w:space="0" w:color="auto"/>
        <w:right w:val="none" w:sz="0" w:space="0" w:color="auto"/>
      </w:divBdr>
    </w:div>
    <w:div w:id="1529299165">
      <w:bodyDiv w:val="1"/>
      <w:marLeft w:val="0"/>
      <w:marRight w:val="0"/>
      <w:marTop w:val="0"/>
      <w:marBottom w:val="0"/>
      <w:divBdr>
        <w:top w:val="none" w:sz="0" w:space="0" w:color="auto"/>
        <w:left w:val="none" w:sz="0" w:space="0" w:color="auto"/>
        <w:bottom w:val="none" w:sz="0" w:space="0" w:color="auto"/>
        <w:right w:val="none" w:sz="0" w:space="0" w:color="auto"/>
      </w:divBdr>
    </w:div>
    <w:div w:id="1721586236">
      <w:bodyDiv w:val="1"/>
      <w:marLeft w:val="0"/>
      <w:marRight w:val="0"/>
      <w:marTop w:val="0"/>
      <w:marBottom w:val="0"/>
      <w:divBdr>
        <w:top w:val="none" w:sz="0" w:space="0" w:color="auto"/>
        <w:left w:val="none" w:sz="0" w:space="0" w:color="auto"/>
        <w:bottom w:val="none" w:sz="0" w:space="0" w:color="auto"/>
        <w:right w:val="none" w:sz="0" w:space="0" w:color="auto"/>
      </w:divBdr>
    </w:div>
    <w:div w:id="1740471975">
      <w:bodyDiv w:val="1"/>
      <w:marLeft w:val="0"/>
      <w:marRight w:val="0"/>
      <w:marTop w:val="0"/>
      <w:marBottom w:val="0"/>
      <w:divBdr>
        <w:top w:val="none" w:sz="0" w:space="0" w:color="auto"/>
        <w:left w:val="none" w:sz="0" w:space="0" w:color="auto"/>
        <w:bottom w:val="none" w:sz="0" w:space="0" w:color="auto"/>
        <w:right w:val="none" w:sz="0" w:space="0" w:color="auto"/>
      </w:divBdr>
    </w:div>
    <w:div w:id="1763405079">
      <w:bodyDiv w:val="1"/>
      <w:marLeft w:val="0"/>
      <w:marRight w:val="0"/>
      <w:marTop w:val="0"/>
      <w:marBottom w:val="0"/>
      <w:divBdr>
        <w:top w:val="none" w:sz="0" w:space="0" w:color="auto"/>
        <w:left w:val="none" w:sz="0" w:space="0" w:color="auto"/>
        <w:bottom w:val="none" w:sz="0" w:space="0" w:color="auto"/>
        <w:right w:val="none" w:sz="0" w:space="0" w:color="auto"/>
      </w:divBdr>
    </w:div>
    <w:div w:id="1828351870">
      <w:bodyDiv w:val="1"/>
      <w:marLeft w:val="0"/>
      <w:marRight w:val="0"/>
      <w:marTop w:val="0"/>
      <w:marBottom w:val="0"/>
      <w:divBdr>
        <w:top w:val="none" w:sz="0" w:space="0" w:color="auto"/>
        <w:left w:val="none" w:sz="0" w:space="0" w:color="auto"/>
        <w:bottom w:val="none" w:sz="0" w:space="0" w:color="auto"/>
        <w:right w:val="none" w:sz="0" w:space="0" w:color="auto"/>
      </w:divBdr>
    </w:div>
    <w:div w:id="1977025370">
      <w:bodyDiv w:val="1"/>
      <w:marLeft w:val="0"/>
      <w:marRight w:val="0"/>
      <w:marTop w:val="0"/>
      <w:marBottom w:val="0"/>
      <w:divBdr>
        <w:top w:val="none" w:sz="0" w:space="0" w:color="auto"/>
        <w:left w:val="none" w:sz="0" w:space="0" w:color="auto"/>
        <w:bottom w:val="none" w:sz="0" w:space="0" w:color="auto"/>
        <w:right w:val="none" w:sz="0" w:space="0" w:color="auto"/>
      </w:divBdr>
    </w:div>
    <w:div w:id="2035962745">
      <w:bodyDiv w:val="1"/>
      <w:marLeft w:val="0"/>
      <w:marRight w:val="0"/>
      <w:marTop w:val="0"/>
      <w:marBottom w:val="0"/>
      <w:divBdr>
        <w:top w:val="none" w:sz="0" w:space="0" w:color="auto"/>
        <w:left w:val="none" w:sz="0" w:space="0" w:color="auto"/>
        <w:bottom w:val="none" w:sz="0" w:space="0" w:color="auto"/>
        <w:right w:val="none" w:sz="0" w:space="0" w:color="auto"/>
      </w:divBdr>
    </w:div>
    <w:div w:id="2109694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9.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8.png"/><Relationship Id="rId237" Type="http://schemas.openxmlformats.org/officeDocument/2006/relationships/image" Target="media/image219.png"/><Relationship Id="rId258" Type="http://schemas.openxmlformats.org/officeDocument/2006/relationships/image" Target="media/image240.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header" Target="header5.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microsoft.com/office/2007/relationships/hdphoto" Target="media/hdphoto1.wdp"/><Relationship Id="rId109" Type="http://schemas.openxmlformats.org/officeDocument/2006/relationships/image" Target="media/image93.png"/><Relationship Id="rId260" Type="http://schemas.openxmlformats.org/officeDocument/2006/relationships/footer" Target="footer5.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sv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footer" Target="footer6.xml"/><Relationship Id="rId14" Type="http://schemas.openxmlformats.org/officeDocument/2006/relationships/image" Target="media/image2.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svg"/><Relationship Id="rId100" Type="http://schemas.openxmlformats.org/officeDocument/2006/relationships/image" Target="media/image84.png"/><Relationship Id="rId8" Type="http://schemas.openxmlformats.org/officeDocument/2006/relationships/header" Target="header1.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footer" Target="footer7.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customXml" Target="ink/ink1.xml"/><Relationship Id="rId9" Type="http://schemas.openxmlformats.org/officeDocument/2006/relationships/footer" Target="footer1.xml"/><Relationship Id="rId210" Type="http://schemas.openxmlformats.org/officeDocument/2006/relationships/image" Target="media/image192.png"/><Relationship Id="rId26" Type="http://schemas.openxmlformats.org/officeDocument/2006/relationships/image" Target="media/image10.png"/><Relationship Id="rId231" Type="http://schemas.openxmlformats.org/officeDocument/2006/relationships/image" Target="media/image213.png"/><Relationship Id="rId252" Type="http://schemas.openxmlformats.org/officeDocument/2006/relationships/image" Target="media/image23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footer" Target="footer3.xml"/><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customXml" Target="ink/ink2.xml"/><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eader" Target="header4.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37.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sv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3.png"/><Relationship Id="rId224" Type="http://schemas.openxmlformats.org/officeDocument/2006/relationships/image" Target="media/image206.png"/><Relationship Id="rId245" Type="http://schemas.openxmlformats.org/officeDocument/2006/relationships/image" Target="media/image227.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dy\Desktop\CN&#25163;&#20874;\document.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4T01:48:17.307"/>
    </inkml:context>
    <inkml:brush xml:id="br0">
      <inkml:brushProperty name="width" value="0.025" units="cm"/>
      <inkml:brushProperty name="height" value="0.025" units="cm"/>
      <inkml:brushProperty name="color" value="#FFFFFF"/>
    </inkml:brush>
  </inkml:definitions>
  <inkml:trace contextRef="#ctx0" brushRef="#br0">1 0 24575,'3'0'0,"7"3"0,5 1 0,3 0 0,4-1 0,1 0 0,0-2 0,0 0 0,1-1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4T01:48:04.783"/>
    </inkml:context>
    <inkml:brush xml:id="br0">
      <inkml:brushProperty name="width" value="0.025" units="cm"/>
      <inkml:brushProperty name="height" value="0.025" units="cm"/>
      <inkml:brushProperty name="color" value="#FFFFFF"/>
    </inkml:brush>
  </inkml:definitions>
  <inkml:trace contextRef="#ctx0" brushRef="#br0">1 0 24575,'3'0'0,"4"0"0,4 0 0,2 0 0,6 0 0,3 0 0,0 0 0,2 0 0,1 0 0,-2 0 0,-1 0 0,-1 0 0,-5 0-8191</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1C991-3AD7-45DF-BA6A-D905F4BB9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document.dot</Template>
  <TotalTime>1505</TotalTime>
  <Pages>25</Pages>
  <Words>5212</Words>
  <Characters>29715</Characters>
  <Application>Microsoft Office Word</Application>
  <DocSecurity>0</DocSecurity>
  <Lines>247</Lines>
  <Paragraphs>69</Paragraphs>
  <ScaleCrop>false</ScaleCrop>
  <Company/>
  <LinksUpToDate>false</LinksUpToDate>
  <CharactersWithSpaces>34858</CharactersWithSpaces>
  <SharedDoc>false</SharedDoc>
  <HLinks>
    <vt:vector size="6" baseType="variant">
      <vt:variant>
        <vt:i4>5832819</vt:i4>
      </vt:variant>
      <vt:variant>
        <vt:i4>75</vt:i4>
      </vt:variant>
      <vt:variant>
        <vt:i4>0</vt:i4>
      </vt:variant>
      <vt:variant>
        <vt:i4>5</vt:i4>
      </vt:variant>
      <vt:variant>
        <vt:lpwstr>mailto:abc@xxxxxx.com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入門/概述</dc:title>
  <dc:subject/>
  <dc:creator>lisa</dc:creator>
  <cp:keywords/>
  <cp:lastModifiedBy>錦婷 溫</cp:lastModifiedBy>
  <cp:revision>10</cp:revision>
  <cp:lastPrinted>2023-07-05T02:06:00Z</cp:lastPrinted>
  <dcterms:created xsi:type="dcterms:W3CDTF">2023-07-04T01:09:00Z</dcterms:created>
  <dcterms:modified xsi:type="dcterms:W3CDTF">2023-07-05T02:30:00Z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1033-8.1.0.3385</vt:lpwstr>
  </property>
</Properties>
</file>